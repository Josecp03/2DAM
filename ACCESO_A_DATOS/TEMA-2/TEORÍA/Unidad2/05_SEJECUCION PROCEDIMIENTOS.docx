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16D68" w14:textId="77777777" w:rsidR="00C828BB" w:rsidRDefault="00C828BB" w:rsidP="00C828BB">
      <w:pPr>
        <w:pStyle w:val="LTituloPrimerNivel"/>
      </w:pPr>
      <w:bookmarkStart w:id="0" w:name="_Toc449651475"/>
      <w:r w:rsidRPr="00185DA3">
        <w:rPr>
          <w:highlight w:val="yellow"/>
        </w:rPr>
        <w:t>2.10</w:t>
      </w:r>
      <w:r w:rsidRPr="00185DA3">
        <w:rPr>
          <w:highlight w:val="yellow"/>
        </w:rPr>
        <w:tab/>
        <w:t>EJECUCIÓN DE PROCEDIMIENTOS.</w:t>
      </w:r>
      <w:bookmarkEnd w:id="0"/>
      <w:r>
        <w:tab/>
      </w:r>
    </w:p>
    <w:p w14:paraId="583F12A9" w14:textId="77777777" w:rsidR="000D5B20" w:rsidRDefault="000D5B20" w:rsidP="00EF01F3">
      <w:pPr>
        <w:pStyle w:val="LParrafosCapitulos"/>
      </w:pPr>
    </w:p>
    <w:p w14:paraId="06BBBC1C" w14:textId="77777777" w:rsidR="00376D79" w:rsidRDefault="00EF01F3" w:rsidP="00EF01F3">
      <w:pPr>
        <w:pStyle w:val="LParrafosCapitulos"/>
      </w:pPr>
      <w:r>
        <w:t xml:space="preserve">Los procedimientos almacenados en la base de datos consisten en un conjunto de sentencias </w:t>
      </w:r>
      <w:r w:rsidR="00376D79">
        <w:t>SQL y</w:t>
      </w:r>
      <w:r>
        <w:t xml:space="preserve"> del lenguaje procedural utilizado por el sistema gestor de base de datos que se pueden llamar por su nombre para llevar a cabo alguna tarea en la base de datos. </w:t>
      </w:r>
    </w:p>
    <w:p w14:paraId="6B2C220F" w14:textId="77777777"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>Pueden definirse con parámetros</w:t>
      </w:r>
      <w:r w:rsidR="004F2688">
        <w:rPr>
          <w:b/>
        </w:rPr>
        <w:t xml:space="preserve"> (o </w:t>
      </w:r>
      <w:r w:rsidR="00581830">
        <w:rPr>
          <w:b/>
        </w:rPr>
        <w:t xml:space="preserve">también </w:t>
      </w:r>
      <w:r w:rsidR="004F2688">
        <w:rPr>
          <w:b/>
        </w:rPr>
        <w:t>argumentos)</w:t>
      </w:r>
      <w:r w:rsidRPr="00376D79">
        <w:rPr>
          <w:b/>
        </w:rPr>
        <w:t xml:space="preserve"> de entrada (IN), </w:t>
      </w:r>
    </w:p>
    <w:p w14:paraId="172399E1" w14:textId="77777777"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 xml:space="preserve">de salida (OUT), </w:t>
      </w:r>
    </w:p>
    <w:p w14:paraId="4BD30D1A" w14:textId="77777777"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 xml:space="preserve">de entrada/salida (INOUT) </w:t>
      </w:r>
    </w:p>
    <w:p w14:paraId="7AAA7968" w14:textId="77777777" w:rsidR="00376D79" w:rsidRDefault="00EF01F3" w:rsidP="00EF01F3">
      <w:pPr>
        <w:pStyle w:val="LParrafosCapitulos"/>
      </w:pPr>
      <w:r w:rsidRPr="00376D79">
        <w:rPr>
          <w:b/>
        </w:rPr>
        <w:t>o sin ningún parámetro.</w:t>
      </w:r>
      <w:r>
        <w:t xml:space="preserve"> </w:t>
      </w:r>
    </w:p>
    <w:p w14:paraId="79007840" w14:textId="77777777" w:rsidR="00376D79" w:rsidRDefault="00EF01F3" w:rsidP="00EF01F3">
      <w:pPr>
        <w:pStyle w:val="LParrafosCapitulos"/>
      </w:pPr>
      <w:r w:rsidRPr="00376D79">
        <w:rPr>
          <w:b/>
        </w:rPr>
        <w:t>También pueden devolver un valor, en este caso se trataría de una función</w:t>
      </w:r>
      <w:r>
        <w:t xml:space="preserve">.  </w:t>
      </w:r>
    </w:p>
    <w:p w14:paraId="221217A1" w14:textId="77777777" w:rsidR="00376D79" w:rsidRDefault="00EF01F3" w:rsidP="00EF01F3">
      <w:pPr>
        <w:pStyle w:val="LParrafosCapitulos"/>
      </w:pPr>
      <w:r>
        <w:t xml:space="preserve">Las técnicas para desarrollar procedimientos y funciones almacenadas dependen del sistema gestor de base de datos, </w:t>
      </w:r>
      <w:r w:rsidRPr="008E6EE0">
        <w:rPr>
          <w:b/>
        </w:rPr>
        <w:t>en MySQL por ejemplo las funciones no admiten parámetros OUT e INOUT, sólo admiten parámetros IN.</w:t>
      </w:r>
      <w:r>
        <w:t xml:space="preserve"> </w:t>
      </w:r>
    </w:p>
    <w:p w14:paraId="2B213004" w14:textId="77777777" w:rsidR="00B034C6" w:rsidRDefault="00B034C6" w:rsidP="00EF01F3">
      <w:pPr>
        <w:pStyle w:val="LParrafosCapitulos"/>
        <w:rPr>
          <w:b/>
        </w:rPr>
      </w:pPr>
    </w:p>
    <w:p w14:paraId="333BC998" w14:textId="77777777" w:rsidR="00B64DEA" w:rsidRPr="00B64DEA" w:rsidRDefault="00B64DEA" w:rsidP="00EF01F3">
      <w:pPr>
        <w:pStyle w:val="LParrafosCapitulos"/>
        <w:rPr>
          <w:b/>
        </w:rPr>
      </w:pPr>
      <w:r w:rsidRPr="00B64DEA">
        <w:rPr>
          <w:b/>
        </w:rPr>
        <w:t>EJEMPLOS:</w:t>
      </w:r>
    </w:p>
    <w:p w14:paraId="17B19248" w14:textId="77777777" w:rsidR="00B64DEA" w:rsidRDefault="00B64DEA" w:rsidP="00B034C6">
      <w:pPr>
        <w:pStyle w:val="LParrafosCapitulos"/>
      </w:pPr>
      <w:r>
        <w:t xml:space="preserve">Procedimiento que sube el salario de los empleados de un departamento. Se reciben dos parámetros del departamento </w:t>
      </w:r>
      <w:r w:rsidR="00B034C6">
        <w:t xml:space="preserve">(d) </w:t>
      </w:r>
      <w:r>
        <w:t>y la subida</w:t>
      </w:r>
      <w:r w:rsidR="00B034C6">
        <w:t xml:space="preserve"> (subida).</w:t>
      </w:r>
      <w:r>
        <w:t xml:space="preserve"> Se llama </w:t>
      </w:r>
      <w:proofErr w:type="spellStart"/>
      <w:r w:rsidRPr="00EF01F3">
        <w:rPr>
          <w:i/>
        </w:rPr>
        <w:t>subida_sal</w:t>
      </w:r>
      <w:proofErr w:type="spellEnd"/>
      <w:r>
        <w:rPr>
          <w:i/>
        </w:rPr>
        <w:t>:</w:t>
      </w:r>
    </w:p>
    <w:p w14:paraId="12458144" w14:textId="77777777" w:rsidR="00EF01F3" w:rsidRPr="00EF01F3" w:rsidRDefault="00EF01F3" w:rsidP="00EF01F3">
      <w:pPr>
        <w:pStyle w:val="LParrafosCapitulos"/>
        <w:rPr>
          <w:b/>
        </w:rPr>
      </w:pPr>
      <w:r w:rsidRPr="00EF01F3">
        <w:rPr>
          <w:b/>
        </w:rPr>
        <w:t>Procedimiento en ORACLE:</w:t>
      </w:r>
    </w:p>
    <w:p w14:paraId="0F7CCE85" w14:textId="77777777" w:rsidR="00EF01F3" w:rsidRPr="00390B40" w:rsidRDefault="00EF01F3" w:rsidP="00EF01F3">
      <w:pPr>
        <w:pStyle w:val="EstiloLParrafosCapitulosCourierNew10ptoIzquierda125cm"/>
        <w:rPr>
          <w:lang w:val="en-US"/>
        </w:rPr>
      </w:pPr>
      <w:r w:rsidRPr="00390B40">
        <w:rPr>
          <w:b/>
          <w:lang w:val="en-US"/>
        </w:rPr>
        <w:t xml:space="preserve">CREATE OR REPLACE PROCEDURE </w:t>
      </w:r>
      <w:proofErr w:type="spellStart"/>
      <w:r w:rsidRPr="00390B40">
        <w:rPr>
          <w:b/>
          <w:lang w:val="en-US"/>
        </w:rPr>
        <w:t>subida_</w:t>
      </w:r>
      <w:proofErr w:type="gramStart"/>
      <w:r w:rsidRPr="00390B40">
        <w:rPr>
          <w:b/>
          <w:lang w:val="en-US"/>
        </w:rPr>
        <w:t>sal</w:t>
      </w:r>
      <w:proofErr w:type="spellEnd"/>
      <w:r w:rsidRPr="00390B40">
        <w:rPr>
          <w:b/>
          <w:lang w:val="en-US"/>
        </w:rPr>
        <w:t>(</w:t>
      </w:r>
      <w:proofErr w:type="gramEnd"/>
      <w:r w:rsidRPr="00390B40">
        <w:rPr>
          <w:b/>
          <w:lang w:val="en-US"/>
        </w:rPr>
        <w:t xml:space="preserve">d NUMBER, </w:t>
      </w:r>
      <w:proofErr w:type="spellStart"/>
      <w:r w:rsidRPr="00390B40">
        <w:rPr>
          <w:b/>
          <w:lang w:val="en-US"/>
        </w:rPr>
        <w:t>subida</w:t>
      </w:r>
      <w:proofErr w:type="spellEnd"/>
      <w:r w:rsidRPr="00390B40">
        <w:rPr>
          <w:b/>
          <w:lang w:val="en-US"/>
        </w:rPr>
        <w:t xml:space="preserve"> NUMBER)</w:t>
      </w:r>
      <w:r w:rsidRPr="00390B40">
        <w:rPr>
          <w:lang w:val="en-US"/>
        </w:rPr>
        <w:t xml:space="preserve"> AS</w:t>
      </w:r>
    </w:p>
    <w:p w14:paraId="420B7C5D" w14:textId="77777777" w:rsidR="00EF01F3" w:rsidRPr="002578F6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>BEGIN</w:t>
      </w:r>
    </w:p>
    <w:p w14:paraId="4DAED087" w14:textId="77777777" w:rsidR="00EF01F3" w:rsidRPr="002578F6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 xml:space="preserve">   UPDATE </w:t>
      </w:r>
      <w:proofErr w:type="spellStart"/>
      <w:r w:rsidRPr="002578F6">
        <w:rPr>
          <w:lang w:val="en-US"/>
        </w:rPr>
        <w:t>empleados</w:t>
      </w:r>
      <w:proofErr w:type="spellEnd"/>
      <w:r w:rsidRPr="002578F6">
        <w:rPr>
          <w:lang w:val="en-US"/>
        </w:rPr>
        <w:t xml:space="preserve"> SET </w:t>
      </w:r>
      <w:proofErr w:type="spellStart"/>
      <w:r w:rsidRPr="002578F6">
        <w:rPr>
          <w:lang w:val="en-US"/>
        </w:rPr>
        <w:t>salario</w:t>
      </w:r>
      <w:proofErr w:type="spellEnd"/>
      <w:r w:rsidRPr="002578F6">
        <w:rPr>
          <w:lang w:val="en-US"/>
        </w:rPr>
        <w:t xml:space="preserve"> = </w:t>
      </w:r>
      <w:proofErr w:type="spellStart"/>
      <w:r w:rsidRPr="002578F6">
        <w:rPr>
          <w:lang w:val="en-US"/>
        </w:rPr>
        <w:t>salario</w:t>
      </w:r>
      <w:proofErr w:type="spellEnd"/>
      <w:r w:rsidRPr="002578F6">
        <w:rPr>
          <w:lang w:val="en-US"/>
        </w:rPr>
        <w:t xml:space="preserve"> + </w:t>
      </w:r>
      <w:proofErr w:type="spellStart"/>
      <w:r w:rsidRPr="002578F6">
        <w:rPr>
          <w:lang w:val="en-US"/>
        </w:rPr>
        <w:t>subida</w:t>
      </w:r>
      <w:proofErr w:type="spellEnd"/>
      <w:r w:rsidRPr="002578F6">
        <w:rPr>
          <w:lang w:val="en-US"/>
        </w:rPr>
        <w:t xml:space="preserve"> WHERE </w:t>
      </w:r>
      <w:proofErr w:type="spellStart"/>
      <w:r w:rsidRPr="002578F6">
        <w:rPr>
          <w:lang w:val="en-US"/>
        </w:rPr>
        <w:t>dept_no</w:t>
      </w:r>
      <w:proofErr w:type="spellEnd"/>
      <w:r w:rsidRPr="002578F6">
        <w:rPr>
          <w:lang w:val="en-US"/>
        </w:rPr>
        <w:t xml:space="preserve"> = </w:t>
      </w:r>
      <w:proofErr w:type="gramStart"/>
      <w:r w:rsidRPr="002578F6">
        <w:rPr>
          <w:lang w:val="en-US"/>
        </w:rPr>
        <w:t>d;</w:t>
      </w:r>
      <w:proofErr w:type="gramEnd"/>
    </w:p>
    <w:p w14:paraId="4682B597" w14:textId="77777777"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 xml:space="preserve">   </w:t>
      </w:r>
      <w:proofErr w:type="gramStart"/>
      <w:r w:rsidRPr="00EF01F3">
        <w:rPr>
          <w:lang w:val="en-US"/>
        </w:rPr>
        <w:t>COMMIT;</w:t>
      </w:r>
      <w:proofErr w:type="gramEnd"/>
    </w:p>
    <w:p w14:paraId="1F7D46F0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proofErr w:type="gramStart"/>
      <w:r w:rsidRPr="0022288F">
        <w:rPr>
          <w:lang w:val="en-US"/>
        </w:rPr>
        <w:t>END;</w:t>
      </w:r>
      <w:proofErr w:type="gramEnd"/>
    </w:p>
    <w:p w14:paraId="241719F0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/</w:t>
      </w:r>
    </w:p>
    <w:p w14:paraId="254AE13C" w14:textId="77777777" w:rsidR="00EF01F3" w:rsidRPr="0022288F" w:rsidRDefault="00EF01F3" w:rsidP="00EF01F3">
      <w:pPr>
        <w:pStyle w:val="LParrafosCapitulos"/>
        <w:rPr>
          <w:lang w:val="en-US"/>
        </w:rPr>
      </w:pPr>
    </w:p>
    <w:p w14:paraId="44AF747E" w14:textId="77777777" w:rsidR="00EF01F3" w:rsidRPr="0022288F" w:rsidRDefault="00AD66A1" w:rsidP="00EF01F3">
      <w:pPr>
        <w:pStyle w:val="LParrafosCapitulos"/>
        <w:rPr>
          <w:lang w:val="en-US"/>
        </w:rPr>
      </w:pPr>
      <w:proofErr w:type="spellStart"/>
      <w:r w:rsidRPr="0022288F">
        <w:rPr>
          <w:b/>
          <w:lang w:val="en-US"/>
        </w:rPr>
        <w:t>Procedimiento</w:t>
      </w:r>
      <w:proofErr w:type="spellEnd"/>
      <w:r w:rsidRPr="0022288F">
        <w:rPr>
          <w:b/>
          <w:lang w:val="en-US"/>
        </w:rPr>
        <w:t xml:space="preserve"> </w:t>
      </w:r>
      <w:proofErr w:type="spellStart"/>
      <w:r w:rsidRPr="0022288F">
        <w:rPr>
          <w:b/>
          <w:lang w:val="en-US"/>
        </w:rPr>
        <w:t>en</w:t>
      </w:r>
      <w:proofErr w:type="spellEnd"/>
      <w:r w:rsidRPr="0022288F">
        <w:rPr>
          <w:b/>
          <w:lang w:val="en-US"/>
        </w:rPr>
        <w:t xml:space="preserve"> MySQL</w:t>
      </w:r>
      <w:r w:rsidRPr="0022288F">
        <w:rPr>
          <w:lang w:val="en-US"/>
        </w:rPr>
        <w:t>:</w:t>
      </w:r>
    </w:p>
    <w:p w14:paraId="1A14DA5F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delimiter //</w:t>
      </w:r>
    </w:p>
    <w:p w14:paraId="2D0A24C3" w14:textId="77777777" w:rsidR="00EF01F3" w:rsidRPr="0022288F" w:rsidRDefault="00EF01F3" w:rsidP="00EF01F3">
      <w:pPr>
        <w:pStyle w:val="EstiloLParrafosCapitulosCourierNew10ptoIzquierda125cm"/>
        <w:rPr>
          <w:b/>
          <w:lang w:val="en-US"/>
        </w:rPr>
      </w:pPr>
      <w:r w:rsidRPr="0022288F">
        <w:rPr>
          <w:b/>
          <w:lang w:val="en-US"/>
        </w:rPr>
        <w:t xml:space="preserve">CREATE PROCEDURE </w:t>
      </w:r>
      <w:proofErr w:type="spellStart"/>
      <w:r w:rsidRPr="0022288F">
        <w:rPr>
          <w:b/>
          <w:lang w:val="en-US"/>
        </w:rPr>
        <w:t>subida_</w:t>
      </w:r>
      <w:proofErr w:type="gramStart"/>
      <w:r w:rsidRPr="0022288F">
        <w:rPr>
          <w:b/>
          <w:lang w:val="en-US"/>
        </w:rPr>
        <w:t>sal</w:t>
      </w:r>
      <w:proofErr w:type="spellEnd"/>
      <w:r w:rsidRPr="0022288F">
        <w:rPr>
          <w:b/>
          <w:lang w:val="en-US"/>
        </w:rPr>
        <w:t>(</w:t>
      </w:r>
      <w:proofErr w:type="gramEnd"/>
      <w:r w:rsidRPr="0022288F">
        <w:rPr>
          <w:b/>
          <w:lang w:val="en-US"/>
        </w:rPr>
        <w:t xml:space="preserve">d INT, </w:t>
      </w:r>
      <w:proofErr w:type="spellStart"/>
      <w:r w:rsidRPr="0022288F">
        <w:rPr>
          <w:b/>
          <w:lang w:val="en-US"/>
        </w:rPr>
        <w:t>subida</w:t>
      </w:r>
      <w:proofErr w:type="spellEnd"/>
      <w:r w:rsidRPr="0022288F">
        <w:rPr>
          <w:b/>
          <w:lang w:val="en-US"/>
        </w:rPr>
        <w:t xml:space="preserve"> INT)</w:t>
      </w:r>
    </w:p>
    <w:p w14:paraId="793113CB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BEGIN</w:t>
      </w:r>
    </w:p>
    <w:p w14:paraId="6AD15378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UPDATE </w:t>
      </w:r>
      <w:proofErr w:type="spellStart"/>
      <w:r w:rsidRPr="0022288F">
        <w:rPr>
          <w:lang w:val="en-US"/>
        </w:rPr>
        <w:t>empleados</w:t>
      </w:r>
      <w:proofErr w:type="spellEnd"/>
      <w:r w:rsidRPr="0022288F">
        <w:rPr>
          <w:lang w:val="en-US"/>
        </w:rPr>
        <w:t xml:space="preserve"> SET </w:t>
      </w:r>
      <w:proofErr w:type="spellStart"/>
      <w:r w:rsidRPr="0022288F">
        <w:rPr>
          <w:lang w:val="en-US"/>
        </w:rPr>
        <w:t>salario</w:t>
      </w:r>
      <w:proofErr w:type="spellEnd"/>
      <w:r w:rsidRPr="0022288F">
        <w:rPr>
          <w:lang w:val="en-US"/>
        </w:rPr>
        <w:t xml:space="preserve"> = </w:t>
      </w:r>
      <w:proofErr w:type="spellStart"/>
      <w:r w:rsidRPr="0022288F">
        <w:rPr>
          <w:lang w:val="en-US"/>
        </w:rPr>
        <w:t>salario</w:t>
      </w:r>
      <w:proofErr w:type="spellEnd"/>
      <w:r w:rsidRPr="0022288F">
        <w:rPr>
          <w:lang w:val="en-US"/>
        </w:rPr>
        <w:t xml:space="preserve"> + </w:t>
      </w:r>
      <w:proofErr w:type="spellStart"/>
      <w:r w:rsidRPr="0022288F">
        <w:rPr>
          <w:lang w:val="en-US"/>
        </w:rPr>
        <w:t>subida</w:t>
      </w:r>
      <w:proofErr w:type="spellEnd"/>
      <w:r w:rsidRPr="0022288F">
        <w:rPr>
          <w:lang w:val="en-US"/>
        </w:rPr>
        <w:t xml:space="preserve"> WHERE </w:t>
      </w:r>
      <w:proofErr w:type="spellStart"/>
      <w:r w:rsidRPr="0022288F">
        <w:rPr>
          <w:lang w:val="en-US"/>
        </w:rPr>
        <w:t>dept_no</w:t>
      </w:r>
      <w:proofErr w:type="spellEnd"/>
      <w:r w:rsidRPr="0022288F">
        <w:rPr>
          <w:lang w:val="en-US"/>
        </w:rPr>
        <w:t xml:space="preserve"> = </w:t>
      </w:r>
      <w:proofErr w:type="gramStart"/>
      <w:r w:rsidRPr="0022288F">
        <w:rPr>
          <w:lang w:val="en-US"/>
        </w:rPr>
        <w:t>d;</w:t>
      </w:r>
      <w:proofErr w:type="gramEnd"/>
    </w:p>
    <w:p w14:paraId="7B7C2531" w14:textId="77777777" w:rsidR="00EF01F3" w:rsidRDefault="00EF01F3" w:rsidP="00EF01F3">
      <w:pPr>
        <w:pStyle w:val="EstiloLParrafosCapitulosCourierNew10ptoIzquierda125cm"/>
      </w:pPr>
      <w:r w:rsidRPr="0022288F">
        <w:rPr>
          <w:lang w:val="en-US"/>
        </w:rPr>
        <w:t xml:space="preserve">   </w:t>
      </w:r>
      <w:r>
        <w:t>COMMIT;</w:t>
      </w:r>
    </w:p>
    <w:p w14:paraId="64ABB9B7" w14:textId="77777777" w:rsidR="00EF01F3" w:rsidRDefault="00EF01F3" w:rsidP="00EF01F3">
      <w:pPr>
        <w:pStyle w:val="EstiloLParrafosCapitulosCourierNew10ptoIzquierda125cm"/>
      </w:pPr>
      <w:r>
        <w:t>END;</w:t>
      </w:r>
    </w:p>
    <w:p w14:paraId="2B00977E" w14:textId="77777777" w:rsidR="00EF01F3" w:rsidRDefault="00EF01F3" w:rsidP="00EF01F3">
      <w:pPr>
        <w:pStyle w:val="EstiloLParrafosCapitulosCourierNew10ptoIzquierda125cm"/>
      </w:pPr>
      <w:r>
        <w:t>//</w:t>
      </w:r>
    </w:p>
    <w:p w14:paraId="50C099D5" w14:textId="77777777" w:rsidR="00EF01F3" w:rsidRDefault="00EF01F3" w:rsidP="007859ED">
      <w:pPr>
        <w:pStyle w:val="LParrafosCapitulos"/>
        <w:rPr>
          <w:lang w:val="es-ES"/>
        </w:rPr>
      </w:pPr>
    </w:p>
    <w:p w14:paraId="07DA7126" w14:textId="77777777" w:rsidR="00413743" w:rsidRDefault="00413743" w:rsidP="007859ED">
      <w:pPr>
        <w:pStyle w:val="LParrafosCapitulos"/>
        <w:rPr>
          <w:lang w:val="es-ES"/>
        </w:rPr>
      </w:pPr>
    </w:p>
    <w:p w14:paraId="62338071" w14:textId="77777777"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delimiter </w:t>
      </w:r>
      <w:r>
        <w:rPr>
          <w:lang w:val="en-US"/>
        </w:rPr>
        <w:t>**</w:t>
      </w:r>
    </w:p>
    <w:p w14:paraId="6CD34D62" w14:textId="77777777" w:rsidR="00413743" w:rsidRPr="0022288F" w:rsidRDefault="00413743" w:rsidP="00413743">
      <w:pPr>
        <w:pStyle w:val="EstiloLParrafosCapitulosCourierNew10ptoIzquierda125cm"/>
        <w:rPr>
          <w:b/>
          <w:lang w:val="en-US"/>
        </w:rPr>
      </w:pPr>
      <w:r w:rsidRPr="0022288F">
        <w:rPr>
          <w:b/>
          <w:lang w:val="en-US"/>
        </w:rPr>
        <w:t xml:space="preserve">CREATE PROCEDURE </w:t>
      </w:r>
      <w:proofErr w:type="spellStart"/>
      <w:r w:rsidRPr="0022288F">
        <w:rPr>
          <w:b/>
          <w:lang w:val="en-US"/>
        </w:rPr>
        <w:t>subida_</w:t>
      </w:r>
      <w:proofErr w:type="gramStart"/>
      <w:r w:rsidRPr="0022288F">
        <w:rPr>
          <w:b/>
          <w:lang w:val="en-US"/>
        </w:rPr>
        <w:t>sal</w:t>
      </w:r>
      <w:proofErr w:type="spellEnd"/>
      <w:r w:rsidRPr="0022288F">
        <w:rPr>
          <w:b/>
          <w:lang w:val="en-US"/>
        </w:rPr>
        <w:t>(</w:t>
      </w:r>
      <w:proofErr w:type="gramEnd"/>
      <w:r w:rsidRPr="0022288F">
        <w:rPr>
          <w:b/>
          <w:lang w:val="en-US"/>
        </w:rPr>
        <w:t xml:space="preserve">d INT, </w:t>
      </w:r>
      <w:proofErr w:type="spellStart"/>
      <w:r w:rsidRPr="0022288F">
        <w:rPr>
          <w:b/>
          <w:lang w:val="en-US"/>
        </w:rPr>
        <w:t>subida</w:t>
      </w:r>
      <w:proofErr w:type="spellEnd"/>
      <w:r w:rsidRPr="0022288F">
        <w:rPr>
          <w:b/>
          <w:lang w:val="en-US"/>
        </w:rPr>
        <w:t xml:space="preserve"> INT)</w:t>
      </w:r>
    </w:p>
    <w:p w14:paraId="014C9CBF" w14:textId="77777777"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BEGIN</w:t>
      </w:r>
    </w:p>
    <w:p w14:paraId="7325ED7A" w14:textId="77777777"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UPDATE </w:t>
      </w:r>
      <w:proofErr w:type="spellStart"/>
      <w:r w:rsidRPr="0022288F">
        <w:rPr>
          <w:lang w:val="en-US"/>
        </w:rPr>
        <w:t>empleados</w:t>
      </w:r>
      <w:proofErr w:type="spellEnd"/>
      <w:r w:rsidRPr="0022288F">
        <w:rPr>
          <w:lang w:val="en-US"/>
        </w:rPr>
        <w:t xml:space="preserve"> SET </w:t>
      </w:r>
      <w:proofErr w:type="spellStart"/>
      <w:r w:rsidRPr="0022288F">
        <w:rPr>
          <w:lang w:val="en-US"/>
        </w:rPr>
        <w:t>salario</w:t>
      </w:r>
      <w:proofErr w:type="spellEnd"/>
      <w:r w:rsidRPr="0022288F">
        <w:rPr>
          <w:lang w:val="en-US"/>
        </w:rPr>
        <w:t xml:space="preserve"> = </w:t>
      </w:r>
      <w:proofErr w:type="spellStart"/>
      <w:r w:rsidRPr="0022288F">
        <w:rPr>
          <w:lang w:val="en-US"/>
        </w:rPr>
        <w:t>salario</w:t>
      </w:r>
      <w:proofErr w:type="spellEnd"/>
      <w:r w:rsidRPr="0022288F">
        <w:rPr>
          <w:lang w:val="en-US"/>
        </w:rPr>
        <w:t xml:space="preserve"> + </w:t>
      </w:r>
      <w:proofErr w:type="spellStart"/>
      <w:r w:rsidRPr="0022288F">
        <w:rPr>
          <w:lang w:val="en-US"/>
        </w:rPr>
        <w:t>subida</w:t>
      </w:r>
      <w:proofErr w:type="spellEnd"/>
      <w:r w:rsidRPr="0022288F">
        <w:rPr>
          <w:lang w:val="en-US"/>
        </w:rPr>
        <w:t xml:space="preserve"> WHERE </w:t>
      </w:r>
      <w:proofErr w:type="spellStart"/>
      <w:r w:rsidRPr="0022288F">
        <w:rPr>
          <w:lang w:val="en-US"/>
        </w:rPr>
        <w:t>dept_no</w:t>
      </w:r>
      <w:proofErr w:type="spellEnd"/>
      <w:r w:rsidRPr="0022288F">
        <w:rPr>
          <w:lang w:val="en-US"/>
        </w:rPr>
        <w:t xml:space="preserve"> = </w:t>
      </w:r>
      <w:proofErr w:type="gramStart"/>
      <w:r w:rsidRPr="0022288F">
        <w:rPr>
          <w:lang w:val="en-US"/>
        </w:rPr>
        <w:t>d;</w:t>
      </w:r>
      <w:proofErr w:type="gramEnd"/>
    </w:p>
    <w:p w14:paraId="111453F7" w14:textId="77777777" w:rsidR="00413743" w:rsidRDefault="00413743" w:rsidP="00413743">
      <w:pPr>
        <w:pStyle w:val="EstiloLParrafosCapitulosCourierNew10ptoIzquierda125cm"/>
      </w:pPr>
      <w:r w:rsidRPr="0022288F">
        <w:rPr>
          <w:lang w:val="en-US"/>
        </w:rPr>
        <w:t xml:space="preserve">   </w:t>
      </w:r>
      <w:r>
        <w:t>COMMIT;</w:t>
      </w:r>
    </w:p>
    <w:p w14:paraId="53E5E64C" w14:textId="77777777" w:rsidR="00413743" w:rsidRDefault="00413743" w:rsidP="00413743">
      <w:pPr>
        <w:pStyle w:val="EstiloLParrafosCapitulosCourierNew10ptoIzquierda125cm"/>
      </w:pPr>
      <w:r>
        <w:t>END;</w:t>
      </w:r>
    </w:p>
    <w:p w14:paraId="35C0DAF6" w14:textId="77777777" w:rsidR="00413743" w:rsidRDefault="00413743" w:rsidP="00413743">
      <w:pPr>
        <w:pStyle w:val="EstiloLParrafosCapitulosCourierNew10ptoIzquierda125cm"/>
      </w:pPr>
      <w:r>
        <w:t>**</w:t>
      </w:r>
    </w:p>
    <w:p w14:paraId="429CD1AE" w14:textId="77777777" w:rsidR="00413743" w:rsidRDefault="00413743" w:rsidP="007859ED">
      <w:pPr>
        <w:pStyle w:val="LParrafosCapitulos"/>
        <w:rPr>
          <w:lang w:val="es-ES"/>
        </w:rPr>
      </w:pPr>
    </w:p>
    <w:p w14:paraId="1524D089" w14:textId="77777777" w:rsidR="00413743" w:rsidRDefault="00413743" w:rsidP="007859ED">
      <w:pPr>
        <w:pStyle w:val="LParrafosCapitulos"/>
        <w:rPr>
          <w:lang w:val="es-ES"/>
        </w:rPr>
      </w:pPr>
    </w:p>
    <w:p w14:paraId="4060E6D2" w14:textId="77777777" w:rsidR="001B32AF" w:rsidRDefault="001B32AF" w:rsidP="00EF01F3">
      <w:pPr>
        <w:pStyle w:val="LParrafosCapitulos"/>
        <w:rPr>
          <w:lang w:val="es-ES"/>
        </w:rPr>
      </w:pPr>
      <w:r>
        <w:rPr>
          <w:lang w:val="es-ES"/>
        </w:rPr>
        <w:t>F</w:t>
      </w:r>
      <w:r w:rsidR="00EF01F3" w:rsidRPr="00EF01F3">
        <w:rPr>
          <w:lang w:val="es-ES"/>
        </w:rPr>
        <w:t xml:space="preserve">unción (en ORACLE) de nombre </w:t>
      </w:r>
      <w:proofErr w:type="spellStart"/>
      <w:r w:rsidR="00EF01F3" w:rsidRPr="00EF01F3">
        <w:rPr>
          <w:i/>
          <w:lang w:val="es-ES"/>
        </w:rPr>
        <w:t>nombre_dep</w:t>
      </w:r>
      <w:proofErr w:type="spellEnd"/>
      <w:r w:rsidR="00EF01F3" w:rsidRPr="00EF01F3">
        <w:rPr>
          <w:lang w:val="es-ES"/>
        </w:rPr>
        <w:t xml:space="preserve"> con dos parámetros, el primero es de entrada </w:t>
      </w:r>
      <w:r w:rsidRPr="00EF01F3">
        <w:rPr>
          <w:lang w:val="es-ES"/>
        </w:rPr>
        <w:t>y recibe</w:t>
      </w:r>
      <w:r w:rsidR="00EF01F3" w:rsidRPr="00EF01F3">
        <w:rPr>
          <w:lang w:val="es-ES"/>
        </w:rPr>
        <w:t xml:space="preserve"> un número de departamento, el segundo es de salida, se utilizará para guardar la localidad del departamento; la función devuelve el nombre</w:t>
      </w:r>
      <w:r w:rsidR="00EF01F3">
        <w:rPr>
          <w:lang w:val="es-ES"/>
        </w:rPr>
        <w:t xml:space="preserve"> del departamento</w:t>
      </w:r>
      <w:r>
        <w:rPr>
          <w:lang w:val="es-ES"/>
        </w:rPr>
        <w:t>.</w:t>
      </w:r>
    </w:p>
    <w:p w14:paraId="6083D1F7" w14:textId="77777777" w:rsidR="00EF01F3" w:rsidRPr="00EF01F3" w:rsidRDefault="001B32AF" w:rsidP="00EF01F3">
      <w:pPr>
        <w:pStyle w:val="LParrafosCapitulos"/>
        <w:rPr>
          <w:lang w:val="es-ES"/>
        </w:rPr>
      </w:pPr>
      <w:r>
        <w:rPr>
          <w:lang w:val="es-ES"/>
        </w:rPr>
        <w:t>S</w:t>
      </w:r>
      <w:r w:rsidR="00EF01F3" w:rsidRPr="00EF01F3">
        <w:rPr>
          <w:lang w:val="es-ES"/>
        </w:rPr>
        <w:t>i el departamento n</w:t>
      </w:r>
      <w:r w:rsidR="00EF01F3">
        <w:rPr>
          <w:lang w:val="es-ES"/>
        </w:rPr>
        <w:t xml:space="preserve">o existe devuelve como nombre </w:t>
      </w:r>
      <w:r w:rsidR="00EF01F3" w:rsidRPr="00EF01F3">
        <w:rPr>
          <w:i/>
          <w:lang w:val="es-ES"/>
        </w:rPr>
        <w:t>“INEXISTENTE”</w:t>
      </w:r>
      <w:r w:rsidR="00EF01F3" w:rsidRPr="00EF01F3">
        <w:rPr>
          <w:lang w:val="es-ES"/>
        </w:rPr>
        <w:t>:</w:t>
      </w:r>
    </w:p>
    <w:p w14:paraId="3C1ADC1A" w14:textId="77777777" w:rsidR="001B32AF" w:rsidRDefault="001B32AF" w:rsidP="00EF01F3">
      <w:pPr>
        <w:pStyle w:val="LParrafosCapitulos"/>
        <w:rPr>
          <w:b/>
          <w:lang w:val="en-US"/>
        </w:rPr>
      </w:pPr>
    </w:p>
    <w:p w14:paraId="7334F266" w14:textId="77777777" w:rsidR="00502DF1" w:rsidRDefault="00502DF1" w:rsidP="00EF01F3">
      <w:pPr>
        <w:pStyle w:val="LParrafosCapitulos"/>
        <w:rPr>
          <w:b/>
          <w:lang w:val="en-US"/>
        </w:rPr>
      </w:pPr>
    </w:p>
    <w:p w14:paraId="6D7AB672" w14:textId="6D9E7680" w:rsidR="00EF01F3" w:rsidRPr="00EF01F3" w:rsidRDefault="00EF01F3" w:rsidP="00EF01F3">
      <w:pPr>
        <w:pStyle w:val="LParrafosCapitulos"/>
        <w:rPr>
          <w:b/>
          <w:lang w:val="en-US"/>
        </w:rPr>
      </w:pPr>
      <w:proofErr w:type="spellStart"/>
      <w:r w:rsidRPr="00EF01F3">
        <w:rPr>
          <w:b/>
          <w:lang w:val="en-US"/>
        </w:rPr>
        <w:lastRenderedPageBreak/>
        <w:t>Función</w:t>
      </w:r>
      <w:proofErr w:type="spellEnd"/>
      <w:r w:rsidRPr="00EF01F3">
        <w:rPr>
          <w:b/>
          <w:lang w:val="en-US"/>
        </w:rPr>
        <w:t xml:space="preserve"> </w:t>
      </w:r>
      <w:proofErr w:type="spellStart"/>
      <w:r w:rsidRPr="00EF01F3">
        <w:rPr>
          <w:b/>
          <w:lang w:val="en-US"/>
        </w:rPr>
        <w:t>en</w:t>
      </w:r>
      <w:proofErr w:type="spellEnd"/>
      <w:r w:rsidRPr="00EF01F3">
        <w:rPr>
          <w:b/>
          <w:lang w:val="en-US"/>
        </w:rPr>
        <w:t xml:space="preserve"> ORACLE:</w:t>
      </w:r>
    </w:p>
    <w:p w14:paraId="17B62DED" w14:textId="77777777" w:rsidR="002556BA" w:rsidRPr="002556BA" w:rsidRDefault="00EF01F3" w:rsidP="00EF01F3">
      <w:pPr>
        <w:pStyle w:val="EstiloLParrafosCapitulosCourierNew10ptoIzquierda125cm"/>
        <w:rPr>
          <w:b/>
          <w:lang w:val="en-US"/>
        </w:rPr>
      </w:pPr>
      <w:r w:rsidRPr="002556BA">
        <w:rPr>
          <w:b/>
          <w:lang w:val="en-US"/>
        </w:rPr>
        <w:t xml:space="preserve">CREATE OR REPLACE FUNCTION </w:t>
      </w:r>
      <w:proofErr w:type="spellStart"/>
      <w:r w:rsidRPr="002556BA">
        <w:rPr>
          <w:b/>
          <w:lang w:val="en-US"/>
        </w:rPr>
        <w:t>nombre_</w:t>
      </w:r>
      <w:proofErr w:type="gramStart"/>
      <w:r w:rsidRPr="002556BA">
        <w:rPr>
          <w:b/>
          <w:lang w:val="en-US"/>
        </w:rPr>
        <w:t>dep</w:t>
      </w:r>
      <w:proofErr w:type="spellEnd"/>
      <w:proofErr w:type="gramEnd"/>
      <w:r w:rsidRPr="002556BA">
        <w:rPr>
          <w:b/>
          <w:lang w:val="en-US"/>
        </w:rPr>
        <w:t xml:space="preserve"> </w:t>
      </w:r>
    </w:p>
    <w:p w14:paraId="430C8FF9" w14:textId="77777777" w:rsidR="00EF01F3" w:rsidRPr="002556BA" w:rsidRDefault="002556BA" w:rsidP="00EF01F3">
      <w:pPr>
        <w:pStyle w:val="EstiloLParrafosCapitulosCourierNew10ptoIzquierda125cm"/>
        <w:rPr>
          <w:lang w:val="en-US"/>
        </w:rPr>
      </w:pPr>
      <w:r w:rsidRPr="002556BA">
        <w:rPr>
          <w:b/>
          <w:lang w:val="en-US"/>
        </w:rPr>
        <w:t xml:space="preserve">               </w:t>
      </w:r>
      <w:r w:rsidR="00EF01F3" w:rsidRPr="002556BA">
        <w:rPr>
          <w:b/>
          <w:lang w:val="en-US"/>
        </w:rPr>
        <w:t>(d NUMBER,</w:t>
      </w:r>
      <w:r w:rsidRPr="002556BA">
        <w:rPr>
          <w:b/>
          <w:lang w:val="en-US"/>
        </w:rPr>
        <w:t xml:space="preserve"> </w:t>
      </w:r>
      <w:proofErr w:type="spellStart"/>
      <w:r w:rsidR="00EF01F3" w:rsidRPr="002556BA">
        <w:rPr>
          <w:b/>
          <w:lang w:val="en-US"/>
        </w:rPr>
        <w:t>locali</w:t>
      </w:r>
      <w:proofErr w:type="spellEnd"/>
      <w:r w:rsidR="00EF01F3" w:rsidRPr="002556BA">
        <w:rPr>
          <w:b/>
          <w:lang w:val="en-US"/>
        </w:rPr>
        <w:t xml:space="preserve"> OUT VARCHAR2</w:t>
      </w:r>
      <w:proofErr w:type="gramStart"/>
      <w:r w:rsidR="00EF01F3" w:rsidRPr="002556BA">
        <w:rPr>
          <w:b/>
          <w:lang w:val="en-US"/>
        </w:rPr>
        <w:t xml:space="preserve">) </w:t>
      </w:r>
      <w:r w:rsidRPr="002556BA">
        <w:rPr>
          <w:b/>
          <w:lang w:val="en-US"/>
        </w:rPr>
        <w:t xml:space="preserve"> </w:t>
      </w:r>
      <w:r w:rsidR="00EF01F3" w:rsidRPr="002556BA">
        <w:rPr>
          <w:b/>
          <w:lang w:val="en-US"/>
        </w:rPr>
        <w:t>RETURN</w:t>
      </w:r>
      <w:proofErr w:type="gramEnd"/>
      <w:r w:rsidR="00EF01F3" w:rsidRPr="002556BA">
        <w:rPr>
          <w:b/>
          <w:lang w:val="en-US"/>
        </w:rPr>
        <w:t xml:space="preserve"> VARCHAR2</w:t>
      </w:r>
      <w:r w:rsidR="00EF01F3" w:rsidRPr="002556BA">
        <w:rPr>
          <w:lang w:val="en-US"/>
        </w:rPr>
        <w:t xml:space="preserve"> AS</w:t>
      </w:r>
    </w:p>
    <w:p w14:paraId="53FC2A1C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 xml:space="preserve">     </w:t>
      </w:r>
      <w:r w:rsidRPr="0022288F">
        <w:rPr>
          <w:lang w:val="en-US"/>
        </w:rPr>
        <w:t>nom VARCHAR2(15</w:t>
      </w:r>
      <w:proofErr w:type="gramStart"/>
      <w:r w:rsidRPr="0022288F">
        <w:rPr>
          <w:lang w:val="en-US"/>
        </w:rPr>
        <w:t>);</w:t>
      </w:r>
      <w:proofErr w:type="gramEnd"/>
    </w:p>
    <w:p w14:paraId="0BE8482C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BEGIN</w:t>
      </w:r>
    </w:p>
    <w:p w14:paraId="692564D9" w14:textId="77777777"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 SELECT </w:t>
      </w:r>
      <w:proofErr w:type="spellStart"/>
      <w:r w:rsidRPr="00EF01F3">
        <w:rPr>
          <w:lang w:val="en-US"/>
        </w:rPr>
        <w:t>dnombre</w:t>
      </w:r>
      <w:proofErr w:type="spellEnd"/>
      <w:r w:rsidRPr="00EF01F3">
        <w:rPr>
          <w:lang w:val="en-US"/>
        </w:rPr>
        <w:t xml:space="preserve">, loc INTO nom, </w:t>
      </w:r>
      <w:proofErr w:type="spellStart"/>
      <w:r w:rsidRPr="00EF01F3">
        <w:rPr>
          <w:lang w:val="en-US"/>
        </w:rPr>
        <w:t>local</w:t>
      </w:r>
      <w:r w:rsidR="004129B7">
        <w:rPr>
          <w:lang w:val="en-US"/>
        </w:rPr>
        <w:t>i</w:t>
      </w:r>
      <w:proofErr w:type="spellEnd"/>
      <w:r w:rsidRPr="00EF01F3">
        <w:rPr>
          <w:lang w:val="en-US"/>
        </w:rPr>
        <w:t xml:space="preserve"> FROM </w:t>
      </w:r>
      <w:proofErr w:type="spellStart"/>
      <w:proofErr w:type="gramStart"/>
      <w:r w:rsidRPr="00EF01F3">
        <w:rPr>
          <w:lang w:val="en-US"/>
        </w:rPr>
        <w:t>departamentos</w:t>
      </w:r>
      <w:proofErr w:type="spellEnd"/>
      <w:proofErr w:type="gramEnd"/>
      <w:r w:rsidRPr="00EF01F3">
        <w:rPr>
          <w:lang w:val="en-US"/>
        </w:rPr>
        <w:t xml:space="preserve"> </w:t>
      </w:r>
    </w:p>
    <w:p w14:paraId="5A9AC0C2" w14:textId="77777777"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</w:t>
      </w:r>
      <w:r w:rsidR="00AD66A1">
        <w:rPr>
          <w:lang w:val="en-US"/>
        </w:rPr>
        <w:t xml:space="preserve"> </w:t>
      </w:r>
      <w:r w:rsidRPr="00EF01F3">
        <w:rPr>
          <w:lang w:val="en-US"/>
        </w:rPr>
        <w:t xml:space="preserve">WHERE </w:t>
      </w:r>
      <w:proofErr w:type="spellStart"/>
      <w:r w:rsidRPr="00EF01F3">
        <w:rPr>
          <w:lang w:val="en-US"/>
        </w:rPr>
        <w:t>dept_no</w:t>
      </w:r>
      <w:proofErr w:type="spellEnd"/>
      <w:r w:rsidRPr="00EF01F3">
        <w:rPr>
          <w:lang w:val="en-US"/>
        </w:rPr>
        <w:t xml:space="preserve"> = </w:t>
      </w:r>
      <w:proofErr w:type="gramStart"/>
      <w:r w:rsidRPr="00EF01F3">
        <w:rPr>
          <w:lang w:val="en-US"/>
        </w:rPr>
        <w:t>d;</w:t>
      </w:r>
      <w:proofErr w:type="gramEnd"/>
    </w:p>
    <w:p w14:paraId="7DE1A9D7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 </w:t>
      </w:r>
      <w:r w:rsidRPr="0022288F">
        <w:rPr>
          <w:lang w:val="en-US"/>
        </w:rPr>
        <w:t xml:space="preserve">RETURN </w:t>
      </w:r>
      <w:proofErr w:type="gramStart"/>
      <w:r w:rsidRPr="0022288F">
        <w:rPr>
          <w:lang w:val="en-US"/>
        </w:rPr>
        <w:t>nom;</w:t>
      </w:r>
      <w:proofErr w:type="gramEnd"/>
    </w:p>
    <w:p w14:paraId="553D955D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EXCEPTION</w:t>
      </w:r>
    </w:p>
    <w:p w14:paraId="3697FF28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WHEN NO_DATA_FOUND THEN </w:t>
      </w:r>
    </w:p>
    <w:p w14:paraId="00246A5E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   </w:t>
      </w:r>
      <w:proofErr w:type="gramStart"/>
      <w:r w:rsidRPr="0022288F">
        <w:rPr>
          <w:lang w:val="en-US"/>
        </w:rPr>
        <w:t>nom :</w:t>
      </w:r>
      <w:proofErr w:type="gramEnd"/>
      <w:r w:rsidRPr="0022288F">
        <w:rPr>
          <w:lang w:val="en-US"/>
        </w:rPr>
        <w:t>= 'INEXISTENTE';</w:t>
      </w:r>
    </w:p>
    <w:p w14:paraId="10113A8B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   RETURN </w:t>
      </w:r>
      <w:proofErr w:type="gramStart"/>
      <w:r w:rsidRPr="0022288F">
        <w:rPr>
          <w:lang w:val="en-US"/>
        </w:rPr>
        <w:t>nom;</w:t>
      </w:r>
      <w:proofErr w:type="gramEnd"/>
    </w:p>
    <w:p w14:paraId="7FFFA848" w14:textId="77777777"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</w:t>
      </w:r>
      <w:proofErr w:type="gramStart"/>
      <w:r w:rsidRPr="0022288F">
        <w:rPr>
          <w:lang w:val="en-US"/>
        </w:rPr>
        <w:t>END;</w:t>
      </w:r>
      <w:proofErr w:type="gramEnd"/>
    </w:p>
    <w:p w14:paraId="0DE7CCCC" w14:textId="77777777" w:rsidR="00EF01F3" w:rsidRPr="00EF01F3" w:rsidRDefault="00EF01F3" w:rsidP="00EF01F3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>/</w:t>
      </w:r>
    </w:p>
    <w:p w14:paraId="10A876B8" w14:textId="77777777" w:rsidR="00EF01F3" w:rsidRPr="00EF01F3" w:rsidRDefault="00EF01F3" w:rsidP="00EF01F3">
      <w:pPr>
        <w:pStyle w:val="LParrafosCapitulos"/>
        <w:rPr>
          <w:lang w:val="es-ES"/>
        </w:rPr>
      </w:pPr>
    </w:p>
    <w:p w14:paraId="29DF24B2" w14:textId="77777777" w:rsidR="002556BA" w:rsidRDefault="00EF01F3" w:rsidP="002556BA">
      <w:pPr>
        <w:pStyle w:val="LParrafosCapitulos"/>
        <w:rPr>
          <w:lang w:val="es-ES"/>
        </w:rPr>
      </w:pPr>
      <w:r w:rsidRPr="00EF01F3">
        <w:rPr>
          <w:lang w:val="es-ES"/>
        </w:rPr>
        <w:t xml:space="preserve">El siguiente ejemplo crea una función (en MySQL) de nombre </w:t>
      </w:r>
      <w:proofErr w:type="spellStart"/>
      <w:r w:rsidRPr="002556BA">
        <w:rPr>
          <w:i/>
          <w:lang w:val="es-ES"/>
        </w:rPr>
        <w:t>nombre_dep</w:t>
      </w:r>
      <w:proofErr w:type="spellEnd"/>
      <w:r w:rsidRPr="00EF01F3">
        <w:rPr>
          <w:lang w:val="es-ES"/>
        </w:rPr>
        <w:t xml:space="preserve">, recibe un número de departamento (parámetro de entrada) y devuelve el nombre si existe; si no existe devuelve </w:t>
      </w:r>
      <w:r w:rsidR="002556BA">
        <w:rPr>
          <w:lang w:val="es-ES"/>
        </w:rPr>
        <w:t xml:space="preserve">como nombre </w:t>
      </w:r>
      <w:r w:rsidR="002556BA" w:rsidRPr="00EF01F3">
        <w:rPr>
          <w:i/>
          <w:lang w:val="es-ES"/>
        </w:rPr>
        <w:t>“INEXISTENTE”</w:t>
      </w:r>
      <w:r w:rsidR="002556BA" w:rsidRPr="00EF01F3">
        <w:rPr>
          <w:lang w:val="es-ES"/>
        </w:rPr>
        <w:t>:</w:t>
      </w:r>
    </w:p>
    <w:p w14:paraId="708F8ED0" w14:textId="77777777" w:rsidR="006827E2" w:rsidRPr="00EF01F3" w:rsidRDefault="006827E2" w:rsidP="002556BA">
      <w:pPr>
        <w:pStyle w:val="LParrafosCapitulos"/>
        <w:rPr>
          <w:lang w:val="es-ES"/>
        </w:rPr>
      </w:pPr>
    </w:p>
    <w:p w14:paraId="4E66ACB6" w14:textId="77777777" w:rsidR="00EF01F3" w:rsidRPr="002556BA" w:rsidRDefault="00EF01F3" w:rsidP="002556BA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>DELIMITER //</w:t>
      </w:r>
    </w:p>
    <w:p w14:paraId="53FC925D" w14:textId="77777777" w:rsidR="00EF01F3" w:rsidRPr="002556BA" w:rsidRDefault="00EF01F3" w:rsidP="002556BA">
      <w:pPr>
        <w:pStyle w:val="EstiloLParrafosCapitulosCourierNew10ptoIzquierda125cm"/>
        <w:rPr>
          <w:b/>
          <w:lang w:val="en-US"/>
        </w:rPr>
      </w:pPr>
      <w:r w:rsidRPr="002556BA">
        <w:rPr>
          <w:lang w:val="en-US"/>
        </w:rPr>
        <w:t xml:space="preserve"> </w:t>
      </w:r>
      <w:r w:rsidRPr="002556BA">
        <w:rPr>
          <w:b/>
          <w:lang w:val="en-US"/>
        </w:rPr>
        <w:t xml:space="preserve">CREATE FUNCTION </w:t>
      </w:r>
      <w:proofErr w:type="spellStart"/>
      <w:r w:rsidRPr="002556BA">
        <w:rPr>
          <w:b/>
          <w:lang w:val="en-US"/>
        </w:rPr>
        <w:t>nombre_</w:t>
      </w:r>
      <w:proofErr w:type="gramStart"/>
      <w:r w:rsidRPr="002556BA">
        <w:rPr>
          <w:b/>
          <w:lang w:val="en-US"/>
        </w:rPr>
        <w:t>dep</w:t>
      </w:r>
      <w:proofErr w:type="spellEnd"/>
      <w:r w:rsidRPr="002556BA">
        <w:rPr>
          <w:b/>
          <w:lang w:val="en-US"/>
        </w:rPr>
        <w:t>(</w:t>
      </w:r>
      <w:proofErr w:type="gramEnd"/>
      <w:r w:rsidRPr="002556BA">
        <w:rPr>
          <w:b/>
          <w:lang w:val="en-US"/>
        </w:rPr>
        <w:t>d int)</w:t>
      </w:r>
      <w:r w:rsidR="002556BA" w:rsidRPr="002556BA">
        <w:rPr>
          <w:b/>
          <w:lang w:val="en-US"/>
        </w:rPr>
        <w:t xml:space="preserve"> </w:t>
      </w:r>
      <w:r w:rsidRPr="002556BA">
        <w:rPr>
          <w:b/>
          <w:lang w:val="en-US"/>
        </w:rPr>
        <w:t xml:space="preserve">RETURNS VARCHAR(15) </w:t>
      </w:r>
    </w:p>
    <w:p w14:paraId="1B87E83B" w14:textId="77777777"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 xml:space="preserve"> </w:t>
      </w:r>
      <w:r w:rsidRPr="0022288F">
        <w:rPr>
          <w:lang w:val="en-US"/>
        </w:rPr>
        <w:t>BEGIN</w:t>
      </w:r>
    </w:p>
    <w:p w14:paraId="47E4EF3B" w14:textId="77777777"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DECLARE nom </w:t>
      </w:r>
      <w:proofErr w:type="gramStart"/>
      <w:r w:rsidRPr="0022288F">
        <w:rPr>
          <w:lang w:val="en-US"/>
        </w:rPr>
        <w:t>VARCHAR(</w:t>
      </w:r>
      <w:proofErr w:type="gramEnd"/>
      <w:r w:rsidRPr="0022288F">
        <w:rPr>
          <w:lang w:val="en-US"/>
        </w:rPr>
        <w:t>15);</w:t>
      </w:r>
    </w:p>
    <w:p w14:paraId="34BA956F" w14:textId="77777777"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SET nom = 'INEXISTENTE</w:t>
      </w:r>
      <w:proofErr w:type="gramStart"/>
      <w:r w:rsidRPr="0022288F">
        <w:rPr>
          <w:lang w:val="en-US"/>
        </w:rPr>
        <w:t>';</w:t>
      </w:r>
      <w:proofErr w:type="gramEnd"/>
      <w:r w:rsidRPr="0022288F">
        <w:rPr>
          <w:lang w:val="en-US"/>
        </w:rPr>
        <w:t xml:space="preserve">  </w:t>
      </w:r>
    </w:p>
    <w:p w14:paraId="7503857C" w14:textId="77777777"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SELECT </w:t>
      </w:r>
      <w:proofErr w:type="spellStart"/>
      <w:r w:rsidRPr="0022288F">
        <w:rPr>
          <w:lang w:val="en-US"/>
        </w:rPr>
        <w:t>dnombre</w:t>
      </w:r>
      <w:proofErr w:type="spellEnd"/>
      <w:r w:rsidRPr="0022288F">
        <w:rPr>
          <w:lang w:val="en-US"/>
        </w:rPr>
        <w:t xml:space="preserve"> INTO nom FROM </w:t>
      </w:r>
      <w:proofErr w:type="spellStart"/>
      <w:proofErr w:type="gramStart"/>
      <w:r w:rsidRPr="0022288F">
        <w:rPr>
          <w:lang w:val="en-US"/>
        </w:rPr>
        <w:t>departamentos</w:t>
      </w:r>
      <w:proofErr w:type="spellEnd"/>
      <w:proofErr w:type="gramEnd"/>
      <w:r w:rsidRPr="0022288F">
        <w:rPr>
          <w:lang w:val="en-US"/>
        </w:rPr>
        <w:t xml:space="preserve"> </w:t>
      </w:r>
    </w:p>
    <w:p w14:paraId="2324CECC" w14:textId="77777777" w:rsidR="00EF01F3" w:rsidRPr="0022288F" w:rsidRDefault="00AD66A1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</w:t>
      </w:r>
      <w:r w:rsidR="00EF01F3" w:rsidRPr="0022288F">
        <w:rPr>
          <w:lang w:val="en-US"/>
        </w:rPr>
        <w:t xml:space="preserve">WHERE </w:t>
      </w:r>
      <w:proofErr w:type="spellStart"/>
      <w:r w:rsidR="00EF01F3" w:rsidRPr="0022288F">
        <w:rPr>
          <w:lang w:val="en-US"/>
        </w:rPr>
        <w:t>dept_no</w:t>
      </w:r>
      <w:proofErr w:type="spellEnd"/>
      <w:r w:rsidR="00EF01F3" w:rsidRPr="0022288F">
        <w:rPr>
          <w:lang w:val="en-US"/>
        </w:rPr>
        <w:t>=</w:t>
      </w:r>
      <w:proofErr w:type="gramStart"/>
      <w:r w:rsidR="00EF01F3" w:rsidRPr="0022288F">
        <w:rPr>
          <w:lang w:val="en-US"/>
        </w:rPr>
        <w:t>d;</w:t>
      </w:r>
      <w:proofErr w:type="gramEnd"/>
    </w:p>
    <w:p w14:paraId="561E3F8D" w14:textId="77777777"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r w:rsidRPr="00EF01F3">
        <w:rPr>
          <w:lang w:val="es-ES"/>
        </w:rPr>
        <w:t xml:space="preserve">RETURN </w:t>
      </w:r>
      <w:proofErr w:type="spellStart"/>
      <w:r w:rsidRPr="00EF01F3">
        <w:rPr>
          <w:lang w:val="es-ES"/>
        </w:rPr>
        <w:t>nom</w:t>
      </w:r>
      <w:proofErr w:type="spellEnd"/>
      <w:r w:rsidRPr="00EF01F3">
        <w:rPr>
          <w:lang w:val="es-ES"/>
        </w:rPr>
        <w:t>;</w:t>
      </w:r>
    </w:p>
    <w:p w14:paraId="6178DD16" w14:textId="77777777"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 xml:space="preserve"> END;</w:t>
      </w:r>
    </w:p>
    <w:p w14:paraId="74C67F2A" w14:textId="77777777"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>//</w:t>
      </w:r>
    </w:p>
    <w:p w14:paraId="7E0956DB" w14:textId="77777777" w:rsidR="00EF01F3" w:rsidRPr="002556BA" w:rsidRDefault="00EF01F3" w:rsidP="00EF01F3">
      <w:pPr>
        <w:pStyle w:val="LParrafosCapitulos"/>
        <w:rPr>
          <w:i/>
          <w:lang w:val="es-ES"/>
        </w:rPr>
      </w:pPr>
      <w:r w:rsidRPr="00EF01F3">
        <w:rPr>
          <w:lang w:val="es-ES"/>
        </w:rPr>
        <w:t xml:space="preserve">Para ejecutarlo desde MySQL escribimos:  </w:t>
      </w:r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 xml:space="preserve">SELECT </w:t>
      </w:r>
      <w:proofErr w:type="spellStart"/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>nombre_</w:t>
      </w:r>
      <w:proofErr w:type="gramStart"/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>dep</w:t>
      </w:r>
      <w:proofErr w:type="spellEnd"/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>(</w:t>
      </w:r>
      <w:proofErr w:type="gramEnd"/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>10);</w:t>
      </w:r>
    </w:p>
    <w:p w14:paraId="4755FF47" w14:textId="77777777" w:rsidR="006827E2" w:rsidRDefault="006827E2" w:rsidP="00EF01F3">
      <w:pPr>
        <w:pStyle w:val="LParrafosCapitulos"/>
        <w:rPr>
          <w:lang w:val="es-ES"/>
        </w:rPr>
      </w:pPr>
    </w:p>
    <w:p w14:paraId="492F1A0A" w14:textId="77777777" w:rsidR="00EF01F3" w:rsidRDefault="00EF01F3" w:rsidP="00EF01F3">
      <w:pPr>
        <w:pStyle w:val="LParrafosCapitulos"/>
        <w:rPr>
          <w:lang w:val="es-ES"/>
        </w:rPr>
      </w:pPr>
      <w:r w:rsidRPr="00EF01F3">
        <w:rPr>
          <w:lang w:val="es-ES"/>
        </w:rPr>
        <w:t xml:space="preserve">A </w:t>
      </w:r>
      <w:r w:rsidR="00911EF3" w:rsidRPr="00EF01F3">
        <w:rPr>
          <w:lang w:val="es-ES"/>
        </w:rPr>
        <w:t>continuación,</w:t>
      </w:r>
      <w:r w:rsidRPr="00EF01F3">
        <w:rPr>
          <w:lang w:val="es-ES"/>
        </w:rPr>
        <w:t xml:space="preserve"> se muestra un procedimiento (en MySQL) que recibe un número de departamento y devuelve en forma de parámetros de salida el nombre y la localidad (</w:t>
      </w:r>
      <w:r w:rsidRPr="006827E2">
        <w:rPr>
          <w:highlight w:val="yellow"/>
          <w:lang w:val="es-ES"/>
        </w:rPr>
        <w:t xml:space="preserve">las </w:t>
      </w:r>
      <w:r w:rsidRPr="006827E2">
        <w:rPr>
          <w:b/>
          <w:highlight w:val="yellow"/>
          <w:lang w:val="es-ES"/>
        </w:rPr>
        <w:t>funciones</w:t>
      </w:r>
      <w:r w:rsidRPr="006827E2">
        <w:rPr>
          <w:highlight w:val="yellow"/>
          <w:lang w:val="es-ES"/>
        </w:rPr>
        <w:t xml:space="preserve"> no pueden usar parámetros </w:t>
      </w:r>
      <w:proofErr w:type="gramStart"/>
      <w:r w:rsidRPr="006827E2">
        <w:rPr>
          <w:highlight w:val="yellow"/>
          <w:lang w:val="es-ES"/>
        </w:rPr>
        <w:t>OUT</w:t>
      </w:r>
      <w:proofErr w:type="gramEnd"/>
      <w:r w:rsidR="006827E2" w:rsidRPr="006827E2">
        <w:rPr>
          <w:highlight w:val="yellow"/>
          <w:lang w:val="es-ES"/>
        </w:rPr>
        <w:t xml:space="preserve"> pero las </w:t>
      </w:r>
      <w:proofErr w:type="spellStart"/>
      <w:r w:rsidR="006827E2" w:rsidRPr="006827E2">
        <w:rPr>
          <w:b/>
          <w:highlight w:val="yellow"/>
          <w:lang w:val="es-ES"/>
        </w:rPr>
        <w:t>procedures</w:t>
      </w:r>
      <w:proofErr w:type="spellEnd"/>
      <w:r w:rsidR="006827E2" w:rsidRPr="006827E2">
        <w:rPr>
          <w:highlight w:val="yellow"/>
          <w:lang w:val="es-ES"/>
        </w:rPr>
        <w:t xml:space="preserve"> </w:t>
      </w:r>
      <w:proofErr w:type="spellStart"/>
      <w:r w:rsidR="006827E2" w:rsidRPr="006827E2">
        <w:rPr>
          <w:highlight w:val="yellow"/>
          <w:lang w:val="es-ES"/>
        </w:rPr>
        <w:t>si</w:t>
      </w:r>
      <w:proofErr w:type="spellEnd"/>
      <w:r w:rsidRPr="00EF01F3">
        <w:rPr>
          <w:lang w:val="es-ES"/>
        </w:rPr>
        <w:t>), se asigna un valor inicial a los parámetros de salida por si el departamento no existe:</w:t>
      </w:r>
    </w:p>
    <w:p w14:paraId="2F06C3E8" w14:textId="77777777" w:rsidR="006827E2" w:rsidRPr="00EF01F3" w:rsidRDefault="006827E2" w:rsidP="00EF01F3">
      <w:pPr>
        <w:pStyle w:val="LParrafosCapitulos"/>
        <w:rPr>
          <w:lang w:val="es-ES"/>
        </w:rPr>
      </w:pPr>
    </w:p>
    <w:p w14:paraId="31965FB1" w14:textId="77777777" w:rsidR="00EF01F3" w:rsidRPr="008C5EA4" w:rsidRDefault="00EF01F3" w:rsidP="00DC6ABE">
      <w:pPr>
        <w:pStyle w:val="EstiloLParrafosCapitulosCourierNew10ptoIzquierda125cm"/>
        <w:rPr>
          <w:lang w:val="en-US"/>
        </w:rPr>
      </w:pPr>
      <w:r w:rsidRPr="008C5EA4">
        <w:rPr>
          <w:lang w:val="en-US"/>
        </w:rPr>
        <w:t>DELIMITER //</w:t>
      </w:r>
    </w:p>
    <w:p w14:paraId="70E1DCEB" w14:textId="77777777" w:rsidR="00DC6ABE" w:rsidRPr="00DC6ABE" w:rsidRDefault="00EF01F3" w:rsidP="00DC6ABE">
      <w:pPr>
        <w:pStyle w:val="EstiloLParrafosCapitulosCourierNew10ptoIzquierda125cm"/>
        <w:rPr>
          <w:b/>
          <w:lang w:val="en-US"/>
        </w:rPr>
      </w:pPr>
      <w:r w:rsidRPr="00EF01F3">
        <w:rPr>
          <w:lang w:val="en-US"/>
        </w:rPr>
        <w:t xml:space="preserve"> </w:t>
      </w:r>
      <w:r w:rsidRPr="00DC6ABE">
        <w:rPr>
          <w:b/>
          <w:lang w:val="en-US"/>
        </w:rPr>
        <w:t xml:space="preserve">CREATE PROCEDURE </w:t>
      </w:r>
      <w:proofErr w:type="spellStart"/>
      <w:r w:rsidRPr="00DC6ABE">
        <w:rPr>
          <w:b/>
          <w:lang w:val="en-US"/>
        </w:rPr>
        <w:t>datos_</w:t>
      </w:r>
      <w:proofErr w:type="gramStart"/>
      <w:r w:rsidRPr="00DC6ABE">
        <w:rPr>
          <w:b/>
          <w:lang w:val="en-US"/>
        </w:rPr>
        <w:t>dep</w:t>
      </w:r>
      <w:proofErr w:type="spellEnd"/>
      <w:proofErr w:type="gramEnd"/>
    </w:p>
    <w:p w14:paraId="23E5187C" w14:textId="77777777" w:rsidR="00EF01F3" w:rsidRPr="00DC6ABE" w:rsidRDefault="00DC6ABE" w:rsidP="00DC6ABE">
      <w:pPr>
        <w:pStyle w:val="EstiloLParrafosCapitulosCourierNew10ptoIzquierda125cm"/>
        <w:rPr>
          <w:b/>
          <w:lang w:val="en-US"/>
        </w:rPr>
      </w:pPr>
      <w:r w:rsidRPr="00DC6ABE">
        <w:rPr>
          <w:b/>
          <w:lang w:val="en-US"/>
        </w:rPr>
        <w:t xml:space="preserve">           </w:t>
      </w:r>
      <w:r w:rsidR="00EF01F3" w:rsidRPr="00DC6ABE">
        <w:rPr>
          <w:b/>
          <w:lang w:val="en-US"/>
        </w:rPr>
        <w:t xml:space="preserve">(d int, OUT nom </w:t>
      </w:r>
      <w:proofErr w:type="gramStart"/>
      <w:r w:rsidR="00EF01F3" w:rsidRPr="00DC6ABE">
        <w:rPr>
          <w:b/>
          <w:lang w:val="en-US"/>
        </w:rPr>
        <w:t>VARCHAR(</w:t>
      </w:r>
      <w:proofErr w:type="gramEnd"/>
      <w:r w:rsidR="00EF01F3" w:rsidRPr="00DC6ABE">
        <w:rPr>
          <w:b/>
          <w:lang w:val="en-US"/>
        </w:rPr>
        <w:t xml:space="preserve">15), OUT </w:t>
      </w:r>
      <w:proofErr w:type="spellStart"/>
      <w:r w:rsidR="00EF01F3" w:rsidRPr="00DC6ABE">
        <w:rPr>
          <w:b/>
          <w:lang w:val="en-US"/>
        </w:rPr>
        <w:t>locali</w:t>
      </w:r>
      <w:proofErr w:type="spellEnd"/>
      <w:r w:rsidR="00EF01F3" w:rsidRPr="00DC6ABE">
        <w:rPr>
          <w:b/>
          <w:lang w:val="en-US"/>
        </w:rPr>
        <w:t xml:space="preserve"> VARCHAR(15)) </w:t>
      </w:r>
    </w:p>
    <w:p w14:paraId="26E9234B" w14:textId="77777777"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BEGIN</w:t>
      </w:r>
    </w:p>
    <w:p w14:paraId="58FBAA58" w14:textId="77777777"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SET </w:t>
      </w:r>
      <w:proofErr w:type="spellStart"/>
      <w:r w:rsidRPr="00EF01F3">
        <w:rPr>
          <w:lang w:val="en-US"/>
        </w:rPr>
        <w:t>locali</w:t>
      </w:r>
      <w:proofErr w:type="spellEnd"/>
      <w:r w:rsidRPr="00EF01F3">
        <w:rPr>
          <w:lang w:val="en-US"/>
        </w:rPr>
        <w:t xml:space="preserve"> = 'INEXISTENTE</w:t>
      </w:r>
      <w:proofErr w:type="gramStart"/>
      <w:r w:rsidRPr="00EF01F3">
        <w:rPr>
          <w:lang w:val="en-US"/>
        </w:rPr>
        <w:t>';</w:t>
      </w:r>
      <w:proofErr w:type="gramEnd"/>
      <w:r w:rsidRPr="00EF01F3">
        <w:rPr>
          <w:lang w:val="en-US"/>
        </w:rPr>
        <w:t xml:space="preserve">  </w:t>
      </w:r>
    </w:p>
    <w:p w14:paraId="49C2D15A" w14:textId="77777777"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SET nom = 'INEXISTENTE</w:t>
      </w:r>
      <w:proofErr w:type="gramStart"/>
      <w:r w:rsidRPr="00EF01F3">
        <w:rPr>
          <w:lang w:val="en-US"/>
        </w:rPr>
        <w:t>';</w:t>
      </w:r>
      <w:proofErr w:type="gramEnd"/>
      <w:r w:rsidRPr="00EF01F3">
        <w:rPr>
          <w:lang w:val="en-US"/>
        </w:rPr>
        <w:t xml:space="preserve">  </w:t>
      </w:r>
    </w:p>
    <w:p w14:paraId="51E64C4D" w14:textId="77777777"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SELECT </w:t>
      </w:r>
      <w:proofErr w:type="spellStart"/>
      <w:r w:rsidRPr="00EF01F3">
        <w:rPr>
          <w:lang w:val="en-US"/>
        </w:rPr>
        <w:t>dnombre</w:t>
      </w:r>
      <w:proofErr w:type="spellEnd"/>
      <w:r w:rsidRPr="00EF01F3">
        <w:rPr>
          <w:lang w:val="en-US"/>
        </w:rPr>
        <w:t xml:space="preserve">, loc INTO nom, </w:t>
      </w:r>
      <w:proofErr w:type="spellStart"/>
      <w:r w:rsidRPr="00EF01F3">
        <w:rPr>
          <w:lang w:val="en-US"/>
        </w:rPr>
        <w:t>locali</w:t>
      </w:r>
      <w:proofErr w:type="spellEnd"/>
      <w:r w:rsidRPr="00EF01F3">
        <w:rPr>
          <w:lang w:val="en-US"/>
        </w:rPr>
        <w:t xml:space="preserve"> FROM </w:t>
      </w:r>
      <w:proofErr w:type="spellStart"/>
      <w:proofErr w:type="gramStart"/>
      <w:r w:rsidRPr="00EF01F3">
        <w:rPr>
          <w:lang w:val="en-US"/>
        </w:rPr>
        <w:t>departamentos</w:t>
      </w:r>
      <w:proofErr w:type="spellEnd"/>
      <w:proofErr w:type="gramEnd"/>
      <w:r w:rsidRPr="00EF01F3">
        <w:rPr>
          <w:lang w:val="en-US"/>
        </w:rPr>
        <w:t xml:space="preserve"> </w:t>
      </w:r>
    </w:p>
    <w:p w14:paraId="0B0A0150" w14:textId="77777777"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WHERE </w:t>
      </w:r>
      <w:proofErr w:type="spellStart"/>
      <w:r w:rsidRPr="00EF01F3">
        <w:rPr>
          <w:lang w:val="en-US"/>
        </w:rPr>
        <w:t>dept_no</w:t>
      </w:r>
      <w:proofErr w:type="spellEnd"/>
      <w:r w:rsidRPr="00EF01F3">
        <w:rPr>
          <w:lang w:val="en-US"/>
        </w:rPr>
        <w:t>=</w:t>
      </w:r>
      <w:proofErr w:type="gramStart"/>
      <w:r w:rsidRPr="00EF01F3">
        <w:rPr>
          <w:lang w:val="en-US"/>
        </w:rPr>
        <w:t>d;</w:t>
      </w:r>
      <w:proofErr w:type="gramEnd"/>
    </w:p>
    <w:p w14:paraId="19E11DA7" w14:textId="77777777" w:rsidR="00EF01F3" w:rsidRPr="00EF01F3" w:rsidRDefault="00EF01F3" w:rsidP="00DC6ABE">
      <w:pPr>
        <w:pStyle w:val="EstiloLParrafosCapitulosCourierNew10ptoIzquierda125cm"/>
      </w:pPr>
      <w:r w:rsidRPr="00EF01F3">
        <w:rPr>
          <w:lang w:val="en-US"/>
        </w:rPr>
        <w:t xml:space="preserve"> </w:t>
      </w:r>
      <w:r w:rsidRPr="00EF01F3">
        <w:t>END;</w:t>
      </w:r>
    </w:p>
    <w:p w14:paraId="6C3B3CFF" w14:textId="77777777" w:rsidR="00EF01F3" w:rsidRPr="00EF01F3" w:rsidRDefault="00EF01F3" w:rsidP="00DC6ABE">
      <w:pPr>
        <w:pStyle w:val="EstiloLParrafosCapitulosCourierNew10ptoIzquierda125cm"/>
      </w:pPr>
      <w:r w:rsidRPr="00EF01F3">
        <w:t>//</w:t>
      </w:r>
    </w:p>
    <w:p w14:paraId="379FFEB8" w14:textId="77777777" w:rsidR="0032105C" w:rsidRDefault="0032105C" w:rsidP="00EF01F3">
      <w:pPr>
        <w:pStyle w:val="LParrafosCapitulos"/>
        <w:rPr>
          <w:lang w:val="es-ES"/>
        </w:rPr>
      </w:pPr>
    </w:p>
    <w:p w14:paraId="0FFBAAE5" w14:textId="77777777" w:rsidR="00EF01F3" w:rsidRPr="00EF01F3" w:rsidRDefault="006B7542" w:rsidP="00EF01F3">
      <w:pPr>
        <w:pStyle w:val="LParrafosCapitulos"/>
        <w:rPr>
          <w:lang w:val="es-ES"/>
        </w:rPr>
      </w:pPr>
      <w:r>
        <w:rPr>
          <w:lang w:val="es-ES"/>
        </w:rPr>
        <w:t xml:space="preserve">Para ejecutarlo desde MySQL </w:t>
      </w:r>
      <w:r w:rsidR="0032105C">
        <w:rPr>
          <w:lang w:val="es-ES"/>
        </w:rPr>
        <w:t xml:space="preserve">escribimos </w:t>
      </w:r>
      <w:r>
        <w:rPr>
          <w:lang w:val="es-ES"/>
        </w:rPr>
        <w:t>las siguientes sentencias:</w:t>
      </w:r>
      <w:r w:rsidR="00EF01F3" w:rsidRPr="00EF01F3">
        <w:rPr>
          <w:lang w:val="es-ES"/>
        </w:rPr>
        <w:t xml:space="preserve"> </w:t>
      </w:r>
    </w:p>
    <w:p w14:paraId="44D7C2B2" w14:textId="77777777" w:rsidR="00911EF3" w:rsidRPr="00911EF3" w:rsidRDefault="00911EF3" w:rsidP="00911EF3">
      <w:pPr>
        <w:pStyle w:val="EstiloLParrafosCapitulosCourierNew10ptoIzquierda125cm"/>
        <w:rPr>
          <w:lang w:val="es-ES"/>
        </w:rPr>
      </w:pPr>
      <w:r w:rsidRPr="00911EF3">
        <w:rPr>
          <w:lang w:val="es-ES"/>
        </w:rPr>
        <w:t xml:space="preserve">CALL </w:t>
      </w:r>
      <w:proofErr w:type="spellStart"/>
      <w:r w:rsidRPr="00911EF3">
        <w:rPr>
          <w:lang w:val="es-ES"/>
        </w:rPr>
        <w:t>datos_</w:t>
      </w:r>
      <w:proofErr w:type="gramStart"/>
      <w:r w:rsidRPr="00911EF3">
        <w:rPr>
          <w:lang w:val="es-ES"/>
        </w:rPr>
        <w:t>dep</w:t>
      </w:r>
      <w:proofErr w:type="spellEnd"/>
      <w:r w:rsidRPr="00911EF3">
        <w:rPr>
          <w:lang w:val="es-ES"/>
        </w:rPr>
        <w:t>(</w:t>
      </w:r>
      <w:proofErr w:type="gramEnd"/>
      <w:r w:rsidRPr="00911EF3">
        <w:rPr>
          <w:lang w:val="es-ES"/>
        </w:rPr>
        <w:t>10, @nom, @locali);</w:t>
      </w:r>
    </w:p>
    <w:p w14:paraId="245506A6" w14:textId="77777777" w:rsidR="00EF01F3" w:rsidRPr="00ED2A87" w:rsidRDefault="00911EF3" w:rsidP="00911EF3">
      <w:pPr>
        <w:pStyle w:val="EstiloLParrafosCapitulosCourierNew10ptoIzquierda125cm"/>
        <w:rPr>
          <w:b/>
          <w:bCs/>
          <w:lang w:val="es-ES"/>
        </w:rPr>
      </w:pPr>
      <w:r w:rsidRPr="00ED2A87">
        <w:rPr>
          <w:b/>
          <w:bCs/>
          <w:lang w:val="es-ES"/>
        </w:rPr>
        <w:t>SELECT @nom, @locali;</w:t>
      </w:r>
    </w:p>
    <w:p w14:paraId="6CECDBEE" w14:textId="77777777" w:rsidR="00911EF3" w:rsidRDefault="00911EF3" w:rsidP="00911EF3">
      <w:pPr>
        <w:pStyle w:val="LParrafosCapitulos"/>
        <w:rPr>
          <w:lang w:val="es-ES"/>
        </w:rPr>
      </w:pPr>
    </w:p>
    <w:p w14:paraId="55BE1A31" w14:textId="77777777" w:rsidR="006F7E28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 xml:space="preserve">La interfaz </w:t>
      </w:r>
      <w:proofErr w:type="spellStart"/>
      <w:r w:rsidRPr="006F7E28">
        <w:rPr>
          <w:b/>
          <w:sz w:val="32"/>
          <w:highlight w:val="yellow"/>
          <w:lang w:val="es-ES"/>
        </w:rPr>
        <w:t>CallableStatement</w:t>
      </w:r>
      <w:proofErr w:type="spellEnd"/>
      <w:r w:rsidRPr="006F7E28">
        <w:rPr>
          <w:sz w:val="32"/>
          <w:lang w:val="es-ES"/>
        </w:rPr>
        <w:t xml:space="preserve"> </w:t>
      </w:r>
      <w:r w:rsidRPr="00EB7642">
        <w:rPr>
          <w:lang w:val="es-ES"/>
        </w:rPr>
        <w:t>permite que se pueda llamar desde Java a los procedimientos almacenados</w:t>
      </w:r>
      <w:r w:rsidR="002B782C">
        <w:rPr>
          <w:lang w:val="es-ES"/>
        </w:rPr>
        <w:t xml:space="preserve">. </w:t>
      </w:r>
    </w:p>
    <w:p w14:paraId="78FFB6D1" w14:textId="77777777" w:rsidR="006F7E28" w:rsidRDefault="002B782C" w:rsidP="00EB7642">
      <w:pPr>
        <w:pStyle w:val="LParrafosCapitulos"/>
        <w:rPr>
          <w:lang w:val="es-ES"/>
        </w:rPr>
      </w:pPr>
      <w:r>
        <w:rPr>
          <w:lang w:val="es-ES"/>
        </w:rPr>
        <w:t>P</w:t>
      </w:r>
      <w:r w:rsidR="00EB7642" w:rsidRPr="00EB7642">
        <w:rPr>
          <w:lang w:val="es-ES"/>
        </w:rPr>
        <w:t xml:space="preserve">ara crear un objeto se </w:t>
      </w:r>
      <w:r w:rsidR="00EB7642" w:rsidRPr="006F7E28">
        <w:rPr>
          <w:sz w:val="32"/>
          <w:lang w:val="es-ES"/>
        </w:rPr>
        <w:t xml:space="preserve">llama al método </w:t>
      </w:r>
      <w:proofErr w:type="spellStart"/>
      <w:proofErr w:type="gramStart"/>
      <w:r w:rsidR="00EB7642" w:rsidRPr="006F7E28">
        <w:rPr>
          <w:b/>
          <w:i/>
          <w:sz w:val="32"/>
          <w:lang w:val="es-ES"/>
        </w:rPr>
        <w:t>prepareCall</w:t>
      </w:r>
      <w:proofErr w:type="spellEnd"/>
      <w:r w:rsidR="00EB7642" w:rsidRPr="006F7E28">
        <w:rPr>
          <w:b/>
          <w:i/>
          <w:sz w:val="32"/>
          <w:lang w:val="es-ES"/>
        </w:rPr>
        <w:t>(</w:t>
      </w:r>
      <w:proofErr w:type="spellStart"/>
      <w:proofErr w:type="gramEnd"/>
      <w:r w:rsidR="00EB7642" w:rsidRPr="006F7E28">
        <w:rPr>
          <w:b/>
          <w:i/>
          <w:sz w:val="32"/>
          <w:lang w:val="es-ES"/>
        </w:rPr>
        <w:t>String</w:t>
      </w:r>
      <w:proofErr w:type="spellEnd"/>
      <w:r w:rsidR="00EB7642" w:rsidRPr="00EB7642">
        <w:rPr>
          <w:b/>
          <w:i/>
          <w:lang w:val="es-ES"/>
        </w:rPr>
        <w:t>)</w:t>
      </w:r>
      <w:r w:rsidR="00EB7642" w:rsidRPr="00EB7642">
        <w:rPr>
          <w:lang w:val="es-ES"/>
        </w:rPr>
        <w:t xml:space="preserve"> del objeto </w:t>
      </w:r>
      <w:proofErr w:type="spellStart"/>
      <w:r w:rsidR="00EB7642" w:rsidRPr="00EB7642">
        <w:rPr>
          <w:b/>
          <w:lang w:val="es-ES"/>
        </w:rPr>
        <w:t>Connection</w:t>
      </w:r>
      <w:proofErr w:type="spellEnd"/>
      <w:r w:rsidR="004F1F24">
        <w:rPr>
          <w:lang w:val="es-ES"/>
        </w:rPr>
        <w:t xml:space="preserve">. </w:t>
      </w:r>
    </w:p>
    <w:p w14:paraId="05157B25" w14:textId="77777777" w:rsidR="004F1F24" w:rsidRDefault="004F1F24" w:rsidP="00EB7642">
      <w:pPr>
        <w:pStyle w:val="LParrafosCapitulos"/>
        <w:rPr>
          <w:lang w:val="es-ES"/>
        </w:rPr>
      </w:pPr>
      <w:r>
        <w:rPr>
          <w:lang w:val="es-ES"/>
        </w:rPr>
        <w:lastRenderedPageBreak/>
        <w:t>E</w:t>
      </w:r>
      <w:r w:rsidR="00B20C9A">
        <w:rPr>
          <w:lang w:val="es-ES"/>
        </w:rPr>
        <w:t>n e</w:t>
      </w:r>
      <w:r>
        <w:rPr>
          <w:lang w:val="es-ES"/>
        </w:rPr>
        <w:t xml:space="preserve">l </w:t>
      </w:r>
      <w:proofErr w:type="spellStart"/>
      <w:r w:rsidRPr="004F1F24">
        <w:rPr>
          <w:i/>
          <w:lang w:val="es-ES"/>
        </w:rPr>
        <w:t>String</w:t>
      </w:r>
      <w:proofErr w:type="spellEnd"/>
      <w:r>
        <w:rPr>
          <w:lang w:val="es-ES"/>
        </w:rPr>
        <w:t xml:space="preserve"> </w:t>
      </w:r>
      <w:r w:rsidR="00B20C9A">
        <w:rPr>
          <w:lang w:val="es-ES"/>
        </w:rPr>
        <w:t xml:space="preserve">se declara la llamada al procedimiento o función, </w:t>
      </w:r>
      <w:r>
        <w:rPr>
          <w:lang w:val="es-ES"/>
        </w:rPr>
        <w:t>tiene dos formatos, uno incluye el parámetro de resultado (usado para las funciones) y el otro no</w:t>
      </w:r>
      <w:r w:rsidR="002B782C">
        <w:rPr>
          <w:lang w:val="es-ES"/>
        </w:rPr>
        <w:t>:</w:t>
      </w:r>
      <w:r>
        <w:rPr>
          <w:lang w:val="es-ES"/>
        </w:rPr>
        <w:t xml:space="preserve"> </w:t>
      </w:r>
    </w:p>
    <w:p w14:paraId="242200CD" w14:textId="77777777" w:rsidR="00E73A21" w:rsidRPr="00E73A21" w:rsidRDefault="00E73A21" w:rsidP="004F1F24">
      <w:pPr>
        <w:pStyle w:val="EstiloLParrafosCapitulosCourierNew10ptoIzquierda125cm"/>
        <w:rPr>
          <w:rFonts w:asciiTheme="minorHAnsi" w:hAnsiTheme="minorHAnsi" w:cstheme="minorHAnsi"/>
          <w:b/>
          <w:sz w:val="24"/>
          <w:lang w:val="es-ES"/>
        </w:rPr>
      </w:pPr>
      <w:r w:rsidRPr="00152C61">
        <w:rPr>
          <w:rFonts w:asciiTheme="minorHAnsi" w:hAnsiTheme="minorHAnsi" w:cstheme="minorHAnsi"/>
          <w:b/>
          <w:sz w:val="24"/>
          <w:highlight w:val="yellow"/>
          <w:lang w:val="es-ES"/>
        </w:rPr>
        <w:t>Función</w:t>
      </w:r>
      <w:r w:rsidR="004F1F24" w:rsidRPr="00E73A21">
        <w:rPr>
          <w:rFonts w:asciiTheme="minorHAnsi" w:hAnsiTheme="minorHAnsi" w:cstheme="minorHAnsi"/>
          <w:b/>
          <w:sz w:val="24"/>
          <w:lang w:val="es-ES"/>
        </w:rPr>
        <w:t xml:space="preserve">  </w:t>
      </w:r>
    </w:p>
    <w:p w14:paraId="47858174" w14:textId="77777777" w:rsidR="004F1F24" w:rsidRPr="003E0E3D" w:rsidRDefault="004F1F24" w:rsidP="00E73A21">
      <w:pPr>
        <w:pStyle w:val="EstiloLParrafosCapitulosCourierNew10ptoIzquierda125cm"/>
        <w:ind w:left="720" w:firstLine="720"/>
        <w:rPr>
          <w:b/>
          <w:sz w:val="22"/>
          <w:lang w:val="en-US"/>
        </w:rPr>
      </w:pPr>
      <w:r w:rsidRPr="003E0E3D">
        <w:rPr>
          <w:b/>
          <w:sz w:val="22"/>
          <w:lang w:val="en-US"/>
        </w:rPr>
        <w:t>{? = call &lt;</w:t>
      </w:r>
      <w:proofErr w:type="spellStart"/>
      <w:r w:rsidR="00B20C9A" w:rsidRPr="003E0E3D">
        <w:rPr>
          <w:b/>
          <w:sz w:val="22"/>
          <w:lang w:val="en-US"/>
        </w:rPr>
        <w:t>nombre_</w:t>
      </w:r>
      <w:r w:rsidRPr="003E0E3D">
        <w:rPr>
          <w:b/>
          <w:sz w:val="22"/>
          <w:lang w:val="en-US"/>
        </w:rPr>
        <w:t>procedure</w:t>
      </w:r>
      <w:proofErr w:type="spellEnd"/>
      <w:r w:rsidRPr="003E0E3D">
        <w:rPr>
          <w:b/>
          <w:sz w:val="22"/>
          <w:lang w:val="en-US"/>
        </w:rPr>
        <w:t>&gt;[(&lt;arg1</w:t>
      </w:r>
      <w:proofErr w:type="gramStart"/>
      <w:r w:rsidRPr="003E0E3D">
        <w:rPr>
          <w:b/>
          <w:sz w:val="22"/>
          <w:lang w:val="en-US"/>
        </w:rPr>
        <w:t>&gt;,&lt;</w:t>
      </w:r>
      <w:proofErr w:type="gramEnd"/>
      <w:r w:rsidRPr="003E0E3D">
        <w:rPr>
          <w:b/>
          <w:sz w:val="22"/>
          <w:lang w:val="en-US"/>
        </w:rPr>
        <w:t>arg2&gt;, ...)]}</w:t>
      </w:r>
    </w:p>
    <w:p w14:paraId="67C415D5" w14:textId="77777777" w:rsidR="00A051EF" w:rsidRDefault="00A051EF" w:rsidP="004F1F24">
      <w:pPr>
        <w:pStyle w:val="EstiloLParrafosCapitulosCourierNew10ptoIzquierda125cm"/>
        <w:rPr>
          <w:lang w:val="en-US"/>
        </w:rPr>
      </w:pPr>
    </w:p>
    <w:p w14:paraId="68866C49" w14:textId="77777777" w:rsidR="00E73A21" w:rsidRPr="00E73A21" w:rsidRDefault="00E73A21" w:rsidP="004F1F24">
      <w:pPr>
        <w:pStyle w:val="EstiloLParrafosCapitulosCourierNew10ptoIzquierda125cm"/>
        <w:rPr>
          <w:rFonts w:asciiTheme="minorHAnsi" w:hAnsiTheme="minorHAnsi" w:cstheme="minorHAnsi"/>
          <w:b/>
          <w:lang w:val="en-US"/>
        </w:rPr>
      </w:pPr>
      <w:proofErr w:type="spellStart"/>
      <w:r w:rsidRPr="00152C61">
        <w:rPr>
          <w:rFonts w:asciiTheme="minorHAnsi" w:hAnsiTheme="minorHAnsi" w:cstheme="minorHAnsi"/>
          <w:b/>
          <w:sz w:val="24"/>
          <w:highlight w:val="yellow"/>
          <w:lang w:val="en-US"/>
        </w:rPr>
        <w:t>Procedimiento</w:t>
      </w:r>
      <w:proofErr w:type="spellEnd"/>
      <w:r w:rsidRPr="00152C61">
        <w:rPr>
          <w:rFonts w:asciiTheme="minorHAnsi" w:hAnsiTheme="minorHAnsi" w:cstheme="minorHAnsi"/>
          <w:b/>
          <w:sz w:val="24"/>
          <w:highlight w:val="yellow"/>
          <w:lang w:val="en-US"/>
        </w:rPr>
        <w:t xml:space="preserve"> o procedure</w:t>
      </w:r>
    </w:p>
    <w:p w14:paraId="07F5198B" w14:textId="77777777" w:rsidR="004F1F24" w:rsidRPr="003E0E3D" w:rsidRDefault="004F1F24" w:rsidP="004F1F24">
      <w:pPr>
        <w:pStyle w:val="EstiloLParrafosCapitulosCourierNew10ptoIzquierda125cm"/>
        <w:rPr>
          <w:b/>
          <w:sz w:val="22"/>
          <w:lang w:val="en-US"/>
        </w:rPr>
      </w:pPr>
      <w:r w:rsidRPr="00A051EF">
        <w:rPr>
          <w:b/>
          <w:lang w:val="en-US"/>
        </w:rPr>
        <w:t xml:space="preserve">  </w:t>
      </w:r>
      <w:r w:rsidR="00E73A21">
        <w:rPr>
          <w:b/>
          <w:lang w:val="en-US"/>
        </w:rPr>
        <w:tab/>
      </w:r>
      <w:r w:rsidR="00E73A21">
        <w:rPr>
          <w:b/>
          <w:lang w:val="en-US"/>
        </w:rPr>
        <w:tab/>
      </w:r>
      <w:r w:rsidRPr="003E0E3D">
        <w:rPr>
          <w:b/>
          <w:sz w:val="22"/>
          <w:lang w:val="en-US"/>
        </w:rPr>
        <w:t>{call &lt;</w:t>
      </w:r>
      <w:proofErr w:type="spellStart"/>
      <w:r w:rsidR="00B20C9A" w:rsidRPr="003E0E3D">
        <w:rPr>
          <w:b/>
          <w:sz w:val="22"/>
          <w:lang w:val="en-US"/>
        </w:rPr>
        <w:t>nombre_</w:t>
      </w:r>
      <w:r w:rsidRPr="003E0E3D">
        <w:rPr>
          <w:b/>
          <w:sz w:val="22"/>
          <w:lang w:val="en-US"/>
        </w:rPr>
        <w:t>procedure</w:t>
      </w:r>
      <w:proofErr w:type="spellEnd"/>
      <w:r w:rsidRPr="003E0E3D">
        <w:rPr>
          <w:b/>
          <w:sz w:val="22"/>
          <w:lang w:val="en-US"/>
        </w:rPr>
        <w:t>&gt;[(&lt;arg1</w:t>
      </w:r>
      <w:proofErr w:type="gramStart"/>
      <w:r w:rsidRPr="003E0E3D">
        <w:rPr>
          <w:b/>
          <w:sz w:val="22"/>
          <w:lang w:val="en-US"/>
        </w:rPr>
        <w:t>&gt;,&lt;</w:t>
      </w:r>
      <w:proofErr w:type="gramEnd"/>
      <w:r w:rsidRPr="003E0E3D">
        <w:rPr>
          <w:b/>
          <w:sz w:val="22"/>
          <w:lang w:val="en-US"/>
        </w:rPr>
        <w:t>arg2&gt;, ...)]}</w:t>
      </w:r>
    </w:p>
    <w:p w14:paraId="60E1A7FC" w14:textId="77777777" w:rsidR="003E0E3D" w:rsidRDefault="003E0E3D" w:rsidP="00EB7642">
      <w:pPr>
        <w:pStyle w:val="LParrafosCapitulos"/>
        <w:rPr>
          <w:b/>
          <w:lang w:val="es-ES"/>
        </w:rPr>
      </w:pPr>
    </w:p>
    <w:p w14:paraId="4BF65B1E" w14:textId="77777777" w:rsidR="00A051EF" w:rsidRPr="00A051EF" w:rsidRDefault="002B782C" w:rsidP="00EB7642">
      <w:pPr>
        <w:pStyle w:val="LParrafosCapitulos"/>
        <w:rPr>
          <w:b/>
          <w:lang w:val="es-ES"/>
        </w:rPr>
      </w:pPr>
      <w:r w:rsidRPr="00A051EF">
        <w:rPr>
          <w:b/>
          <w:lang w:val="es-ES"/>
        </w:rPr>
        <w:t xml:space="preserve">Si los procedimientos y funciones incluyen </w:t>
      </w:r>
      <w:r w:rsidR="00E80258">
        <w:rPr>
          <w:b/>
          <w:lang w:val="es-ES"/>
        </w:rPr>
        <w:t>parámetros</w:t>
      </w:r>
      <w:r w:rsidRPr="00A051EF">
        <w:rPr>
          <w:b/>
          <w:lang w:val="es-ES"/>
        </w:rPr>
        <w:t xml:space="preserve"> de entrada o de salida es necesario indicarlos en forma de </w:t>
      </w:r>
      <w:r w:rsidRPr="00A051EF">
        <w:rPr>
          <w:b/>
          <w:highlight w:val="yellow"/>
          <w:lang w:val="es-ES"/>
        </w:rPr>
        <w:t>marcadores de posición</w:t>
      </w:r>
      <w:r w:rsidRPr="00A051EF">
        <w:rPr>
          <w:b/>
          <w:lang w:val="es-ES"/>
        </w:rPr>
        <w:t xml:space="preserve">. </w:t>
      </w:r>
    </w:p>
    <w:p w14:paraId="45126F4E" w14:textId="77777777" w:rsidR="00A051EF" w:rsidRDefault="00B20C9A" w:rsidP="00EB7642">
      <w:pPr>
        <w:pStyle w:val="LParrafosCapitulos"/>
        <w:rPr>
          <w:lang w:val="es-ES"/>
        </w:rPr>
      </w:pPr>
      <w:r>
        <w:rPr>
          <w:lang w:val="es-ES"/>
        </w:rPr>
        <w:t xml:space="preserve">La referencia a los </w:t>
      </w:r>
      <w:r w:rsidR="00A051EF">
        <w:rPr>
          <w:lang w:val="es-ES"/>
        </w:rPr>
        <w:t>parámetros es</w:t>
      </w:r>
      <w:r>
        <w:rPr>
          <w:lang w:val="es-ES"/>
        </w:rPr>
        <w:t xml:space="preserve"> secuencial, por número, el primer parámetro es el 1, el siguiente el 2, etc. </w:t>
      </w:r>
    </w:p>
    <w:p w14:paraId="6F44E244" w14:textId="77777777" w:rsidR="00A051EF" w:rsidRPr="00A051EF" w:rsidRDefault="002B782C" w:rsidP="00EB7642">
      <w:pPr>
        <w:pStyle w:val="LParrafosCapitulos"/>
        <w:rPr>
          <w:b/>
          <w:lang w:val="es-ES"/>
        </w:rPr>
      </w:pPr>
      <w:r w:rsidRPr="00A051EF">
        <w:rPr>
          <w:b/>
          <w:lang w:val="es-ES"/>
        </w:rPr>
        <w:t xml:space="preserve">El parámetro de resultado y los parámetros de salida deben ser registrados antes de realizar la llamada. </w:t>
      </w:r>
    </w:p>
    <w:p w14:paraId="40A9503A" w14:textId="77777777" w:rsidR="00EB7642" w:rsidRPr="00EB7642" w:rsidRDefault="002B782C" w:rsidP="00EB7642">
      <w:pPr>
        <w:pStyle w:val="LParrafosCapitulos"/>
        <w:rPr>
          <w:lang w:val="es-ES"/>
        </w:rPr>
      </w:pPr>
      <w:r>
        <w:rPr>
          <w:lang w:val="es-ES"/>
        </w:rPr>
        <w:t>E</w:t>
      </w:r>
      <w:r w:rsidR="00EB7642" w:rsidRPr="00EB7642">
        <w:rPr>
          <w:lang w:val="es-ES"/>
        </w:rPr>
        <w:t xml:space="preserve">l siguiente ejemplo declara la llamada al procedimiento </w:t>
      </w:r>
      <w:proofErr w:type="spellStart"/>
      <w:r w:rsidR="00EB7642" w:rsidRPr="00E73A21">
        <w:rPr>
          <w:b/>
          <w:i/>
          <w:highlight w:val="yellow"/>
          <w:lang w:val="es-ES"/>
        </w:rPr>
        <w:t>subida_sal</w:t>
      </w:r>
      <w:proofErr w:type="spellEnd"/>
      <w:r w:rsidR="00EB7642" w:rsidRPr="00EB7642">
        <w:rPr>
          <w:lang w:val="es-ES"/>
        </w:rPr>
        <w:t xml:space="preserve"> que tiene </w:t>
      </w:r>
      <w:r w:rsidR="00EB7642">
        <w:rPr>
          <w:lang w:val="es-ES"/>
        </w:rPr>
        <w:t>dos</w:t>
      </w:r>
      <w:r w:rsidR="00EB7642" w:rsidRPr="00EB7642">
        <w:rPr>
          <w:lang w:val="es-ES"/>
        </w:rPr>
        <w:t xml:space="preserve"> parámetros </w:t>
      </w:r>
      <w:r>
        <w:rPr>
          <w:lang w:val="es-ES"/>
        </w:rPr>
        <w:t xml:space="preserve">de entrada, se usan los marcadores de </w:t>
      </w:r>
      <w:r w:rsidR="00EB7642" w:rsidRPr="00EB7642">
        <w:rPr>
          <w:lang w:val="es-ES"/>
        </w:rPr>
        <w:t>posición (?)</w:t>
      </w:r>
      <w:r>
        <w:rPr>
          <w:lang w:val="es-ES"/>
        </w:rPr>
        <w:t xml:space="preserve"> para indicarlo</w:t>
      </w:r>
      <w:r w:rsidR="00EB7642" w:rsidRPr="00EB7642">
        <w:rPr>
          <w:lang w:val="es-ES"/>
        </w:rPr>
        <w:t>:</w:t>
      </w:r>
    </w:p>
    <w:p w14:paraId="3A778EEC" w14:textId="77777777" w:rsidR="00EB7642" w:rsidRPr="00EB7642" w:rsidRDefault="00EB7642" w:rsidP="00EB7642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String </w:t>
      </w:r>
      <w:proofErr w:type="spellStart"/>
      <w:r w:rsidRPr="0022288F">
        <w:rPr>
          <w:lang w:val="en-US"/>
        </w:rPr>
        <w:t>sql</w:t>
      </w:r>
      <w:proofErr w:type="spellEnd"/>
      <w:r w:rsidRPr="0022288F">
        <w:rPr>
          <w:lang w:val="en-US"/>
        </w:rPr>
        <w:t xml:space="preserve">= </w:t>
      </w:r>
      <w:proofErr w:type="gramStart"/>
      <w:r w:rsidRPr="0022288F">
        <w:rPr>
          <w:lang w:val="en-US"/>
        </w:rPr>
        <w:t>"{ call</w:t>
      </w:r>
      <w:proofErr w:type="gramEnd"/>
      <w:r w:rsidRPr="0022288F">
        <w:rPr>
          <w:lang w:val="en-US"/>
        </w:rPr>
        <w:t xml:space="preserve"> </w:t>
      </w:r>
      <w:proofErr w:type="spellStart"/>
      <w:r w:rsidRPr="00E73A21">
        <w:rPr>
          <w:b/>
          <w:highlight w:val="yellow"/>
          <w:lang w:val="en-US"/>
        </w:rPr>
        <w:t>subida_sal</w:t>
      </w:r>
      <w:proofErr w:type="spellEnd"/>
      <w:r w:rsidRPr="0022288F">
        <w:rPr>
          <w:lang w:val="en-US"/>
        </w:rPr>
        <w:t xml:space="preserve"> (?, ?) </w:t>
      </w:r>
      <w:r w:rsidRPr="00EB7642">
        <w:rPr>
          <w:lang w:val="es-ES"/>
        </w:rPr>
        <w:t>} ";</w:t>
      </w:r>
    </w:p>
    <w:p w14:paraId="17B2C303" w14:textId="77777777" w:rsidR="00EB7642" w:rsidRPr="00EB7642" w:rsidRDefault="00EB7642" w:rsidP="00EB7642">
      <w:pPr>
        <w:pStyle w:val="EstiloLParrafosCapitulosCourierNew10ptoIzquierda125cm"/>
        <w:rPr>
          <w:lang w:val="es-ES"/>
        </w:rPr>
      </w:pPr>
      <w:proofErr w:type="spellStart"/>
      <w:r w:rsidRPr="00EB7642">
        <w:rPr>
          <w:lang w:val="es-ES"/>
        </w:rPr>
        <w:t>CallableStatement</w:t>
      </w:r>
      <w:proofErr w:type="spellEnd"/>
      <w:r w:rsidRPr="00EB7642">
        <w:rPr>
          <w:lang w:val="es-ES"/>
        </w:rPr>
        <w:t xml:space="preserve"> llamada = </w:t>
      </w:r>
      <w:proofErr w:type="spellStart"/>
      <w:proofErr w:type="gramStart"/>
      <w:r w:rsidRPr="00EB7642">
        <w:rPr>
          <w:b/>
          <w:lang w:val="es-ES"/>
        </w:rPr>
        <w:t>conexion.prepareCall</w:t>
      </w:r>
      <w:proofErr w:type="spellEnd"/>
      <w:proofErr w:type="gramEnd"/>
      <w:r w:rsidRPr="00EB7642">
        <w:rPr>
          <w:b/>
          <w:lang w:val="es-ES"/>
        </w:rPr>
        <w:t>(</w:t>
      </w:r>
      <w:proofErr w:type="spellStart"/>
      <w:r w:rsidRPr="00EB7642">
        <w:rPr>
          <w:b/>
          <w:lang w:val="es-ES"/>
        </w:rPr>
        <w:t>sql</w:t>
      </w:r>
      <w:proofErr w:type="spellEnd"/>
      <w:r w:rsidRPr="00EB7642">
        <w:rPr>
          <w:b/>
          <w:lang w:val="es-ES"/>
        </w:rPr>
        <w:t>)</w:t>
      </w:r>
      <w:r w:rsidRPr="00EB7642">
        <w:rPr>
          <w:lang w:val="es-ES"/>
        </w:rPr>
        <w:t>;</w:t>
      </w:r>
    </w:p>
    <w:p w14:paraId="3FF0044F" w14:textId="77777777" w:rsidR="00EB7642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ab/>
      </w:r>
      <w:r w:rsidRPr="00EB7642">
        <w:rPr>
          <w:lang w:val="es-ES"/>
        </w:rPr>
        <w:tab/>
      </w:r>
    </w:p>
    <w:p w14:paraId="75E229B5" w14:textId="77777777" w:rsidR="00152C61" w:rsidRPr="00EB7642" w:rsidRDefault="00152C61" w:rsidP="00EB7642">
      <w:pPr>
        <w:pStyle w:val="LParrafosCapitulos"/>
        <w:rPr>
          <w:lang w:val="es-ES"/>
        </w:rPr>
      </w:pPr>
    </w:p>
    <w:p w14:paraId="0066EAE3" w14:textId="77777777" w:rsidR="00EB7642" w:rsidRPr="00EB7642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>Hay 4 formas de declarar las llamadas a los procedimientos y funciones que dependen del uso u omisión de parámetros, y de la devolución de valores. Son las siguientes:</w:t>
      </w:r>
    </w:p>
    <w:p w14:paraId="074DA9C3" w14:textId="77777777" w:rsidR="00EB7642" w:rsidRPr="00EB7642" w:rsidRDefault="00EB7642" w:rsidP="00777095">
      <w:pPr>
        <w:pStyle w:val="LVietas"/>
      </w:pPr>
      <w:proofErr w:type="gramStart"/>
      <w:r w:rsidRPr="00777095">
        <w:rPr>
          <w:b/>
        </w:rPr>
        <w:t xml:space="preserve">{ </w:t>
      </w:r>
      <w:proofErr w:type="spellStart"/>
      <w:r w:rsidRPr="00777095">
        <w:rPr>
          <w:b/>
        </w:rPr>
        <w:t>call</w:t>
      </w:r>
      <w:proofErr w:type="spellEnd"/>
      <w:proofErr w:type="gramEnd"/>
      <w:r w:rsidRPr="00777095">
        <w:rPr>
          <w:b/>
        </w:rPr>
        <w:t xml:space="preserve"> </w:t>
      </w:r>
      <w:proofErr w:type="spellStart"/>
      <w:r w:rsidR="002B782C">
        <w:rPr>
          <w:b/>
        </w:rPr>
        <w:t>nombre_</w:t>
      </w:r>
      <w:r w:rsidRPr="00777095">
        <w:rPr>
          <w:b/>
        </w:rPr>
        <w:t>procedimiento</w:t>
      </w:r>
      <w:proofErr w:type="spellEnd"/>
      <w:r w:rsidRPr="00777095">
        <w:rPr>
          <w:b/>
        </w:rPr>
        <w:t>}</w:t>
      </w:r>
      <w:r w:rsidRPr="00EB7642">
        <w:t>: para un procedimiento almacenado sin parámetros.</w:t>
      </w:r>
    </w:p>
    <w:p w14:paraId="49764029" w14:textId="77777777" w:rsidR="00EB7642" w:rsidRPr="00EB7642" w:rsidRDefault="00EB7642" w:rsidP="00777095">
      <w:pPr>
        <w:pStyle w:val="LVietas"/>
      </w:pPr>
      <w:r w:rsidRPr="00777095">
        <w:rPr>
          <w:b/>
        </w:rPr>
        <w:t xml:space="preserve">{ ? = </w:t>
      </w:r>
      <w:proofErr w:type="spellStart"/>
      <w:r w:rsidRPr="00777095">
        <w:rPr>
          <w:b/>
        </w:rPr>
        <w:t>call</w:t>
      </w:r>
      <w:proofErr w:type="spellEnd"/>
      <w:r w:rsidRPr="00777095">
        <w:rPr>
          <w:b/>
        </w:rPr>
        <w:t xml:space="preserve"> </w:t>
      </w:r>
      <w:proofErr w:type="spellStart"/>
      <w:r w:rsidR="002B782C">
        <w:rPr>
          <w:b/>
        </w:rPr>
        <w:t>nombre_</w:t>
      </w:r>
      <w:proofErr w:type="gramStart"/>
      <w:r w:rsidRPr="00777095">
        <w:rPr>
          <w:b/>
        </w:rPr>
        <w:t>función</w:t>
      </w:r>
      <w:proofErr w:type="spellEnd"/>
      <w:r w:rsidRPr="00777095">
        <w:rPr>
          <w:b/>
        </w:rPr>
        <w:t xml:space="preserve"> }</w:t>
      </w:r>
      <w:proofErr w:type="gramEnd"/>
      <w:r w:rsidRPr="00EB7642">
        <w:t>: para una función almacenada que devuelve un valor y no recibe parámetros, el valor se recibe a la izquierda del igual y es el primer parámetro</w:t>
      </w:r>
      <w:r w:rsidR="009E18DC">
        <w:t xml:space="preserve"> llamado parámetro de resultado</w:t>
      </w:r>
      <w:r w:rsidRPr="00EB7642">
        <w:t>.</w:t>
      </w:r>
    </w:p>
    <w:p w14:paraId="58882E17" w14:textId="77777777" w:rsidR="00EB7642" w:rsidRPr="00EB7642" w:rsidRDefault="00EB7642" w:rsidP="00777095">
      <w:pPr>
        <w:pStyle w:val="LVietas"/>
      </w:pPr>
      <w:proofErr w:type="gramStart"/>
      <w:r w:rsidRPr="00777095">
        <w:rPr>
          <w:b/>
        </w:rPr>
        <w:t xml:space="preserve">{ </w:t>
      </w:r>
      <w:proofErr w:type="spellStart"/>
      <w:r w:rsidRPr="00777095">
        <w:rPr>
          <w:b/>
        </w:rPr>
        <w:t>call</w:t>
      </w:r>
      <w:proofErr w:type="spellEnd"/>
      <w:proofErr w:type="gramEnd"/>
      <w:r w:rsidRPr="00777095">
        <w:rPr>
          <w:b/>
        </w:rPr>
        <w:t xml:space="preserve"> </w:t>
      </w:r>
      <w:proofErr w:type="spellStart"/>
      <w:r w:rsidR="002B782C">
        <w:rPr>
          <w:b/>
        </w:rPr>
        <w:t>nombre_</w:t>
      </w:r>
      <w:r w:rsidRPr="00777095">
        <w:rPr>
          <w:b/>
        </w:rPr>
        <w:t>procedimiento</w:t>
      </w:r>
      <w:proofErr w:type="spellEnd"/>
      <w:r w:rsidRPr="00777095">
        <w:rPr>
          <w:b/>
        </w:rPr>
        <w:t>(?, ?, ...) }</w:t>
      </w:r>
      <w:r w:rsidRPr="00EB7642">
        <w:t>: para un procedimiento almacenado que recibe parámetros.</w:t>
      </w:r>
    </w:p>
    <w:p w14:paraId="7B5D04AA" w14:textId="77777777" w:rsidR="00EF01F3" w:rsidRDefault="00EB7642" w:rsidP="00777095">
      <w:pPr>
        <w:pStyle w:val="LVietas"/>
      </w:pPr>
      <w:r w:rsidRPr="00777095">
        <w:rPr>
          <w:b/>
        </w:rPr>
        <w:t xml:space="preserve">{ ? = </w:t>
      </w:r>
      <w:proofErr w:type="spellStart"/>
      <w:r w:rsidRPr="00777095">
        <w:rPr>
          <w:b/>
        </w:rPr>
        <w:t>call</w:t>
      </w:r>
      <w:proofErr w:type="spellEnd"/>
      <w:r w:rsidRPr="00777095">
        <w:rPr>
          <w:b/>
        </w:rPr>
        <w:t xml:space="preserve"> </w:t>
      </w:r>
      <w:proofErr w:type="spellStart"/>
      <w:r w:rsidR="002B782C">
        <w:rPr>
          <w:b/>
        </w:rPr>
        <w:t>nombre_</w:t>
      </w:r>
      <w:proofErr w:type="gramStart"/>
      <w:r w:rsidRPr="00777095">
        <w:rPr>
          <w:b/>
        </w:rPr>
        <w:t>función</w:t>
      </w:r>
      <w:proofErr w:type="spellEnd"/>
      <w:r w:rsidRPr="00777095">
        <w:rPr>
          <w:b/>
        </w:rPr>
        <w:t>(</w:t>
      </w:r>
      <w:proofErr w:type="gramEnd"/>
      <w:r w:rsidRPr="00777095">
        <w:rPr>
          <w:b/>
        </w:rPr>
        <w:t>?,</w:t>
      </w:r>
      <w:r w:rsidR="002B782C">
        <w:rPr>
          <w:b/>
        </w:rPr>
        <w:t xml:space="preserve"> </w:t>
      </w:r>
      <w:r w:rsidRPr="00777095">
        <w:rPr>
          <w:b/>
        </w:rPr>
        <w:t xml:space="preserve"> ?,</w:t>
      </w:r>
      <w:r w:rsidR="002B782C">
        <w:rPr>
          <w:b/>
        </w:rPr>
        <w:t xml:space="preserve"> </w:t>
      </w:r>
      <w:r w:rsidRPr="00777095">
        <w:rPr>
          <w:b/>
        </w:rPr>
        <w:t xml:space="preserve"> ...) }</w:t>
      </w:r>
      <w:r w:rsidRPr="00EB7642">
        <w:t>: para una función almacenada que devuelve un valor (primer parámetro) y  recibe varios parámetros.</w:t>
      </w:r>
    </w:p>
    <w:p w14:paraId="3A88E592" w14:textId="77777777" w:rsidR="00152C61" w:rsidRDefault="00152C61" w:rsidP="00880581">
      <w:pPr>
        <w:pStyle w:val="LParrafosCapitulos"/>
        <w:rPr>
          <w:lang w:val="es-ES"/>
        </w:rPr>
      </w:pPr>
    </w:p>
    <w:p w14:paraId="30DBD69A" w14:textId="77777777" w:rsidR="00880581" w:rsidRPr="00880581" w:rsidRDefault="00880581" w:rsidP="00880581">
      <w:pPr>
        <w:pStyle w:val="LParrafosCapitulos"/>
        <w:rPr>
          <w:lang w:val="es-ES"/>
        </w:rPr>
      </w:pPr>
      <w:r w:rsidRPr="00880581">
        <w:rPr>
          <w:lang w:val="es-ES"/>
        </w:rPr>
        <w:t xml:space="preserve">En el siguiente </w:t>
      </w:r>
      <w:r w:rsidR="00907975" w:rsidRPr="00880581">
        <w:rPr>
          <w:lang w:val="es-ES"/>
        </w:rPr>
        <w:t>ejemplo se</w:t>
      </w:r>
      <w:r w:rsidRPr="00880581">
        <w:rPr>
          <w:lang w:val="es-ES"/>
        </w:rPr>
        <w:t xml:space="preserve"> realiza una llamada al procedimiento </w:t>
      </w:r>
      <w:proofErr w:type="spellStart"/>
      <w:r w:rsidRPr="00880581">
        <w:rPr>
          <w:i/>
          <w:lang w:val="es-ES"/>
        </w:rPr>
        <w:t>subida_sal</w:t>
      </w:r>
      <w:proofErr w:type="spellEnd"/>
      <w:r w:rsidRPr="00880581">
        <w:rPr>
          <w:lang w:val="es-ES"/>
        </w:rPr>
        <w:t xml:space="preserve"> (de MySQL); los valores de los parámetros se</w:t>
      </w:r>
      <w:r>
        <w:rPr>
          <w:lang w:val="es-ES"/>
        </w:rPr>
        <w:t xml:space="preserve"> asignan a partir de los argumentos de </w:t>
      </w:r>
      <w:proofErr w:type="spellStart"/>
      <w:proofErr w:type="gramStart"/>
      <w:r w:rsidRPr="00880581">
        <w:rPr>
          <w:i/>
          <w:lang w:val="es-ES"/>
        </w:rPr>
        <w:t>main</w:t>
      </w:r>
      <w:proofErr w:type="spellEnd"/>
      <w:r w:rsidRPr="00880581">
        <w:rPr>
          <w:i/>
          <w:lang w:val="es-ES"/>
        </w:rPr>
        <w:t>(</w:t>
      </w:r>
      <w:proofErr w:type="gramEnd"/>
      <w:r w:rsidRPr="00880581">
        <w:rPr>
          <w:i/>
          <w:lang w:val="es-ES"/>
        </w:rPr>
        <w:t>)</w:t>
      </w:r>
      <w:r>
        <w:rPr>
          <w:lang w:val="es-ES"/>
        </w:rPr>
        <w:t>:</w:t>
      </w:r>
    </w:p>
    <w:p w14:paraId="7CC48D23" w14:textId="77777777"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import </w:t>
      </w:r>
      <w:proofErr w:type="spellStart"/>
      <w:proofErr w:type="gramStart"/>
      <w:r w:rsidRPr="0022288F">
        <w:rPr>
          <w:lang w:val="en-US"/>
        </w:rPr>
        <w:t>java.sql</w:t>
      </w:r>
      <w:proofErr w:type="spellEnd"/>
      <w:r w:rsidRPr="0022288F">
        <w:rPr>
          <w:lang w:val="en-US"/>
        </w:rPr>
        <w:t>.*</w:t>
      </w:r>
      <w:proofErr w:type="gramEnd"/>
      <w:r w:rsidRPr="0022288F">
        <w:rPr>
          <w:lang w:val="en-US"/>
        </w:rPr>
        <w:t>;</w:t>
      </w:r>
    </w:p>
    <w:p w14:paraId="1B676497" w14:textId="77777777"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b/>
          <w:lang w:val="en-US"/>
        </w:rPr>
        <w:t xml:space="preserve">public class </w:t>
      </w:r>
      <w:proofErr w:type="spellStart"/>
      <w:r w:rsidRPr="0022288F">
        <w:rPr>
          <w:b/>
          <w:lang w:val="en-US"/>
        </w:rPr>
        <w:t>ProcSubida</w:t>
      </w:r>
      <w:proofErr w:type="spellEnd"/>
      <w:r w:rsidRPr="0022288F">
        <w:rPr>
          <w:lang w:val="en-US"/>
        </w:rPr>
        <w:t xml:space="preserve"> {</w:t>
      </w:r>
      <w:r w:rsidRPr="0022288F">
        <w:rPr>
          <w:lang w:val="en-US"/>
        </w:rPr>
        <w:tab/>
      </w:r>
    </w:p>
    <w:p w14:paraId="688AA57B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public static void </w:t>
      </w:r>
      <w:proofErr w:type="gramStart"/>
      <w:r w:rsidRPr="00880581">
        <w:rPr>
          <w:lang w:val="en-US"/>
        </w:rPr>
        <w:t>main(</w:t>
      </w:r>
      <w:proofErr w:type="gramEnd"/>
      <w:r w:rsidRPr="00880581">
        <w:rPr>
          <w:lang w:val="en-US"/>
        </w:rPr>
        <w:t xml:space="preserve">String[] </w:t>
      </w:r>
      <w:proofErr w:type="spellStart"/>
      <w:r w:rsidRPr="00880581">
        <w:rPr>
          <w:lang w:val="en-US"/>
        </w:rPr>
        <w:t>args</w:t>
      </w:r>
      <w:proofErr w:type="spellEnd"/>
      <w:r w:rsidRPr="00880581">
        <w:rPr>
          <w:lang w:val="en-US"/>
        </w:rPr>
        <w:t>) {</w:t>
      </w:r>
    </w:p>
    <w:p w14:paraId="29FB5B78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880581">
        <w:rPr>
          <w:lang w:val="en-US"/>
        </w:rPr>
        <w:t>try {</w:t>
      </w:r>
      <w:r w:rsidRPr="00880581">
        <w:rPr>
          <w:lang w:val="en-US"/>
        </w:rPr>
        <w:tab/>
      </w:r>
      <w:r w:rsidRPr="00880581">
        <w:rPr>
          <w:lang w:val="en-US"/>
        </w:rPr>
        <w:tab/>
        <w:t xml:space="preserve"> </w:t>
      </w:r>
      <w:r w:rsidRPr="00880581">
        <w:rPr>
          <w:lang w:val="en-US"/>
        </w:rPr>
        <w:tab/>
        <w:t xml:space="preserve">    </w:t>
      </w:r>
    </w:p>
    <w:p w14:paraId="2AF0C0C5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ab/>
        <w:t xml:space="preserve"> </w:t>
      </w:r>
      <w:r>
        <w:rPr>
          <w:lang w:val="en-US"/>
        </w:rPr>
        <w:t xml:space="preserve">   </w:t>
      </w:r>
      <w:proofErr w:type="spellStart"/>
      <w:r w:rsidRPr="00880581">
        <w:rPr>
          <w:lang w:val="en-US"/>
        </w:rPr>
        <w:t>Class.forName</w:t>
      </w:r>
      <w:proofErr w:type="spellEnd"/>
      <w:r w:rsidRPr="00880581">
        <w:rPr>
          <w:lang w:val="en-US"/>
        </w:rPr>
        <w:t>("</w:t>
      </w:r>
      <w:proofErr w:type="spellStart"/>
      <w:proofErr w:type="gramStart"/>
      <w:r w:rsidRPr="00880581">
        <w:rPr>
          <w:lang w:val="en-US"/>
        </w:rPr>
        <w:t>com.mysql</w:t>
      </w:r>
      <w:proofErr w:type="gramEnd"/>
      <w:r w:rsidRPr="00880581">
        <w:rPr>
          <w:lang w:val="en-US"/>
        </w:rPr>
        <w:t>.jdbc.Driver</w:t>
      </w:r>
      <w:proofErr w:type="spellEnd"/>
      <w:r w:rsidRPr="00880581">
        <w:rPr>
          <w:lang w:val="en-US"/>
        </w:rPr>
        <w:t>");</w:t>
      </w:r>
      <w:r w:rsidRPr="00880581">
        <w:rPr>
          <w:lang w:val="en-US"/>
        </w:rPr>
        <w:tab/>
      </w:r>
    </w:p>
    <w:p w14:paraId="7120058D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     Connection </w:t>
      </w:r>
      <w:proofErr w:type="spellStart"/>
      <w:r w:rsidRPr="00880581">
        <w:rPr>
          <w:lang w:val="en-US"/>
        </w:rPr>
        <w:t>conexion</w:t>
      </w:r>
      <w:proofErr w:type="spellEnd"/>
      <w:r w:rsidRPr="00880581">
        <w:rPr>
          <w:lang w:val="en-US"/>
        </w:rPr>
        <w:t xml:space="preserve"> = </w:t>
      </w:r>
      <w:proofErr w:type="spellStart"/>
      <w:r w:rsidRPr="00880581">
        <w:rPr>
          <w:lang w:val="en-US"/>
        </w:rPr>
        <w:t>DriverManager.getConnection</w:t>
      </w:r>
      <w:proofErr w:type="spellEnd"/>
      <w:r w:rsidRPr="00880581">
        <w:rPr>
          <w:lang w:val="en-US"/>
        </w:rPr>
        <w:t xml:space="preserve"> </w:t>
      </w:r>
    </w:p>
    <w:p w14:paraId="7481F711" w14:textId="77777777" w:rsidR="00880581" w:rsidRPr="00390B40" w:rsidRDefault="00880581" w:rsidP="00880581">
      <w:pPr>
        <w:pStyle w:val="EstiloLParrafosCapitulosCourierNew10ptoIzquierda125cm"/>
        <w:rPr>
          <w:lang w:val="es-ES"/>
        </w:rPr>
      </w:pPr>
      <w:r w:rsidRPr="008C5EA4">
        <w:rPr>
          <w:lang w:val="en-US"/>
        </w:rPr>
        <w:t xml:space="preserve">           </w:t>
      </w:r>
      <w:r w:rsidRPr="00390B40">
        <w:rPr>
          <w:lang w:val="es-ES"/>
        </w:rPr>
        <w:t>("</w:t>
      </w:r>
      <w:proofErr w:type="spellStart"/>
      <w:proofErr w:type="gramStart"/>
      <w:r w:rsidRPr="00390B40">
        <w:rPr>
          <w:lang w:val="es-ES"/>
        </w:rPr>
        <w:t>jdbc:mysql</w:t>
      </w:r>
      <w:proofErr w:type="spellEnd"/>
      <w:r w:rsidRPr="00390B40">
        <w:rPr>
          <w:lang w:val="es-ES"/>
        </w:rPr>
        <w:t>://localhost/ejemplo</w:t>
      </w:r>
      <w:proofErr w:type="gramEnd"/>
      <w:r w:rsidRPr="00390B40">
        <w:rPr>
          <w:lang w:val="es-ES"/>
        </w:rPr>
        <w:t xml:space="preserve">", "ejemplo", "ejemplo");   </w:t>
      </w:r>
    </w:p>
    <w:p w14:paraId="38F04954" w14:textId="77777777" w:rsidR="00880581" w:rsidRPr="00390B40" w:rsidRDefault="00880581" w:rsidP="00880581">
      <w:pPr>
        <w:pStyle w:val="EstiloLParrafosCapitulosCourierNew10ptoIzquierda125cm"/>
        <w:rPr>
          <w:b/>
          <w:lang w:val="es-ES"/>
        </w:rPr>
      </w:pPr>
      <w:r w:rsidRPr="00390B40">
        <w:rPr>
          <w:lang w:val="es-ES"/>
        </w:rPr>
        <w:tab/>
      </w:r>
      <w:r w:rsidRPr="00390B40">
        <w:rPr>
          <w:b/>
          <w:lang w:val="es-ES"/>
        </w:rPr>
        <w:tab/>
      </w:r>
      <w:r w:rsidRPr="00390B40">
        <w:rPr>
          <w:b/>
          <w:lang w:val="es-ES"/>
        </w:rPr>
        <w:tab/>
        <w:t xml:space="preserve"> </w:t>
      </w:r>
    </w:p>
    <w:p w14:paraId="7539E29F" w14:textId="77777777"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390B40">
        <w:rPr>
          <w:b/>
          <w:lang w:val="es-ES"/>
        </w:rPr>
        <w:t xml:space="preserve">          </w:t>
      </w:r>
      <w:r>
        <w:rPr>
          <w:b/>
          <w:lang w:val="es-ES"/>
        </w:rPr>
        <w:t>//recuperar pará</w:t>
      </w:r>
      <w:r w:rsidRPr="00880581">
        <w:rPr>
          <w:b/>
          <w:lang w:val="es-ES"/>
        </w:rPr>
        <w:t xml:space="preserve">metros de </w:t>
      </w:r>
      <w:proofErr w:type="spellStart"/>
      <w:r w:rsidRPr="00880581">
        <w:rPr>
          <w:b/>
          <w:lang w:val="es-ES"/>
        </w:rPr>
        <w:t>main</w:t>
      </w:r>
      <w:proofErr w:type="spellEnd"/>
      <w:r w:rsidRPr="00880581">
        <w:rPr>
          <w:b/>
          <w:lang w:val="es-ES"/>
        </w:rPr>
        <w:t xml:space="preserve">  </w:t>
      </w:r>
    </w:p>
    <w:p w14:paraId="48B7D610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proofErr w:type="spellStart"/>
      <w:r w:rsidRPr="00880581">
        <w:rPr>
          <w:lang w:val="es-ES"/>
        </w:rPr>
        <w:t>String</w:t>
      </w:r>
      <w:proofErr w:type="spellEnd"/>
      <w:r w:rsidRPr="00880581">
        <w:rPr>
          <w:lang w:val="es-ES"/>
        </w:rPr>
        <w:t xml:space="preserve"> </w:t>
      </w:r>
      <w:proofErr w:type="spellStart"/>
      <w:r w:rsidRPr="00880581">
        <w:rPr>
          <w:lang w:val="es-ES"/>
        </w:rPr>
        <w:t>dep</w:t>
      </w:r>
      <w:proofErr w:type="spellEnd"/>
      <w:r>
        <w:rPr>
          <w:lang w:val="es-ES"/>
        </w:rPr>
        <w:t xml:space="preserve"> </w:t>
      </w:r>
      <w:r w:rsidRPr="00880581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0];    </w:t>
      </w:r>
      <w:r w:rsidRPr="00880581">
        <w:rPr>
          <w:lang w:val="es-ES"/>
        </w:rPr>
        <w:t>//departamento</w:t>
      </w:r>
    </w:p>
    <w:p w14:paraId="4F9BF7A8" w14:textId="77777777"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proofErr w:type="spellStart"/>
      <w:r w:rsidRPr="00880581">
        <w:rPr>
          <w:lang w:val="es-ES"/>
        </w:rPr>
        <w:t>String</w:t>
      </w:r>
      <w:proofErr w:type="spellEnd"/>
      <w:r w:rsidRPr="00880581">
        <w:rPr>
          <w:lang w:val="es-ES"/>
        </w:rPr>
        <w:t xml:space="preserve"> subida</w:t>
      </w:r>
      <w:r>
        <w:rPr>
          <w:lang w:val="es-ES"/>
        </w:rPr>
        <w:t xml:space="preserve"> </w:t>
      </w:r>
      <w:r w:rsidRPr="00880581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proofErr w:type="gramStart"/>
      <w:r w:rsidRPr="00880581">
        <w:rPr>
          <w:lang w:val="es-ES"/>
        </w:rPr>
        <w:t>args</w:t>
      </w:r>
      <w:proofErr w:type="spellEnd"/>
      <w:r w:rsidRPr="00880581">
        <w:rPr>
          <w:lang w:val="es-ES"/>
        </w:rPr>
        <w:t>[</w:t>
      </w:r>
      <w:proofErr w:type="gramEnd"/>
      <w:r w:rsidRPr="00880581">
        <w:rPr>
          <w:lang w:val="es-ES"/>
        </w:rPr>
        <w:t>1]; //subida</w:t>
      </w:r>
      <w:r w:rsidRPr="00880581">
        <w:rPr>
          <w:lang w:val="es-ES"/>
        </w:rPr>
        <w:tab/>
      </w:r>
    </w:p>
    <w:p w14:paraId="2D78CBB0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</w:r>
      <w:r w:rsidRPr="00880581">
        <w:rPr>
          <w:lang w:val="es-ES"/>
        </w:rPr>
        <w:tab/>
      </w:r>
    </w:p>
    <w:p w14:paraId="0E2AE8BF" w14:textId="77777777"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         //construir orden de llamada</w:t>
      </w:r>
    </w:p>
    <w:p w14:paraId="1F2F97A5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22288F">
        <w:rPr>
          <w:lang w:val="es-ES"/>
        </w:rPr>
        <w:t xml:space="preserve">          </w:t>
      </w:r>
      <w:r w:rsidRPr="00880581">
        <w:rPr>
          <w:lang w:val="en-US"/>
        </w:rPr>
        <w:t xml:space="preserve">String </w:t>
      </w:r>
      <w:proofErr w:type="spellStart"/>
      <w:r w:rsidRPr="00880581">
        <w:rPr>
          <w:lang w:val="en-US"/>
        </w:rPr>
        <w:t>sql</w:t>
      </w:r>
      <w:proofErr w:type="spellEnd"/>
      <w:r w:rsidRPr="00880581">
        <w:rPr>
          <w:lang w:val="en-US"/>
        </w:rPr>
        <w:t xml:space="preserve">= </w:t>
      </w:r>
      <w:proofErr w:type="gramStart"/>
      <w:r w:rsidRPr="00880581">
        <w:rPr>
          <w:lang w:val="en-US"/>
        </w:rPr>
        <w:t>"{ call</w:t>
      </w:r>
      <w:proofErr w:type="gramEnd"/>
      <w:r w:rsidRPr="00880581">
        <w:rPr>
          <w:lang w:val="en-US"/>
        </w:rPr>
        <w:t xml:space="preserve"> </w:t>
      </w:r>
      <w:proofErr w:type="spellStart"/>
      <w:r w:rsidRPr="00880581">
        <w:rPr>
          <w:lang w:val="en-US"/>
        </w:rPr>
        <w:t>subida_sal</w:t>
      </w:r>
      <w:proofErr w:type="spellEnd"/>
      <w:r w:rsidRPr="00880581">
        <w:rPr>
          <w:lang w:val="en-US"/>
        </w:rPr>
        <w:t xml:space="preserve"> (?, ?) </w:t>
      </w:r>
      <w:r w:rsidRPr="00880581">
        <w:rPr>
          <w:lang w:val="es-ES"/>
        </w:rPr>
        <w:t>} ";</w:t>
      </w:r>
    </w:p>
    <w:p w14:paraId="7FD94784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</w:r>
      <w:r w:rsidRPr="00880581">
        <w:rPr>
          <w:lang w:val="es-ES"/>
        </w:rPr>
        <w:tab/>
        <w:t xml:space="preserve">              </w:t>
      </w:r>
    </w:p>
    <w:p w14:paraId="4D998418" w14:textId="77777777"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         //Preparar la llamada</w:t>
      </w:r>
    </w:p>
    <w:p w14:paraId="156D715A" w14:textId="77777777"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proofErr w:type="spellStart"/>
      <w:r w:rsidRPr="00880581">
        <w:rPr>
          <w:lang w:val="es-ES"/>
        </w:rPr>
        <w:t>CallableStatement</w:t>
      </w:r>
      <w:proofErr w:type="spellEnd"/>
      <w:r w:rsidRPr="00880581">
        <w:rPr>
          <w:lang w:val="es-ES"/>
        </w:rPr>
        <w:t xml:space="preserve"> llamada = </w:t>
      </w:r>
      <w:proofErr w:type="spellStart"/>
      <w:proofErr w:type="gramStart"/>
      <w:r w:rsidRPr="00880581">
        <w:rPr>
          <w:lang w:val="es-ES"/>
        </w:rPr>
        <w:t>conexion.prepareCall</w:t>
      </w:r>
      <w:proofErr w:type="spellEnd"/>
      <w:proofErr w:type="gramEnd"/>
      <w:r w:rsidRPr="00880581">
        <w:rPr>
          <w:lang w:val="es-ES"/>
        </w:rPr>
        <w:t>(</w:t>
      </w:r>
      <w:proofErr w:type="spellStart"/>
      <w:r w:rsidRPr="00880581">
        <w:rPr>
          <w:lang w:val="es-ES"/>
        </w:rPr>
        <w:t>sql</w:t>
      </w:r>
      <w:proofErr w:type="spellEnd"/>
      <w:r w:rsidRPr="00880581">
        <w:rPr>
          <w:lang w:val="es-ES"/>
        </w:rPr>
        <w:t>);</w:t>
      </w:r>
    </w:p>
    <w:p w14:paraId="22A23B00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</w:p>
    <w:p w14:paraId="44BE3668" w14:textId="77777777"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</w:t>
      </w:r>
      <w:r w:rsidRPr="00880581">
        <w:rPr>
          <w:b/>
          <w:lang w:val="es-ES"/>
        </w:rPr>
        <w:tab/>
        <w:t xml:space="preserve">    //Dar valor a los argumentos</w:t>
      </w:r>
    </w:p>
    <w:p w14:paraId="503A1197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lastRenderedPageBreak/>
        <w:tab/>
      </w:r>
      <w:r>
        <w:rPr>
          <w:lang w:val="es-ES"/>
        </w:rPr>
        <w:t xml:space="preserve">    </w:t>
      </w:r>
      <w:proofErr w:type="spellStart"/>
      <w:proofErr w:type="gramStart"/>
      <w:r w:rsidRPr="00880581">
        <w:rPr>
          <w:lang w:val="es-ES"/>
        </w:rPr>
        <w:t>llamada.setInt</w:t>
      </w:r>
      <w:proofErr w:type="spellEnd"/>
      <w:proofErr w:type="gramEnd"/>
      <w:r w:rsidRPr="00880581">
        <w:rPr>
          <w:lang w:val="es-ES"/>
        </w:rPr>
        <w:t>(1,Integer.parseInt(</w:t>
      </w:r>
      <w:proofErr w:type="spellStart"/>
      <w:r w:rsidRPr="00880581">
        <w:rPr>
          <w:lang w:val="es-ES"/>
        </w:rPr>
        <w:t>dep</w:t>
      </w:r>
      <w:proofErr w:type="spellEnd"/>
      <w:r w:rsidRPr="00880581">
        <w:rPr>
          <w:lang w:val="es-ES"/>
        </w:rPr>
        <w:t xml:space="preserve">)); </w:t>
      </w:r>
      <w:r>
        <w:rPr>
          <w:lang w:val="es-ES"/>
        </w:rPr>
        <w:t xml:space="preserve">     //</w:t>
      </w:r>
      <w:r w:rsidRPr="00880581">
        <w:rPr>
          <w:lang w:val="es-ES"/>
        </w:rPr>
        <w:t>primer</w:t>
      </w:r>
      <w:r>
        <w:rPr>
          <w:lang w:val="es-ES"/>
        </w:rPr>
        <w:t>o</w:t>
      </w:r>
    </w:p>
    <w:p w14:paraId="5EC1B794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</w:t>
      </w:r>
      <w:r w:rsidRPr="00880581">
        <w:rPr>
          <w:lang w:val="es-ES"/>
        </w:rPr>
        <w:tab/>
        <w:t xml:space="preserve">  </w:t>
      </w:r>
      <w:r>
        <w:rPr>
          <w:lang w:val="es-ES"/>
        </w:rPr>
        <w:t xml:space="preserve"> </w:t>
      </w:r>
      <w:r w:rsidRPr="00880581">
        <w:rPr>
          <w:lang w:val="es-ES"/>
        </w:rPr>
        <w:t xml:space="preserve"> </w:t>
      </w:r>
      <w:proofErr w:type="spellStart"/>
      <w:proofErr w:type="gramStart"/>
      <w:r w:rsidRPr="00880581">
        <w:rPr>
          <w:lang w:val="es-ES"/>
        </w:rPr>
        <w:t>llamada.setFloat</w:t>
      </w:r>
      <w:proofErr w:type="spellEnd"/>
      <w:proofErr w:type="gramEnd"/>
      <w:r w:rsidRPr="00880581">
        <w:rPr>
          <w:lang w:val="es-ES"/>
        </w:rPr>
        <w:t>(2,Float.parseFloat(subida));</w:t>
      </w:r>
      <w:r>
        <w:rPr>
          <w:lang w:val="es-ES"/>
        </w:rPr>
        <w:t xml:space="preserve"> </w:t>
      </w:r>
      <w:r w:rsidRPr="00880581">
        <w:rPr>
          <w:lang w:val="es-ES"/>
        </w:rPr>
        <w:t xml:space="preserve">// segundo </w:t>
      </w:r>
    </w:p>
    <w:p w14:paraId="48AC8DEB" w14:textId="77777777"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</w:p>
    <w:p w14:paraId="1ECD5274" w14:textId="77777777" w:rsidR="00880581" w:rsidRPr="00880581" w:rsidRDefault="009C014E" w:rsidP="00880581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 xml:space="preserve">          //E</w:t>
      </w:r>
      <w:r w:rsidR="00880581" w:rsidRPr="00880581">
        <w:rPr>
          <w:b/>
          <w:lang w:val="es-ES"/>
        </w:rPr>
        <w:t>jecutar el procedimiento</w:t>
      </w:r>
    </w:p>
    <w:p w14:paraId="45E0FD10" w14:textId="77777777"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proofErr w:type="spellStart"/>
      <w:proofErr w:type="gramStart"/>
      <w:r w:rsidRPr="00880581">
        <w:rPr>
          <w:lang w:val="es-ES"/>
        </w:rPr>
        <w:t>llamada.executeUpdate</w:t>
      </w:r>
      <w:proofErr w:type="spellEnd"/>
      <w:proofErr w:type="gramEnd"/>
      <w:r w:rsidRPr="00880581">
        <w:rPr>
          <w:lang w:val="es-ES"/>
        </w:rPr>
        <w:t xml:space="preserve">();  </w:t>
      </w:r>
    </w:p>
    <w:p w14:paraId="63592F3E" w14:textId="77777777" w:rsid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  <w:t xml:space="preserve">    </w:t>
      </w:r>
      <w:proofErr w:type="spellStart"/>
      <w:r w:rsidRPr="00880581">
        <w:rPr>
          <w:lang w:val="es-ES"/>
        </w:rPr>
        <w:t>System.out.println</w:t>
      </w:r>
      <w:proofErr w:type="spellEnd"/>
      <w:r w:rsidRPr="00880581">
        <w:rPr>
          <w:lang w:val="es-ES"/>
        </w:rPr>
        <w:t xml:space="preserve"> ("Subida </w:t>
      </w:r>
      <w:proofErr w:type="gramStart"/>
      <w:r w:rsidRPr="00880581">
        <w:rPr>
          <w:lang w:val="es-ES"/>
        </w:rPr>
        <w:t>realizada....</w:t>
      </w:r>
      <w:proofErr w:type="gramEnd"/>
      <w:r w:rsidRPr="00880581">
        <w:rPr>
          <w:lang w:val="es-ES"/>
        </w:rPr>
        <w:t>");</w:t>
      </w:r>
    </w:p>
    <w:p w14:paraId="6F7654F5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</w:p>
    <w:p w14:paraId="29A62960" w14:textId="77777777" w:rsidR="00880581" w:rsidRPr="008C5EA4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s-ES"/>
        </w:rPr>
        <w:t xml:space="preserve">          </w:t>
      </w:r>
      <w:proofErr w:type="spellStart"/>
      <w:proofErr w:type="gramStart"/>
      <w:r w:rsidRPr="008C5EA4">
        <w:rPr>
          <w:lang w:val="en-US"/>
        </w:rPr>
        <w:t>llamada.close</w:t>
      </w:r>
      <w:proofErr w:type="spellEnd"/>
      <w:proofErr w:type="gramEnd"/>
      <w:r w:rsidRPr="008C5EA4">
        <w:rPr>
          <w:lang w:val="en-US"/>
        </w:rPr>
        <w:t>();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</w:t>
      </w:r>
    </w:p>
    <w:p w14:paraId="668E10C7" w14:textId="77777777" w:rsidR="00880581" w:rsidRPr="008C5EA4" w:rsidRDefault="00880581" w:rsidP="00880581">
      <w:pPr>
        <w:pStyle w:val="EstiloLParrafosCapitulosCourierNew10ptoIzquierda125cm"/>
        <w:rPr>
          <w:lang w:val="en-US"/>
        </w:rPr>
      </w:pPr>
      <w:r w:rsidRPr="008C5EA4">
        <w:rPr>
          <w:lang w:val="en-US"/>
        </w:rPr>
        <w:t xml:space="preserve">          </w:t>
      </w:r>
      <w:proofErr w:type="spellStart"/>
      <w:proofErr w:type="gramStart"/>
      <w:r w:rsidRPr="008C5EA4">
        <w:rPr>
          <w:lang w:val="en-US"/>
        </w:rPr>
        <w:t>conexion.close</w:t>
      </w:r>
      <w:proofErr w:type="spellEnd"/>
      <w:proofErr w:type="gramEnd"/>
      <w:r w:rsidRPr="008C5EA4">
        <w:rPr>
          <w:lang w:val="en-US"/>
        </w:rPr>
        <w:t xml:space="preserve">();   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 </w:t>
      </w:r>
      <w:r w:rsidRPr="008C5EA4">
        <w:rPr>
          <w:lang w:val="en-US"/>
        </w:rPr>
        <w:tab/>
        <w:t xml:space="preserve">   </w:t>
      </w:r>
    </w:p>
    <w:p w14:paraId="73269861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} </w:t>
      </w:r>
    </w:p>
    <w:p w14:paraId="2AB0A545" w14:textId="77777777"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catch (</w:t>
      </w:r>
      <w:proofErr w:type="spellStart"/>
      <w:r w:rsidRPr="00880581">
        <w:rPr>
          <w:lang w:val="en-US"/>
        </w:rPr>
        <w:t>ClassNotFoundException</w:t>
      </w:r>
      <w:proofErr w:type="spellEnd"/>
      <w:r w:rsidRPr="00880581">
        <w:rPr>
          <w:lang w:val="en-US"/>
        </w:rPr>
        <w:t xml:space="preserve"> </w:t>
      </w:r>
      <w:proofErr w:type="spellStart"/>
      <w:r w:rsidRPr="00880581">
        <w:rPr>
          <w:lang w:val="en-US"/>
        </w:rPr>
        <w:t>cn</w:t>
      </w:r>
      <w:proofErr w:type="spellEnd"/>
      <w:r w:rsidRPr="00880581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 w:rsidRPr="00880581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80581">
        <w:rPr>
          <w:lang w:val="en-US"/>
        </w:rPr>
        <w:t>cn</w:t>
      </w:r>
      <w:proofErr w:type="gramEnd"/>
      <w:r w:rsidRPr="00880581">
        <w:rPr>
          <w:lang w:val="en-US"/>
        </w:rPr>
        <w:t>.printStackTrace</w:t>
      </w:r>
      <w:proofErr w:type="spellEnd"/>
      <w:r w:rsidRPr="00880581">
        <w:rPr>
          <w:lang w:val="en-US"/>
        </w:rPr>
        <w:t>();</w:t>
      </w:r>
      <w:r>
        <w:rPr>
          <w:lang w:val="en-US"/>
        </w:rPr>
        <w:t xml:space="preserve"> </w:t>
      </w:r>
      <w:r w:rsidRPr="00880581">
        <w:rPr>
          <w:lang w:val="en-US"/>
        </w:rPr>
        <w:t xml:space="preserve">} </w:t>
      </w:r>
    </w:p>
    <w:p w14:paraId="55C10E6C" w14:textId="77777777" w:rsidR="00880581" w:rsidRPr="0022288F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880581">
        <w:rPr>
          <w:lang w:val="en-US"/>
        </w:rPr>
        <w:t>catch (</w:t>
      </w:r>
      <w:proofErr w:type="spellStart"/>
      <w:r w:rsidRPr="00880581">
        <w:rPr>
          <w:lang w:val="en-US"/>
        </w:rPr>
        <w:t>SQLException</w:t>
      </w:r>
      <w:proofErr w:type="spellEnd"/>
      <w:r w:rsidRPr="00880581">
        <w:rPr>
          <w:lang w:val="en-US"/>
        </w:rPr>
        <w:t xml:space="preserve"> </w:t>
      </w:r>
      <w:proofErr w:type="gramStart"/>
      <w:r w:rsidRPr="00880581">
        <w:rPr>
          <w:lang w:val="en-US"/>
        </w:rPr>
        <w:t xml:space="preserve">e)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      </w:t>
      </w:r>
      <w:r w:rsidRPr="0022288F">
        <w:rPr>
          <w:lang w:val="en-US"/>
        </w:rPr>
        <w:t xml:space="preserve">{ </w:t>
      </w:r>
      <w:proofErr w:type="spellStart"/>
      <w:r w:rsidRPr="0022288F">
        <w:rPr>
          <w:lang w:val="en-US"/>
        </w:rPr>
        <w:t>e.printStackTrace</w:t>
      </w:r>
      <w:proofErr w:type="spellEnd"/>
      <w:r w:rsidRPr="0022288F">
        <w:rPr>
          <w:lang w:val="en-US"/>
        </w:rPr>
        <w:t>(); }</w:t>
      </w:r>
      <w:r w:rsidRPr="0022288F">
        <w:rPr>
          <w:lang w:val="en-US"/>
        </w:rPr>
        <w:tab/>
      </w:r>
      <w:r w:rsidRPr="0022288F">
        <w:rPr>
          <w:lang w:val="en-US"/>
        </w:rPr>
        <w:tab/>
      </w:r>
    </w:p>
    <w:p w14:paraId="6A533493" w14:textId="77777777"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ab/>
      </w:r>
    </w:p>
    <w:p w14:paraId="1514E876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proofErr w:type="gramStart"/>
      <w:r w:rsidRPr="00880581">
        <w:rPr>
          <w:lang w:val="es-ES"/>
        </w:rPr>
        <w:t>}/</w:t>
      </w:r>
      <w:proofErr w:type="gramEnd"/>
      <w:r w:rsidRPr="00880581">
        <w:rPr>
          <w:lang w:val="es-ES"/>
        </w:rPr>
        <w:t xml:space="preserve">/fin de </w:t>
      </w:r>
      <w:proofErr w:type="spellStart"/>
      <w:r w:rsidRPr="00880581">
        <w:rPr>
          <w:lang w:val="es-ES"/>
        </w:rPr>
        <w:t>main</w:t>
      </w:r>
      <w:proofErr w:type="spellEnd"/>
    </w:p>
    <w:p w14:paraId="5E26B069" w14:textId="77777777" w:rsidR="00880581" w:rsidRPr="00880581" w:rsidRDefault="00880581" w:rsidP="00880581">
      <w:pPr>
        <w:pStyle w:val="EstiloLParrafosCapitulosCourierNew10ptoIzquierda125cm"/>
        <w:rPr>
          <w:lang w:val="es-ES"/>
        </w:rPr>
      </w:pPr>
      <w:proofErr w:type="gramStart"/>
      <w:r w:rsidRPr="00880581">
        <w:rPr>
          <w:lang w:val="es-ES"/>
        </w:rPr>
        <w:t>}/</w:t>
      </w:r>
      <w:proofErr w:type="gramEnd"/>
      <w:r w:rsidRPr="00880581">
        <w:rPr>
          <w:lang w:val="es-ES"/>
        </w:rPr>
        <w:t>/fin de la clase</w:t>
      </w:r>
    </w:p>
    <w:p w14:paraId="0D4A992B" w14:textId="77777777" w:rsidR="00880581" w:rsidRPr="00880581" w:rsidRDefault="00880581" w:rsidP="00880581">
      <w:pPr>
        <w:pStyle w:val="LParrafosCapitulos"/>
        <w:rPr>
          <w:lang w:val="es-ES"/>
        </w:rPr>
      </w:pPr>
    </w:p>
    <w:p w14:paraId="01E2C51E" w14:textId="77777777" w:rsidR="00880581" w:rsidRPr="00880581" w:rsidRDefault="00880581" w:rsidP="00880581">
      <w:pPr>
        <w:pStyle w:val="LParrafosCapitulos"/>
        <w:rPr>
          <w:lang w:val="es-ES"/>
        </w:rPr>
      </w:pPr>
      <w:r w:rsidRPr="00880581">
        <w:rPr>
          <w:lang w:val="es-ES"/>
        </w:rPr>
        <w:t>La ejecución desde la línea de comandos y suponiendo que el conector MySQL está en el CLASSPATH visualiza la siguiente información:</w:t>
      </w:r>
    </w:p>
    <w:p w14:paraId="73B0AFBD" w14:textId="77777777" w:rsidR="00880581" w:rsidRPr="00880581" w:rsidRDefault="00880581" w:rsidP="00714E53">
      <w:pPr>
        <w:pStyle w:val="EstiloLParrafosCapitulosCourierNew10ptoIzquierda125cm"/>
      </w:pPr>
      <w:r w:rsidRPr="00880581">
        <w:t xml:space="preserve">java </w:t>
      </w:r>
      <w:proofErr w:type="spellStart"/>
      <w:r w:rsidRPr="00880581">
        <w:t>ProcSubida</w:t>
      </w:r>
      <w:proofErr w:type="spellEnd"/>
      <w:r w:rsidRPr="00880581">
        <w:t xml:space="preserve"> 30 200</w:t>
      </w:r>
    </w:p>
    <w:p w14:paraId="5C52ED6E" w14:textId="77777777" w:rsidR="00EF01F3" w:rsidRDefault="00880581" w:rsidP="00714E53">
      <w:pPr>
        <w:pStyle w:val="EstiloLParrafosCapitulosCourierNew10ptoIzquierda125cm"/>
      </w:pPr>
      <w:r w:rsidRPr="00880581">
        <w:t>Subida realizada....</w:t>
      </w:r>
    </w:p>
    <w:p w14:paraId="746B8AF8" w14:textId="77777777" w:rsidR="00327423" w:rsidRDefault="00327423" w:rsidP="00327423">
      <w:pPr>
        <w:pStyle w:val="LParrafosCapitulos"/>
        <w:rPr>
          <w:lang w:val="es-ES"/>
        </w:rPr>
      </w:pPr>
    </w:p>
    <w:p w14:paraId="5CBF4F84" w14:textId="77777777" w:rsidR="0008566C" w:rsidRDefault="00327423" w:rsidP="00327423">
      <w:pPr>
        <w:pStyle w:val="LParrafosCapitulos"/>
        <w:rPr>
          <w:lang w:val="es-ES"/>
        </w:rPr>
      </w:pPr>
      <w:r>
        <w:rPr>
          <w:lang w:val="es-ES"/>
        </w:rPr>
        <w:t xml:space="preserve">En MySQL </w:t>
      </w:r>
      <w:r w:rsidRPr="00327423">
        <w:rPr>
          <w:lang w:val="es-ES"/>
        </w:rPr>
        <w:t xml:space="preserve">al ejecutarlo puede que se muestre el siguiente error: </w:t>
      </w:r>
      <w:proofErr w:type="spellStart"/>
      <w:proofErr w:type="gramStart"/>
      <w:r w:rsidRPr="006D067E">
        <w:rPr>
          <w:b/>
          <w:i/>
          <w:color w:val="FF0000"/>
          <w:lang w:val="es-ES"/>
        </w:rPr>
        <w:t>java.sql.SQLException</w:t>
      </w:r>
      <w:proofErr w:type="spellEnd"/>
      <w:proofErr w:type="gramEnd"/>
      <w:r w:rsidRPr="006D067E">
        <w:rPr>
          <w:b/>
          <w:i/>
          <w:color w:val="FF0000"/>
          <w:lang w:val="es-ES"/>
        </w:rPr>
        <w:t xml:space="preserve">: </w:t>
      </w:r>
      <w:proofErr w:type="spellStart"/>
      <w:r w:rsidRPr="006D067E">
        <w:rPr>
          <w:b/>
          <w:i/>
          <w:color w:val="FF0000"/>
          <w:lang w:val="es-ES"/>
        </w:rPr>
        <w:t>User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does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not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have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access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to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metadata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required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to</w:t>
      </w:r>
      <w:proofErr w:type="spellEnd"/>
      <w:r w:rsidRPr="006D067E">
        <w:rPr>
          <w:b/>
          <w:i/>
          <w:color w:val="FF0000"/>
          <w:lang w:val="es-ES"/>
        </w:rPr>
        <w:t xml:space="preserve"> determine </w:t>
      </w:r>
      <w:proofErr w:type="spellStart"/>
      <w:r w:rsidRPr="006D067E">
        <w:rPr>
          <w:b/>
          <w:i/>
          <w:color w:val="FF0000"/>
          <w:lang w:val="es-ES"/>
        </w:rPr>
        <w:t>stored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procedure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parameter</w:t>
      </w:r>
      <w:proofErr w:type="spellEnd"/>
      <w:r w:rsidRPr="006D067E">
        <w:rPr>
          <w:b/>
          <w:i/>
          <w:color w:val="FF0000"/>
          <w:lang w:val="es-ES"/>
        </w:rPr>
        <w:t xml:space="preserve"> </w:t>
      </w:r>
      <w:proofErr w:type="spellStart"/>
      <w:r w:rsidRPr="006D067E">
        <w:rPr>
          <w:b/>
          <w:i/>
          <w:color w:val="FF0000"/>
          <w:lang w:val="es-ES"/>
        </w:rPr>
        <w:t>types</w:t>
      </w:r>
      <w:proofErr w:type="spellEnd"/>
      <w:r>
        <w:rPr>
          <w:i/>
          <w:lang w:val="es-ES"/>
        </w:rPr>
        <w:t xml:space="preserve"> </w:t>
      </w:r>
      <w:r w:rsidRPr="00327423">
        <w:rPr>
          <w:i/>
          <w:lang w:val="es-ES"/>
        </w:rPr>
        <w:t xml:space="preserve"> …</w:t>
      </w:r>
      <w:r>
        <w:rPr>
          <w:i/>
          <w:lang w:val="es-ES"/>
        </w:rPr>
        <w:t xml:space="preserve"> </w:t>
      </w:r>
      <w:r w:rsidRPr="00327423">
        <w:rPr>
          <w:lang w:val="es-ES"/>
        </w:rPr>
        <w:t>si</w:t>
      </w:r>
      <w:r>
        <w:rPr>
          <w:lang w:val="es-ES"/>
        </w:rPr>
        <w:t xml:space="preserve"> el </w:t>
      </w:r>
      <w:r w:rsidRPr="00327423">
        <w:rPr>
          <w:lang w:val="es-ES"/>
        </w:rPr>
        <w:t xml:space="preserve">usuario no tiene permisos para ejecutar procedimientos. </w:t>
      </w:r>
    </w:p>
    <w:p w14:paraId="325A6BDF" w14:textId="77777777" w:rsidR="0088015C" w:rsidRDefault="00327423" w:rsidP="00327423">
      <w:pPr>
        <w:pStyle w:val="LParrafosCapitulos"/>
        <w:rPr>
          <w:lang w:val="es-ES"/>
        </w:rPr>
      </w:pPr>
      <w:r w:rsidRPr="00327423">
        <w:rPr>
          <w:lang w:val="es-ES"/>
        </w:rPr>
        <w:t xml:space="preserve">En este caso debemos darle el privilegio SELECT sobre la tabla de sistema </w:t>
      </w:r>
      <w:proofErr w:type="spellStart"/>
      <w:proofErr w:type="gramStart"/>
      <w:r w:rsidR="00585099">
        <w:rPr>
          <w:b/>
          <w:sz w:val="32"/>
          <w:lang w:val="es-ES"/>
        </w:rPr>
        <w:t>mysql.</w:t>
      </w:r>
      <w:r w:rsidR="00585099" w:rsidRPr="0008566C">
        <w:rPr>
          <w:b/>
          <w:sz w:val="32"/>
          <w:lang w:val="es-ES"/>
        </w:rPr>
        <w:t>proc</w:t>
      </w:r>
      <w:proofErr w:type="spellEnd"/>
      <w:proofErr w:type="gramEnd"/>
      <w:r w:rsidRPr="0008566C">
        <w:rPr>
          <w:sz w:val="32"/>
          <w:lang w:val="es-ES"/>
        </w:rPr>
        <w:t xml:space="preserve"> </w:t>
      </w:r>
      <w:r w:rsidRPr="00327423">
        <w:rPr>
          <w:lang w:val="es-ES"/>
        </w:rPr>
        <w:t>que contiene la información sobre todos los procedimientos almacenados en la ba</w:t>
      </w:r>
      <w:r w:rsidR="0088015C">
        <w:rPr>
          <w:lang w:val="es-ES"/>
        </w:rPr>
        <w:t xml:space="preserve">se de datos; </w:t>
      </w:r>
    </w:p>
    <w:p w14:paraId="51E91996" w14:textId="77777777" w:rsidR="0008566C" w:rsidRDefault="0088015C" w:rsidP="00327423">
      <w:pPr>
        <w:pStyle w:val="LParrafosCapitulos"/>
        <w:rPr>
          <w:lang w:val="es-ES"/>
        </w:rPr>
      </w:pPr>
      <w:r>
        <w:rPr>
          <w:lang w:val="es-ES"/>
        </w:rPr>
        <w:t>s</w:t>
      </w:r>
      <w:r w:rsidR="00327423" w:rsidRPr="00327423">
        <w:rPr>
          <w:lang w:val="es-ES"/>
        </w:rPr>
        <w:t>e ejecutaría la siguiente orden desde la línea de comandos de MySQL o desde el entorno gráfico que usemos:</w:t>
      </w:r>
      <w:r w:rsidR="00327423">
        <w:rPr>
          <w:lang w:val="es-ES"/>
        </w:rPr>
        <w:t xml:space="preserve"> </w:t>
      </w:r>
    </w:p>
    <w:p w14:paraId="76876595" w14:textId="77777777" w:rsidR="00EF01F3" w:rsidRPr="0008566C" w:rsidRDefault="00327423" w:rsidP="00327423">
      <w:pPr>
        <w:pStyle w:val="LParrafosCapitulos"/>
        <w:rPr>
          <w:b/>
          <w:sz w:val="28"/>
          <w:lang w:val="es-ES"/>
        </w:rPr>
      </w:pPr>
      <w:r w:rsidRPr="00C312C1">
        <w:rPr>
          <w:b/>
          <w:i/>
          <w:sz w:val="28"/>
          <w:highlight w:val="yellow"/>
          <w:lang w:val="es-ES"/>
        </w:rPr>
        <w:t xml:space="preserve">GRANT SELECT ON </w:t>
      </w:r>
      <w:proofErr w:type="spellStart"/>
      <w:proofErr w:type="gramStart"/>
      <w:r w:rsidRPr="00C312C1">
        <w:rPr>
          <w:b/>
          <w:i/>
          <w:sz w:val="28"/>
          <w:highlight w:val="yellow"/>
          <w:lang w:val="es-ES"/>
        </w:rPr>
        <w:t>mysql.proc</w:t>
      </w:r>
      <w:proofErr w:type="spellEnd"/>
      <w:proofErr w:type="gramEnd"/>
      <w:r w:rsidRPr="00C312C1">
        <w:rPr>
          <w:b/>
          <w:i/>
          <w:sz w:val="28"/>
          <w:highlight w:val="yellow"/>
          <w:lang w:val="es-ES"/>
        </w:rPr>
        <w:t xml:space="preserve"> TO 'ejemplo</w:t>
      </w:r>
      <w:r w:rsidR="000F5C38">
        <w:rPr>
          <w:b/>
          <w:i/>
          <w:sz w:val="28"/>
          <w:highlight w:val="yellow"/>
          <w:lang w:val="es-ES"/>
        </w:rPr>
        <w:t>2020</w:t>
      </w:r>
      <w:r w:rsidRPr="00C312C1">
        <w:rPr>
          <w:b/>
          <w:i/>
          <w:sz w:val="28"/>
          <w:highlight w:val="yellow"/>
          <w:lang w:val="es-ES"/>
        </w:rPr>
        <w:t>'@'localhost';</w:t>
      </w:r>
    </w:p>
    <w:p w14:paraId="4350FA04" w14:textId="77777777" w:rsidR="0008566C" w:rsidRDefault="0008566C" w:rsidP="00533DE5">
      <w:pPr>
        <w:pStyle w:val="LParrafosCapitulos"/>
        <w:rPr>
          <w:lang w:val="es-ES"/>
        </w:rPr>
      </w:pPr>
    </w:p>
    <w:p w14:paraId="14945315" w14:textId="77777777" w:rsidR="00AA3A7C" w:rsidRDefault="00585099" w:rsidP="00533DE5">
      <w:pPr>
        <w:pStyle w:val="LParrafosCapitulos"/>
        <w:rPr>
          <w:lang w:val="es-ES"/>
        </w:rPr>
      </w:pPr>
      <w:r>
        <w:rPr>
          <w:lang w:val="es-ES"/>
        </w:rPr>
        <w:t xml:space="preserve">Los parámetros de salida </w:t>
      </w:r>
      <w:r w:rsidR="00533DE5" w:rsidRPr="00533DE5">
        <w:rPr>
          <w:lang w:val="es-ES"/>
        </w:rPr>
        <w:t>(</w:t>
      </w:r>
      <w:r w:rsidR="00533DE5" w:rsidRPr="004620AC">
        <w:rPr>
          <w:b/>
          <w:highlight w:val="yellow"/>
          <w:lang w:val="es-ES"/>
        </w:rPr>
        <w:t>OUT</w:t>
      </w:r>
      <w:r w:rsidR="00533DE5" w:rsidRPr="00533DE5">
        <w:rPr>
          <w:lang w:val="es-ES"/>
        </w:rPr>
        <w:t xml:space="preserve">) </w:t>
      </w:r>
      <w:r w:rsidR="00533DE5" w:rsidRPr="00585099">
        <w:rPr>
          <w:b/>
          <w:sz w:val="28"/>
          <w:lang w:val="es-ES"/>
        </w:rPr>
        <w:t xml:space="preserve">deben ser </w:t>
      </w:r>
      <w:r w:rsidR="00533DE5" w:rsidRPr="002E0CCD">
        <w:rPr>
          <w:b/>
          <w:sz w:val="28"/>
          <w:highlight w:val="yellow"/>
          <w:lang w:val="es-ES"/>
        </w:rPr>
        <w:t>registrados antes de que la llamada tenga lugar</w:t>
      </w:r>
      <w:r w:rsidR="00533DE5" w:rsidRPr="002E0CCD">
        <w:rPr>
          <w:highlight w:val="yellow"/>
          <w:lang w:val="es-ES"/>
        </w:rPr>
        <w:t>.</w:t>
      </w:r>
      <w:r w:rsidR="00533DE5" w:rsidRPr="00533DE5">
        <w:rPr>
          <w:lang w:val="es-ES"/>
        </w:rPr>
        <w:t xml:space="preserve"> </w:t>
      </w:r>
    </w:p>
    <w:p w14:paraId="19440820" w14:textId="77777777" w:rsidR="00AA3A7C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El método que se utilizará es: </w:t>
      </w:r>
      <w:proofErr w:type="spellStart"/>
      <w:proofErr w:type="gramStart"/>
      <w:r w:rsidRPr="00AA3A7C">
        <w:rPr>
          <w:b/>
          <w:i/>
          <w:sz w:val="28"/>
          <w:lang w:val="es-ES"/>
        </w:rPr>
        <w:t>registerOutParameter</w:t>
      </w:r>
      <w:proofErr w:type="spellEnd"/>
      <w:r w:rsidRPr="00AA3A7C">
        <w:rPr>
          <w:b/>
          <w:i/>
          <w:sz w:val="28"/>
          <w:lang w:val="es-ES"/>
        </w:rPr>
        <w:t>(</w:t>
      </w:r>
      <w:proofErr w:type="spellStart"/>
      <w:proofErr w:type="gramEnd"/>
      <w:r w:rsidRPr="00AA3A7C">
        <w:rPr>
          <w:b/>
          <w:i/>
          <w:sz w:val="28"/>
          <w:lang w:val="es-ES"/>
        </w:rPr>
        <w:t>int</w:t>
      </w:r>
      <w:proofErr w:type="spellEnd"/>
      <w:r w:rsidRPr="00AA3A7C">
        <w:rPr>
          <w:b/>
          <w:i/>
          <w:sz w:val="28"/>
          <w:lang w:val="es-ES"/>
        </w:rPr>
        <w:t xml:space="preserve"> índice, </w:t>
      </w:r>
      <w:proofErr w:type="spellStart"/>
      <w:r w:rsidRPr="00AA3A7C">
        <w:rPr>
          <w:b/>
          <w:i/>
          <w:sz w:val="28"/>
          <w:lang w:val="es-ES"/>
        </w:rPr>
        <w:t>int</w:t>
      </w:r>
      <w:proofErr w:type="spellEnd"/>
      <w:r w:rsidRPr="00AA3A7C">
        <w:rPr>
          <w:b/>
          <w:i/>
          <w:sz w:val="28"/>
          <w:lang w:val="es-ES"/>
        </w:rPr>
        <w:t xml:space="preserve"> </w:t>
      </w:r>
      <w:proofErr w:type="spellStart"/>
      <w:r w:rsidRPr="00AA3A7C">
        <w:rPr>
          <w:b/>
          <w:i/>
          <w:sz w:val="28"/>
          <w:lang w:val="es-ES"/>
        </w:rPr>
        <w:t>tipoSQL</w:t>
      </w:r>
      <w:proofErr w:type="spellEnd"/>
      <w:r w:rsidRPr="00AA3A7C">
        <w:rPr>
          <w:b/>
          <w:i/>
          <w:sz w:val="28"/>
          <w:lang w:val="es-ES"/>
        </w:rPr>
        <w:t>)</w:t>
      </w:r>
      <w:r w:rsidRPr="00AA3A7C">
        <w:rPr>
          <w:sz w:val="28"/>
          <w:lang w:val="es-ES"/>
        </w:rPr>
        <w:t xml:space="preserve">, </w:t>
      </w:r>
      <w:r w:rsidRPr="00533DE5">
        <w:rPr>
          <w:lang w:val="es-ES"/>
        </w:rPr>
        <w:t xml:space="preserve">el primer parámetro es la posición y el siguiente es una constante definida en la clase </w:t>
      </w:r>
      <w:proofErr w:type="spellStart"/>
      <w:r w:rsidRPr="00533DE5">
        <w:rPr>
          <w:b/>
          <w:lang w:val="es-ES"/>
        </w:rPr>
        <w:t>java.sql.Types</w:t>
      </w:r>
      <w:proofErr w:type="spellEnd"/>
      <w:r>
        <w:rPr>
          <w:lang w:val="es-ES"/>
        </w:rPr>
        <w:t xml:space="preserve">. </w:t>
      </w:r>
    </w:p>
    <w:p w14:paraId="61F86FA4" w14:textId="77777777" w:rsidR="00B377BE" w:rsidRDefault="00B377BE" w:rsidP="00B377BE">
      <w:pPr>
        <w:pStyle w:val="LParrafosCapitulos"/>
        <w:rPr>
          <w:lang w:val="es-ES"/>
        </w:rPr>
      </w:pPr>
      <w:r>
        <w:rPr>
          <w:lang w:val="es-ES"/>
        </w:rPr>
        <w:t xml:space="preserve">ESTOS SON LOS TIPOS: </w:t>
      </w:r>
      <w:r w:rsidRPr="00440219">
        <w:rPr>
          <w:i/>
          <w:lang w:val="en-US"/>
        </w:rPr>
        <w:t xml:space="preserve">ARRAY, BIGINT, BINARY, BIT, BLOB, BOOLEAN, CHAR, CLOB, DATALINK, DATE, DECIMAL, </w:t>
      </w:r>
      <w:proofErr w:type="gramStart"/>
      <w:r w:rsidRPr="00440219">
        <w:rPr>
          <w:i/>
          <w:lang w:val="en-US"/>
        </w:rPr>
        <w:t>DISTINCT,DOUBLE</w:t>
      </w:r>
      <w:proofErr w:type="gramEnd"/>
      <w:r w:rsidRPr="00440219">
        <w:rPr>
          <w:i/>
          <w:lang w:val="en-US"/>
        </w:rPr>
        <w:t xml:space="preserve">, FLOAT, INTEGER, JAVA_OBJECT, LONGNVARCHAR, LONGVARBINARY, LONGVARCHAR, NCHAR, NCLOB, NULL, NUMERIC, NVARCHAR, OTHER, REAL, REF, REF_CURSOR, ROWID, SMALLINT, SQLXML, STRUCT, TIME, TIME_WITH_TIMEZONE, TIMESTAMP, TIMESTAMP_WITH_TIMEZONE, TINYINT, VARBINARY, </w:t>
      </w:r>
      <w:r w:rsidRPr="0004171E">
        <w:rPr>
          <w:i/>
          <w:highlight w:val="yellow"/>
          <w:lang w:val="en-US"/>
        </w:rPr>
        <w:t>VARCHAR</w:t>
      </w:r>
    </w:p>
    <w:p w14:paraId="12DFD361" w14:textId="77777777" w:rsidR="00533DE5" w:rsidRPr="00533DE5" w:rsidRDefault="00B377BE" w:rsidP="00533DE5">
      <w:pPr>
        <w:pStyle w:val="LParrafosCapitulos"/>
        <w:rPr>
          <w:lang w:val="es-ES"/>
        </w:rPr>
      </w:pPr>
      <w:r>
        <w:rPr>
          <w:lang w:val="es-ES"/>
        </w:rPr>
        <w:t>En el ejemplo es</w:t>
      </w:r>
      <w:r w:rsidR="00533DE5" w:rsidRPr="00533DE5">
        <w:rPr>
          <w:lang w:val="es-ES"/>
        </w:rPr>
        <w:t xml:space="preserve"> de tipo VARCHAR</w:t>
      </w:r>
      <w:r w:rsidR="001E21DD">
        <w:rPr>
          <w:lang w:val="es-ES"/>
        </w:rPr>
        <w:t xml:space="preserve">, </w:t>
      </w:r>
      <w:r w:rsidR="00B24750">
        <w:rPr>
          <w:lang w:val="es-ES"/>
        </w:rPr>
        <w:t>en la llamada al método escribimos lo siguiente:</w:t>
      </w:r>
    </w:p>
    <w:p w14:paraId="2FBCD9D3" w14:textId="77777777" w:rsidR="00533DE5" w:rsidRPr="001E21DD" w:rsidRDefault="00B24750" w:rsidP="00B24750">
      <w:pPr>
        <w:pStyle w:val="EstiloLParrafosCapitulosCourierNew10ptoIzquierda125cm"/>
        <w:rPr>
          <w:b/>
          <w:sz w:val="22"/>
        </w:rPr>
      </w:pPr>
      <w:proofErr w:type="spellStart"/>
      <w:proofErr w:type="gramStart"/>
      <w:r w:rsidRPr="001E21DD">
        <w:rPr>
          <w:b/>
          <w:sz w:val="22"/>
        </w:rPr>
        <w:t>l</w:t>
      </w:r>
      <w:r w:rsidR="00533DE5" w:rsidRPr="001E21DD">
        <w:rPr>
          <w:b/>
          <w:sz w:val="22"/>
        </w:rPr>
        <w:t>lamada.registerOutParameter</w:t>
      </w:r>
      <w:proofErr w:type="spellEnd"/>
      <w:proofErr w:type="gramEnd"/>
      <w:r w:rsidR="00533DE5" w:rsidRPr="001E21DD">
        <w:rPr>
          <w:b/>
          <w:sz w:val="22"/>
        </w:rPr>
        <w:t xml:space="preserve">(2, </w:t>
      </w:r>
      <w:proofErr w:type="spellStart"/>
      <w:r w:rsidR="00533DE5" w:rsidRPr="001E21DD">
        <w:rPr>
          <w:b/>
          <w:sz w:val="22"/>
        </w:rPr>
        <w:t>java.sql.Types.VARCHAR</w:t>
      </w:r>
      <w:proofErr w:type="spellEnd"/>
      <w:r w:rsidR="00533DE5" w:rsidRPr="001E21DD">
        <w:rPr>
          <w:b/>
          <w:sz w:val="22"/>
        </w:rPr>
        <w:t xml:space="preserve">);      </w:t>
      </w:r>
    </w:p>
    <w:p w14:paraId="7AFD4638" w14:textId="77777777" w:rsidR="00CD1758" w:rsidRPr="00533DE5" w:rsidRDefault="00CD1758" w:rsidP="00533DE5">
      <w:pPr>
        <w:pStyle w:val="LParrafosCapitulos"/>
        <w:rPr>
          <w:lang w:val="es-ES"/>
        </w:rPr>
      </w:pPr>
    </w:p>
    <w:p w14:paraId="617BD8FD" w14:textId="77777777" w:rsidR="0004171E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Una vez ejecutada la llamada al procedimiento, los valores de los parámetros OUT e INOUT se obtienen con </w:t>
      </w:r>
      <w:r w:rsidRPr="001E21DD">
        <w:rPr>
          <w:highlight w:val="yellow"/>
          <w:lang w:val="es-ES"/>
        </w:rPr>
        <w:t xml:space="preserve">los métodos </w:t>
      </w:r>
      <w:proofErr w:type="spellStart"/>
      <w:proofErr w:type="gramStart"/>
      <w:r w:rsidRPr="001E21DD">
        <w:rPr>
          <w:b/>
          <w:i/>
          <w:highlight w:val="yellow"/>
          <w:lang w:val="es-ES"/>
        </w:rPr>
        <w:t>getXXX</w:t>
      </w:r>
      <w:proofErr w:type="spellEnd"/>
      <w:r w:rsidR="003C5C48" w:rsidRPr="001E21DD">
        <w:rPr>
          <w:b/>
          <w:i/>
          <w:highlight w:val="yellow"/>
          <w:lang w:val="es-ES"/>
        </w:rPr>
        <w:t>(</w:t>
      </w:r>
      <w:proofErr w:type="gramEnd"/>
      <w:r w:rsidR="003C5C48" w:rsidRPr="001E21DD">
        <w:rPr>
          <w:b/>
          <w:i/>
          <w:highlight w:val="yellow"/>
          <w:lang w:val="es-ES"/>
        </w:rPr>
        <w:t>)</w:t>
      </w:r>
      <w:r w:rsidRPr="001E21DD">
        <w:rPr>
          <w:highlight w:val="yellow"/>
          <w:lang w:val="es-ES"/>
        </w:rPr>
        <w:t xml:space="preserve"> similares a los utilizados en un </w:t>
      </w:r>
      <w:proofErr w:type="spellStart"/>
      <w:r w:rsidRPr="001E21DD">
        <w:rPr>
          <w:b/>
          <w:highlight w:val="yellow"/>
          <w:lang w:val="es-ES"/>
        </w:rPr>
        <w:t>Result</w:t>
      </w:r>
      <w:r w:rsidR="003C5C48">
        <w:rPr>
          <w:b/>
          <w:lang w:val="es-ES"/>
        </w:rPr>
        <w:t>S</w:t>
      </w:r>
      <w:r w:rsidRPr="003C5C48">
        <w:rPr>
          <w:b/>
          <w:lang w:val="es-ES"/>
        </w:rPr>
        <w:t>et</w:t>
      </w:r>
      <w:proofErr w:type="spellEnd"/>
      <w:r w:rsidRPr="00533DE5">
        <w:rPr>
          <w:lang w:val="es-ES"/>
        </w:rPr>
        <w:t xml:space="preserve">. </w:t>
      </w:r>
    </w:p>
    <w:p w14:paraId="67404B7B" w14:textId="77777777" w:rsidR="0004171E" w:rsidRDefault="0004171E" w:rsidP="00533DE5">
      <w:pPr>
        <w:pStyle w:val="LParrafosCapitulos"/>
        <w:rPr>
          <w:lang w:val="es-ES"/>
        </w:rPr>
      </w:pPr>
    </w:p>
    <w:p w14:paraId="289CAB44" w14:textId="77777777" w:rsidR="00533DE5" w:rsidRPr="00533DE5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El siguiente ejemplo ejecuta el procedimiento </w:t>
      </w:r>
      <w:proofErr w:type="spellStart"/>
      <w:r w:rsidRPr="003C5C48">
        <w:rPr>
          <w:i/>
          <w:lang w:val="es-ES"/>
        </w:rPr>
        <w:t>nombre_dep</w:t>
      </w:r>
      <w:proofErr w:type="spellEnd"/>
      <w:r w:rsidR="003C5C48">
        <w:rPr>
          <w:lang w:val="es-ES"/>
        </w:rPr>
        <w:t xml:space="preserve"> (de Oracle); desde los argumentos de </w:t>
      </w:r>
      <w:proofErr w:type="spellStart"/>
      <w:proofErr w:type="gramStart"/>
      <w:r w:rsidR="003C5C48" w:rsidRPr="003C5C48">
        <w:rPr>
          <w:i/>
          <w:lang w:val="es-ES"/>
        </w:rPr>
        <w:t>main</w:t>
      </w:r>
      <w:proofErr w:type="spellEnd"/>
      <w:r w:rsidR="003C5C48" w:rsidRPr="003C5C48">
        <w:rPr>
          <w:i/>
          <w:lang w:val="es-ES"/>
        </w:rPr>
        <w:t>(</w:t>
      </w:r>
      <w:proofErr w:type="gramEnd"/>
      <w:r w:rsidR="003C5C48" w:rsidRPr="003C5C48">
        <w:rPr>
          <w:i/>
          <w:lang w:val="es-ES"/>
        </w:rPr>
        <w:t>)</w:t>
      </w:r>
      <w:r w:rsidRPr="00533DE5">
        <w:rPr>
          <w:lang w:val="es-ES"/>
        </w:rPr>
        <w:t xml:space="preserve"> se recibe el número de departamento cuyos datos se visualizarán:</w:t>
      </w:r>
    </w:p>
    <w:p w14:paraId="1D6313AA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 xml:space="preserve">import </w:t>
      </w:r>
      <w:proofErr w:type="spellStart"/>
      <w:proofErr w:type="gramStart"/>
      <w:r w:rsidRPr="009C014E">
        <w:rPr>
          <w:lang w:val="en-US"/>
        </w:rPr>
        <w:t>java.sql</w:t>
      </w:r>
      <w:proofErr w:type="spellEnd"/>
      <w:r w:rsidRPr="009C014E">
        <w:rPr>
          <w:lang w:val="en-US"/>
        </w:rPr>
        <w:t>.*</w:t>
      </w:r>
      <w:proofErr w:type="gramEnd"/>
      <w:r w:rsidRPr="009C014E">
        <w:rPr>
          <w:lang w:val="en-US"/>
        </w:rPr>
        <w:t>;</w:t>
      </w:r>
    </w:p>
    <w:p w14:paraId="7CF630ED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b/>
          <w:lang w:val="en-US"/>
        </w:rPr>
        <w:t xml:space="preserve">public class </w:t>
      </w:r>
      <w:proofErr w:type="spellStart"/>
      <w:r w:rsidRPr="009C014E">
        <w:rPr>
          <w:b/>
          <w:lang w:val="en-US"/>
        </w:rPr>
        <w:t>FuncNombre</w:t>
      </w:r>
      <w:proofErr w:type="spellEnd"/>
      <w:r w:rsidRPr="009C014E">
        <w:rPr>
          <w:lang w:val="en-US"/>
        </w:rPr>
        <w:t xml:space="preserve"> {</w:t>
      </w:r>
    </w:p>
    <w:p w14:paraId="0BC001F1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lastRenderedPageBreak/>
        <w:t xml:space="preserve">   public static void </w:t>
      </w:r>
      <w:proofErr w:type="gramStart"/>
      <w:r w:rsidRPr="009C014E">
        <w:rPr>
          <w:lang w:val="en-US"/>
        </w:rPr>
        <w:t>main(</w:t>
      </w:r>
      <w:proofErr w:type="gramEnd"/>
      <w:r w:rsidRPr="009C014E">
        <w:rPr>
          <w:lang w:val="en-US"/>
        </w:rPr>
        <w:t xml:space="preserve">String[] </w:t>
      </w:r>
      <w:proofErr w:type="spellStart"/>
      <w:r w:rsidRPr="009C014E">
        <w:rPr>
          <w:lang w:val="en-US"/>
        </w:rPr>
        <w:t>args</w:t>
      </w:r>
      <w:proofErr w:type="spellEnd"/>
      <w:r w:rsidRPr="009C014E">
        <w:rPr>
          <w:lang w:val="en-US"/>
        </w:rPr>
        <w:t>) {</w:t>
      </w:r>
    </w:p>
    <w:p w14:paraId="6017282E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 xml:space="preserve">     try {</w:t>
      </w:r>
    </w:p>
    <w:p w14:paraId="736D5E4D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6104EB">
        <w:rPr>
          <w:lang w:val="en-US"/>
        </w:rPr>
        <w:t xml:space="preserve"> </w:t>
      </w:r>
      <w:proofErr w:type="spellStart"/>
      <w:r w:rsidRPr="009C014E">
        <w:rPr>
          <w:lang w:val="en-US"/>
        </w:rPr>
        <w:t>Class.forName</w:t>
      </w:r>
      <w:proofErr w:type="spellEnd"/>
      <w:r w:rsidRPr="009C014E">
        <w:rPr>
          <w:lang w:val="en-US"/>
        </w:rPr>
        <w:t>("</w:t>
      </w:r>
      <w:proofErr w:type="spellStart"/>
      <w:proofErr w:type="gramStart"/>
      <w:r w:rsidRPr="009C014E">
        <w:rPr>
          <w:lang w:val="en-US"/>
        </w:rPr>
        <w:t>oracle.jdbc</w:t>
      </w:r>
      <w:proofErr w:type="gramEnd"/>
      <w:r w:rsidRPr="009C014E">
        <w:rPr>
          <w:lang w:val="en-US"/>
        </w:rPr>
        <w:t>.driver.OracleDriver</w:t>
      </w:r>
      <w:proofErr w:type="spellEnd"/>
      <w:r w:rsidRPr="009C014E">
        <w:rPr>
          <w:lang w:val="en-US"/>
        </w:rPr>
        <w:t>");</w:t>
      </w:r>
    </w:p>
    <w:p w14:paraId="45C797E6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r w:rsidR="006104EB">
        <w:rPr>
          <w:lang w:val="en-US"/>
        </w:rPr>
        <w:t xml:space="preserve"> </w:t>
      </w:r>
      <w:r w:rsidRPr="009C014E">
        <w:rPr>
          <w:lang w:val="en-US"/>
        </w:rPr>
        <w:t xml:space="preserve">Connection </w:t>
      </w:r>
      <w:proofErr w:type="spellStart"/>
      <w:r w:rsidRPr="009C014E">
        <w:rPr>
          <w:lang w:val="en-US"/>
        </w:rPr>
        <w:t>conexion</w:t>
      </w:r>
      <w:proofErr w:type="spellEnd"/>
      <w:r w:rsidRPr="009C014E">
        <w:rPr>
          <w:lang w:val="en-US"/>
        </w:rPr>
        <w:t xml:space="preserve"> = </w:t>
      </w:r>
      <w:proofErr w:type="spellStart"/>
      <w:r w:rsidRPr="009C014E">
        <w:rPr>
          <w:lang w:val="en-US"/>
        </w:rPr>
        <w:t>DriverManager.getConnection</w:t>
      </w:r>
      <w:proofErr w:type="spellEnd"/>
    </w:p>
    <w:p w14:paraId="151B2A00" w14:textId="77777777" w:rsidR="009C014E" w:rsidRPr="00F35630" w:rsidRDefault="009C014E" w:rsidP="009C014E">
      <w:pPr>
        <w:pStyle w:val="EstiloLParrafosCapitulosCourierNew10ptoIzquierda125cm"/>
        <w:rPr>
          <w:lang w:val="en-US"/>
        </w:rPr>
      </w:pPr>
      <w:r w:rsidRPr="00F35630">
        <w:rPr>
          <w:lang w:val="en-US"/>
        </w:rPr>
        <w:t xml:space="preserve">        ("</w:t>
      </w:r>
      <w:proofErr w:type="spellStart"/>
      <w:proofErr w:type="gramStart"/>
      <w:r w:rsidRPr="00F35630">
        <w:rPr>
          <w:lang w:val="en-US"/>
        </w:rPr>
        <w:t>jdbc:oracle</w:t>
      </w:r>
      <w:proofErr w:type="gramEnd"/>
      <w:r w:rsidRPr="00F35630">
        <w:rPr>
          <w:lang w:val="en-US"/>
        </w:rPr>
        <w:t>:thin</w:t>
      </w:r>
      <w:proofErr w:type="spellEnd"/>
      <w:r w:rsidRPr="00F35630">
        <w:rPr>
          <w:lang w:val="en-US"/>
        </w:rPr>
        <w:t>:@localhost:1521:XE", "</w:t>
      </w:r>
      <w:proofErr w:type="spellStart"/>
      <w:r w:rsidRPr="00F35630">
        <w:rPr>
          <w:lang w:val="en-US"/>
        </w:rPr>
        <w:t>ejemplo</w:t>
      </w:r>
      <w:proofErr w:type="spellEnd"/>
      <w:r w:rsidRPr="00F35630">
        <w:rPr>
          <w:lang w:val="en-US"/>
        </w:rPr>
        <w:t>", "</w:t>
      </w:r>
      <w:proofErr w:type="spellStart"/>
      <w:r w:rsidRPr="00F35630">
        <w:rPr>
          <w:lang w:val="en-US"/>
        </w:rPr>
        <w:t>ejemplo</w:t>
      </w:r>
      <w:proofErr w:type="spellEnd"/>
      <w:r w:rsidRPr="00F35630">
        <w:rPr>
          <w:lang w:val="en-US"/>
        </w:rPr>
        <w:t>");</w:t>
      </w:r>
    </w:p>
    <w:p w14:paraId="4E26F480" w14:textId="77777777" w:rsidR="009C014E" w:rsidRPr="00F35630" w:rsidRDefault="009C014E" w:rsidP="009C014E">
      <w:pPr>
        <w:pStyle w:val="EstiloLParrafosCapitulosCourierNew10ptoIzquierda125cm"/>
        <w:rPr>
          <w:lang w:val="en-US"/>
        </w:rPr>
      </w:pPr>
    </w:p>
    <w:p w14:paraId="477EBCAC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F35630">
        <w:rPr>
          <w:lang w:val="en-US"/>
        </w:rPr>
        <w:t xml:space="preserve">     </w:t>
      </w:r>
      <w:r w:rsidR="006104EB" w:rsidRPr="00F35630">
        <w:rPr>
          <w:lang w:val="en-US"/>
        </w:rPr>
        <w:t xml:space="preserve"> </w:t>
      </w:r>
      <w:r w:rsidRPr="00F35630">
        <w:rPr>
          <w:lang w:val="en-US"/>
        </w:rPr>
        <w:t xml:space="preserve"> </w:t>
      </w:r>
      <w:r>
        <w:rPr>
          <w:lang w:val="es-ES"/>
        </w:rPr>
        <w:t>//</w:t>
      </w:r>
      <w:r w:rsidRPr="009C014E">
        <w:rPr>
          <w:lang w:val="es-ES"/>
        </w:rPr>
        <w:t xml:space="preserve">recuperar </w:t>
      </w:r>
      <w:proofErr w:type="spellStart"/>
      <w:r w:rsidRPr="009C014E">
        <w:rPr>
          <w:lang w:val="es-ES"/>
        </w:rPr>
        <w:t>parametro</w:t>
      </w:r>
      <w:proofErr w:type="spellEnd"/>
      <w:r w:rsidRPr="009C014E">
        <w:rPr>
          <w:lang w:val="es-ES"/>
        </w:rPr>
        <w:t xml:space="preserve"> de </w:t>
      </w:r>
      <w:proofErr w:type="spellStart"/>
      <w:r w:rsidRPr="009C014E">
        <w:rPr>
          <w:lang w:val="es-ES"/>
        </w:rPr>
        <w:t>main</w:t>
      </w:r>
      <w:proofErr w:type="spellEnd"/>
    </w:p>
    <w:p w14:paraId="6418FB15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9C014E">
        <w:rPr>
          <w:lang w:val="es-ES"/>
        </w:rPr>
        <w:tab/>
      </w:r>
      <w:r w:rsidR="006104EB">
        <w:rPr>
          <w:lang w:val="es-ES"/>
        </w:rPr>
        <w:t xml:space="preserve"> </w:t>
      </w:r>
      <w:proofErr w:type="spellStart"/>
      <w:r>
        <w:rPr>
          <w:lang w:val="es-ES"/>
        </w:rPr>
        <w:t>S</w:t>
      </w:r>
      <w:r w:rsidRPr="009C014E">
        <w:rPr>
          <w:lang w:val="es-ES"/>
        </w:rPr>
        <w:t>tring</w:t>
      </w:r>
      <w:proofErr w:type="spellEnd"/>
      <w:r w:rsidRPr="009C014E">
        <w:rPr>
          <w:lang w:val="es-ES"/>
        </w:rPr>
        <w:t xml:space="preserve"> </w:t>
      </w:r>
      <w:proofErr w:type="spellStart"/>
      <w:r w:rsidRPr="009C014E">
        <w:rPr>
          <w:lang w:val="es-ES"/>
        </w:rPr>
        <w:t>dep</w:t>
      </w:r>
      <w:proofErr w:type="spellEnd"/>
      <w:r w:rsidRPr="009C014E">
        <w:rPr>
          <w:lang w:val="es-ES"/>
        </w:rPr>
        <w:t xml:space="preserve"> = </w:t>
      </w:r>
      <w:proofErr w:type="spellStart"/>
      <w:proofErr w:type="gramStart"/>
      <w:r w:rsidRPr="009C014E">
        <w:rPr>
          <w:lang w:val="es-ES"/>
        </w:rPr>
        <w:t>args</w:t>
      </w:r>
      <w:proofErr w:type="spellEnd"/>
      <w:r w:rsidRPr="009C014E">
        <w:rPr>
          <w:lang w:val="es-ES"/>
        </w:rPr>
        <w:t>[</w:t>
      </w:r>
      <w:proofErr w:type="gramEnd"/>
      <w:r w:rsidRPr="009C014E">
        <w:rPr>
          <w:lang w:val="es-ES"/>
        </w:rPr>
        <w:t>0]; //departamento</w:t>
      </w:r>
    </w:p>
    <w:p w14:paraId="2D654459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</w:p>
    <w:p w14:paraId="20FBDD81" w14:textId="77777777" w:rsidR="009C014E" w:rsidRDefault="009C014E" w:rsidP="009C014E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="006104EB">
        <w:rPr>
          <w:lang w:val="es-ES"/>
        </w:rPr>
        <w:t xml:space="preserve"> </w:t>
      </w:r>
      <w:r w:rsidRPr="006104EB">
        <w:rPr>
          <w:b/>
          <w:lang w:val="es-ES"/>
        </w:rPr>
        <w:t>//</w:t>
      </w:r>
      <w:r w:rsidR="004044B3">
        <w:rPr>
          <w:b/>
          <w:lang w:val="es-ES"/>
        </w:rPr>
        <w:t>C</w:t>
      </w:r>
      <w:r w:rsidRPr="006104EB">
        <w:rPr>
          <w:b/>
          <w:lang w:val="es-ES"/>
        </w:rPr>
        <w:t xml:space="preserve">onstruir orden </w:t>
      </w:r>
      <w:r w:rsidR="006104EB" w:rsidRPr="006104EB">
        <w:rPr>
          <w:b/>
          <w:lang w:val="es-ES"/>
        </w:rPr>
        <w:t>de llamada</w:t>
      </w:r>
    </w:p>
    <w:p w14:paraId="254CABAB" w14:textId="11BCAC1B" w:rsidR="004A59BD" w:rsidRPr="002556BA" w:rsidRDefault="004A59BD" w:rsidP="004A59BD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       // </w:t>
      </w:r>
      <w:r w:rsidRPr="002556BA">
        <w:rPr>
          <w:b/>
          <w:lang w:val="en-US"/>
        </w:rPr>
        <w:t xml:space="preserve">CREATE OR REPLACE FUNCTION </w:t>
      </w:r>
      <w:proofErr w:type="spellStart"/>
      <w:r w:rsidRPr="002556BA">
        <w:rPr>
          <w:b/>
          <w:lang w:val="en-US"/>
        </w:rPr>
        <w:t>nombre_dep</w:t>
      </w:r>
      <w:proofErr w:type="spellEnd"/>
      <w:r w:rsidRPr="002556BA">
        <w:rPr>
          <w:b/>
          <w:lang w:val="en-US"/>
        </w:rPr>
        <w:t xml:space="preserve"> </w:t>
      </w:r>
    </w:p>
    <w:p w14:paraId="09628C7D" w14:textId="77BD5BAA" w:rsidR="004A59BD" w:rsidRPr="004A59BD" w:rsidRDefault="004A59BD" w:rsidP="004A59BD">
      <w:pPr>
        <w:pStyle w:val="EstiloLParrafosCapitulosCourierNew10ptoIzquierda125cm"/>
        <w:rPr>
          <w:highlight w:val="green"/>
          <w:lang w:val="en-US"/>
        </w:rPr>
      </w:pPr>
      <w:r w:rsidRPr="002556BA">
        <w:rPr>
          <w:b/>
          <w:lang w:val="en-US"/>
        </w:rPr>
        <w:t xml:space="preserve">       </w:t>
      </w:r>
      <w:r>
        <w:rPr>
          <w:b/>
          <w:lang w:val="en-US"/>
        </w:rPr>
        <w:t>//</w:t>
      </w:r>
      <w:r w:rsidRPr="002556BA">
        <w:rPr>
          <w:b/>
          <w:lang w:val="en-US"/>
        </w:rPr>
        <w:t xml:space="preserve">     </w:t>
      </w:r>
      <w:proofErr w:type="gramStart"/>
      <w:r w:rsidRPr="002556BA">
        <w:rPr>
          <w:b/>
          <w:lang w:val="en-US"/>
        </w:rPr>
        <w:t xml:space="preserve">   (</w:t>
      </w:r>
      <w:proofErr w:type="gramEnd"/>
      <w:r w:rsidRPr="004A59BD">
        <w:rPr>
          <w:b/>
          <w:highlight w:val="cyan"/>
          <w:lang w:val="en-US"/>
        </w:rPr>
        <w:t>d</w:t>
      </w:r>
      <w:r w:rsidRPr="002556BA">
        <w:rPr>
          <w:b/>
          <w:lang w:val="en-US"/>
        </w:rPr>
        <w:t xml:space="preserve"> NUMBER, </w:t>
      </w:r>
      <w:proofErr w:type="spellStart"/>
      <w:r w:rsidRPr="004A59BD">
        <w:rPr>
          <w:b/>
          <w:highlight w:val="yellow"/>
          <w:lang w:val="en-US"/>
        </w:rPr>
        <w:t>locali</w:t>
      </w:r>
      <w:proofErr w:type="spellEnd"/>
      <w:r w:rsidRPr="002556BA">
        <w:rPr>
          <w:b/>
          <w:lang w:val="en-US"/>
        </w:rPr>
        <w:t xml:space="preserve"> OUT VARCHAR2)  </w:t>
      </w:r>
      <w:r w:rsidRPr="004A59BD">
        <w:rPr>
          <w:b/>
          <w:highlight w:val="green"/>
          <w:lang w:val="en-US"/>
        </w:rPr>
        <w:t>RETURN VARCHAR2</w:t>
      </w:r>
      <w:r w:rsidRPr="004A59BD">
        <w:rPr>
          <w:highlight w:val="green"/>
          <w:lang w:val="en-US"/>
        </w:rPr>
        <w:t xml:space="preserve"> AS</w:t>
      </w:r>
    </w:p>
    <w:p w14:paraId="24B44C93" w14:textId="34CB55DD" w:rsidR="004A59BD" w:rsidRPr="0022288F" w:rsidRDefault="004A59BD" w:rsidP="004A59BD">
      <w:pPr>
        <w:pStyle w:val="EstiloLParrafosCapitulosCourierNew10ptoIzquierda125cm"/>
        <w:rPr>
          <w:lang w:val="en-US"/>
        </w:rPr>
      </w:pPr>
      <w:r w:rsidRPr="004A59BD">
        <w:rPr>
          <w:highlight w:val="green"/>
          <w:lang w:val="en-US"/>
        </w:rPr>
        <w:t xml:space="preserve">    </w:t>
      </w:r>
      <w:r w:rsidRPr="004A59BD">
        <w:rPr>
          <w:highlight w:val="green"/>
          <w:lang w:val="en-US"/>
        </w:rPr>
        <w:t xml:space="preserve">   //</w:t>
      </w:r>
      <w:r w:rsidRPr="004A59BD">
        <w:rPr>
          <w:highlight w:val="green"/>
          <w:lang w:val="en-US"/>
        </w:rPr>
        <w:t xml:space="preserve"> nom</w:t>
      </w:r>
      <w:r w:rsidRPr="0022288F">
        <w:rPr>
          <w:lang w:val="en-US"/>
        </w:rPr>
        <w:t xml:space="preserve"> VARCHAR2(15</w:t>
      </w:r>
      <w:proofErr w:type="gramStart"/>
      <w:r w:rsidRPr="0022288F">
        <w:rPr>
          <w:lang w:val="en-US"/>
        </w:rPr>
        <w:t>);</w:t>
      </w:r>
      <w:proofErr w:type="gramEnd"/>
    </w:p>
    <w:p w14:paraId="12FA3EEC" w14:textId="77777777" w:rsidR="004A59BD" w:rsidRPr="006104EB" w:rsidRDefault="004A59BD" w:rsidP="009C014E">
      <w:pPr>
        <w:pStyle w:val="EstiloLParrafosCapitulosCourierNew10ptoIzquierda125cm"/>
        <w:rPr>
          <w:b/>
          <w:lang w:val="es-ES"/>
        </w:rPr>
      </w:pPr>
    </w:p>
    <w:p w14:paraId="796D692A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F35630">
        <w:rPr>
          <w:lang w:val="es-ES"/>
        </w:rPr>
        <w:t xml:space="preserve">      </w:t>
      </w:r>
      <w:r w:rsidR="006104EB" w:rsidRPr="00F35630">
        <w:rPr>
          <w:lang w:val="es-ES"/>
        </w:rPr>
        <w:t xml:space="preserve"> </w:t>
      </w:r>
      <w:r w:rsidRPr="00390B40">
        <w:rPr>
          <w:lang w:val="en-US"/>
        </w:rPr>
        <w:t xml:space="preserve">String </w:t>
      </w:r>
      <w:proofErr w:type="spellStart"/>
      <w:r w:rsidRPr="00390B40">
        <w:rPr>
          <w:lang w:val="en-US"/>
        </w:rPr>
        <w:t>sql</w:t>
      </w:r>
      <w:proofErr w:type="spellEnd"/>
      <w:r w:rsidRPr="00390B40">
        <w:rPr>
          <w:lang w:val="en-US"/>
        </w:rPr>
        <w:t xml:space="preserve"> = </w:t>
      </w:r>
      <w:proofErr w:type="gramStart"/>
      <w:r w:rsidRPr="00390B40">
        <w:rPr>
          <w:lang w:val="en-US"/>
        </w:rPr>
        <w:t xml:space="preserve">"{ </w:t>
      </w:r>
      <w:r w:rsidRPr="004A59BD">
        <w:rPr>
          <w:highlight w:val="green"/>
          <w:lang w:val="en-US"/>
        </w:rPr>
        <w:t>?</w:t>
      </w:r>
      <w:proofErr w:type="gramEnd"/>
      <w:r w:rsidRPr="00390B40">
        <w:rPr>
          <w:lang w:val="en-US"/>
        </w:rPr>
        <w:t xml:space="preserve"> = call </w:t>
      </w:r>
      <w:proofErr w:type="spellStart"/>
      <w:r w:rsidRPr="00390B40">
        <w:rPr>
          <w:lang w:val="en-US"/>
        </w:rPr>
        <w:t>nombre_dep</w:t>
      </w:r>
      <w:proofErr w:type="spellEnd"/>
      <w:r w:rsidRPr="00390B40">
        <w:rPr>
          <w:lang w:val="en-US"/>
        </w:rPr>
        <w:t xml:space="preserve"> </w:t>
      </w:r>
      <w:proofErr w:type="gramStart"/>
      <w:r w:rsidRPr="00390B40">
        <w:rPr>
          <w:lang w:val="en-US"/>
        </w:rPr>
        <w:t>(</w:t>
      </w:r>
      <w:r w:rsidRPr="004A59BD">
        <w:rPr>
          <w:highlight w:val="cyan"/>
          <w:lang w:val="en-US"/>
        </w:rPr>
        <w:t>?</w:t>
      </w:r>
      <w:r w:rsidRPr="00390B40">
        <w:rPr>
          <w:lang w:val="en-US"/>
        </w:rPr>
        <w:t>,</w:t>
      </w:r>
      <w:proofErr w:type="gramEnd"/>
      <w:r w:rsidRPr="00390B40">
        <w:rPr>
          <w:lang w:val="en-US"/>
        </w:rPr>
        <w:t xml:space="preserve"> </w:t>
      </w:r>
      <w:r w:rsidRPr="004A59BD">
        <w:rPr>
          <w:highlight w:val="yellow"/>
          <w:lang w:val="en-US"/>
        </w:rPr>
        <w:t>?</w:t>
      </w:r>
      <w:r w:rsidRPr="00390B40">
        <w:rPr>
          <w:lang w:val="en-US"/>
        </w:rPr>
        <w:t xml:space="preserve">) </w:t>
      </w:r>
      <w:r w:rsidRPr="009C014E">
        <w:rPr>
          <w:lang w:val="es-ES"/>
        </w:rPr>
        <w:t>} "; // ORACLE</w:t>
      </w:r>
    </w:p>
    <w:p w14:paraId="75685F26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</w:p>
    <w:p w14:paraId="40172E6A" w14:textId="77777777" w:rsidR="009C014E" w:rsidRPr="004044B3" w:rsidRDefault="009C014E" w:rsidP="009C014E">
      <w:pPr>
        <w:pStyle w:val="EstiloLParrafosCapitulosCourierNew10ptoIzquierda125cm"/>
        <w:rPr>
          <w:b/>
          <w:lang w:val="es-ES"/>
        </w:rPr>
      </w:pPr>
      <w:r w:rsidRPr="004044B3">
        <w:rPr>
          <w:b/>
          <w:lang w:val="es-ES"/>
        </w:rPr>
        <w:t xml:space="preserve">     </w:t>
      </w:r>
      <w:r w:rsidR="006104EB" w:rsidRPr="004044B3">
        <w:rPr>
          <w:b/>
          <w:lang w:val="es-ES"/>
        </w:rPr>
        <w:t xml:space="preserve">  //</w:t>
      </w:r>
      <w:r w:rsidRPr="004044B3">
        <w:rPr>
          <w:b/>
          <w:lang w:val="es-ES"/>
        </w:rPr>
        <w:t>Preparar la llamada</w:t>
      </w:r>
    </w:p>
    <w:p w14:paraId="545C6ADA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proofErr w:type="spellStart"/>
      <w:r w:rsidRPr="009C014E">
        <w:rPr>
          <w:lang w:val="es-ES"/>
        </w:rPr>
        <w:t>CallableStatement</w:t>
      </w:r>
      <w:proofErr w:type="spellEnd"/>
      <w:r w:rsidRPr="009C014E">
        <w:rPr>
          <w:lang w:val="es-ES"/>
        </w:rPr>
        <w:t xml:space="preserve"> llamada = </w:t>
      </w:r>
      <w:proofErr w:type="spellStart"/>
      <w:proofErr w:type="gramStart"/>
      <w:r w:rsidRPr="009C014E">
        <w:rPr>
          <w:lang w:val="es-ES"/>
        </w:rPr>
        <w:t>conexion.prepareCall</w:t>
      </w:r>
      <w:proofErr w:type="spellEnd"/>
      <w:proofErr w:type="gramEnd"/>
      <w:r w:rsidRPr="009C014E">
        <w:rPr>
          <w:lang w:val="es-ES"/>
        </w:rPr>
        <w:t>(</w:t>
      </w:r>
      <w:proofErr w:type="spellStart"/>
      <w:r w:rsidRPr="009C014E">
        <w:rPr>
          <w:lang w:val="es-ES"/>
        </w:rPr>
        <w:t>sql</w:t>
      </w:r>
      <w:proofErr w:type="spellEnd"/>
      <w:r w:rsidRPr="009C014E">
        <w:rPr>
          <w:lang w:val="es-ES"/>
        </w:rPr>
        <w:t>);</w:t>
      </w:r>
    </w:p>
    <w:p w14:paraId="787C1EEF" w14:textId="77777777" w:rsidR="009C014E" w:rsidRDefault="009C014E" w:rsidP="009C014E">
      <w:pPr>
        <w:pStyle w:val="EstiloLParrafosCapitulosCourierNew10ptoIzquierda125cm"/>
        <w:rPr>
          <w:lang w:val="es-ES"/>
        </w:rPr>
      </w:pPr>
    </w:p>
    <w:p w14:paraId="4CBBACB0" w14:textId="762B603B" w:rsidR="006104EB" w:rsidRPr="006104EB" w:rsidRDefault="006104EB" w:rsidP="009C014E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Pr="006104EB">
        <w:rPr>
          <w:b/>
          <w:lang w:val="es-ES"/>
        </w:rPr>
        <w:t xml:space="preserve"> //registrar parámetro de resultado</w:t>
      </w:r>
      <w:r w:rsidR="004A59BD">
        <w:rPr>
          <w:b/>
          <w:lang w:val="es-ES"/>
        </w:rPr>
        <w:t xml:space="preserve">, </w:t>
      </w:r>
      <w:proofErr w:type="spellStart"/>
      <w:r w:rsidR="004A59BD">
        <w:rPr>
          <w:b/>
          <w:lang w:val="es-ES"/>
        </w:rPr>
        <w:t>return</w:t>
      </w:r>
      <w:proofErr w:type="spellEnd"/>
    </w:p>
    <w:p w14:paraId="56DCAB23" w14:textId="562A6808" w:rsid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proofErr w:type="spellStart"/>
      <w:proofErr w:type="gramStart"/>
      <w:r w:rsidRPr="009C014E">
        <w:rPr>
          <w:lang w:val="es-ES"/>
        </w:rPr>
        <w:t>llamada.registerOut</w:t>
      </w:r>
      <w:r>
        <w:rPr>
          <w:lang w:val="es-ES"/>
        </w:rPr>
        <w:t>Parameter</w:t>
      </w:r>
      <w:proofErr w:type="spellEnd"/>
      <w:proofErr w:type="gramEnd"/>
      <w:r>
        <w:rPr>
          <w:lang w:val="es-ES"/>
        </w:rPr>
        <w:t>(</w:t>
      </w:r>
      <w:r w:rsidRPr="004A59BD">
        <w:rPr>
          <w:highlight w:val="green"/>
          <w:lang w:val="es-ES"/>
        </w:rPr>
        <w:t>1</w:t>
      </w:r>
      <w:r>
        <w:rPr>
          <w:lang w:val="es-ES"/>
        </w:rPr>
        <w:t xml:space="preserve">, </w:t>
      </w:r>
      <w:proofErr w:type="spellStart"/>
      <w:r w:rsidRPr="004647C1">
        <w:rPr>
          <w:b/>
          <w:lang w:val="es-ES"/>
        </w:rPr>
        <w:t>Types.VARCHAR</w:t>
      </w:r>
      <w:proofErr w:type="spellEnd"/>
      <w:r>
        <w:rPr>
          <w:lang w:val="es-ES"/>
        </w:rPr>
        <w:t>);//</w:t>
      </w:r>
      <w:r w:rsidRPr="009C014E">
        <w:rPr>
          <w:lang w:val="es-ES"/>
        </w:rPr>
        <w:t>valor devuelto</w:t>
      </w:r>
      <w:r w:rsidR="004A59BD">
        <w:rPr>
          <w:lang w:val="es-ES"/>
        </w:rPr>
        <w:t xml:space="preserve"> NOM</w:t>
      </w:r>
    </w:p>
    <w:p w14:paraId="6A9E3754" w14:textId="77777777" w:rsidR="006104EB" w:rsidRPr="009C014E" w:rsidRDefault="006104EB" w:rsidP="009C014E">
      <w:pPr>
        <w:pStyle w:val="EstiloLParrafosCapitulosCourierNew10ptoIzquierda125cm"/>
        <w:rPr>
          <w:lang w:val="es-ES"/>
        </w:rPr>
      </w:pPr>
    </w:p>
    <w:p w14:paraId="52BD74A5" w14:textId="77777777" w:rsid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proofErr w:type="spellStart"/>
      <w:proofErr w:type="gramStart"/>
      <w:r w:rsidRPr="009C014E">
        <w:rPr>
          <w:lang w:val="es-ES"/>
        </w:rPr>
        <w:t>llamada.setInt</w:t>
      </w:r>
      <w:proofErr w:type="spellEnd"/>
      <w:proofErr w:type="gramEnd"/>
      <w:r w:rsidRPr="009C014E">
        <w:rPr>
          <w:lang w:val="es-ES"/>
        </w:rPr>
        <w:t>(</w:t>
      </w:r>
      <w:r w:rsidRPr="004A59BD">
        <w:rPr>
          <w:highlight w:val="cyan"/>
          <w:lang w:val="es-ES"/>
        </w:rPr>
        <w:t>2</w:t>
      </w:r>
      <w:r w:rsidRPr="009C014E">
        <w:rPr>
          <w:lang w:val="es-ES"/>
        </w:rPr>
        <w:t>,Integer.parseInt(</w:t>
      </w:r>
      <w:proofErr w:type="spellStart"/>
      <w:r w:rsidRPr="009C014E">
        <w:rPr>
          <w:lang w:val="es-ES"/>
        </w:rPr>
        <w:t>dep</w:t>
      </w:r>
      <w:proofErr w:type="spellEnd"/>
      <w:r w:rsidRPr="009C014E">
        <w:rPr>
          <w:lang w:val="es-ES"/>
        </w:rPr>
        <w:t xml:space="preserve">)); </w:t>
      </w:r>
      <w:r>
        <w:rPr>
          <w:lang w:val="es-ES"/>
        </w:rPr>
        <w:t xml:space="preserve">     //</w:t>
      </w:r>
      <w:proofErr w:type="spellStart"/>
      <w:r w:rsidRPr="009C014E">
        <w:rPr>
          <w:lang w:val="es-ES"/>
        </w:rPr>
        <w:t>param</w:t>
      </w:r>
      <w:proofErr w:type="spellEnd"/>
      <w:r w:rsidRPr="009C014E">
        <w:rPr>
          <w:lang w:val="es-ES"/>
        </w:rPr>
        <w:t xml:space="preserve"> de entrada</w:t>
      </w:r>
    </w:p>
    <w:p w14:paraId="4930C3B2" w14:textId="77777777" w:rsidR="006104EB" w:rsidRDefault="006104EB" w:rsidP="009C014E">
      <w:pPr>
        <w:pStyle w:val="EstiloLParrafosCapitulosCourierNew10ptoIzquierda125cm"/>
        <w:rPr>
          <w:lang w:val="es-ES"/>
        </w:rPr>
      </w:pPr>
    </w:p>
    <w:p w14:paraId="6ED050C3" w14:textId="77777777" w:rsidR="006104EB" w:rsidRPr="006104EB" w:rsidRDefault="006104EB" w:rsidP="006104EB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Pr="006104EB">
        <w:rPr>
          <w:b/>
          <w:lang w:val="es-ES"/>
        </w:rPr>
        <w:t xml:space="preserve"> //</w:t>
      </w:r>
      <w:r w:rsidR="00F568AD">
        <w:rPr>
          <w:b/>
          <w:lang w:val="es-ES"/>
        </w:rPr>
        <w:t>R</w:t>
      </w:r>
      <w:r w:rsidRPr="006104EB">
        <w:rPr>
          <w:b/>
          <w:lang w:val="es-ES"/>
        </w:rPr>
        <w:t xml:space="preserve">egistrar parámetro de </w:t>
      </w:r>
      <w:r>
        <w:rPr>
          <w:b/>
          <w:lang w:val="es-ES"/>
        </w:rPr>
        <w:t>salida</w:t>
      </w:r>
    </w:p>
    <w:p w14:paraId="48B74585" w14:textId="366A527C" w:rsidR="009C014E" w:rsidRPr="009C014E" w:rsidRDefault="006104EB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</w:t>
      </w:r>
      <w:proofErr w:type="spellStart"/>
      <w:proofErr w:type="gramStart"/>
      <w:r w:rsidR="009C014E" w:rsidRPr="009C014E">
        <w:rPr>
          <w:lang w:val="es-ES"/>
        </w:rPr>
        <w:t>llamada.registerOutParameter</w:t>
      </w:r>
      <w:proofErr w:type="spellEnd"/>
      <w:proofErr w:type="gramEnd"/>
      <w:r w:rsidR="009C014E" w:rsidRPr="009C014E">
        <w:rPr>
          <w:lang w:val="es-ES"/>
        </w:rPr>
        <w:t>(</w:t>
      </w:r>
      <w:r w:rsidR="009C014E" w:rsidRPr="004A59BD">
        <w:rPr>
          <w:highlight w:val="yellow"/>
          <w:lang w:val="es-ES"/>
        </w:rPr>
        <w:t>3</w:t>
      </w:r>
      <w:r w:rsidR="009C014E" w:rsidRPr="009C014E">
        <w:rPr>
          <w:lang w:val="es-ES"/>
        </w:rPr>
        <w:t xml:space="preserve">, </w:t>
      </w:r>
      <w:proofErr w:type="spellStart"/>
      <w:r w:rsidR="009C014E" w:rsidRPr="004647C1">
        <w:rPr>
          <w:b/>
          <w:lang w:val="es-ES"/>
        </w:rPr>
        <w:t>Types.VARCHAR</w:t>
      </w:r>
      <w:proofErr w:type="spellEnd"/>
      <w:r w:rsidR="009C014E" w:rsidRPr="009C014E">
        <w:rPr>
          <w:lang w:val="es-ES"/>
        </w:rPr>
        <w:t>);</w:t>
      </w:r>
      <w:r w:rsidR="009C014E">
        <w:rPr>
          <w:lang w:val="es-ES"/>
        </w:rPr>
        <w:t>//pará</w:t>
      </w:r>
      <w:r w:rsidR="009C014E" w:rsidRPr="009C014E">
        <w:rPr>
          <w:lang w:val="es-ES"/>
        </w:rPr>
        <w:t>metro OUT</w:t>
      </w:r>
      <w:r w:rsidR="004A59BD">
        <w:rPr>
          <w:lang w:val="es-ES"/>
        </w:rPr>
        <w:t xml:space="preserve"> LOCALI</w:t>
      </w:r>
    </w:p>
    <w:p w14:paraId="39F2E2BF" w14:textId="77777777" w:rsidR="009C014E" w:rsidRDefault="009C014E" w:rsidP="009C014E">
      <w:pPr>
        <w:pStyle w:val="EstiloLParrafosCapitulosCourierNew10ptoIzquierda125cm"/>
        <w:rPr>
          <w:lang w:val="es-ES"/>
        </w:rPr>
      </w:pPr>
    </w:p>
    <w:p w14:paraId="35F194A6" w14:textId="77777777" w:rsidR="00F568AD" w:rsidRPr="00F568AD" w:rsidRDefault="00F568AD" w:rsidP="009C014E">
      <w:pPr>
        <w:pStyle w:val="EstiloLParrafosCapitulosCourierNew10ptoIzquierda125cm"/>
        <w:rPr>
          <w:b/>
          <w:lang w:val="es-ES"/>
        </w:rPr>
      </w:pPr>
      <w:r w:rsidRPr="00F568AD">
        <w:rPr>
          <w:b/>
          <w:lang w:val="es-ES"/>
        </w:rPr>
        <w:t xml:space="preserve">       //</w:t>
      </w:r>
      <w:r>
        <w:rPr>
          <w:b/>
          <w:lang w:val="es-ES"/>
        </w:rPr>
        <w:t>E</w:t>
      </w:r>
      <w:r w:rsidRPr="00F568AD">
        <w:rPr>
          <w:b/>
          <w:lang w:val="es-ES"/>
        </w:rPr>
        <w:t>jecutar el procedimiento</w:t>
      </w:r>
    </w:p>
    <w:p w14:paraId="0FE0874A" w14:textId="77777777" w:rsidR="009C014E" w:rsidRPr="00390B40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proofErr w:type="spellStart"/>
      <w:proofErr w:type="gramStart"/>
      <w:r w:rsidRPr="00390B40">
        <w:rPr>
          <w:lang w:val="en-US"/>
        </w:rPr>
        <w:t>llamada.executeUpdate</w:t>
      </w:r>
      <w:proofErr w:type="spellEnd"/>
      <w:proofErr w:type="gramEnd"/>
      <w:r w:rsidRPr="00390B40">
        <w:rPr>
          <w:lang w:val="en-US"/>
        </w:rPr>
        <w:t xml:space="preserve">(); </w:t>
      </w:r>
    </w:p>
    <w:p w14:paraId="33B2D356" w14:textId="77777777" w:rsidR="006104EB" w:rsidRPr="006104EB" w:rsidRDefault="009C014E" w:rsidP="009C014E">
      <w:pPr>
        <w:pStyle w:val="EstiloLParrafosCapitulosCourierNew10ptoIzquierda125cm"/>
        <w:rPr>
          <w:lang w:val="en-US"/>
        </w:rPr>
      </w:pPr>
      <w:r w:rsidRPr="00390B40">
        <w:rPr>
          <w:lang w:val="en-US"/>
        </w:rPr>
        <w:t xml:space="preserve">     </w:t>
      </w:r>
      <w:r w:rsidR="006104EB" w:rsidRPr="00390B40">
        <w:rPr>
          <w:lang w:val="en-US"/>
        </w:rPr>
        <w:t xml:space="preserve">  </w:t>
      </w:r>
      <w:proofErr w:type="spellStart"/>
      <w:r w:rsidRPr="006104EB">
        <w:rPr>
          <w:lang w:val="en-US"/>
        </w:rPr>
        <w:t>System.out.printf</w:t>
      </w:r>
      <w:proofErr w:type="spellEnd"/>
      <w:r w:rsidRPr="006104EB">
        <w:rPr>
          <w:lang w:val="en-US"/>
        </w:rPr>
        <w:t>("Nombre Dep: %s</w:t>
      </w:r>
      <w:r w:rsidR="006104EB" w:rsidRPr="006104EB">
        <w:rPr>
          <w:lang w:val="en-US"/>
        </w:rPr>
        <w:t xml:space="preserve">, </w:t>
      </w:r>
      <w:proofErr w:type="spellStart"/>
      <w:r w:rsidR="006104EB" w:rsidRPr="006104EB">
        <w:rPr>
          <w:lang w:val="en-US"/>
        </w:rPr>
        <w:t>Localidad</w:t>
      </w:r>
      <w:proofErr w:type="spellEnd"/>
      <w:r w:rsidR="006104EB" w:rsidRPr="006104EB">
        <w:rPr>
          <w:lang w:val="en-US"/>
        </w:rPr>
        <w:t>: %s %n</w:t>
      </w:r>
      <w:r w:rsidRPr="006104EB">
        <w:rPr>
          <w:lang w:val="en-US"/>
        </w:rPr>
        <w:t>"</w:t>
      </w:r>
      <w:r w:rsidR="006104EB" w:rsidRPr="006104EB">
        <w:rPr>
          <w:lang w:val="en-US"/>
        </w:rPr>
        <w:t>,</w:t>
      </w:r>
    </w:p>
    <w:p w14:paraId="6E625F95" w14:textId="77777777" w:rsidR="009C014E" w:rsidRPr="009C014E" w:rsidRDefault="006104EB" w:rsidP="009C014E">
      <w:pPr>
        <w:pStyle w:val="EstiloLParrafosCapitulosCourierNew10ptoIzquierda125cm"/>
        <w:rPr>
          <w:lang w:val="es-ES"/>
        </w:rPr>
      </w:pPr>
      <w:r w:rsidRPr="006104EB">
        <w:rPr>
          <w:lang w:val="en-US"/>
        </w:rPr>
        <w:t xml:space="preserve">                        </w:t>
      </w:r>
      <w:proofErr w:type="spellStart"/>
      <w:proofErr w:type="gramStart"/>
      <w:r w:rsidRPr="004A59BD">
        <w:rPr>
          <w:highlight w:val="green"/>
          <w:lang w:val="es-ES"/>
        </w:rPr>
        <w:t>l</w:t>
      </w:r>
      <w:r w:rsidR="009C014E" w:rsidRPr="004A59BD">
        <w:rPr>
          <w:highlight w:val="green"/>
          <w:lang w:val="es-ES"/>
        </w:rPr>
        <w:t>lamada.getString</w:t>
      </w:r>
      <w:proofErr w:type="spellEnd"/>
      <w:proofErr w:type="gramEnd"/>
      <w:r w:rsidR="009C014E" w:rsidRPr="004A59BD">
        <w:rPr>
          <w:highlight w:val="green"/>
          <w:lang w:val="es-ES"/>
        </w:rPr>
        <w:t>(1</w:t>
      </w:r>
      <w:r w:rsidR="009C014E" w:rsidRPr="009C014E">
        <w:rPr>
          <w:lang w:val="es-ES"/>
        </w:rPr>
        <w:t>)</w:t>
      </w:r>
      <w:r>
        <w:rPr>
          <w:lang w:val="es-ES"/>
        </w:rPr>
        <w:t xml:space="preserve">, </w:t>
      </w:r>
      <w:proofErr w:type="spellStart"/>
      <w:r w:rsidR="009C014E" w:rsidRPr="004A59BD">
        <w:rPr>
          <w:highlight w:val="yellow"/>
          <w:lang w:val="es-ES"/>
        </w:rPr>
        <w:t>llamada.getString</w:t>
      </w:r>
      <w:proofErr w:type="spellEnd"/>
      <w:r w:rsidR="009C014E" w:rsidRPr="004A59BD">
        <w:rPr>
          <w:highlight w:val="yellow"/>
          <w:lang w:val="es-ES"/>
        </w:rPr>
        <w:t>(3)</w:t>
      </w:r>
      <w:r w:rsidR="009C014E" w:rsidRPr="009C014E">
        <w:rPr>
          <w:lang w:val="es-ES"/>
        </w:rPr>
        <w:t>);</w:t>
      </w:r>
    </w:p>
    <w:p w14:paraId="4EF9D30F" w14:textId="77777777" w:rsidR="009C014E" w:rsidRPr="009C014E" w:rsidRDefault="006104EB" w:rsidP="009C014E">
      <w:pPr>
        <w:pStyle w:val="EstiloLParrafosCapitulosCourierNew10ptoIzquierda125cm"/>
      </w:pPr>
      <w:r>
        <w:rPr>
          <w:lang w:val="es-ES"/>
        </w:rPr>
        <w:t xml:space="preserve">       </w:t>
      </w:r>
      <w:proofErr w:type="spellStart"/>
      <w:proofErr w:type="gramStart"/>
      <w:r w:rsidR="009C014E" w:rsidRPr="009C014E">
        <w:t>llamada.close</w:t>
      </w:r>
      <w:proofErr w:type="spellEnd"/>
      <w:proofErr w:type="gramEnd"/>
      <w:r w:rsidR="009C014E" w:rsidRPr="009C014E">
        <w:t>();</w:t>
      </w:r>
    </w:p>
    <w:p w14:paraId="6122D112" w14:textId="77777777" w:rsidR="009C014E" w:rsidRPr="007B306A" w:rsidRDefault="006104EB" w:rsidP="009C014E">
      <w:pPr>
        <w:pStyle w:val="EstiloLParrafosCapitulosCourierNew10ptoIzquierda125cm"/>
        <w:rPr>
          <w:lang w:val="es-ES"/>
        </w:rPr>
      </w:pPr>
      <w:r>
        <w:t xml:space="preserve">       </w:t>
      </w:r>
      <w:proofErr w:type="spellStart"/>
      <w:proofErr w:type="gramStart"/>
      <w:r w:rsidR="009C014E" w:rsidRPr="007B306A">
        <w:rPr>
          <w:lang w:val="es-ES"/>
        </w:rPr>
        <w:t>conexion.close</w:t>
      </w:r>
      <w:proofErr w:type="spellEnd"/>
      <w:proofErr w:type="gramEnd"/>
      <w:r w:rsidR="009C014E" w:rsidRPr="007B306A">
        <w:rPr>
          <w:lang w:val="es-ES"/>
        </w:rPr>
        <w:t>();</w:t>
      </w:r>
    </w:p>
    <w:p w14:paraId="0FBB8B97" w14:textId="77777777" w:rsidR="009C014E" w:rsidRPr="007B306A" w:rsidRDefault="009C014E" w:rsidP="009C014E">
      <w:pPr>
        <w:pStyle w:val="EstiloLParrafosCapitulosCourierNew10ptoIzquierda125cm"/>
        <w:rPr>
          <w:lang w:val="es-ES"/>
        </w:rPr>
      </w:pPr>
      <w:r w:rsidRPr="007B306A">
        <w:rPr>
          <w:lang w:val="es-ES"/>
        </w:rPr>
        <w:t xml:space="preserve">     } </w:t>
      </w:r>
    </w:p>
    <w:p w14:paraId="28E6D07C" w14:textId="77777777"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7B306A">
        <w:rPr>
          <w:lang w:val="es-ES"/>
        </w:rPr>
        <w:t xml:space="preserve">     </w:t>
      </w:r>
      <w:r w:rsidRPr="009C014E">
        <w:rPr>
          <w:lang w:val="en-US"/>
        </w:rPr>
        <w:t>catch (</w:t>
      </w:r>
      <w:proofErr w:type="spellStart"/>
      <w:r w:rsidRPr="009C014E">
        <w:rPr>
          <w:lang w:val="en-US"/>
        </w:rPr>
        <w:t>ClassNotFoundException</w:t>
      </w:r>
      <w:proofErr w:type="spellEnd"/>
      <w:r w:rsidRPr="009C014E">
        <w:rPr>
          <w:lang w:val="en-US"/>
        </w:rPr>
        <w:t xml:space="preserve"> </w:t>
      </w:r>
      <w:proofErr w:type="spellStart"/>
      <w:r w:rsidRPr="009C014E">
        <w:rPr>
          <w:lang w:val="en-US"/>
        </w:rPr>
        <w:t>cn</w:t>
      </w:r>
      <w:proofErr w:type="spellEnd"/>
      <w:r w:rsidRPr="009C014E">
        <w:rPr>
          <w:lang w:val="en-US"/>
        </w:rPr>
        <w:t xml:space="preserve">) </w:t>
      </w:r>
      <w:proofErr w:type="gramStart"/>
      <w:r w:rsidRPr="009C014E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9C014E">
        <w:rPr>
          <w:lang w:val="en-US"/>
        </w:rPr>
        <w:t>cn</w:t>
      </w:r>
      <w:proofErr w:type="gramEnd"/>
      <w:r w:rsidRPr="009C014E">
        <w:rPr>
          <w:lang w:val="en-US"/>
        </w:rPr>
        <w:t>.printStackTrace</w:t>
      </w:r>
      <w:proofErr w:type="spellEnd"/>
      <w:r w:rsidRPr="009C014E">
        <w:rPr>
          <w:lang w:val="en-US"/>
        </w:rPr>
        <w:t>(); }</w:t>
      </w:r>
    </w:p>
    <w:p w14:paraId="39D8FA77" w14:textId="77777777" w:rsidR="009C014E" w:rsidRPr="0022288F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22288F">
        <w:rPr>
          <w:lang w:val="en-US"/>
        </w:rPr>
        <w:t>catch (</w:t>
      </w:r>
      <w:proofErr w:type="spellStart"/>
      <w:r w:rsidRPr="0022288F">
        <w:rPr>
          <w:lang w:val="en-US"/>
        </w:rPr>
        <w:t>SQLException</w:t>
      </w:r>
      <w:proofErr w:type="spellEnd"/>
      <w:r w:rsidRPr="0022288F">
        <w:rPr>
          <w:lang w:val="en-US"/>
        </w:rPr>
        <w:t xml:space="preserve"> </w:t>
      </w:r>
      <w:proofErr w:type="gramStart"/>
      <w:r w:rsidRPr="0022288F">
        <w:rPr>
          <w:lang w:val="en-US"/>
        </w:rPr>
        <w:t xml:space="preserve">e)   </w:t>
      </w:r>
      <w:proofErr w:type="gramEnd"/>
      <w:r w:rsidRPr="0022288F">
        <w:rPr>
          <w:lang w:val="en-US"/>
        </w:rPr>
        <w:t xml:space="preserve">         { </w:t>
      </w:r>
      <w:proofErr w:type="spellStart"/>
      <w:r w:rsidRPr="0022288F">
        <w:rPr>
          <w:lang w:val="en-US"/>
        </w:rPr>
        <w:t>e.printStackTrace</w:t>
      </w:r>
      <w:proofErr w:type="spellEnd"/>
      <w:r w:rsidRPr="0022288F">
        <w:rPr>
          <w:lang w:val="en-US"/>
        </w:rPr>
        <w:t>(); }</w:t>
      </w:r>
    </w:p>
    <w:p w14:paraId="540D83C4" w14:textId="77777777"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proofErr w:type="gramStart"/>
      <w:r w:rsidRPr="009C014E">
        <w:rPr>
          <w:lang w:val="es-ES"/>
        </w:rPr>
        <w:t>}/</w:t>
      </w:r>
      <w:proofErr w:type="gramEnd"/>
      <w:r w:rsidRPr="009C014E">
        <w:rPr>
          <w:lang w:val="es-ES"/>
        </w:rPr>
        <w:t xml:space="preserve">/ fin de </w:t>
      </w:r>
      <w:proofErr w:type="spellStart"/>
      <w:r w:rsidRPr="009C014E">
        <w:rPr>
          <w:lang w:val="es-ES"/>
        </w:rPr>
        <w:t>main</w:t>
      </w:r>
      <w:proofErr w:type="spellEnd"/>
    </w:p>
    <w:p w14:paraId="2584DC8F" w14:textId="77777777" w:rsidR="00533DE5" w:rsidRDefault="009C014E" w:rsidP="009C014E">
      <w:pPr>
        <w:pStyle w:val="EstiloLParrafosCapitulosCourierNew10ptoIzquierda125cm"/>
        <w:rPr>
          <w:lang w:val="es-ES"/>
        </w:rPr>
      </w:pPr>
      <w:proofErr w:type="gramStart"/>
      <w:r w:rsidRPr="009C014E">
        <w:rPr>
          <w:lang w:val="es-ES"/>
        </w:rPr>
        <w:t>}/</w:t>
      </w:r>
      <w:proofErr w:type="gramEnd"/>
      <w:r w:rsidRPr="009C014E">
        <w:rPr>
          <w:lang w:val="es-ES"/>
        </w:rPr>
        <w:t>/ fin de la clase</w:t>
      </w:r>
    </w:p>
    <w:p w14:paraId="750E1211" w14:textId="77777777" w:rsidR="00FE36C1" w:rsidRDefault="00FE36C1" w:rsidP="00533DE5">
      <w:pPr>
        <w:pStyle w:val="LParrafosCapitulos"/>
        <w:rPr>
          <w:lang w:val="es-ES"/>
        </w:rPr>
      </w:pPr>
    </w:p>
    <w:p w14:paraId="37D81841" w14:textId="77777777" w:rsidR="00135EB6" w:rsidRDefault="00135EB6" w:rsidP="007859ED">
      <w:pPr>
        <w:pStyle w:val="LParrafosCapitulos"/>
      </w:pPr>
    </w:p>
    <w:p w14:paraId="782735AD" w14:textId="77777777" w:rsidR="00B71DCD" w:rsidRDefault="00B71DCD" w:rsidP="00B71DCD">
      <w:pPr>
        <w:pStyle w:val="LTituloActividad"/>
        <w:pBdr>
          <w:top w:val="single" w:sz="4" w:space="1" w:color="auto"/>
        </w:pBdr>
      </w:pPr>
      <w:r>
        <w:rPr>
          <w:bCs/>
        </w:rPr>
        <w:t>Actividad 2.12</w:t>
      </w:r>
    </w:p>
    <w:p w14:paraId="1343134E" w14:textId="77777777" w:rsidR="009E13F4" w:rsidRDefault="0022288F" w:rsidP="00965E9A">
      <w:pPr>
        <w:pStyle w:val="LParrafosCapitulos"/>
      </w:pPr>
      <w:r>
        <w:t xml:space="preserve">Crea una </w:t>
      </w:r>
      <w:r w:rsidRPr="000078AE">
        <w:rPr>
          <w:b/>
        </w:rPr>
        <w:t>función en Oracle</w:t>
      </w:r>
      <w:r w:rsidR="00C8782C">
        <w:t xml:space="preserve">, </w:t>
      </w:r>
      <w:r>
        <w:t xml:space="preserve">que reciba un número de departamento y devuelva el salario medio de los empleados de ese departamento y como parámetro de salida el número de empleados. </w:t>
      </w:r>
    </w:p>
    <w:p w14:paraId="0F4848B8" w14:textId="77777777" w:rsidR="009E13F4" w:rsidRDefault="0022288F" w:rsidP="00965E9A">
      <w:pPr>
        <w:pStyle w:val="LParrafosCapitulos"/>
      </w:pPr>
      <w:r>
        <w:t xml:space="preserve">Si el departamento no </w:t>
      </w:r>
      <w:r w:rsidR="00CA53A0">
        <w:t>e</w:t>
      </w:r>
      <w:r>
        <w:t xml:space="preserve">xiste debe devolver como salario medio el </w:t>
      </w:r>
      <w:proofErr w:type="gramStart"/>
      <w:r>
        <w:t>valor  -</w:t>
      </w:r>
      <w:proofErr w:type="gramEnd"/>
      <w:r>
        <w:t>1</w:t>
      </w:r>
      <w:r w:rsidR="00CA53A0">
        <w:t xml:space="preserve"> y el número de empleados será 0. Si </w:t>
      </w:r>
      <w:r w:rsidR="009E13F4">
        <w:t xml:space="preserve">sí </w:t>
      </w:r>
      <w:r w:rsidR="00CA53A0">
        <w:t>existe y no tiene empleados debe devolver 0.</w:t>
      </w:r>
      <w:r>
        <w:t xml:space="preserve"> </w:t>
      </w:r>
    </w:p>
    <w:p w14:paraId="631A62DB" w14:textId="77777777" w:rsidR="0022288F" w:rsidRDefault="0022288F" w:rsidP="00965E9A">
      <w:pPr>
        <w:pStyle w:val="LParrafosCapitulos"/>
      </w:pPr>
      <w:r>
        <w:t xml:space="preserve">Realiza después un </w:t>
      </w:r>
      <w:proofErr w:type="gramStart"/>
      <w:r>
        <w:t xml:space="preserve">programa </w:t>
      </w:r>
      <w:r w:rsidR="00C8782C">
        <w:t xml:space="preserve"> </w:t>
      </w:r>
      <w:r>
        <w:t>Java</w:t>
      </w:r>
      <w:proofErr w:type="gramEnd"/>
      <w:r>
        <w:t xml:space="preserve"> que use dicha función. El programa recorrerá la tabla </w:t>
      </w:r>
      <w:r w:rsidRPr="0022288F">
        <w:rPr>
          <w:i/>
        </w:rPr>
        <w:t>departamentos</w:t>
      </w:r>
      <w:r>
        <w:t xml:space="preserve"> y mostrará los datos del departamento, incluyendo el número de empleados y el salario medio.</w:t>
      </w:r>
      <w:r w:rsidR="00C8782C">
        <w:t xml:space="preserve"> </w:t>
      </w:r>
      <w:r w:rsidR="009E13F4">
        <w:t>Para cada departamento se realizará una llamada a la función de Oracle.</w:t>
      </w:r>
    </w:p>
    <w:p w14:paraId="064F4540" w14:textId="77777777" w:rsidR="009E13F4" w:rsidRDefault="009E13F4" w:rsidP="00965E9A">
      <w:pPr>
        <w:pStyle w:val="LParrafosCapitulos"/>
      </w:pPr>
    </w:p>
    <w:p w14:paraId="2A206BFD" w14:textId="77777777" w:rsidR="00B71DCD" w:rsidRDefault="0022288F" w:rsidP="00965E9A">
      <w:pPr>
        <w:pStyle w:val="LParrafosCapitulos"/>
      </w:pPr>
      <w:r>
        <w:t xml:space="preserve">Realiza un </w:t>
      </w:r>
      <w:r w:rsidRPr="000078AE">
        <w:rPr>
          <w:b/>
        </w:rPr>
        <w:t>procedimiento en MySQL</w:t>
      </w:r>
      <w:r>
        <w:t xml:space="preserve"> que funcione de forma similar a la función en Oracle, es decir debe recibir un número de departamento y com</w:t>
      </w:r>
      <w:r w:rsidR="00885C6D">
        <w:t>o</w:t>
      </w:r>
      <w:r>
        <w:t xml:space="preserve"> parámetros de salida debe devolver el número de empleados y el salario medio. Realiza después un programa Java para usar dicho procedimiento</w:t>
      </w:r>
      <w:r w:rsidR="00E36905">
        <w:t>, igual que antes el</w:t>
      </w:r>
      <w:r>
        <w:t xml:space="preserve"> programa recorrerá la tabla </w:t>
      </w:r>
      <w:r w:rsidRPr="0022288F">
        <w:rPr>
          <w:i/>
        </w:rPr>
        <w:t>departamentos</w:t>
      </w:r>
      <w:r>
        <w:t xml:space="preserve"> y mostrará los datos del departamento, incluyendo el número de empleados y el salario medio.</w:t>
      </w:r>
    </w:p>
    <w:p w14:paraId="38DB842E" w14:textId="77777777" w:rsidR="00C8782C" w:rsidRDefault="00C8782C" w:rsidP="00A17B94">
      <w:pPr>
        <w:pStyle w:val="LParrafosCapitulos"/>
      </w:pPr>
      <w:r>
        <w:t>La función y el procedimiento se crearán desde un programa Java.</w:t>
      </w:r>
    </w:p>
    <w:p w14:paraId="586AA630" w14:textId="77777777" w:rsidR="009E13F4" w:rsidRDefault="009E13F4" w:rsidP="00A17B94">
      <w:pPr>
        <w:pStyle w:val="LParrafosCapitulos"/>
        <w:pBdr>
          <w:bottom w:val="single" w:sz="4" w:space="1" w:color="auto"/>
        </w:pBdr>
      </w:pPr>
    </w:p>
    <w:p w14:paraId="0E76523D" w14:textId="77777777" w:rsidR="00714C52" w:rsidRPr="00A17B94" w:rsidRDefault="00A17B94" w:rsidP="00A17B94">
      <w:pPr>
        <w:pStyle w:val="LParrafosCapitulos"/>
        <w:rPr>
          <w:b/>
          <w:sz w:val="28"/>
        </w:rPr>
      </w:pPr>
      <w:r w:rsidRPr="00A17B94">
        <w:rPr>
          <w:b/>
          <w:sz w:val="28"/>
        </w:rPr>
        <w:lastRenderedPageBreak/>
        <w:t>SE PUED</w:t>
      </w:r>
      <w:r w:rsidR="00714C52" w:rsidRPr="00A17B94">
        <w:rPr>
          <w:b/>
          <w:sz w:val="28"/>
        </w:rPr>
        <w:t xml:space="preserve">E UTILIZAR </w:t>
      </w:r>
      <w:proofErr w:type="spellStart"/>
      <w:r w:rsidR="00714C52" w:rsidRPr="00A17B94">
        <w:rPr>
          <w:b/>
          <w:sz w:val="28"/>
        </w:rPr>
        <w:t>StringBuilder</w:t>
      </w:r>
      <w:proofErr w:type="spellEnd"/>
      <w:r w:rsidR="00714C52" w:rsidRPr="00A17B94">
        <w:rPr>
          <w:b/>
          <w:sz w:val="28"/>
        </w:rPr>
        <w:t xml:space="preserve"> para la orden</w:t>
      </w:r>
    </w:p>
    <w:p w14:paraId="6C3D969E" w14:textId="77777777" w:rsidR="00714C52" w:rsidRPr="00A17B94" w:rsidRDefault="00A17B94" w:rsidP="00A17B94">
      <w:pPr>
        <w:pStyle w:val="LParrafosCapitulos"/>
      </w:pPr>
      <w:r w:rsidRPr="00A17B94">
        <w:t xml:space="preserve">Por </w:t>
      </w:r>
      <w:proofErr w:type="gramStart"/>
      <w:r w:rsidRPr="00A17B94">
        <w:t>ejemplo</w:t>
      </w:r>
      <w:proofErr w:type="gramEnd"/>
      <w:r w:rsidRPr="00A17B94">
        <w:t xml:space="preserve"> para crear una vista:</w:t>
      </w:r>
    </w:p>
    <w:p w14:paraId="11C82EE7" w14:textId="77777777" w:rsidR="00A17B94" w:rsidRDefault="00A17B94" w:rsidP="00714C52">
      <w:pPr>
        <w:pStyle w:val="EstiloLParrafosCapitulosCourierNew10ptoIzquierda125cm"/>
        <w:rPr>
          <w:lang w:val="en-US"/>
        </w:rPr>
      </w:pPr>
    </w:p>
    <w:p w14:paraId="47BBFF00" w14:textId="77777777"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StringBuilder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StringBuilder(</w:t>
      </w:r>
      <w:proofErr w:type="gramEnd"/>
      <w:r>
        <w:rPr>
          <w:lang w:val="en-US"/>
        </w:rPr>
        <w:t>);</w:t>
      </w:r>
    </w:p>
    <w:p w14:paraId="12328DDA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("CREATE OR REPLACE VIEW </w:t>
      </w:r>
      <w:proofErr w:type="spellStart"/>
      <w:r>
        <w:rPr>
          <w:lang w:val="en-US"/>
        </w:rPr>
        <w:t>totales</w:t>
      </w:r>
      <w:proofErr w:type="spellEnd"/>
      <w:r>
        <w:rPr>
          <w:lang w:val="en-US"/>
        </w:rPr>
        <w:t xml:space="preserve"> ");</w:t>
      </w:r>
    </w:p>
    <w:p w14:paraId="3878986C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("(dep,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nemp</w:t>
      </w:r>
      <w:proofErr w:type="spellEnd"/>
      <w:r>
        <w:rPr>
          <w:lang w:val="en-US"/>
        </w:rPr>
        <w:t>, media) AS ");</w:t>
      </w:r>
    </w:p>
    <w:p w14:paraId="057C31DE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("SELECT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), AVG(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>) ");</w:t>
      </w:r>
    </w:p>
    <w:p w14:paraId="0891C1D5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("FROM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d LEFT JOIN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e " );</w:t>
      </w:r>
    </w:p>
    <w:p w14:paraId="5AC5B3FC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("ON </w:t>
      </w:r>
      <w:proofErr w:type="spellStart"/>
      <w:r>
        <w:rPr>
          <w:lang w:val="en-US"/>
        </w:rPr>
        <w:t>e.dept_no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 ");</w:t>
      </w:r>
    </w:p>
    <w:p w14:paraId="6D96BFCF" w14:textId="77777777" w:rsidR="00714C52" w:rsidRDefault="00714C52" w:rsidP="00714C52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("GROUP BY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 ");</w:t>
      </w:r>
    </w:p>
    <w:p w14:paraId="4B494C4E" w14:textId="77777777" w:rsidR="00A17B94" w:rsidRDefault="00A17B94" w:rsidP="00A17B94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6011996" w14:textId="77777777" w:rsidR="00A17B94" w:rsidRDefault="00A17B94" w:rsidP="00A17B94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33F73C0" w14:textId="77777777" w:rsidR="00A17B94" w:rsidRDefault="00A17B94" w:rsidP="00A17B94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34484193" w14:textId="77777777" w:rsidR="00A17B94" w:rsidRDefault="00A17B94" w:rsidP="00A17B94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sql.toString</w:t>
      </w:r>
      <w:proofErr w:type="spellEnd"/>
      <w:r>
        <w:rPr>
          <w:b/>
          <w:highlight w:val="yellow"/>
          <w:lang w:val="en-US"/>
        </w:rPr>
        <w:t>());</w:t>
      </w:r>
    </w:p>
    <w:p w14:paraId="5308806A" w14:textId="77777777" w:rsidR="00A17B94" w:rsidRDefault="00A17B94" w:rsidP="00A17B94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>("</w:t>
      </w:r>
      <w:proofErr w:type="gramStart"/>
      <w:r>
        <w:rPr>
          <w:lang w:val="es-ES"/>
        </w:rPr>
        <w:t>Resultado  de</w:t>
      </w:r>
      <w:proofErr w:type="gramEnd"/>
      <w:r>
        <w:rPr>
          <w:lang w:val="es-ES"/>
        </w:rPr>
        <w:t xml:space="preserve"> la ejecución: %d %n", filas);</w:t>
      </w:r>
    </w:p>
    <w:p w14:paraId="08335574" w14:textId="77777777" w:rsidR="00714C52" w:rsidRDefault="00714C52" w:rsidP="00965E9A">
      <w:pPr>
        <w:pStyle w:val="LParrafosCapitulos"/>
        <w:pBdr>
          <w:bottom w:val="single" w:sz="4" w:space="1" w:color="auto"/>
        </w:pBdr>
      </w:pPr>
    </w:p>
    <w:p w14:paraId="3461E8AE" w14:textId="77777777" w:rsidR="00714C52" w:rsidRDefault="00714C52" w:rsidP="00965E9A">
      <w:pPr>
        <w:pStyle w:val="LParrafosCapitulos"/>
        <w:pBdr>
          <w:bottom w:val="single" w:sz="4" w:space="1" w:color="auto"/>
        </w:pBdr>
      </w:pPr>
    </w:p>
    <w:p w14:paraId="2B283520" w14:textId="77777777" w:rsidR="00714C52" w:rsidRDefault="00714C52" w:rsidP="00965E9A">
      <w:pPr>
        <w:pStyle w:val="LParrafosCapitulos"/>
        <w:pBdr>
          <w:bottom w:val="single" w:sz="4" w:space="1" w:color="auto"/>
        </w:pBdr>
      </w:pPr>
    </w:p>
    <w:p w14:paraId="408AE544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>--EN ORACLE SE CREA LA FUNCIÓN ASÍ---------------------------------------------</w:t>
      </w:r>
    </w:p>
    <w:p w14:paraId="2B8A36F9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CREATE OR REPLACE FUNCTION FACTIVIDAD12 (d NUMBER, num out number)  </w:t>
      </w:r>
    </w:p>
    <w:p w14:paraId="706BBD0E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RETURN number AS</w:t>
      </w:r>
    </w:p>
    <w:p w14:paraId="7040B0AD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media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7CC6E0F1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74B086BE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32E1758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existe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dep</w:t>
      </w:r>
    </w:p>
    <w:p w14:paraId="0A42493D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>*) INTO C FROM DEPARTAMENTOS WHERE DEPT_NO=d;</w:t>
      </w:r>
    </w:p>
    <w:p w14:paraId="2C005A77" w14:textId="77777777" w:rsidR="00442ADA" w:rsidRPr="00985664" w:rsidRDefault="00985664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42ADA" w:rsidRPr="00985664">
        <w:rPr>
          <w:rFonts w:ascii="Courier New" w:hAnsi="Courier New" w:cs="Courier New"/>
          <w:sz w:val="20"/>
          <w:szCs w:val="20"/>
          <w:lang w:val="en-US"/>
        </w:rPr>
        <w:t>IF C = 0 THEN</w:t>
      </w:r>
    </w:p>
    <w:p w14:paraId="249B4EA4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media :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>=-1;</w:t>
      </w:r>
    </w:p>
    <w:p w14:paraId="7524A106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num:=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9424CE8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14:paraId="1F8D1F26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SELECT </w:t>
      </w:r>
      <w:proofErr w:type="spellStart"/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nvl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>AVG(SALARIO),0), count(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emp_no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F0B77F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   INTO media, num</w:t>
      </w:r>
    </w:p>
    <w:p w14:paraId="44BC2993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FROM 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empleados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dept_no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d;</w:t>
      </w:r>
      <w:proofErr w:type="gramEnd"/>
    </w:p>
    <w:p w14:paraId="0193CD37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END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IF;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E345E2C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RETURN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media;</w:t>
      </w:r>
      <w:proofErr w:type="gramEnd"/>
    </w:p>
    <w:p w14:paraId="5A0D7163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END;</w:t>
      </w:r>
      <w:proofErr w:type="gramEnd"/>
    </w:p>
    <w:p w14:paraId="50C3B92B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5664">
        <w:rPr>
          <w:rFonts w:ascii="Courier New" w:hAnsi="Courier New" w:cs="Courier New"/>
          <w:sz w:val="20"/>
          <w:szCs w:val="20"/>
        </w:rPr>
        <w:t>/</w:t>
      </w:r>
    </w:p>
    <w:p w14:paraId="7FA392D0" w14:textId="77777777" w:rsidR="00442ADA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</w:t>
      </w:r>
    </w:p>
    <w:p w14:paraId="414440DB" w14:textId="77777777" w:rsidR="005F39AC" w:rsidRP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val="en-US"/>
        </w:rPr>
      </w:pPr>
      <w:r w:rsidRPr="005F39AC">
        <w:rPr>
          <w:rFonts w:ascii="Courier New" w:hAnsi="Courier New" w:cs="Courier New"/>
          <w:b/>
          <w:szCs w:val="20"/>
        </w:rPr>
        <w:t xml:space="preserve">Haciendo uso de la función </w:t>
      </w:r>
      <w:r w:rsidRPr="005F39AC">
        <w:rPr>
          <w:rFonts w:ascii="Courier New" w:hAnsi="Courier New" w:cs="Courier New"/>
          <w:b/>
          <w:szCs w:val="20"/>
          <w:lang w:val="en-US"/>
        </w:rPr>
        <w:t xml:space="preserve">FACTIVIDAD12, </w:t>
      </w:r>
      <w:proofErr w:type="spellStart"/>
      <w:r w:rsidRPr="005F39AC">
        <w:rPr>
          <w:rFonts w:ascii="Courier New" w:hAnsi="Courier New" w:cs="Courier New"/>
          <w:b/>
          <w:szCs w:val="20"/>
          <w:lang w:val="en-US"/>
        </w:rPr>
        <w:t>obtener</w:t>
      </w:r>
      <w:proofErr w:type="spellEnd"/>
      <w:r w:rsidRPr="005F39AC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5F39AC">
        <w:rPr>
          <w:rFonts w:ascii="Courier New" w:hAnsi="Courier New" w:cs="Courier New"/>
          <w:b/>
          <w:szCs w:val="20"/>
          <w:lang w:val="en-US"/>
        </w:rPr>
        <w:t>el</w:t>
      </w:r>
      <w:proofErr w:type="spellEnd"/>
      <w:r w:rsidRPr="005F39AC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5F39AC">
        <w:rPr>
          <w:rFonts w:ascii="Courier New" w:hAnsi="Courier New" w:cs="Courier New"/>
          <w:b/>
          <w:szCs w:val="20"/>
          <w:lang w:val="en-US"/>
        </w:rPr>
        <w:t>siguiente</w:t>
      </w:r>
      <w:proofErr w:type="spellEnd"/>
      <w:r w:rsidRPr="005F39AC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5F39AC">
        <w:rPr>
          <w:rFonts w:ascii="Courier New" w:hAnsi="Courier New" w:cs="Courier New"/>
          <w:b/>
          <w:szCs w:val="20"/>
          <w:lang w:val="en-US"/>
        </w:rPr>
        <w:t>listado</w:t>
      </w:r>
      <w:proofErr w:type="spellEnd"/>
      <w:r w:rsidRPr="005F39AC">
        <w:rPr>
          <w:rFonts w:ascii="Courier New" w:hAnsi="Courier New" w:cs="Courier New"/>
          <w:b/>
          <w:szCs w:val="20"/>
          <w:lang w:val="en-US"/>
        </w:rPr>
        <w:t>:</w:t>
      </w:r>
    </w:p>
    <w:p w14:paraId="7278DECF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088F75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DEPT-NO      NOMBRE     LOCALIDAD   MEDIASAALRIO   CONTADOREMPLES</w:t>
      </w:r>
    </w:p>
    <w:p w14:paraId="3D74307B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      ---------  ---------   ------------   ----------------</w:t>
      </w:r>
    </w:p>
    <w:p w14:paraId="2D74A245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Xxx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xxxxxxxx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xxxxxxxx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xxxx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xxxxx</w:t>
      </w:r>
      <w:proofErr w:type="spellEnd"/>
    </w:p>
    <w:p w14:paraId="6E8204C2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Xxx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xxxxxxxx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xxxxxxxx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xxxx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xxxxx</w:t>
      </w:r>
      <w:proofErr w:type="spellEnd"/>
    </w:p>
    <w:p w14:paraId="0CFD8290" w14:textId="77777777"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      ---------  ---------   ------------   ----------------</w:t>
      </w:r>
    </w:p>
    <w:p w14:paraId="748679FE" w14:textId="77777777"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TOTALES: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xxxxxxxxx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xxxxxxxxxx</w:t>
      </w:r>
      <w:proofErr w:type="spellEnd"/>
    </w:p>
    <w:p w14:paraId="66030181" w14:textId="77777777"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C5D9200" w14:textId="77777777"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CB6BF33" w14:textId="77777777" w:rsidR="005F39AC" w:rsidRPr="00985664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9D1E005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--PARA PROBARLA</w:t>
      </w:r>
    </w:p>
    <w:p w14:paraId="238BE726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DECLARE</w:t>
      </w:r>
    </w:p>
    <w:p w14:paraId="492F73A5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 D NUMBER;</w:t>
      </w:r>
    </w:p>
    <w:p w14:paraId="3C746EC9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 </w:t>
      </w: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NUM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59CAF9CC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MEDIA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5ADDECB6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0ECEE7A6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MEDIA:=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FACTIVIDAD12(41,NUM);</w:t>
      </w:r>
    </w:p>
    <w:p w14:paraId="32998381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DBMS_OUTPUT.PUT_LINE(MEDIA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56A82E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DBMS_OUTPUT.PUT_LINE(NUM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7ECF05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END;</w:t>
      </w:r>
    </w:p>
    <w:p w14:paraId="6CD8B247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/</w:t>
      </w:r>
    </w:p>
    <w:p w14:paraId="503C483A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3ABAB6B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 xml:space="preserve"> --EN MYSQL SE CREA EL PROCEDIMIENTO ASÍ----------------------------------</w:t>
      </w:r>
    </w:p>
    <w:p w14:paraId="5BDBF33F" w14:textId="77777777"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rFonts w:cs="Courier New"/>
          <w:lang w:val="en-US"/>
        </w:rPr>
      </w:pPr>
      <w:r w:rsidRPr="00985664">
        <w:rPr>
          <w:rFonts w:cs="Courier New"/>
          <w:lang w:val="en-US"/>
        </w:rPr>
        <w:t>DELIMITER //</w:t>
      </w:r>
    </w:p>
    <w:p w14:paraId="200FADC0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CREATE PROCEDURE FACTIVIDAD12 (d int, OUT MEDIA FLOAT, OUT NUM INT) </w:t>
      </w:r>
    </w:p>
    <w:p w14:paraId="14896DE1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7748FD05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DECLARE C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INT;</w:t>
      </w:r>
      <w:proofErr w:type="gramEnd"/>
    </w:p>
    <w:p w14:paraId="461F9011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3E6C1B4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SET MEDIA=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A1F4F4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SET NUM =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E3EF0F6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FAEC950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SELECT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>*) INTO C FROM DEPARTAMENTOS WHERE DEPT_NO=d;</w:t>
      </w:r>
    </w:p>
    <w:p w14:paraId="0F6DC188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IF C = 0 THEN</w:t>
      </w:r>
    </w:p>
    <w:p w14:paraId="00A62C1E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SET media =-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01F726BC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14:paraId="0195B7BE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SELECT COALESCE(AVG(SALARIO),0), count(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emp_no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B6B0E6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   INTO media, num</w:t>
      </w:r>
    </w:p>
    <w:p w14:paraId="66AD53F2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FROM 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empleados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dept_no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d;</w:t>
      </w:r>
      <w:proofErr w:type="gramEnd"/>
    </w:p>
    <w:p w14:paraId="227A51DE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END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IF;</w:t>
      </w:r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9A37B27" w14:textId="77777777"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END;</w:t>
      </w:r>
      <w:proofErr w:type="gramEnd"/>
    </w:p>
    <w:p w14:paraId="1FB86847" w14:textId="77777777"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rFonts w:cs="Courier New"/>
          <w:lang w:val="en-US"/>
        </w:rPr>
      </w:pPr>
      <w:r w:rsidRPr="00985664">
        <w:rPr>
          <w:rFonts w:cs="Courier New"/>
          <w:lang w:val="en-US"/>
        </w:rPr>
        <w:t>//</w:t>
      </w:r>
    </w:p>
    <w:p w14:paraId="00852EDC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06350D7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985664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985664">
        <w:rPr>
          <w:rFonts w:ascii="Courier New" w:hAnsi="Courier New" w:cs="Courier New"/>
          <w:b/>
          <w:sz w:val="20"/>
          <w:szCs w:val="20"/>
          <w:lang w:val="en-US"/>
        </w:rPr>
        <w:t>Desde</w:t>
      </w:r>
      <w:proofErr w:type="spellEnd"/>
      <w:r w:rsidRPr="00985664">
        <w:rPr>
          <w:rFonts w:ascii="Courier New" w:hAnsi="Courier New" w:cs="Courier New"/>
          <w:b/>
          <w:sz w:val="20"/>
          <w:szCs w:val="20"/>
          <w:lang w:val="en-US"/>
        </w:rPr>
        <w:t xml:space="preserve"> MySQL la </w:t>
      </w:r>
      <w:proofErr w:type="spellStart"/>
      <w:r w:rsidRPr="00985664">
        <w:rPr>
          <w:rFonts w:ascii="Courier New" w:hAnsi="Courier New" w:cs="Courier New"/>
          <w:b/>
          <w:sz w:val="20"/>
          <w:szCs w:val="20"/>
          <w:lang w:val="en-US"/>
        </w:rPr>
        <w:t>pruebo</w:t>
      </w:r>
      <w:proofErr w:type="spellEnd"/>
      <w:r w:rsidRPr="00985664"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</w:p>
    <w:p w14:paraId="4D21144F" w14:textId="77777777"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n-US"/>
        </w:rPr>
      </w:pPr>
      <w:r w:rsidRPr="00985664">
        <w:rPr>
          <w:lang w:val="en-US"/>
        </w:rPr>
        <w:t xml:space="preserve">CALL </w:t>
      </w:r>
      <w:r w:rsidRPr="00985664">
        <w:rPr>
          <w:rFonts w:cs="Courier New"/>
          <w:lang w:val="en-US"/>
        </w:rPr>
        <w:t>FACTIVIDAD12(10</w:t>
      </w:r>
      <w:r w:rsidRPr="00985664">
        <w:rPr>
          <w:lang w:val="en-US"/>
        </w:rPr>
        <w:t>, @MEDIA, @NUM</w:t>
      </w:r>
      <w:proofErr w:type="gramStart"/>
      <w:r w:rsidRPr="00985664">
        <w:rPr>
          <w:lang w:val="en-US"/>
        </w:rPr>
        <w:t>);</w:t>
      </w:r>
      <w:proofErr w:type="gramEnd"/>
    </w:p>
    <w:p w14:paraId="0914F5A1" w14:textId="77777777"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n-US"/>
        </w:rPr>
      </w:pPr>
      <w:r w:rsidRPr="00985664">
        <w:rPr>
          <w:lang w:val="en-US"/>
        </w:rPr>
        <w:t>SELECT @</w:t>
      </w:r>
      <w:proofErr w:type="gramStart"/>
      <w:r w:rsidRPr="00985664">
        <w:rPr>
          <w:lang w:val="en-US"/>
        </w:rPr>
        <w:t>MEDIA;</w:t>
      </w:r>
      <w:proofErr w:type="gramEnd"/>
    </w:p>
    <w:p w14:paraId="041FD1E5" w14:textId="77777777"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s-ES"/>
        </w:rPr>
      </w:pPr>
      <w:r w:rsidRPr="00985664">
        <w:rPr>
          <w:lang w:val="es-ES"/>
        </w:rPr>
        <w:t>SELECT @NUM;</w:t>
      </w:r>
    </w:p>
    <w:p w14:paraId="53C3FEB4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210F284B" w14:textId="77777777"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>*Dar privilegios al usuario</w:t>
      </w:r>
    </w:p>
    <w:p w14:paraId="5D89841C" w14:textId="77777777" w:rsidR="00442ADA" w:rsidRPr="00985664" w:rsidRDefault="00442ADA" w:rsidP="00442ADA">
      <w:pPr>
        <w:rPr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*--GRANT SELECT ON </w:t>
      </w:r>
      <w:proofErr w:type="spellStart"/>
      <w:proofErr w:type="gramStart"/>
      <w:r w:rsidRPr="00985664">
        <w:rPr>
          <w:rFonts w:ascii="Courier New" w:hAnsi="Courier New" w:cs="Courier New"/>
          <w:sz w:val="20"/>
          <w:szCs w:val="20"/>
          <w:lang w:val="en-US"/>
        </w:rPr>
        <w:t>mysql.proc</w:t>
      </w:r>
      <w:proofErr w:type="spellEnd"/>
      <w:proofErr w:type="gramEnd"/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TO '</w:t>
      </w:r>
      <w:proofErr w:type="spellStart"/>
      <w:r w:rsidRPr="00985664">
        <w:rPr>
          <w:rFonts w:ascii="Courier New" w:hAnsi="Courier New" w:cs="Courier New"/>
          <w:sz w:val="20"/>
          <w:szCs w:val="20"/>
          <w:lang w:val="en-US"/>
        </w:rPr>
        <w:t>ejemplo</w:t>
      </w:r>
      <w:proofErr w:type="spellEnd"/>
      <w:r w:rsidRPr="00985664">
        <w:rPr>
          <w:rFonts w:ascii="Courier New" w:hAnsi="Courier New" w:cs="Courier New"/>
          <w:sz w:val="20"/>
          <w:szCs w:val="20"/>
          <w:lang w:val="en-US"/>
        </w:rPr>
        <w:t>'@'localhost';--</w:t>
      </w:r>
    </w:p>
    <w:p w14:paraId="7F9E0F38" w14:textId="77777777" w:rsidR="00442ADA" w:rsidRDefault="00442ADA" w:rsidP="00442ADA">
      <w:pPr>
        <w:rPr>
          <w:b/>
          <w:color w:val="BFBFBF" w:themeColor="background1" w:themeShade="BF"/>
          <w:lang w:val="en-US"/>
        </w:rPr>
      </w:pPr>
    </w:p>
    <w:p w14:paraId="6DBACA82" w14:textId="77777777" w:rsidR="00442ADA" w:rsidRDefault="00442ADA" w:rsidP="00965E9A">
      <w:pPr>
        <w:pStyle w:val="LParrafosCapitulos"/>
        <w:pBdr>
          <w:bottom w:val="single" w:sz="4" w:space="1" w:color="auto"/>
        </w:pBdr>
      </w:pPr>
    </w:p>
    <w:p w14:paraId="31F7BE1C" w14:textId="77777777" w:rsidR="00442ADA" w:rsidRDefault="00442ADA" w:rsidP="00965E9A">
      <w:pPr>
        <w:pStyle w:val="LParrafosCapitulos"/>
        <w:pBdr>
          <w:bottom w:val="single" w:sz="4" w:space="1" w:color="auto"/>
        </w:pBdr>
      </w:pPr>
    </w:p>
    <w:p w14:paraId="08450CC5" w14:textId="77777777" w:rsidR="00442ADA" w:rsidRDefault="00442ADA" w:rsidP="00965E9A">
      <w:pPr>
        <w:pStyle w:val="LParrafosCapitulos"/>
        <w:pBdr>
          <w:bottom w:val="single" w:sz="4" w:space="1" w:color="auto"/>
        </w:pBdr>
      </w:pPr>
    </w:p>
    <w:sectPr w:rsidR="00442ADA" w:rsidSect="00C6101D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1907" w:h="16840" w:code="9"/>
      <w:pgMar w:top="760" w:right="1134" w:bottom="851" w:left="1276" w:header="765" w:footer="709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BC887" w14:textId="77777777" w:rsidR="00CA239D" w:rsidRDefault="00CA239D">
      <w:pPr>
        <w:spacing w:line="20" w:lineRule="exact"/>
      </w:pPr>
    </w:p>
  </w:endnote>
  <w:endnote w:type="continuationSeparator" w:id="0">
    <w:p w14:paraId="349EC5FA" w14:textId="77777777" w:rsidR="00CA239D" w:rsidRDefault="00CA239D">
      <w:r>
        <w:t xml:space="preserve"> </w:t>
      </w:r>
    </w:p>
  </w:endnote>
  <w:endnote w:type="continuationNotice" w:id="1">
    <w:p w14:paraId="7361D05D" w14:textId="77777777" w:rsidR="00CA239D" w:rsidRDefault="00CA239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msRmn 10pt">
    <w:altName w:val="Times New Roman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B9469" w14:textId="77777777" w:rsidR="00D62E7F" w:rsidRDefault="00D62E7F" w:rsidP="009F0B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2DA3" w14:textId="77777777" w:rsidR="00D62E7F" w:rsidRDefault="00D62E7F">
    <w:pPr>
      <w:pStyle w:val="Piedepgina"/>
      <w:ind w:right="360" w:firstLine="360"/>
    </w:pPr>
    <w: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94BFC" w14:textId="77777777" w:rsidR="00CA239D" w:rsidRDefault="00CA239D">
      <w:r>
        <w:separator/>
      </w:r>
    </w:p>
  </w:footnote>
  <w:footnote w:type="continuationSeparator" w:id="0">
    <w:p w14:paraId="4BFBACA8" w14:textId="77777777" w:rsidR="00CA239D" w:rsidRDefault="00CA2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4C2AA" w14:textId="77777777" w:rsidR="00D62E7F" w:rsidRDefault="001A277F" w:rsidP="006D688D">
    <w:pPr>
      <w:pStyle w:val="Encabezado"/>
      <w:pBdr>
        <w:bottom w:val="single" w:sz="4" w:space="1" w:color="auto"/>
      </w:pBdr>
      <w:rPr>
        <w:b/>
        <w:sz w:val="18"/>
        <w:szCs w:val="18"/>
      </w:rPr>
    </w:pPr>
    <w:r w:rsidRPr="006D688D">
      <w:rPr>
        <w:rFonts w:ascii="Arial" w:hAnsi="Arial" w:cs="Arial"/>
        <w:b/>
        <w:sz w:val="20"/>
      </w:rPr>
      <w:fldChar w:fldCharType="begin"/>
    </w:r>
    <w:r w:rsidR="00D62E7F" w:rsidRPr="006D688D">
      <w:rPr>
        <w:rFonts w:ascii="Arial" w:hAnsi="Arial" w:cs="Arial"/>
        <w:b/>
        <w:sz w:val="20"/>
      </w:rPr>
      <w:instrText xml:space="preserve"> PAGE   \* MERGEFORMAT </w:instrText>
    </w:r>
    <w:r w:rsidRPr="006D688D">
      <w:rPr>
        <w:rFonts w:ascii="Arial" w:hAnsi="Arial" w:cs="Arial"/>
        <w:b/>
        <w:sz w:val="20"/>
      </w:rPr>
      <w:fldChar w:fldCharType="separate"/>
    </w:r>
    <w:r w:rsidR="00C24B4C">
      <w:rPr>
        <w:rFonts w:ascii="Arial" w:hAnsi="Arial" w:cs="Arial"/>
        <w:b/>
        <w:noProof/>
        <w:sz w:val="20"/>
      </w:rPr>
      <w:t>6</w:t>
    </w:r>
    <w:r w:rsidRPr="006D688D">
      <w:rPr>
        <w:rFonts w:ascii="Arial" w:hAnsi="Arial" w:cs="Arial"/>
        <w:b/>
        <w:sz w:val="20"/>
      </w:rPr>
      <w:fldChar w:fldCharType="end"/>
    </w:r>
    <w:r w:rsidR="00D62E7F" w:rsidRPr="004C307F">
      <w:rPr>
        <w:rStyle w:val="Nmerodepgina"/>
        <w:szCs w:val="18"/>
      </w:rPr>
      <w:t xml:space="preserve"> </w:t>
    </w:r>
    <w:sdt>
      <w:sdtPr>
        <w:rPr>
          <w:sz w:val="18"/>
          <w:szCs w:val="18"/>
        </w:rPr>
        <w:id w:val="-962417998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D62E7F">
          <w:rPr>
            <w:sz w:val="18"/>
            <w:szCs w:val="18"/>
          </w:rPr>
          <w:t xml:space="preserve">     </w:t>
        </w:r>
        <w:r w:rsidR="00D62E7F">
          <w:rPr>
            <w:rFonts w:ascii="Arial" w:hAnsi="Arial" w:cs="Arial"/>
            <w:sz w:val="18"/>
            <w:szCs w:val="18"/>
          </w:rPr>
          <w:t>Manejo de conectores</w:t>
        </w:r>
      </w:sdtContent>
    </w:sdt>
  </w:p>
  <w:p w14:paraId="038CADC2" w14:textId="77777777" w:rsidR="00D62E7F" w:rsidRPr="00887598" w:rsidRDefault="00D62E7F" w:rsidP="009B112E">
    <w:pPr>
      <w:pStyle w:val="Encabezado"/>
      <w:rPr>
        <w:rFonts w:ascii="Arial" w:hAnsi="Arial" w:cs="Arial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0285907"/>
      <w:docPartObj>
        <w:docPartGallery w:val="Page Numbers (Top of Page)"/>
        <w:docPartUnique/>
      </w:docPartObj>
    </w:sdtPr>
    <w:sdtEndPr>
      <w:rPr>
        <w:b/>
      </w:rPr>
    </w:sdtEndPr>
    <w:sdtContent>
      <w:p w14:paraId="626D2378" w14:textId="77777777" w:rsidR="00D62E7F" w:rsidRDefault="00D62E7F" w:rsidP="008D2476">
        <w:pPr>
          <w:pStyle w:val="Encabezado"/>
          <w:pBdr>
            <w:bottom w:val="single" w:sz="4" w:space="1" w:color="auto"/>
          </w:pBdr>
          <w:jc w:val="center"/>
        </w:pPr>
        <w:r w:rsidRPr="004C307F">
          <w:t xml:space="preserve">                                    </w:t>
        </w:r>
        <w:r>
          <w:t xml:space="preserve">                                                                       Capítulo 2. </w:t>
        </w:r>
        <w:r w:rsidRPr="004C307F">
          <w:t xml:space="preserve">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 w:rsidR="001A277F" w:rsidRPr="006D688D">
          <w:rPr>
            <w:rFonts w:ascii="Arial" w:hAnsi="Arial" w:cs="Arial"/>
            <w:b/>
            <w:sz w:val="20"/>
          </w:rPr>
          <w:fldChar w:fldCharType="begin"/>
        </w:r>
        <w:r w:rsidRPr="006D688D">
          <w:rPr>
            <w:rFonts w:ascii="Arial" w:hAnsi="Arial" w:cs="Arial"/>
            <w:b/>
            <w:sz w:val="20"/>
          </w:rPr>
          <w:instrText xml:space="preserve"> PAGE   \* MERGEFORMAT </w:instrText>
        </w:r>
        <w:r w:rsidR="001A277F" w:rsidRPr="006D688D">
          <w:rPr>
            <w:rFonts w:ascii="Arial" w:hAnsi="Arial" w:cs="Arial"/>
            <w:b/>
            <w:sz w:val="20"/>
          </w:rPr>
          <w:fldChar w:fldCharType="separate"/>
        </w:r>
        <w:r w:rsidR="00C24B4C">
          <w:rPr>
            <w:rFonts w:ascii="Arial" w:hAnsi="Arial" w:cs="Arial"/>
            <w:b/>
            <w:noProof/>
            <w:sz w:val="20"/>
          </w:rPr>
          <w:t>5</w:t>
        </w:r>
        <w:r w:rsidR="001A277F" w:rsidRPr="006D688D">
          <w:rPr>
            <w:rFonts w:ascii="Arial" w:hAnsi="Arial" w:cs="Arial"/>
            <w:b/>
            <w:sz w:val="20"/>
          </w:rPr>
          <w:fldChar w:fldCharType="end"/>
        </w:r>
      </w:p>
    </w:sdtContent>
  </w:sdt>
  <w:p w14:paraId="0FF6A16A" w14:textId="77777777" w:rsidR="00D62E7F" w:rsidRPr="00887598" w:rsidRDefault="00D62E7F" w:rsidP="004C307F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Bullet1"/>
      <w:lvlText w:val="*"/>
      <w:lvlJc w:val="left"/>
    </w:lvl>
  </w:abstractNum>
  <w:abstractNum w:abstractNumId="1" w15:restartNumberingAfterBreak="0">
    <w:nsid w:val="033253F7"/>
    <w:multiLevelType w:val="hybridMultilevel"/>
    <w:tmpl w:val="1292CD26"/>
    <w:lvl w:ilvl="0" w:tplc="E702FB16">
      <w:start w:val="1"/>
      <w:numFmt w:val="decimal"/>
      <w:lvlText w:val="%1-"/>
      <w:lvlJc w:val="left"/>
      <w:pPr>
        <w:ind w:left="1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68" w:hanging="360"/>
      </w:pPr>
    </w:lvl>
    <w:lvl w:ilvl="2" w:tplc="0C0A001B" w:tentative="1">
      <w:start w:val="1"/>
      <w:numFmt w:val="lowerRoman"/>
      <w:lvlText w:val="%3."/>
      <w:lvlJc w:val="right"/>
      <w:pPr>
        <w:ind w:left="3088" w:hanging="180"/>
      </w:pPr>
    </w:lvl>
    <w:lvl w:ilvl="3" w:tplc="0C0A000F" w:tentative="1">
      <w:start w:val="1"/>
      <w:numFmt w:val="decimal"/>
      <w:lvlText w:val="%4."/>
      <w:lvlJc w:val="left"/>
      <w:pPr>
        <w:ind w:left="3808" w:hanging="360"/>
      </w:pPr>
    </w:lvl>
    <w:lvl w:ilvl="4" w:tplc="0C0A0019" w:tentative="1">
      <w:start w:val="1"/>
      <w:numFmt w:val="lowerLetter"/>
      <w:lvlText w:val="%5."/>
      <w:lvlJc w:val="left"/>
      <w:pPr>
        <w:ind w:left="4528" w:hanging="360"/>
      </w:pPr>
    </w:lvl>
    <w:lvl w:ilvl="5" w:tplc="0C0A001B" w:tentative="1">
      <w:start w:val="1"/>
      <w:numFmt w:val="lowerRoman"/>
      <w:lvlText w:val="%6."/>
      <w:lvlJc w:val="right"/>
      <w:pPr>
        <w:ind w:left="5248" w:hanging="180"/>
      </w:pPr>
    </w:lvl>
    <w:lvl w:ilvl="6" w:tplc="0C0A000F" w:tentative="1">
      <w:start w:val="1"/>
      <w:numFmt w:val="decimal"/>
      <w:lvlText w:val="%7."/>
      <w:lvlJc w:val="left"/>
      <w:pPr>
        <w:ind w:left="5968" w:hanging="360"/>
      </w:pPr>
    </w:lvl>
    <w:lvl w:ilvl="7" w:tplc="0C0A0019" w:tentative="1">
      <w:start w:val="1"/>
      <w:numFmt w:val="lowerLetter"/>
      <w:lvlText w:val="%8."/>
      <w:lvlJc w:val="left"/>
      <w:pPr>
        <w:ind w:left="6688" w:hanging="360"/>
      </w:pPr>
    </w:lvl>
    <w:lvl w:ilvl="8" w:tplc="0C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05052FE6"/>
    <w:multiLevelType w:val="hybridMultilevel"/>
    <w:tmpl w:val="399ECFD6"/>
    <w:lvl w:ilvl="0" w:tplc="3C366CAA">
      <w:start w:val="1"/>
      <w:numFmt w:val="lowerLetter"/>
      <w:lvlText w:val="%1)"/>
      <w:lvlJc w:val="left"/>
      <w:pPr>
        <w:ind w:left="719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647431"/>
    <w:multiLevelType w:val="hybridMultilevel"/>
    <w:tmpl w:val="A1805B9C"/>
    <w:lvl w:ilvl="0" w:tplc="0C0A0017">
      <w:start w:val="1"/>
      <w:numFmt w:val="lowerLetter"/>
      <w:lvlText w:val="%1)"/>
      <w:lvlJc w:val="left"/>
      <w:pPr>
        <w:ind w:left="1723" w:hanging="11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E6D2C2A"/>
    <w:multiLevelType w:val="hybridMultilevel"/>
    <w:tmpl w:val="60724E76"/>
    <w:lvl w:ilvl="0" w:tplc="DFCE6CD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C23CD4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7CA63AC"/>
    <w:multiLevelType w:val="hybridMultilevel"/>
    <w:tmpl w:val="3412EB8E"/>
    <w:lvl w:ilvl="0" w:tplc="14CADE48">
      <w:start w:val="1"/>
      <w:numFmt w:val="bullet"/>
      <w:lvlText w:val="-"/>
      <w:lvlJc w:val="left"/>
      <w:pPr>
        <w:ind w:left="1004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344A9D"/>
    <w:multiLevelType w:val="hybridMultilevel"/>
    <w:tmpl w:val="2902B914"/>
    <w:lvl w:ilvl="0" w:tplc="D33C437A">
      <w:start w:val="9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B6D6B6C"/>
    <w:multiLevelType w:val="hybridMultilevel"/>
    <w:tmpl w:val="B60C9344"/>
    <w:lvl w:ilvl="0" w:tplc="0C0A0017">
      <w:start w:val="1"/>
      <w:numFmt w:val="lowerLetter"/>
      <w:lvlText w:val="%1)"/>
      <w:lvlJc w:val="left"/>
      <w:pPr>
        <w:ind w:left="1288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C3C6E5B"/>
    <w:multiLevelType w:val="multilevel"/>
    <w:tmpl w:val="B92C7F04"/>
    <w:lvl w:ilvl="0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084"/>
        </w:tabs>
        <w:ind w:left="2084" w:hanging="360"/>
      </w:pPr>
    </w:lvl>
    <w:lvl w:ilvl="2" w:tentative="1">
      <w:start w:val="1"/>
      <w:numFmt w:val="decimal"/>
      <w:lvlText w:val="%3."/>
      <w:lvlJc w:val="left"/>
      <w:pPr>
        <w:tabs>
          <w:tab w:val="num" w:pos="2804"/>
        </w:tabs>
        <w:ind w:left="2804" w:hanging="360"/>
      </w:pPr>
    </w:lvl>
    <w:lvl w:ilvl="3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entative="1">
      <w:start w:val="1"/>
      <w:numFmt w:val="decimal"/>
      <w:lvlText w:val="%5."/>
      <w:lvlJc w:val="left"/>
      <w:pPr>
        <w:tabs>
          <w:tab w:val="num" w:pos="4244"/>
        </w:tabs>
        <w:ind w:left="4244" w:hanging="360"/>
      </w:pPr>
    </w:lvl>
    <w:lvl w:ilvl="5" w:tentative="1">
      <w:start w:val="1"/>
      <w:numFmt w:val="decimal"/>
      <w:lvlText w:val="%6."/>
      <w:lvlJc w:val="left"/>
      <w:pPr>
        <w:tabs>
          <w:tab w:val="num" w:pos="4964"/>
        </w:tabs>
        <w:ind w:left="4964" w:hanging="360"/>
      </w:pPr>
    </w:lvl>
    <w:lvl w:ilvl="6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entative="1">
      <w:start w:val="1"/>
      <w:numFmt w:val="decimal"/>
      <w:lvlText w:val="%8."/>
      <w:lvlJc w:val="left"/>
      <w:pPr>
        <w:tabs>
          <w:tab w:val="num" w:pos="6404"/>
        </w:tabs>
        <w:ind w:left="6404" w:hanging="360"/>
      </w:pPr>
    </w:lvl>
    <w:lvl w:ilvl="8" w:tentative="1">
      <w:start w:val="1"/>
      <w:numFmt w:val="decimal"/>
      <w:lvlText w:val="%9."/>
      <w:lvlJc w:val="left"/>
      <w:pPr>
        <w:tabs>
          <w:tab w:val="num" w:pos="7124"/>
        </w:tabs>
        <w:ind w:left="7124" w:hanging="360"/>
      </w:pPr>
    </w:lvl>
  </w:abstractNum>
  <w:abstractNum w:abstractNumId="10" w15:restartNumberingAfterBreak="0">
    <w:nsid w:val="1C495922"/>
    <w:multiLevelType w:val="hybridMultilevel"/>
    <w:tmpl w:val="4C3AE4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139"/>
    <w:multiLevelType w:val="hybridMultilevel"/>
    <w:tmpl w:val="260CFF3A"/>
    <w:lvl w:ilvl="0" w:tplc="4718C3A4">
      <w:numFmt w:val="bullet"/>
      <w:lvlText w:val="•"/>
      <w:lvlJc w:val="left"/>
      <w:pPr>
        <w:ind w:left="1004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0982B84"/>
    <w:multiLevelType w:val="hybridMultilevel"/>
    <w:tmpl w:val="482079F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2111C87"/>
    <w:multiLevelType w:val="hybridMultilevel"/>
    <w:tmpl w:val="2A72BF10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7D4566"/>
    <w:multiLevelType w:val="hybridMultilevel"/>
    <w:tmpl w:val="206890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A46AA"/>
    <w:multiLevelType w:val="hybridMultilevel"/>
    <w:tmpl w:val="7B0ABA3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3F3B2A"/>
    <w:multiLevelType w:val="hybridMultilevel"/>
    <w:tmpl w:val="E8466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F1415"/>
    <w:multiLevelType w:val="hybridMultilevel"/>
    <w:tmpl w:val="246A6EFC"/>
    <w:lvl w:ilvl="0" w:tplc="0C0A0015">
      <w:start w:val="1"/>
      <w:numFmt w:val="upp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73A6332"/>
    <w:multiLevelType w:val="hybridMultilevel"/>
    <w:tmpl w:val="92BA713E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A9D52E4"/>
    <w:multiLevelType w:val="multilevel"/>
    <w:tmpl w:val="5A70FB1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3E5E6E41"/>
    <w:multiLevelType w:val="hybridMultilevel"/>
    <w:tmpl w:val="7A081052"/>
    <w:lvl w:ilvl="0" w:tplc="8B5A6866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FF70BD"/>
    <w:multiLevelType w:val="hybridMultilevel"/>
    <w:tmpl w:val="CB309E7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3D170EB"/>
    <w:multiLevelType w:val="hybridMultilevel"/>
    <w:tmpl w:val="5990463A"/>
    <w:lvl w:ilvl="0" w:tplc="14CADE48">
      <w:start w:val="1"/>
      <w:numFmt w:val="bullet"/>
      <w:lvlText w:val="-"/>
      <w:lvlJc w:val="left"/>
      <w:pPr>
        <w:ind w:left="1004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CF02CA"/>
    <w:multiLevelType w:val="hybridMultilevel"/>
    <w:tmpl w:val="1318E5C0"/>
    <w:lvl w:ilvl="0" w:tplc="C930C580">
      <w:start w:val="1"/>
      <w:numFmt w:val="bullet"/>
      <w:pStyle w:val="LVietas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7D28A7"/>
    <w:multiLevelType w:val="hybridMultilevel"/>
    <w:tmpl w:val="319CA05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351E4EDC">
      <w:start w:val="1"/>
      <w:numFmt w:val="lowerLetter"/>
      <w:lvlText w:val="%2."/>
      <w:lvlJc w:val="left"/>
      <w:pPr>
        <w:ind w:left="1799" w:hanging="43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0A21EC0"/>
    <w:multiLevelType w:val="hybridMultilevel"/>
    <w:tmpl w:val="EB3C212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24B56AE"/>
    <w:multiLevelType w:val="hybridMultilevel"/>
    <w:tmpl w:val="1292CD26"/>
    <w:lvl w:ilvl="0" w:tplc="E702FB16">
      <w:start w:val="1"/>
      <w:numFmt w:val="decimal"/>
      <w:lvlText w:val="%1-"/>
      <w:lvlJc w:val="left"/>
      <w:pPr>
        <w:ind w:left="1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68" w:hanging="360"/>
      </w:pPr>
    </w:lvl>
    <w:lvl w:ilvl="2" w:tplc="0C0A001B" w:tentative="1">
      <w:start w:val="1"/>
      <w:numFmt w:val="lowerRoman"/>
      <w:lvlText w:val="%3."/>
      <w:lvlJc w:val="right"/>
      <w:pPr>
        <w:ind w:left="3088" w:hanging="180"/>
      </w:pPr>
    </w:lvl>
    <w:lvl w:ilvl="3" w:tplc="0C0A000F" w:tentative="1">
      <w:start w:val="1"/>
      <w:numFmt w:val="decimal"/>
      <w:lvlText w:val="%4."/>
      <w:lvlJc w:val="left"/>
      <w:pPr>
        <w:ind w:left="3808" w:hanging="360"/>
      </w:pPr>
    </w:lvl>
    <w:lvl w:ilvl="4" w:tplc="0C0A0019" w:tentative="1">
      <w:start w:val="1"/>
      <w:numFmt w:val="lowerLetter"/>
      <w:lvlText w:val="%5."/>
      <w:lvlJc w:val="left"/>
      <w:pPr>
        <w:ind w:left="4528" w:hanging="360"/>
      </w:pPr>
    </w:lvl>
    <w:lvl w:ilvl="5" w:tplc="0C0A001B" w:tentative="1">
      <w:start w:val="1"/>
      <w:numFmt w:val="lowerRoman"/>
      <w:lvlText w:val="%6."/>
      <w:lvlJc w:val="right"/>
      <w:pPr>
        <w:ind w:left="5248" w:hanging="180"/>
      </w:pPr>
    </w:lvl>
    <w:lvl w:ilvl="6" w:tplc="0C0A000F" w:tentative="1">
      <w:start w:val="1"/>
      <w:numFmt w:val="decimal"/>
      <w:lvlText w:val="%7."/>
      <w:lvlJc w:val="left"/>
      <w:pPr>
        <w:ind w:left="5968" w:hanging="360"/>
      </w:pPr>
    </w:lvl>
    <w:lvl w:ilvl="7" w:tplc="0C0A0019" w:tentative="1">
      <w:start w:val="1"/>
      <w:numFmt w:val="lowerLetter"/>
      <w:lvlText w:val="%8."/>
      <w:lvlJc w:val="left"/>
      <w:pPr>
        <w:ind w:left="6688" w:hanging="360"/>
      </w:pPr>
    </w:lvl>
    <w:lvl w:ilvl="8" w:tplc="0C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7" w15:restartNumberingAfterBreak="0">
    <w:nsid w:val="52721D24"/>
    <w:multiLevelType w:val="hybridMultilevel"/>
    <w:tmpl w:val="A3C2EF38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C72A04"/>
    <w:multiLevelType w:val="hybridMultilevel"/>
    <w:tmpl w:val="3650F548"/>
    <w:lvl w:ilvl="0" w:tplc="9BE2C38A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699611C"/>
    <w:multiLevelType w:val="hybridMultilevel"/>
    <w:tmpl w:val="7F5A2C6A"/>
    <w:lvl w:ilvl="0" w:tplc="E7E009DE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C270696"/>
    <w:multiLevelType w:val="hybridMultilevel"/>
    <w:tmpl w:val="A75025AA"/>
    <w:lvl w:ilvl="0" w:tplc="0C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1" w15:restartNumberingAfterBreak="0">
    <w:nsid w:val="5D221CC5"/>
    <w:multiLevelType w:val="hybridMultilevel"/>
    <w:tmpl w:val="C9DA23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FF16288"/>
    <w:multiLevelType w:val="hybridMultilevel"/>
    <w:tmpl w:val="8698D782"/>
    <w:lvl w:ilvl="0" w:tplc="0C0A000F">
      <w:start w:val="1"/>
      <w:numFmt w:val="decimal"/>
      <w:lvlText w:val="%1."/>
      <w:lvlJc w:val="left"/>
      <w:pPr>
        <w:ind w:left="2008" w:hanging="360"/>
      </w:pPr>
    </w:lvl>
    <w:lvl w:ilvl="1" w:tplc="0C0A0019" w:tentative="1">
      <w:start w:val="1"/>
      <w:numFmt w:val="lowerLetter"/>
      <w:lvlText w:val="%2."/>
      <w:lvlJc w:val="left"/>
      <w:pPr>
        <w:ind w:left="2728" w:hanging="360"/>
      </w:pPr>
    </w:lvl>
    <w:lvl w:ilvl="2" w:tplc="0C0A001B" w:tentative="1">
      <w:start w:val="1"/>
      <w:numFmt w:val="lowerRoman"/>
      <w:lvlText w:val="%3."/>
      <w:lvlJc w:val="right"/>
      <w:pPr>
        <w:ind w:left="3448" w:hanging="180"/>
      </w:pPr>
    </w:lvl>
    <w:lvl w:ilvl="3" w:tplc="0C0A000F" w:tentative="1">
      <w:start w:val="1"/>
      <w:numFmt w:val="decimal"/>
      <w:lvlText w:val="%4."/>
      <w:lvlJc w:val="left"/>
      <w:pPr>
        <w:ind w:left="4168" w:hanging="360"/>
      </w:pPr>
    </w:lvl>
    <w:lvl w:ilvl="4" w:tplc="0C0A0019" w:tentative="1">
      <w:start w:val="1"/>
      <w:numFmt w:val="lowerLetter"/>
      <w:lvlText w:val="%5."/>
      <w:lvlJc w:val="left"/>
      <w:pPr>
        <w:ind w:left="4888" w:hanging="360"/>
      </w:pPr>
    </w:lvl>
    <w:lvl w:ilvl="5" w:tplc="0C0A001B" w:tentative="1">
      <w:start w:val="1"/>
      <w:numFmt w:val="lowerRoman"/>
      <w:lvlText w:val="%6."/>
      <w:lvlJc w:val="right"/>
      <w:pPr>
        <w:ind w:left="5608" w:hanging="180"/>
      </w:pPr>
    </w:lvl>
    <w:lvl w:ilvl="6" w:tplc="0C0A000F" w:tentative="1">
      <w:start w:val="1"/>
      <w:numFmt w:val="decimal"/>
      <w:lvlText w:val="%7."/>
      <w:lvlJc w:val="left"/>
      <w:pPr>
        <w:ind w:left="6328" w:hanging="360"/>
      </w:pPr>
    </w:lvl>
    <w:lvl w:ilvl="7" w:tplc="0C0A0019" w:tentative="1">
      <w:start w:val="1"/>
      <w:numFmt w:val="lowerLetter"/>
      <w:lvlText w:val="%8."/>
      <w:lvlJc w:val="left"/>
      <w:pPr>
        <w:ind w:left="7048" w:hanging="360"/>
      </w:pPr>
    </w:lvl>
    <w:lvl w:ilvl="8" w:tplc="0C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3" w15:restartNumberingAfterBreak="0">
    <w:nsid w:val="60C813EC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887667"/>
    <w:multiLevelType w:val="hybridMultilevel"/>
    <w:tmpl w:val="AEC67EF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FA67C60"/>
    <w:multiLevelType w:val="hybridMultilevel"/>
    <w:tmpl w:val="C1E06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45CF4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381424"/>
    <w:multiLevelType w:val="hybridMultilevel"/>
    <w:tmpl w:val="108C1A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571DEB"/>
    <w:multiLevelType w:val="hybridMultilevel"/>
    <w:tmpl w:val="E7C8964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F61C3C"/>
    <w:multiLevelType w:val="hybridMultilevel"/>
    <w:tmpl w:val="AF68956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BB51CC8"/>
    <w:multiLevelType w:val="hybridMultilevel"/>
    <w:tmpl w:val="DC8EF22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DAD2EA3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125950">
    <w:abstractNumId w:val="0"/>
    <w:lvlOverride w:ilvl="0">
      <w:lvl w:ilvl="0">
        <w:numFmt w:val="bullet"/>
        <w:pStyle w:val="Bullet1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59444401">
    <w:abstractNumId w:val="23"/>
  </w:num>
  <w:num w:numId="3" w16cid:durableId="289213960">
    <w:abstractNumId w:val="27"/>
  </w:num>
  <w:num w:numId="4" w16cid:durableId="1578710217">
    <w:abstractNumId w:val="4"/>
  </w:num>
  <w:num w:numId="5" w16cid:durableId="492070182">
    <w:abstractNumId w:val="30"/>
  </w:num>
  <w:num w:numId="6" w16cid:durableId="1227837552">
    <w:abstractNumId w:val="11"/>
  </w:num>
  <w:num w:numId="7" w16cid:durableId="1713842040">
    <w:abstractNumId w:val="21"/>
  </w:num>
  <w:num w:numId="8" w16cid:durableId="73286255">
    <w:abstractNumId w:val="3"/>
  </w:num>
  <w:num w:numId="9" w16cid:durableId="330446786">
    <w:abstractNumId w:val="8"/>
  </w:num>
  <w:num w:numId="10" w16cid:durableId="988483257">
    <w:abstractNumId w:val="24"/>
  </w:num>
  <w:num w:numId="11" w16cid:durableId="332493393">
    <w:abstractNumId w:val="13"/>
  </w:num>
  <w:num w:numId="12" w16cid:durableId="19012774">
    <w:abstractNumId w:val="10"/>
  </w:num>
  <w:num w:numId="13" w16cid:durableId="1960524472">
    <w:abstractNumId w:val="15"/>
  </w:num>
  <w:num w:numId="14" w16cid:durableId="696737213">
    <w:abstractNumId w:val="32"/>
  </w:num>
  <w:num w:numId="15" w16cid:durableId="411585785">
    <w:abstractNumId w:val="26"/>
  </w:num>
  <w:num w:numId="16" w16cid:durableId="450324816">
    <w:abstractNumId w:val="1"/>
  </w:num>
  <w:num w:numId="17" w16cid:durableId="1488354233">
    <w:abstractNumId w:val="12"/>
  </w:num>
  <w:num w:numId="18" w16cid:durableId="839852390">
    <w:abstractNumId w:val="22"/>
  </w:num>
  <w:num w:numId="19" w16cid:durableId="1334987016">
    <w:abstractNumId w:val="34"/>
  </w:num>
  <w:num w:numId="20" w16cid:durableId="1057048789">
    <w:abstractNumId w:val="17"/>
  </w:num>
  <w:num w:numId="21" w16cid:durableId="1589189905">
    <w:abstractNumId w:val="28"/>
  </w:num>
  <w:num w:numId="22" w16cid:durableId="1919053410">
    <w:abstractNumId w:val="25"/>
  </w:num>
  <w:num w:numId="23" w16cid:durableId="988629912">
    <w:abstractNumId w:val="2"/>
  </w:num>
  <w:num w:numId="24" w16cid:durableId="1220945164">
    <w:abstractNumId w:val="31"/>
  </w:num>
  <w:num w:numId="25" w16cid:durableId="1064258912">
    <w:abstractNumId w:val="6"/>
  </w:num>
  <w:num w:numId="26" w16cid:durableId="1595287271">
    <w:abstractNumId w:val="39"/>
  </w:num>
  <w:num w:numId="27" w16cid:durableId="379256927">
    <w:abstractNumId w:val="29"/>
  </w:num>
  <w:num w:numId="28" w16cid:durableId="104807746">
    <w:abstractNumId w:val="38"/>
  </w:num>
  <w:num w:numId="29" w16cid:durableId="835923804">
    <w:abstractNumId w:val="40"/>
  </w:num>
  <w:num w:numId="30" w16cid:durableId="422188627">
    <w:abstractNumId w:val="20"/>
  </w:num>
  <w:num w:numId="31" w16cid:durableId="17051452">
    <w:abstractNumId w:val="37"/>
  </w:num>
  <w:num w:numId="32" w16cid:durableId="89277029">
    <w:abstractNumId w:val="5"/>
  </w:num>
  <w:num w:numId="33" w16cid:durableId="1778519731">
    <w:abstractNumId w:val="18"/>
  </w:num>
  <w:num w:numId="34" w16cid:durableId="1300526829">
    <w:abstractNumId w:val="33"/>
  </w:num>
  <w:num w:numId="35" w16cid:durableId="1209418231">
    <w:abstractNumId w:val="41"/>
  </w:num>
  <w:num w:numId="36" w16cid:durableId="484321327">
    <w:abstractNumId w:val="7"/>
  </w:num>
  <w:num w:numId="37" w16cid:durableId="1309552069">
    <w:abstractNumId w:val="19"/>
  </w:num>
  <w:num w:numId="38" w16cid:durableId="1185024218">
    <w:abstractNumId w:val="9"/>
  </w:num>
  <w:num w:numId="39" w16cid:durableId="1505168174">
    <w:abstractNumId w:val="35"/>
  </w:num>
  <w:num w:numId="40" w16cid:durableId="1213158549">
    <w:abstractNumId w:val="14"/>
  </w:num>
  <w:num w:numId="41" w16cid:durableId="1622807198">
    <w:abstractNumId w:val="23"/>
  </w:num>
  <w:num w:numId="42" w16cid:durableId="470244766">
    <w:abstractNumId w:val="23"/>
  </w:num>
  <w:num w:numId="43" w16cid:durableId="1983269905">
    <w:abstractNumId w:val="23"/>
  </w:num>
  <w:num w:numId="44" w16cid:durableId="1306930237">
    <w:abstractNumId w:val="23"/>
  </w:num>
  <w:num w:numId="45" w16cid:durableId="178126972">
    <w:abstractNumId w:val="36"/>
  </w:num>
  <w:num w:numId="46" w16cid:durableId="1239095072">
    <w:abstractNumId w:val="16"/>
  </w:num>
  <w:num w:numId="47" w16cid:durableId="988899083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 style="mso-position-vertical-relative:line;v-text-anchor:middle" fill="f" fillcolor="none [3206]" strokecolor="none [3213]">
      <v:fill color="none [3206]" on="f"/>
      <v:stroke color="none [3213]" weight="1.5pt"/>
      <v:shadow type="perspective" color="none [1606]" opacity=".5" offset="1pt" offset2="-1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A0B"/>
    <w:rsid w:val="000009E8"/>
    <w:rsid w:val="0000286D"/>
    <w:rsid w:val="00002A6B"/>
    <w:rsid w:val="00003014"/>
    <w:rsid w:val="0000335D"/>
    <w:rsid w:val="00003F33"/>
    <w:rsid w:val="00004CC8"/>
    <w:rsid w:val="00005640"/>
    <w:rsid w:val="00005D32"/>
    <w:rsid w:val="0000614F"/>
    <w:rsid w:val="0000749E"/>
    <w:rsid w:val="000078AE"/>
    <w:rsid w:val="00007EB8"/>
    <w:rsid w:val="00010093"/>
    <w:rsid w:val="00010FFC"/>
    <w:rsid w:val="00011C21"/>
    <w:rsid w:val="000123BF"/>
    <w:rsid w:val="000128E2"/>
    <w:rsid w:val="00012B63"/>
    <w:rsid w:val="00012F2D"/>
    <w:rsid w:val="00012F7A"/>
    <w:rsid w:val="000137D0"/>
    <w:rsid w:val="000146F1"/>
    <w:rsid w:val="00014EC2"/>
    <w:rsid w:val="00015915"/>
    <w:rsid w:val="000160B1"/>
    <w:rsid w:val="000164E7"/>
    <w:rsid w:val="00017665"/>
    <w:rsid w:val="000209EB"/>
    <w:rsid w:val="00020FB6"/>
    <w:rsid w:val="00021499"/>
    <w:rsid w:val="000216BE"/>
    <w:rsid w:val="0002194A"/>
    <w:rsid w:val="0002241A"/>
    <w:rsid w:val="00022C35"/>
    <w:rsid w:val="000235DF"/>
    <w:rsid w:val="00024596"/>
    <w:rsid w:val="0002478A"/>
    <w:rsid w:val="00024A34"/>
    <w:rsid w:val="00024E70"/>
    <w:rsid w:val="000258A4"/>
    <w:rsid w:val="00025E2E"/>
    <w:rsid w:val="000264A1"/>
    <w:rsid w:val="00027BCD"/>
    <w:rsid w:val="00030022"/>
    <w:rsid w:val="00030183"/>
    <w:rsid w:val="00030975"/>
    <w:rsid w:val="00030E48"/>
    <w:rsid w:val="0003140E"/>
    <w:rsid w:val="00032540"/>
    <w:rsid w:val="00033171"/>
    <w:rsid w:val="00033825"/>
    <w:rsid w:val="00033D2C"/>
    <w:rsid w:val="00034420"/>
    <w:rsid w:val="00034C9B"/>
    <w:rsid w:val="00034D39"/>
    <w:rsid w:val="00035738"/>
    <w:rsid w:val="00035B2E"/>
    <w:rsid w:val="00035B67"/>
    <w:rsid w:val="00035DC5"/>
    <w:rsid w:val="00036848"/>
    <w:rsid w:val="00036899"/>
    <w:rsid w:val="00036BB2"/>
    <w:rsid w:val="00036C13"/>
    <w:rsid w:val="0003743B"/>
    <w:rsid w:val="00037735"/>
    <w:rsid w:val="000378F1"/>
    <w:rsid w:val="00037A8C"/>
    <w:rsid w:val="00037F2A"/>
    <w:rsid w:val="00037F35"/>
    <w:rsid w:val="0004003A"/>
    <w:rsid w:val="00040102"/>
    <w:rsid w:val="00040B1F"/>
    <w:rsid w:val="0004171E"/>
    <w:rsid w:val="00041D44"/>
    <w:rsid w:val="0004207D"/>
    <w:rsid w:val="00042BDD"/>
    <w:rsid w:val="00043CCC"/>
    <w:rsid w:val="00043FD5"/>
    <w:rsid w:val="00044AF7"/>
    <w:rsid w:val="0004579D"/>
    <w:rsid w:val="000457C0"/>
    <w:rsid w:val="00046924"/>
    <w:rsid w:val="00046B65"/>
    <w:rsid w:val="00046BF6"/>
    <w:rsid w:val="00047582"/>
    <w:rsid w:val="000477DA"/>
    <w:rsid w:val="00050233"/>
    <w:rsid w:val="00050AE5"/>
    <w:rsid w:val="00051381"/>
    <w:rsid w:val="000516FF"/>
    <w:rsid w:val="00051990"/>
    <w:rsid w:val="00052A0F"/>
    <w:rsid w:val="00053166"/>
    <w:rsid w:val="000536CA"/>
    <w:rsid w:val="000537FD"/>
    <w:rsid w:val="00053928"/>
    <w:rsid w:val="00053CC9"/>
    <w:rsid w:val="00054533"/>
    <w:rsid w:val="000546FB"/>
    <w:rsid w:val="00054A95"/>
    <w:rsid w:val="00054D71"/>
    <w:rsid w:val="000559DE"/>
    <w:rsid w:val="00056525"/>
    <w:rsid w:val="00060CEC"/>
    <w:rsid w:val="00060F8B"/>
    <w:rsid w:val="000610A1"/>
    <w:rsid w:val="00061302"/>
    <w:rsid w:val="00061A35"/>
    <w:rsid w:val="00061BB2"/>
    <w:rsid w:val="00061D0A"/>
    <w:rsid w:val="00062F68"/>
    <w:rsid w:val="000639F9"/>
    <w:rsid w:val="000642CC"/>
    <w:rsid w:val="0006609D"/>
    <w:rsid w:val="00066A75"/>
    <w:rsid w:val="000701D4"/>
    <w:rsid w:val="00070943"/>
    <w:rsid w:val="0007167C"/>
    <w:rsid w:val="000716D8"/>
    <w:rsid w:val="000716EA"/>
    <w:rsid w:val="00071E33"/>
    <w:rsid w:val="00073679"/>
    <w:rsid w:val="0007368A"/>
    <w:rsid w:val="0007396E"/>
    <w:rsid w:val="00073C0C"/>
    <w:rsid w:val="00074179"/>
    <w:rsid w:val="000746B9"/>
    <w:rsid w:val="00074D7E"/>
    <w:rsid w:val="00074E70"/>
    <w:rsid w:val="00075185"/>
    <w:rsid w:val="00075673"/>
    <w:rsid w:val="00075A50"/>
    <w:rsid w:val="00076A26"/>
    <w:rsid w:val="00076B88"/>
    <w:rsid w:val="00076F4F"/>
    <w:rsid w:val="00077DE7"/>
    <w:rsid w:val="00080465"/>
    <w:rsid w:val="00080505"/>
    <w:rsid w:val="00080967"/>
    <w:rsid w:val="00081130"/>
    <w:rsid w:val="0008153F"/>
    <w:rsid w:val="000821E1"/>
    <w:rsid w:val="000829B2"/>
    <w:rsid w:val="00083DC3"/>
    <w:rsid w:val="00083EAC"/>
    <w:rsid w:val="0008400E"/>
    <w:rsid w:val="00084188"/>
    <w:rsid w:val="00084609"/>
    <w:rsid w:val="000847CA"/>
    <w:rsid w:val="000853FD"/>
    <w:rsid w:val="0008566C"/>
    <w:rsid w:val="00086DEE"/>
    <w:rsid w:val="00086E67"/>
    <w:rsid w:val="00087366"/>
    <w:rsid w:val="00087CFE"/>
    <w:rsid w:val="00087F57"/>
    <w:rsid w:val="00090754"/>
    <w:rsid w:val="00090BA8"/>
    <w:rsid w:val="000913CB"/>
    <w:rsid w:val="000918FE"/>
    <w:rsid w:val="00091D39"/>
    <w:rsid w:val="00091F26"/>
    <w:rsid w:val="0009368B"/>
    <w:rsid w:val="00093FC6"/>
    <w:rsid w:val="0009404D"/>
    <w:rsid w:val="000949A8"/>
    <w:rsid w:val="000949CD"/>
    <w:rsid w:val="00094A38"/>
    <w:rsid w:val="00094B0F"/>
    <w:rsid w:val="000969F2"/>
    <w:rsid w:val="00096BDE"/>
    <w:rsid w:val="00096E58"/>
    <w:rsid w:val="00097630"/>
    <w:rsid w:val="000A07EE"/>
    <w:rsid w:val="000A07F1"/>
    <w:rsid w:val="000A0D73"/>
    <w:rsid w:val="000A0E96"/>
    <w:rsid w:val="000A0F68"/>
    <w:rsid w:val="000A1D7D"/>
    <w:rsid w:val="000A1ECE"/>
    <w:rsid w:val="000A1F9A"/>
    <w:rsid w:val="000A2D5A"/>
    <w:rsid w:val="000A35E1"/>
    <w:rsid w:val="000A3CA4"/>
    <w:rsid w:val="000A6361"/>
    <w:rsid w:val="000A6466"/>
    <w:rsid w:val="000A7770"/>
    <w:rsid w:val="000B0681"/>
    <w:rsid w:val="000B131C"/>
    <w:rsid w:val="000B13B0"/>
    <w:rsid w:val="000B18A0"/>
    <w:rsid w:val="000B1A45"/>
    <w:rsid w:val="000B2285"/>
    <w:rsid w:val="000B2448"/>
    <w:rsid w:val="000B24EB"/>
    <w:rsid w:val="000B2E6E"/>
    <w:rsid w:val="000B2FBE"/>
    <w:rsid w:val="000B3277"/>
    <w:rsid w:val="000B35BF"/>
    <w:rsid w:val="000B48D8"/>
    <w:rsid w:val="000B5152"/>
    <w:rsid w:val="000B5539"/>
    <w:rsid w:val="000B5DB7"/>
    <w:rsid w:val="000B6346"/>
    <w:rsid w:val="000B6454"/>
    <w:rsid w:val="000B64D8"/>
    <w:rsid w:val="000B6B91"/>
    <w:rsid w:val="000B702F"/>
    <w:rsid w:val="000B72F4"/>
    <w:rsid w:val="000B7391"/>
    <w:rsid w:val="000C0069"/>
    <w:rsid w:val="000C0728"/>
    <w:rsid w:val="000C14FE"/>
    <w:rsid w:val="000C187B"/>
    <w:rsid w:val="000C1A2D"/>
    <w:rsid w:val="000C23CB"/>
    <w:rsid w:val="000C2774"/>
    <w:rsid w:val="000C31EB"/>
    <w:rsid w:val="000C3758"/>
    <w:rsid w:val="000C38DA"/>
    <w:rsid w:val="000C3F94"/>
    <w:rsid w:val="000C459E"/>
    <w:rsid w:val="000C47B0"/>
    <w:rsid w:val="000C4CFA"/>
    <w:rsid w:val="000C642B"/>
    <w:rsid w:val="000C66F8"/>
    <w:rsid w:val="000C6BE8"/>
    <w:rsid w:val="000C7795"/>
    <w:rsid w:val="000D019C"/>
    <w:rsid w:val="000D08D6"/>
    <w:rsid w:val="000D0AF0"/>
    <w:rsid w:val="000D0B23"/>
    <w:rsid w:val="000D0B2B"/>
    <w:rsid w:val="000D0D86"/>
    <w:rsid w:val="000D0E15"/>
    <w:rsid w:val="000D1041"/>
    <w:rsid w:val="000D10EE"/>
    <w:rsid w:val="000D2564"/>
    <w:rsid w:val="000D3238"/>
    <w:rsid w:val="000D3356"/>
    <w:rsid w:val="000D3FAE"/>
    <w:rsid w:val="000D5B20"/>
    <w:rsid w:val="000D5C29"/>
    <w:rsid w:val="000D5F5B"/>
    <w:rsid w:val="000D639F"/>
    <w:rsid w:val="000D6C22"/>
    <w:rsid w:val="000D7012"/>
    <w:rsid w:val="000D7CD5"/>
    <w:rsid w:val="000D7FFE"/>
    <w:rsid w:val="000E049C"/>
    <w:rsid w:val="000E0514"/>
    <w:rsid w:val="000E0891"/>
    <w:rsid w:val="000E0B62"/>
    <w:rsid w:val="000E139E"/>
    <w:rsid w:val="000E13B5"/>
    <w:rsid w:val="000E193F"/>
    <w:rsid w:val="000E2327"/>
    <w:rsid w:val="000E2C27"/>
    <w:rsid w:val="000E3FF6"/>
    <w:rsid w:val="000E400B"/>
    <w:rsid w:val="000E42E1"/>
    <w:rsid w:val="000E4301"/>
    <w:rsid w:val="000E4F85"/>
    <w:rsid w:val="000E5E52"/>
    <w:rsid w:val="000E5EDB"/>
    <w:rsid w:val="000E5F90"/>
    <w:rsid w:val="000E67D0"/>
    <w:rsid w:val="000E72A1"/>
    <w:rsid w:val="000F00ED"/>
    <w:rsid w:val="000F0275"/>
    <w:rsid w:val="000F05FA"/>
    <w:rsid w:val="000F07F5"/>
    <w:rsid w:val="000F0CEC"/>
    <w:rsid w:val="000F13E1"/>
    <w:rsid w:val="000F1A6C"/>
    <w:rsid w:val="000F261B"/>
    <w:rsid w:val="000F2D4A"/>
    <w:rsid w:val="000F45C5"/>
    <w:rsid w:val="000F45DC"/>
    <w:rsid w:val="000F579B"/>
    <w:rsid w:val="000F57BF"/>
    <w:rsid w:val="000F5C38"/>
    <w:rsid w:val="000F5E3A"/>
    <w:rsid w:val="000F62DE"/>
    <w:rsid w:val="000F65A8"/>
    <w:rsid w:val="000F6AF1"/>
    <w:rsid w:val="000F75D9"/>
    <w:rsid w:val="00100B65"/>
    <w:rsid w:val="00101484"/>
    <w:rsid w:val="00101525"/>
    <w:rsid w:val="00101CE1"/>
    <w:rsid w:val="00101D51"/>
    <w:rsid w:val="00101D5F"/>
    <w:rsid w:val="00102233"/>
    <w:rsid w:val="00102C83"/>
    <w:rsid w:val="001035E6"/>
    <w:rsid w:val="001038E1"/>
    <w:rsid w:val="00103FE4"/>
    <w:rsid w:val="00106A8F"/>
    <w:rsid w:val="00110185"/>
    <w:rsid w:val="0011232F"/>
    <w:rsid w:val="001128E0"/>
    <w:rsid w:val="00113F72"/>
    <w:rsid w:val="001140B2"/>
    <w:rsid w:val="00114475"/>
    <w:rsid w:val="00114BFA"/>
    <w:rsid w:val="00114D2D"/>
    <w:rsid w:val="00115018"/>
    <w:rsid w:val="00115132"/>
    <w:rsid w:val="001155EF"/>
    <w:rsid w:val="00115C8E"/>
    <w:rsid w:val="00116779"/>
    <w:rsid w:val="00116FD9"/>
    <w:rsid w:val="00117209"/>
    <w:rsid w:val="0012005F"/>
    <w:rsid w:val="0012017F"/>
    <w:rsid w:val="00120DBC"/>
    <w:rsid w:val="0012162A"/>
    <w:rsid w:val="0012185E"/>
    <w:rsid w:val="00121BBE"/>
    <w:rsid w:val="00121EF4"/>
    <w:rsid w:val="00122CB3"/>
    <w:rsid w:val="00122D94"/>
    <w:rsid w:val="00123252"/>
    <w:rsid w:val="00123561"/>
    <w:rsid w:val="00123DA6"/>
    <w:rsid w:val="00124A86"/>
    <w:rsid w:val="001250EE"/>
    <w:rsid w:val="00125460"/>
    <w:rsid w:val="00125CDF"/>
    <w:rsid w:val="00126071"/>
    <w:rsid w:val="001264EA"/>
    <w:rsid w:val="0012656A"/>
    <w:rsid w:val="00126991"/>
    <w:rsid w:val="00126B6D"/>
    <w:rsid w:val="0012753E"/>
    <w:rsid w:val="00127D9E"/>
    <w:rsid w:val="00127FBB"/>
    <w:rsid w:val="0013001D"/>
    <w:rsid w:val="00130542"/>
    <w:rsid w:val="00131404"/>
    <w:rsid w:val="001317CE"/>
    <w:rsid w:val="00132F9C"/>
    <w:rsid w:val="00134497"/>
    <w:rsid w:val="001346A6"/>
    <w:rsid w:val="00134C07"/>
    <w:rsid w:val="001354B6"/>
    <w:rsid w:val="00135753"/>
    <w:rsid w:val="00135EB6"/>
    <w:rsid w:val="00136774"/>
    <w:rsid w:val="00136E5C"/>
    <w:rsid w:val="0013729A"/>
    <w:rsid w:val="00137375"/>
    <w:rsid w:val="001379A5"/>
    <w:rsid w:val="00137D4E"/>
    <w:rsid w:val="00137F3F"/>
    <w:rsid w:val="00140847"/>
    <w:rsid w:val="00140941"/>
    <w:rsid w:val="00140E95"/>
    <w:rsid w:val="00140FB7"/>
    <w:rsid w:val="001410A0"/>
    <w:rsid w:val="001415F3"/>
    <w:rsid w:val="00141BA4"/>
    <w:rsid w:val="00142998"/>
    <w:rsid w:val="00142F7C"/>
    <w:rsid w:val="001433ED"/>
    <w:rsid w:val="001434D2"/>
    <w:rsid w:val="0014358D"/>
    <w:rsid w:val="001437E7"/>
    <w:rsid w:val="00143F3B"/>
    <w:rsid w:val="00144485"/>
    <w:rsid w:val="00146502"/>
    <w:rsid w:val="001466CE"/>
    <w:rsid w:val="00146E16"/>
    <w:rsid w:val="00147A21"/>
    <w:rsid w:val="00147F20"/>
    <w:rsid w:val="001502F8"/>
    <w:rsid w:val="00151F35"/>
    <w:rsid w:val="001520AC"/>
    <w:rsid w:val="00152423"/>
    <w:rsid w:val="001528BA"/>
    <w:rsid w:val="00152907"/>
    <w:rsid w:val="00152C61"/>
    <w:rsid w:val="00152C86"/>
    <w:rsid w:val="00153062"/>
    <w:rsid w:val="001531B7"/>
    <w:rsid w:val="0015342E"/>
    <w:rsid w:val="00154682"/>
    <w:rsid w:val="00155447"/>
    <w:rsid w:val="00155565"/>
    <w:rsid w:val="00155683"/>
    <w:rsid w:val="0015575A"/>
    <w:rsid w:val="00156309"/>
    <w:rsid w:val="001565DB"/>
    <w:rsid w:val="00156746"/>
    <w:rsid w:val="00156F08"/>
    <w:rsid w:val="001573BE"/>
    <w:rsid w:val="00161510"/>
    <w:rsid w:val="00161A24"/>
    <w:rsid w:val="00161CAF"/>
    <w:rsid w:val="00163B1B"/>
    <w:rsid w:val="001642F3"/>
    <w:rsid w:val="0016509F"/>
    <w:rsid w:val="00165626"/>
    <w:rsid w:val="00165AC3"/>
    <w:rsid w:val="00165C99"/>
    <w:rsid w:val="0016683A"/>
    <w:rsid w:val="00166944"/>
    <w:rsid w:val="00167869"/>
    <w:rsid w:val="00167D69"/>
    <w:rsid w:val="00170DCA"/>
    <w:rsid w:val="00171296"/>
    <w:rsid w:val="00171B18"/>
    <w:rsid w:val="00171D95"/>
    <w:rsid w:val="00171F7D"/>
    <w:rsid w:val="0017251C"/>
    <w:rsid w:val="00172ADD"/>
    <w:rsid w:val="00173689"/>
    <w:rsid w:val="001740EA"/>
    <w:rsid w:val="00174B9D"/>
    <w:rsid w:val="00174C1F"/>
    <w:rsid w:val="001752F3"/>
    <w:rsid w:val="00175391"/>
    <w:rsid w:val="00176080"/>
    <w:rsid w:val="001768BD"/>
    <w:rsid w:val="00176FC6"/>
    <w:rsid w:val="00177AF4"/>
    <w:rsid w:val="00180EF8"/>
    <w:rsid w:val="00181100"/>
    <w:rsid w:val="001819AF"/>
    <w:rsid w:val="00181BEE"/>
    <w:rsid w:val="00181DF6"/>
    <w:rsid w:val="00183074"/>
    <w:rsid w:val="0018377A"/>
    <w:rsid w:val="001848F2"/>
    <w:rsid w:val="00184BB4"/>
    <w:rsid w:val="001855E5"/>
    <w:rsid w:val="00185DA3"/>
    <w:rsid w:val="00186EAE"/>
    <w:rsid w:val="001876C2"/>
    <w:rsid w:val="00187F1D"/>
    <w:rsid w:val="00187F7E"/>
    <w:rsid w:val="0019020D"/>
    <w:rsid w:val="001907D6"/>
    <w:rsid w:val="00190F1D"/>
    <w:rsid w:val="00191D31"/>
    <w:rsid w:val="0019215B"/>
    <w:rsid w:val="00192296"/>
    <w:rsid w:val="00192677"/>
    <w:rsid w:val="00193AF4"/>
    <w:rsid w:val="00194AAF"/>
    <w:rsid w:val="00196BEB"/>
    <w:rsid w:val="00196C99"/>
    <w:rsid w:val="00197CCA"/>
    <w:rsid w:val="00197E2B"/>
    <w:rsid w:val="00197F7B"/>
    <w:rsid w:val="001A009F"/>
    <w:rsid w:val="001A03C9"/>
    <w:rsid w:val="001A082F"/>
    <w:rsid w:val="001A0A25"/>
    <w:rsid w:val="001A0DB3"/>
    <w:rsid w:val="001A0FFF"/>
    <w:rsid w:val="001A14BC"/>
    <w:rsid w:val="001A1F78"/>
    <w:rsid w:val="001A23AE"/>
    <w:rsid w:val="001A24B6"/>
    <w:rsid w:val="001A277F"/>
    <w:rsid w:val="001A2B56"/>
    <w:rsid w:val="001A34C6"/>
    <w:rsid w:val="001A3E0D"/>
    <w:rsid w:val="001A55BC"/>
    <w:rsid w:val="001A60EB"/>
    <w:rsid w:val="001A6141"/>
    <w:rsid w:val="001A64FB"/>
    <w:rsid w:val="001A6862"/>
    <w:rsid w:val="001A6A5C"/>
    <w:rsid w:val="001A6A75"/>
    <w:rsid w:val="001A6EAA"/>
    <w:rsid w:val="001A726C"/>
    <w:rsid w:val="001A748B"/>
    <w:rsid w:val="001A774E"/>
    <w:rsid w:val="001A7C01"/>
    <w:rsid w:val="001A7EBF"/>
    <w:rsid w:val="001B0517"/>
    <w:rsid w:val="001B0B4C"/>
    <w:rsid w:val="001B0D5F"/>
    <w:rsid w:val="001B1666"/>
    <w:rsid w:val="001B17C3"/>
    <w:rsid w:val="001B1814"/>
    <w:rsid w:val="001B1849"/>
    <w:rsid w:val="001B1C6B"/>
    <w:rsid w:val="001B321B"/>
    <w:rsid w:val="001B32AF"/>
    <w:rsid w:val="001B5189"/>
    <w:rsid w:val="001B55A9"/>
    <w:rsid w:val="001B5B71"/>
    <w:rsid w:val="001B5C4B"/>
    <w:rsid w:val="001B5EBB"/>
    <w:rsid w:val="001B61A3"/>
    <w:rsid w:val="001B634D"/>
    <w:rsid w:val="001B7877"/>
    <w:rsid w:val="001B7D39"/>
    <w:rsid w:val="001B7FCD"/>
    <w:rsid w:val="001C0822"/>
    <w:rsid w:val="001C0C68"/>
    <w:rsid w:val="001C0E4B"/>
    <w:rsid w:val="001C167F"/>
    <w:rsid w:val="001C1D23"/>
    <w:rsid w:val="001C2359"/>
    <w:rsid w:val="001C26D2"/>
    <w:rsid w:val="001C2E58"/>
    <w:rsid w:val="001C357E"/>
    <w:rsid w:val="001C35BD"/>
    <w:rsid w:val="001C3F90"/>
    <w:rsid w:val="001C431E"/>
    <w:rsid w:val="001C4EF3"/>
    <w:rsid w:val="001C4F9C"/>
    <w:rsid w:val="001C5051"/>
    <w:rsid w:val="001C6246"/>
    <w:rsid w:val="001C67F2"/>
    <w:rsid w:val="001D0466"/>
    <w:rsid w:val="001D0D59"/>
    <w:rsid w:val="001D2B97"/>
    <w:rsid w:val="001D3408"/>
    <w:rsid w:val="001D3934"/>
    <w:rsid w:val="001D44E1"/>
    <w:rsid w:val="001D4A0D"/>
    <w:rsid w:val="001D4C5C"/>
    <w:rsid w:val="001D50FB"/>
    <w:rsid w:val="001D58AD"/>
    <w:rsid w:val="001D5DF5"/>
    <w:rsid w:val="001D673D"/>
    <w:rsid w:val="001D7333"/>
    <w:rsid w:val="001D7D5E"/>
    <w:rsid w:val="001D7E76"/>
    <w:rsid w:val="001E0260"/>
    <w:rsid w:val="001E039D"/>
    <w:rsid w:val="001E03BE"/>
    <w:rsid w:val="001E075A"/>
    <w:rsid w:val="001E0F5C"/>
    <w:rsid w:val="001E1217"/>
    <w:rsid w:val="001E1D52"/>
    <w:rsid w:val="001E21DD"/>
    <w:rsid w:val="001E2396"/>
    <w:rsid w:val="001E26E3"/>
    <w:rsid w:val="001E280C"/>
    <w:rsid w:val="001E2AA6"/>
    <w:rsid w:val="001E33C0"/>
    <w:rsid w:val="001E3444"/>
    <w:rsid w:val="001E357C"/>
    <w:rsid w:val="001E3790"/>
    <w:rsid w:val="001E3BD5"/>
    <w:rsid w:val="001E3CAF"/>
    <w:rsid w:val="001E3E13"/>
    <w:rsid w:val="001E467C"/>
    <w:rsid w:val="001E62EB"/>
    <w:rsid w:val="001E6643"/>
    <w:rsid w:val="001E714C"/>
    <w:rsid w:val="001E7640"/>
    <w:rsid w:val="001E77F4"/>
    <w:rsid w:val="001E77FA"/>
    <w:rsid w:val="001E7AF6"/>
    <w:rsid w:val="001F06EA"/>
    <w:rsid w:val="001F0819"/>
    <w:rsid w:val="001F1294"/>
    <w:rsid w:val="001F174F"/>
    <w:rsid w:val="001F175E"/>
    <w:rsid w:val="001F1C7C"/>
    <w:rsid w:val="001F1FC5"/>
    <w:rsid w:val="001F2D62"/>
    <w:rsid w:val="001F32E0"/>
    <w:rsid w:val="001F349B"/>
    <w:rsid w:val="001F3D3E"/>
    <w:rsid w:val="001F41D1"/>
    <w:rsid w:val="001F4697"/>
    <w:rsid w:val="001F56AC"/>
    <w:rsid w:val="001F56DC"/>
    <w:rsid w:val="001F653B"/>
    <w:rsid w:val="001F65D5"/>
    <w:rsid w:val="002004ED"/>
    <w:rsid w:val="00200796"/>
    <w:rsid w:val="002010A1"/>
    <w:rsid w:val="00201960"/>
    <w:rsid w:val="0020212A"/>
    <w:rsid w:val="0020224D"/>
    <w:rsid w:val="00202339"/>
    <w:rsid w:val="002023C6"/>
    <w:rsid w:val="00202CB1"/>
    <w:rsid w:val="00203016"/>
    <w:rsid w:val="00203A68"/>
    <w:rsid w:val="0020456B"/>
    <w:rsid w:val="00204AD5"/>
    <w:rsid w:val="00204B92"/>
    <w:rsid w:val="00204C0A"/>
    <w:rsid w:val="00205757"/>
    <w:rsid w:val="00205D1E"/>
    <w:rsid w:val="00206837"/>
    <w:rsid w:val="00210909"/>
    <w:rsid w:val="00212489"/>
    <w:rsid w:val="002125C7"/>
    <w:rsid w:val="002129BF"/>
    <w:rsid w:val="00213478"/>
    <w:rsid w:val="002139EF"/>
    <w:rsid w:val="00213B78"/>
    <w:rsid w:val="00215795"/>
    <w:rsid w:val="00215D71"/>
    <w:rsid w:val="00215EB2"/>
    <w:rsid w:val="002170C7"/>
    <w:rsid w:val="00217978"/>
    <w:rsid w:val="002200BC"/>
    <w:rsid w:val="002200FF"/>
    <w:rsid w:val="00220393"/>
    <w:rsid w:val="0022052B"/>
    <w:rsid w:val="0022052D"/>
    <w:rsid w:val="00221530"/>
    <w:rsid w:val="002227AC"/>
    <w:rsid w:val="0022288F"/>
    <w:rsid w:val="0022399D"/>
    <w:rsid w:val="00225073"/>
    <w:rsid w:val="00225955"/>
    <w:rsid w:val="0022699B"/>
    <w:rsid w:val="00226CB7"/>
    <w:rsid w:val="0022732B"/>
    <w:rsid w:val="002275BE"/>
    <w:rsid w:val="00230494"/>
    <w:rsid w:val="0023135B"/>
    <w:rsid w:val="0023180E"/>
    <w:rsid w:val="0023210D"/>
    <w:rsid w:val="002321F0"/>
    <w:rsid w:val="002325D9"/>
    <w:rsid w:val="002329B0"/>
    <w:rsid w:val="00232EED"/>
    <w:rsid w:val="0023389B"/>
    <w:rsid w:val="00233B6A"/>
    <w:rsid w:val="00233CFD"/>
    <w:rsid w:val="00233D3C"/>
    <w:rsid w:val="00234058"/>
    <w:rsid w:val="00234156"/>
    <w:rsid w:val="002344D5"/>
    <w:rsid w:val="00234866"/>
    <w:rsid w:val="002348BD"/>
    <w:rsid w:val="00234B86"/>
    <w:rsid w:val="00236820"/>
    <w:rsid w:val="00237FE5"/>
    <w:rsid w:val="00240B51"/>
    <w:rsid w:val="002413CB"/>
    <w:rsid w:val="002417B7"/>
    <w:rsid w:val="002417E3"/>
    <w:rsid w:val="00241A70"/>
    <w:rsid w:val="00241C84"/>
    <w:rsid w:val="00241CAD"/>
    <w:rsid w:val="002425FB"/>
    <w:rsid w:val="002436EB"/>
    <w:rsid w:val="00243A97"/>
    <w:rsid w:val="002441FE"/>
    <w:rsid w:val="002447B3"/>
    <w:rsid w:val="002457DC"/>
    <w:rsid w:val="002460C6"/>
    <w:rsid w:val="002461A9"/>
    <w:rsid w:val="002467C7"/>
    <w:rsid w:val="002472E3"/>
    <w:rsid w:val="00247317"/>
    <w:rsid w:val="00250549"/>
    <w:rsid w:val="00250999"/>
    <w:rsid w:val="002509C1"/>
    <w:rsid w:val="00251F59"/>
    <w:rsid w:val="002522F9"/>
    <w:rsid w:val="002523F4"/>
    <w:rsid w:val="002528A2"/>
    <w:rsid w:val="0025296A"/>
    <w:rsid w:val="0025312B"/>
    <w:rsid w:val="00253AC2"/>
    <w:rsid w:val="00253F04"/>
    <w:rsid w:val="00253F74"/>
    <w:rsid w:val="00254448"/>
    <w:rsid w:val="002546E6"/>
    <w:rsid w:val="002549C0"/>
    <w:rsid w:val="002556BA"/>
    <w:rsid w:val="00255A7A"/>
    <w:rsid w:val="00255D7E"/>
    <w:rsid w:val="00256716"/>
    <w:rsid w:val="0025675D"/>
    <w:rsid w:val="002567DE"/>
    <w:rsid w:val="00256ED7"/>
    <w:rsid w:val="00256FEC"/>
    <w:rsid w:val="0025748E"/>
    <w:rsid w:val="002578F6"/>
    <w:rsid w:val="00257D90"/>
    <w:rsid w:val="00260134"/>
    <w:rsid w:val="00260B85"/>
    <w:rsid w:val="00261807"/>
    <w:rsid w:val="0026235D"/>
    <w:rsid w:val="00262701"/>
    <w:rsid w:val="002628CA"/>
    <w:rsid w:val="00262FF4"/>
    <w:rsid w:val="00263754"/>
    <w:rsid w:val="002638AF"/>
    <w:rsid w:val="002644A3"/>
    <w:rsid w:val="002647DD"/>
    <w:rsid w:val="00264D58"/>
    <w:rsid w:val="00264F39"/>
    <w:rsid w:val="0026583D"/>
    <w:rsid w:val="00265A12"/>
    <w:rsid w:val="0026789E"/>
    <w:rsid w:val="00270112"/>
    <w:rsid w:val="0027012C"/>
    <w:rsid w:val="00270151"/>
    <w:rsid w:val="00270808"/>
    <w:rsid w:val="00270B1D"/>
    <w:rsid w:val="0027132A"/>
    <w:rsid w:val="00271343"/>
    <w:rsid w:val="00271442"/>
    <w:rsid w:val="00272F7A"/>
    <w:rsid w:val="00273807"/>
    <w:rsid w:val="002739FF"/>
    <w:rsid w:val="0027481D"/>
    <w:rsid w:val="00274A3F"/>
    <w:rsid w:val="00274A51"/>
    <w:rsid w:val="00274EFE"/>
    <w:rsid w:val="00275162"/>
    <w:rsid w:val="00276EF0"/>
    <w:rsid w:val="0027732F"/>
    <w:rsid w:val="00277435"/>
    <w:rsid w:val="002779EA"/>
    <w:rsid w:val="00277B24"/>
    <w:rsid w:val="00280607"/>
    <w:rsid w:val="00280B17"/>
    <w:rsid w:val="0028141E"/>
    <w:rsid w:val="00281F6A"/>
    <w:rsid w:val="0028251E"/>
    <w:rsid w:val="00282698"/>
    <w:rsid w:val="00282E30"/>
    <w:rsid w:val="002830B8"/>
    <w:rsid w:val="00283145"/>
    <w:rsid w:val="00283733"/>
    <w:rsid w:val="002839F3"/>
    <w:rsid w:val="00284190"/>
    <w:rsid w:val="00284192"/>
    <w:rsid w:val="002841E4"/>
    <w:rsid w:val="0028438F"/>
    <w:rsid w:val="00284794"/>
    <w:rsid w:val="00285B77"/>
    <w:rsid w:val="002860B7"/>
    <w:rsid w:val="002862CE"/>
    <w:rsid w:val="00286353"/>
    <w:rsid w:val="00286670"/>
    <w:rsid w:val="00286A5E"/>
    <w:rsid w:val="00286E9C"/>
    <w:rsid w:val="002874A0"/>
    <w:rsid w:val="002874F5"/>
    <w:rsid w:val="00287A6C"/>
    <w:rsid w:val="002902A8"/>
    <w:rsid w:val="00290E3D"/>
    <w:rsid w:val="00290FB0"/>
    <w:rsid w:val="00291CAD"/>
    <w:rsid w:val="00291F05"/>
    <w:rsid w:val="00291FE5"/>
    <w:rsid w:val="00292167"/>
    <w:rsid w:val="0029351C"/>
    <w:rsid w:val="00293898"/>
    <w:rsid w:val="00294368"/>
    <w:rsid w:val="0029476F"/>
    <w:rsid w:val="00295247"/>
    <w:rsid w:val="0029570C"/>
    <w:rsid w:val="002967A0"/>
    <w:rsid w:val="002973A8"/>
    <w:rsid w:val="00297B7D"/>
    <w:rsid w:val="002A10DE"/>
    <w:rsid w:val="002A11B5"/>
    <w:rsid w:val="002A125E"/>
    <w:rsid w:val="002A17A8"/>
    <w:rsid w:val="002A1B1E"/>
    <w:rsid w:val="002A20D9"/>
    <w:rsid w:val="002A3413"/>
    <w:rsid w:val="002A3443"/>
    <w:rsid w:val="002A36F1"/>
    <w:rsid w:val="002A4125"/>
    <w:rsid w:val="002A5082"/>
    <w:rsid w:val="002A5276"/>
    <w:rsid w:val="002A60FB"/>
    <w:rsid w:val="002A630C"/>
    <w:rsid w:val="002A6784"/>
    <w:rsid w:val="002A6995"/>
    <w:rsid w:val="002A69AB"/>
    <w:rsid w:val="002A703B"/>
    <w:rsid w:val="002A711D"/>
    <w:rsid w:val="002B0402"/>
    <w:rsid w:val="002B1174"/>
    <w:rsid w:val="002B16C3"/>
    <w:rsid w:val="002B180E"/>
    <w:rsid w:val="002B19CF"/>
    <w:rsid w:val="002B2989"/>
    <w:rsid w:val="002B43D5"/>
    <w:rsid w:val="002B6163"/>
    <w:rsid w:val="002B620B"/>
    <w:rsid w:val="002B6536"/>
    <w:rsid w:val="002B6BC2"/>
    <w:rsid w:val="002B782C"/>
    <w:rsid w:val="002B7CB4"/>
    <w:rsid w:val="002B7D90"/>
    <w:rsid w:val="002C0B00"/>
    <w:rsid w:val="002C1096"/>
    <w:rsid w:val="002C1C51"/>
    <w:rsid w:val="002C263C"/>
    <w:rsid w:val="002C27E0"/>
    <w:rsid w:val="002C3A12"/>
    <w:rsid w:val="002C409D"/>
    <w:rsid w:val="002C42BB"/>
    <w:rsid w:val="002C4817"/>
    <w:rsid w:val="002C4F15"/>
    <w:rsid w:val="002C5216"/>
    <w:rsid w:val="002C5288"/>
    <w:rsid w:val="002C5A01"/>
    <w:rsid w:val="002C5ABD"/>
    <w:rsid w:val="002C5CCA"/>
    <w:rsid w:val="002C6550"/>
    <w:rsid w:val="002C6578"/>
    <w:rsid w:val="002C661F"/>
    <w:rsid w:val="002C668B"/>
    <w:rsid w:val="002C6793"/>
    <w:rsid w:val="002C67F8"/>
    <w:rsid w:val="002C6D62"/>
    <w:rsid w:val="002C7566"/>
    <w:rsid w:val="002C7825"/>
    <w:rsid w:val="002C782F"/>
    <w:rsid w:val="002C78DA"/>
    <w:rsid w:val="002C7BC8"/>
    <w:rsid w:val="002C7F41"/>
    <w:rsid w:val="002D03EF"/>
    <w:rsid w:val="002D0543"/>
    <w:rsid w:val="002D0AD4"/>
    <w:rsid w:val="002D10D0"/>
    <w:rsid w:val="002D137B"/>
    <w:rsid w:val="002D175F"/>
    <w:rsid w:val="002D2DDA"/>
    <w:rsid w:val="002D3B0C"/>
    <w:rsid w:val="002D4383"/>
    <w:rsid w:val="002D4BCB"/>
    <w:rsid w:val="002D5FB0"/>
    <w:rsid w:val="002D64BE"/>
    <w:rsid w:val="002D6D9E"/>
    <w:rsid w:val="002D794E"/>
    <w:rsid w:val="002D7D9A"/>
    <w:rsid w:val="002E0CCD"/>
    <w:rsid w:val="002E1A41"/>
    <w:rsid w:val="002E265A"/>
    <w:rsid w:val="002E27B2"/>
    <w:rsid w:val="002E2A80"/>
    <w:rsid w:val="002E3396"/>
    <w:rsid w:val="002E4C1E"/>
    <w:rsid w:val="002E5D3E"/>
    <w:rsid w:val="002E5D46"/>
    <w:rsid w:val="002E637C"/>
    <w:rsid w:val="002E669E"/>
    <w:rsid w:val="002E67FD"/>
    <w:rsid w:val="002E7D96"/>
    <w:rsid w:val="002F0034"/>
    <w:rsid w:val="002F0226"/>
    <w:rsid w:val="002F066C"/>
    <w:rsid w:val="002F11E7"/>
    <w:rsid w:val="002F12D9"/>
    <w:rsid w:val="002F2200"/>
    <w:rsid w:val="002F2CEE"/>
    <w:rsid w:val="002F310E"/>
    <w:rsid w:val="002F3432"/>
    <w:rsid w:val="002F3DF1"/>
    <w:rsid w:val="002F5799"/>
    <w:rsid w:val="002F5F17"/>
    <w:rsid w:val="002F66CF"/>
    <w:rsid w:val="002F6751"/>
    <w:rsid w:val="002F6D3B"/>
    <w:rsid w:val="002F7FE0"/>
    <w:rsid w:val="00300EEE"/>
    <w:rsid w:val="00300F8D"/>
    <w:rsid w:val="0030155A"/>
    <w:rsid w:val="00301E94"/>
    <w:rsid w:val="00302001"/>
    <w:rsid w:val="003020D0"/>
    <w:rsid w:val="0030282C"/>
    <w:rsid w:val="00303B79"/>
    <w:rsid w:val="00303E03"/>
    <w:rsid w:val="00304EA6"/>
    <w:rsid w:val="003053B4"/>
    <w:rsid w:val="003055DE"/>
    <w:rsid w:val="00305B5A"/>
    <w:rsid w:val="003066CE"/>
    <w:rsid w:val="0030698F"/>
    <w:rsid w:val="0030699D"/>
    <w:rsid w:val="00306BCD"/>
    <w:rsid w:val="00306F9D"/>
    <w:rsid w:val="00307815"/>
    <w:rsid w:val="0030797F"/>
    <w:rsid w:val="0031044C"/>
    <w:rsid w:val="00310D80"/>
    <w:rsid w:val="00310FDD"/>
    <w:rsid w:val="00311FB3"/>
    <w:rsid w:val="003124CD"/>
    <w:rsid w:val="00312AFB"/>
    <w:rsid w:val="00313506"/>
    <w:rsid w:val="00313EF2"/>
    <w:rsid w:val="003141B6"/>
    <w:rsid w:val="00315514"/>
    <w:rsid w:val="00315F26"/>
    <w:rsid w:val="00316019"/>
    <w:rsid w:val="003167F5"/>
    <w:rsid w:val="003168FD"/>
    <w:rsid w:val="00316ED1"/>
    <w:rsid w:val="00320461"/>
    <w:rsid w:val="0032105C"/>
    <w:rsid w:val="003210F4"/>
    <w:rsid w:val="00321149"/>
    <w:rsid w:val="0032123F"/>
    <w:rsid w:val="003216AC"/>
    <w:rsid w:val="0032172F"/>
    <w:rsid w:val="00321EFF"/>
    <w:rsid w:val="0032205F"/>
    <w:rsid w:val="003227A7"/>
    <w:rsid w:val="00322B6F"/>
    <w:rsid w:val="00322C00"/>
    <w:rsid w:val="00323607"/>
    <w:rsid w:val="00323618"/>
    <w:rsid w:val="00323CC2"/>
    <w:rsid w:val="00323DE7"/>
    <w:rsid w:val="00324177"/>
    <w:rsid w:val="00324998"/>
    <w:rsid w:val="003253B6"/>
    <w:rsid w:val="0032577F"/>
    <w:rsid w:val="0032593B"/>
    <w:rsid w:val="00327423"/>
    <w:rsid w:val="0032792A"/>
    <w:rsid w:val="00327ABA"/>
    <w:rsid w:val="00327E2D"/>
    <w:rsid w:val="00330606"/>
    <w:rsid w:val="00330771"/>
    <w:rsid w:val="0033089F"/>
    <w:rsid w:val="0033179B"/>
    <w:rsid w:val="00332014"/>
    <w:rsid w:val="003329B2"/>
    <w:rsid w:val="00332D5F"/>
    <w:rsid w:val="0033451A"/>
    <w:rsid w:val="00334814"/>
    <w:rsid w:val="0033539B"/>
    <w:rsid w:val="003354C3"/>
    <w:rsid w:val="00336264"/>
    <w:rsid w:val="0033657F"/>
    <w:rsid w:val="003369E6"/>
    <w:rsid w:val="00336AD6"/>
    <w:rsid w:val="00336C6C"/>
    <w:rsid w:val="00337E68"/>
    <w:rsid w:val="003408AA"/>
    <w:rsid w:val="00340C23"/>
    <w:rsid w:val="0034125E"/>
    <w:rsid w:val="00341FFD"/>
    <w:rsid w:val="00344728"/>
    <w:rsid w:val="003447F2"/>
    <w:rsid w:val="00345595"/>
    <w:rsid w:val="0034574C"/>
    <w:rsid w:val="0034639F"/>
    <w:rsid w:val="003471E8"/>
    <w:rsid w:val="00347DA1"/>
    <w:rsid w:val="0035001D"/>
    <w:rsid w:val="00350141"/>
    <w:rsid w:val="00350C8C"/>
    <w:rsid w:val="0035126C"/>
    <w:rsid w:val="00351F5E"/>
    <w:rsid w:val="00352085"/>
    <w:rsid w:val="0035209A"/>
    <w:rsid w:val="0035267D"/>
    <w:rsid w:val="0035279D"/>
    <w:rsid w:val="003527A9"/>
    <w:rsid w:val="003527F0"/>
    <w:rsid w:val="00352A89"/>
    <w:rsid w:val="00352FC8"/>
    <w:rsid w:val="00353B74"/>
    <w:rsid w:val="00354167"/>
    <w:rsid w:val="00354A2D"/>
    <w:rsid w:val="0035560C"/>
    <w:rsid w:val="00355FA7"/>
    <w:rsid w:val="00356688"/>
    <w:rsid w:val="00356B09"/>
    <w:rsid w:val="0036002D"/>
    <w:rsid w:val="003600BF"/>
    <w:rsid w:val="003617AB"/>
    <w:rsid w:val="0036227F"/>
    <w:rsid w:val="0036228E"/>
    <w:rsid w:val="003624FA"/>
    <w:rsid w:val="003634DD"/>
    <w:rsid w:val="0036361C"/>
    <w:rsid w:val="003642DC"/>
    <w:rsid w:val="0036438A"/>
    <w:rsid w:val="00364BA1"/>
    <w:rsid w:val="00364D19"/>
    <w:rsid w:val="00364FC2"/>
    <w:rsid w:val="00365AB5"/>
    <w:rsid w:val="0036640D"/>
    <w:rsid w:val="00366827"/>
    <w:rsid w:val="00367E96"/>
    <w:rsid w:val="00371682"/>
    <w:rsid w:val="00371C4E"/>
    <w:rsid w:val="00371CB8"/>
    <w:rsid w:val="00372945"/>
    <w:rsid w:val="00372E50"/>
    <w:rsid w:val="00373C26"/>
    <w:rsid w:val="00373DF3"/>
    <w:rsid w:val="003747B8"/>
    <w:rsid w:val="00374983"/>
    <w:rsid w:val="00374988"/>
    <w:rsid w:val="00374DFF"/>
    <w:rsid w:val="0037507E"/>
    <w:rsid w:val="0037515C"/>
    <w:rsid w:val="00375707"/>
    <w:rsid w:val="00376D33"/>
    <w:rsid w:val="00376D74"/>
    <w:rsid w:val="00376D79"/>
    <w:rsid w:val="00377476"/>
    <w:rsid w:val="00377AAB"/>
    <w:rsid w:val="003804C9"/>
    <w:rsid w:val="0038095B"/>
    <w:rsid w:val="003817F5"/>
    <w:rsid w:val="003824FD"/>
    <w:rsid w:val="00382CED"/>
    <w:rsid w:val="003831FE"/>
    <w:rsid w:val="00383378"/>
    <w:rsid w:val="003833F2"/>
    <w:rsid w:val="00383E75"/>
    <w:rsid w:val="00384032"/>
    <w:rsid w:val="00384749"/>
    <w:rsid w:val="00384AAF"/>
    <w:rsid w:val="0038500C"/>
    <w:rsid w:val="003857E0"/>
    <w:rsid w:val="0038582A"/>
    <w:rsid w:val="003872B4"/>
    <w:rsid w:val="00387308"/>
    <w:rsid w:val="003879AF"/>
    <w:rsid w:val="00387B58"/>
    <w:rsid w:val="00390B40"/>
    <w:rsid w:val="00390BBF"/>
    <w:rsid w:val="00390F70"/>
    <w:rsid w:val="003912B6"/>
    <w:rsid w:val="00391397"/>
    <w:rsid w:val="003914A8"/>
    <w:rsid w:val="00391DE0"/>
    <w:rsid w:val="003938E3"/>
    <w:rsid w:val="00393B36"/>
    <w:rsid w:val="00395D04"/>
    <w:rsid w:val="003961EC"/>
    <w:rsid w:val="003966D4"/>
    <w:rsid w:val="00397248"/>
    <w:rsid w:val="003977D5"/>
    <w:rsid w:val="0039796F"/>
    <w:rsid w:val="003A0175"/>
    <w:rsid w:val="003A0420"/>
    <w:rsid w:val="003A079E"/>
    <w:rsid w:val="003A0855"/>
    <w:rsid w:val="003A1A61"/>
    <w:rsid w:val="003A2118"/>
    <w:rsid w:val="003A2A92"/>
    <w:rsid w:val="003A333D"/>
    <w:rsid w:val="003A3F5E"/>
    <w:rsid w:val="003A462A"/>
    <w:rsid w:val="003A4CDB"/>
    <w:rsid w:val="003A5E22"/>
    <w:rsid w:val="003A5F2D"/>
    <w:rsid w:val="003B0EF1"/>
    <w:rsid w:val="003B102B"/>
    <w:rsid w:val="003B1035"/>
    <w:rsid w:val="003B16AB"/>
    <w:rsid w:val="003B2092"/>
    <w:rsid w:val="003B2E5B"/>
    <w:rsid w:val="003B31AA"/>
    <w:rsid w:val="003B4811"/>
    <w:rsid w:val="003B5031"/>
    <w:rsid w:val="003B508E"/>
    <w:rsid w:val="003B52FE"/>
    <w:rsid w:val="003B569E"/>
    <w:rsid w:val="003B5962"/>
    <w:rsid w:val="003B5C34"/>
    <w:rsid w:val="003B5D9B"/>
    <w:rsid w:val="003B6038"/>
    <w:rsid w:val="003B65C2"/>
    <w:rsid w:val="003B6A4D"/>
    <w:rsid w:val="003B71EE"/>
    <w:rsid w:val="003B7695"/>
    <w:rsid w:val="003B7EE5"/>
    <w:rsid w:val="003C009E"/>
    <w:rsid w:val="003C015E"/>
    <w:rsid w:val="003C031A"/>
    <w:rsid w:val="003C0881"/>
    <w:rsid w:val="003C1414"/>
    <w:rsid w:val="003C15BB"/>
    <w:rsid w:val="003C2666"/>
    <w:rsid w:val="003C2FA9"/>
    <w:rsid w:val="003C34FB"/>
    <w:rsid w:val="003C3A31"/>
    <w:rsid w:val="003C3C0A"/>
    <w:rsid w:val="003C4723"/>
    <w:rsid w:val="003C4CDC"/>
    <w:rsid w:val="003C53A8"/>
    <w:rsid w:val="003C5885"/>
    <w:rsid w:val="003C58BC"/>
    <w:rsid w:val="003C5C48"/>
    <w:rsid w:val="003C6E53"/>
    <w:rsid w:val="003D0B1E"/>
    <w:rsid w:val="003D0F13"/>
    <w:rsid w:val="003D16F7"/>
    <w:rsid w:val="003D1F9B"/>
    <w:rsid w:val="003D2989"/>
    <w:rsid w:val="003D450A"/>
    <w:rsid w:val="003D45EB"/>
    <w:rsid w:val="003D48B8"/>
    <w:rsid w:val="003D5F31"/>
    <w:rsid w:val="003D63A3"/>
    <w:rsid w:val="003D66A4"/>
    <w:rsid w:val="003D6A68"/>
    <w:rsid w:val="003D7226"/>
    <w:rsid w:val="003D7A95"/>
    <w:rsid w:val="003D7CB0"/>
    <w:rsid w:val="003E0E3D"/>
    <w:rsid w:val="003E21A0"/>
    <w:rsid w:val="003E26F8"/>
    <w:rsid w:val="003E2DFD"/>
    <w:rsid w:val="003E321C"/>
    <w:rsid w:val="003E4497"/>
    <w:rsid w:val="003E4CF3"/>
    <w:rsid w:val="003E5659"/>
    <w:rsid w:val="003E56E2"/>
    <w:rsid w:val="003E6D4E"/>
    <w:rsid w:val="003F04C9"/>
    <w:rsid w:val="003F1543"/>
    <w:rsid w:val="003F1E85"/>
    <w:rsid w:val="003F254F"/>
    <w:rsid w:val="003F3200"/>
    <w:rsid w:val="003F350C"/>
    <w:rsid w:val="003F494C"/>
    <w:rsid w:val="003F5338"/>
    <w:rsid w:val="003F561C"/>
    <w:rsid w:val="003F60B3"/>
    <w:rsid w:val="003F6C98"/>
    <w:rsid w:val="003F6D3F"/>
    <w:rsid w:val="003F7972"/>
    <w:rsid w:val="004004B7"/>
    <w:rsid w:val="00400C6E"/>
    <w:rsid w:val="00400D0A"/>
    <w:rsid w:val="0040235B"/>
    <w:rsid w:val="00402D1F"/>
    <w:rsid w:val="004034EA"/>
    <w:rsid w:val="004041EF"/>
    <w:rsid w:val="004044B3"/>
    <w:rsid w:val="00404885"/>
    <w:rsid w:val="004048B5"/>
    <w:rsid w:val="00406910"/>
    <w:rsid w:val="00406B6A"/>
    <w:rsid w:val="00406CC4"/>
    <w:rsid w:val="00406E02"/>
    <w:rsid w:val="00406FC6"/>
    <w:rsid w:val="0040725F"/>
    <w:rsid w:val="00407EC8"/>
    <w:rsid w:val="004126B0"/>
    <w:rsid w:val="004126F6"/>
    <w:rsid w:val="004129B7"/>
    <w:rsid w:val="00413359"/>
    <w:rsid w:val="00413743"/>
    <w:rsid w:val="00413774"/>
    <w:rsid w:val="00413800"/>
    <w:rsid w:val="004144A5"/>
    <w:rsid w:val="0041458F"/>
    <w:rsid w:val="00414D18"/>
    <w:rsid w:val="00414D1A"/>
    <w:rsid w:val="00414E1A"/>
    <w:rsid w:val="00415134"/>
    <w:rsid w:val="00415753"/>
    <w:rsid w:val="0041575D"/>
    <w:rsid w:val="0041578D"/>
    <w:rsid w:val="0041591F"/>
    <w:rsid w:val="0041675F"/>
    <w:rsid w:val="00420B3E"/>
    <w:rsid w:val="004217D7"/>
    <w:rsid w:val="00421A2F"/>
    <w:rsid w:val="00421AC3"/>
    <w:rsid w:val="00421ECB"/>
    <w:rsid w:val="004227D3"/>
    <w:rsid w:val="00422D60"/>
    <w:rsid w:val="00423534"/>
    <w:rsid w:val="0042385E"/>
    <w:rsid w:val="00424169"/>
    <w:rsid w:val="00425BA5"/>
    <w:rsid w:val="00426765"/>
    <w:rsid w:val="00426FCD"/>
    <w:rsid w:val="00427255"/>
    <w:rsid w:val="00427D6A"/>
    <w:rsid w:val="0043033D"/>
    <w:rsid w:val="004304B2"/>
    <w:rsid w:val="00430991"/>
    <w:rsid w:val="004312F1"/>
    <w:rsid w:val="00431725"/>
    <w:rsid w:val="00431AE0"/>
    <w:rsid w:val="00431AEB"/>
    <w:rsid w:val="00431B07"/>
    <w:rsid w:val="0043233E"/>
    <w:rsid w:val="00432479"/>
    <w:rsid w:val="0043366C"/>
    <w:rsid w:val="00433781"/>
    <w:rsid w:val="004337D3"/>
    <w:rsid w:val="00433850"/>
    <w:rsid w:val="00433F60"/>
    <w:rsid w:val="00434AC9"/>
    <w:rsid w:val="00434F43"/>
    <w:rsid w:val="004352CE"/>
    <w:rsid w:val="00435989"/>
    <w:rsid w:val="004359FC"/>
    <w:rsid w:val="00435E30"/>
    <w:rsid w:val="004363E2"/>
    <w:rsid w:val="0043788C"/>
    <w:rsid w:val="00440219"/>
    <w:rsid w:val="004402C8"/>
    <w:rsid w:val="00440342"/>
    <w:rsid w:val="00440565"/>
    <w:rsid w:val="00440B3A"/>
    <w:rsid w:val="00440C42"/>
    <w:rsid w:val="00440C9D"/>
    <w:rsid w:val="00440E33"/>
    <w:rsid w:val="0044129D"/>
    <w:rsid w:val="0044225A"/>
    <w:rsid w:val="00442ADA"/>
    <w:rsid w:val="00442FAE"/>
    <w:rsid w:val="00443257"/>
    <w:rsid w:val="004437F8"/>
    <w:rsid w:val="004438A2"/>
    <w:rsid w:val="0044483A"/>
    <w:rsid w:val="00444A89"/>
    <w:rsid w:val="00444E58"/>
    <w:rsid w:val="00445247"/>
    <w:rsid w:val="00445B40"/>
    <w:rsid w:val="00445DB6"/>
    <w:rsid w:val="0044624C"/>
    <w:rsid w:val="004463DF"/>
    <w:rsid w:val="004467EF"/>
    <w:rsid w:val="004469C0"/>
    <w:rsid w:val="00447590"/>
    <w:rsid w:val="00447BCC"/>
    <w:rsid w:val="0045110F"/>
    <w:rsid w:val="00451541"/>
    <w:rsid w:val="00451666"/>
    <w:rsid w:val="00452478"/>
    <w:rsid w:val="0045265A"/>
    <w:rsid w:val="004526DE"/>
    <w:rsid w:val="004537DD"/>
    <w:rsid w:val="00453E7E"/>
    <w:rsid w:val="004543C4"/>
    <w:rsid w:val="00454AEA"/>
    <w:rsid w:val="00455C56"/>
    <w:rsid w:val="00456EF0"/>
    <w:rsid w:val="00456F0D"/>
    <w:rsid w:val="0045743C"/>
    <w:rsid w:val="0045793B"/>
    <w:rsid w:val="004606C8"/>
    <w:rsid w:val="00460DAB"/>
    <w:rsid w:val="00461122"/>
    <w:rsid w:val="00461219"/>
    <w:rsid w:val="004613A1"/>
    <w:rsid w:val="00461769"/>
    <w:rsid w:val="00461819"/>
    <w:rsid w:val="00461A69"/>
    <w:rsid w:val="004620AC"/>
    <w:rsid w:val="0046238C"/>
    <w:rsid w:val="004629A9"/>
    <w:rsid w:val="00463142"/>
    <w:rsid w:val="00463201"/>
    <w:rsid w:val="00463E77"/>
    <w:rsid w:val="00464751"/>
    <w:rsid w:val="004647C1"/>
    <w:rsid w:val="00464A55"/>
    <w:rsid w:val="00464CDF"/>
    <w:rsid w:val="0046520E"/>
    <w:rsid w:val="00465549"/>
    <w:rsid w:val="00470213"/>
    <w:rsid w:val="00470415"/>
    <w:rsid w:val="0047173E"/>
    <w:rsid w:val="00471859"/>
    <w:rsid w:val="00471CDC"/>
    <w:rsid w:val="00472A02"/>
    <w:rsid w:val="00473A9A"/>
    <w:rsid w:val="00473F4F"/>
    <w:rsid w:val="00474930"/>
    <w:rsid w:val="004750F3"/>
    <w:rsid w:val="00475EB9"/>
    <w:rsid w:val="00475FF9"/>
    <w:rsid w:val="004772A6"/>
    <w:rsid w:val="0048027F"/>
    <w:rsid w:val="004805E0"/>
    <w:rsid w:val="0048086A"/>
    <w:rsid w:val="00480A56"/>
    <w:rsid w:val="00481C14"/>
    <w:rsid w:val="004824E7"/>
    <w:rsid w:val="00482966"/>
    <w:rsid w:val="004829BE"/>
    <w:rsid w:val="00482A12"/>
    <w:rsid w:val="00482D98"/>
    <w:rsid w:val="00482FA2"/>
    <w:rsid w:val="004833E7"/>
    <w:rsid w:val="0048392F"/>
    <w:rsid w:val="004844A6"/>
    <w:rsid w:val="004862F1"/>
    <w:rsid w:val="0048640B"/>
    <w:rsid w:val="00486FEC"/>
    <w:rsid w:val="004872F5"/>
    <w:rsid w:val="00487557"/>
    <w:rsid w:val="0048763A"/>
    <w:rsid w:val="00490467"/>
    <w:rsid w:val="0049138A"/>
    <w:rsid w:val="00491402"/>
    <w:rsid w:val="004916E4"/>
    <w:rsid w:val="004917B1"/>
    <w:rsid w:val="00491CED"/>
    <w:rsid w:val="0049204F"/>
    <w:rsid w:val="004924E2"/>
    <w:rsid w:val="00493D50"/>
    <w:rsid w:val="0049409B"/>
    <w:rsid w:val="0049423F"/>
    <w:rsid w:val="004944B2"/>
    <w:rsid w:val="00494CE8"/>
    <w:rsid w:val="00495367"/>
    <w:rsid w:val="004953BC"/>
    <w:rsid w:val="00495F28"/>
    <w:rsid w:val="0049718A"/>
    <w:rsid w:val="00497C3A"/>
    <w:rsid w:val="004A03B8"/>
    <w:rsid w:val="004A03CB"/>
    <w:rsid w:val="004A0601"/>
    <w:rsid w:val="004A1AAA"/>
    <w:rsid w:val="004A1DA4"/>
    <w:rsid w:val="004A205D"/>
    <w:rsid w:val="004A26F3"/>
    <w:rsid w:val="004A2D27"/>
    <w:rsid w:val="004A33AD"/>
    <w:rsid w:val="004A3E93"/>
    <w:rsid w:val="004A4476"/>
    <w:rsid w:val="004A477F"/>
    <w:rsid w:val="004A4D5F"/>
    <w:rsid w:val="004A50CD"/>
    <w:rsid w:val="004A511B"/>
    <w:rsid w:val="004A586A"/>
    <w:rsid w:val="004A59BD"/>
    <w:rsid w:val="004A5B56"/>
    <w:rsid w:val="004A5DD5"/>
    <w:rsid w:val="004A62BA"/>
    <w:rsid w:val="004A67A5"/>
    <w:rsid w:val="004A697F"/>
    <w:rsid w:val="004A6CD2"/>
    <w:rsid w:val="004A74D2"/>
    <w:rsid w:val="004A7D55"/>
    <w:rsid w:val="004B02DC"/>
    <w:rsid w:val="004B0307"/>
    <w:rsid w:val="004B04D2"/>
    <w:rsid w:val="004B1B14"/>
    <w:rsid w:val="004B207C"/>
    <w:rsid w:val="004B265F"/>
    <w:rsid w:val="004B2F45"/>
    <w:rsid w:val="004B33F7"/>
    <w:rsid w:val="004B385F"/>
    <w:rsid w:val="004B3D5A"/>
    <w:rsid w:val="004B3EC3"/>
    <w:rsid w:val="004B4DC0"/>
    <w:rsid w:val="004B5D58"/>
    <w:rsid w:val="004B5E73"/>
    <w:rsid w:val="004B6407"/>
    <w:rsid w:val="004B6642"/>
    <w:rsid w:val="004B7378"/>
    <w:rsid w:val="004B7F50"/>
    <w:rsid w:val="004C01EF"/>
    <w:rsid w:val="004C03AF"/>
    <w:rsid w:val="004C04DA"/>
    <w:rsid w:val="004C0C55"/>
    <w:rsid w:val="004C1CF0"/>
    <w:rsid w:val="004C224B"/>
    <w:rsid w:val="004C25C2"/>
    <w:rsid w:val="004C2B2C"/>
    <w:rsid w:val="004C307F"/>
    <w:rsid w:val="004C30DC"/>
    <w:rsid w:val="004C366D"/>
    <w:rsid w:val="004C3890"/>
    <w:rsid w:val="004C4109"/>
    <w:rsid w:val="004C500D"/>
    <w:rsid w:val="004C510B"/>
    <w:rsid w:val="004C5190"/>
    <w:rsid w:val="004C549E"/>
    <w:rsid w:val="004C5970"/>
    <w:rsid w:val="004C6291"/>
    <w:rsid w:val="004C6508"/>
    <w:rsid w:val="004C6680"/>
    <w:rsid w:val="004C6AEA"/>
    <w:rsid w:val="004C743A"/>
    <w:rsid w:val="004C77D7"/>
    <w:rsid w:val="004C7F3A"/>
    <w:rsid w:val="004D0978"/>
    <w:rsid w:val="004D1D27"/>
    <w:rsid w:val="004D2A9E"/>
    <w:rsid w:val="004D34EC"/>
    <w:rsid w:val="004D35FD"/>
    <w:rsid w:val="004D3C01"/>
    <w:rsid w:val="004D3D8E"/>
    <w:rsid w:val="004D408D"/>
    <w:rsid w:val="004D40E3"/>
    <w:rsid w:val="004D417E"/>
    <w:rsid w:val="004D4742"/>
    <w:rsid w:val="004D53DE"/>
    <w:rsid w:val="004D56E6"/>
    <w:rsid w:val="004D5750"/>
    <w:rsid w:val="004D5967"/>
    <w:rsid w:val="004D5A50"/>
    <w:rsid w:val="004D5D30"/>
    <w:rsid w:val="004D605E"/>
    <w:rsid w:val="004D6EA9"/>
    <w:rsid w:val="004D76B0"/>
    <w:rsid w:val="004D774C"/>
    <w:rsid w:val="004E14A0"/>
    <w:rsid w:val="004E1669"/>
    <w:rsid w:val="004E200C"/>
    <w:rsid w:val="004E281A"/>
    <w:rsid w:val="004E2A5E"/>
    <w:rsid w:val="004E3147"/>
    <w:rsid w:val="004E337D"/>
    <w:rsid w:val="004E38F7"/>
    <w:rsid w:val="004E3DF0"/>
    <w:rsid w:val="004E3EBE"/>
    <w:rsid w:val="004E407B"/>
    <w:rsid w:val="004E5081"/>
    <w:rsid w:val="004E5533"/>
    <w:rsid w:val="004E5834"/>
    <w:rsid w:val="004E6196"/>
    <w:rsid w:val="004E6716"/>
    <w:rsid w:val="004E6880"/>
    <w:rsid w:val="004F0389"/>
    <w:rsid w:val="004F090F"/>
    <w:rsid w:val="004F0E65"/>
    <w:rsid w:val="004F1EC8"/>
    <w:rsid w:val="004F1F24"/>
    <w:rsid w:val="004F23B0"/>
    <w:rsid w:val="004F2688"/>
    <w:rsid w:val="004F38C8"/>
    <w:rsid w:val="004F3A71"/>
    <w:rsid w:val="004F40F6"/>
    <w:rsid w:val="004F4234"/>
    <w:rsid w:val="004F45C2"/>
    <w:rsid w:val="004F4903"/>
    <w:rsid w:val="004F4A72"/>
    <w:rsid w:val="004F50D5"/>
    <w:rsid w:val="004F6711"/>
    <w:rsid w:val="004F6D66"/>
    <w:rsid w:val="004F77C1"/>
    <w:rsid w:val="004F7F0D"/>
    <w:rsid w:val="0050008F"/>
    <w:rsid w:val="0050036F"/>
    <w:rsid w:val="0050054D"/>
    <w:rsid w:val="005009D1"/>
    <w:rsid w:val="00500C57"/>
    <w:rsid w:val="0050105D"/>
    <w:rsid w:val="0050206D"/>
    <w:rsid w:val="00502097"/>
    <w:rsid w:val="005022E7"/>
    <w:rsid w:val="00502309"/>
    <w:rsid w:val="005023CD"/>
    <w:rsid w:val="00502DF1"/>
    <w:rsid w:val="00503510"/>
    <w:rsid w:val="0050383D"/>
    <w:rsid w:val="005040FA"/>
    <w:rsid w:val="00506872"/>
    <w:rsid w:val="00506DFF"/>
    <w:rsid w:val="0050789C"/>
    <w:rsid w:val="00510189"/>
    <w:rsid w:val="0051050C"/>
    <w:rsid w:val="00511766"/>
    <w:rsid w:val="00511912"/>
    <w:rsid w:val="005138D2"/>
    <w:rsid w:val="005139B5"/>
    <w:rsid w:val="00514118"/>
    <w:rsid w:val="00514388"/>
    <w:rsid w:val="0051459E"/>
    <w:rsid w:val="00514F89"/>
    <w:rsid w:val="005153BE"/>
    <w:rsid w:val="00515911"/>
    <w:rsid w:val="00515E59"/>
    <w:rsid w:val="00516911"/>
    <w:rsid w:val="005171A9"/>
    <w:rsid w:val="00517EEE"/>
    <w:rsid w:val="00520A26"/>
    <w:rsid w:val="00522047"/>
    <w:rsid w:val="005221C4"/>
    <w:rsid w:val="00522220"/>
    <w:rsid w:val="00522631"/>
    <w:rsid w:val="0052269E"/>
    <w:rsid w:val="00522CA7"/>
    <w:rsid w:val="00523767"/>
    <w:rsid w:val="005239AD"/>
    <w:rsid w:val="00523DEF"/>
    <w:rsid w:val="00525E19"/>
    <w:rsid w:val="0052686A"/>
    <w:rsid w:val="00526A26"/>
    <w:rsid w:val="00530821"/>
    <w:rsid w:val="00530EBC"/>
    <w:rsid w:val="00531075"/>
    <w:rsid w:val="0053196B"/>
    <w:rsid w:val="00531F73"/>
    <w:rsid w:val="00532FB5"/>
    <w:rsid w:val="0053355C"/>
    <w:rsid w:val="00533C28"/>
    <w:rsid w:val="00533DE5"/>
    <w:rsid w:val="0053446F"/>
    <w:rsid w:val="00534AF5"/>
    <w:rsid w:val="00534C36"/>
    <w:rsid w:val="00534F38"/>
    <w:rsid w:val="00535183"/>
    <w:rsid w:val="00535855"/>
    <w:rsid w:val="00535BB6"/>
    <w:rsid w:val="0053609E"/>
    <w:rsid w:val="00536945"/>
    <w:rsid w:val="00536AD1"/>
    <w:rsid w:val="005373FC"/>
    <w:rsid w:val="00537C09"/>
    <w:rsid w:val="00537CFC"/>
    <w:rsid w:val="00540A57"/>
    <w:rsid w:val="00540F3E"/>
    <w:rsid w:val="005421DE"/>
    <w:rsid w:val="0054255A"/>
    <w:rsid w:val="00542BB3"/>
    <w:rsid w:val="00542D52"/>
    <w:rsid w:val="005430DF"/>
    <w:rsid w:val="005431F5"/>
    <w:rsid w:val="00543473"/>
    <w:rsid w:val="0054496A"/>
    <w:rsid w:val="005459E2"/>
    <w:rsid w:val="00550D4F"/>
    <w:rsid w:val="005513FC"/>
    <w:rsid w:val="005515A7"/>
    <w:rsid w:val="00551741"/>
    <w:rsid w:val="00551900"/>
    <w:rsid w:val="00552941"/>
    <w:rsid w:val="00552CA9"/>
    <w:rsid w:val="005533D6"/>
    <w:rsid w:val="00553ABD"/>
    <w:rsid w:val="00553F0B"/>
    <w:rsid w:val="0055402D"/>
    <w:rsid w:val="00554045"/>
    <w:rsid w:val="005540CC"/>
    <w:rsid w:val="005540EA"/>
    <w:rsid w:val="005548EA"/>
    <w:rsid w:val="005552A2"/>
    <w:rsid w:val="00555CAE"/>
    <w:rsid w:val="00556029"/>
    <w:rsid w:val="00556043"/>
    <w:rsid w:val="00556611"/>
    <w:rsid w:val="005568CB"/>
    <w:rsid w:val="0055697B"/>
    <w:rsid w:val="005574AD"/>
    <w:rsid w:val="005578C0"/>
    <w:rsid w:val="0056095C"/>
    <w:rsid w:val="00561463"/>
    <w:rsid w:val="005614F6"/>
    <w:rsid w:val="00561CC4"/>
    <w:rsid w:val="00562780"/>
    <w:rsid w:val="0056284F"/>
    <w:rsid w:val="00563FC1"/>
    <w:rsid w:val="00564800"/>
    <w:rsid w:val="005649C8"/>
    <w:rsid w:val="00564C76"/>
    <w:rsid w:val="00565844"/>
    <w:rsid w:val="00565946"/>
    <w:rsid w:val="00565958"/>
    <w:rsid w:val="00565A70"/>
    <w:rsid w:val="00566345"/>
    <w:rsid w:val="00566865"/>
    <w:rsid w:val="0056697F"/>
    <w:rsid w:val="00567007"/>
    <w:rsid w:val="005672DF"/>
    <w:rsid w:val="005675B5"/>
    <w:rsid w:val="00567800"/>
    <w:rsid w:val="005715CB"/>
    <w:rsid w:val="00571B28"/>
    <w:rsid w:val="00571D7F"/>
    <w:rsid w:val="005723CB"/>
    <w:rsid w:val="00572450"/>
    <w:rsid w:val="0057285E"/>
    <w:rsid w:val="005734AE"/>
    <w:rsid w:val="005736EE"/>
    <w:rsid w:val="00573FEB"/>
    <w:rsid w:val="00574259"/>
    <w:rsid w:val="00574294"/>
    <w:rsid w:val="005743ED"/>
    <w:rsid w:val="00574603"/>
    <w:rsid w:val="00574656"/>
    <w:rsid w:val="00574736"/>
    <w:rsid w:val="005751F2"/>
    <w:rsid w:val="00577858"/>
    <w:rsid w:val="00577FC0"/>
    <w:rsid w:val="0058099E"/>
    <w:rsid w:val="005809A5"/>
    <w:rsid w:val="00580E13"/>
    <w:rsid w:val="00581655"/>
    <w:rsid w:val="00581830"/>
    <w:rsid w:val="0058217C"/>
    <w:rsid w:val="005827D4"/>
    <w:rsid w:val="00582F4F"/>
    <w:rsid w:val="00584067"/>
    <w:rsid w:val="005840D7"/>
    <w:rsid w:val="00584FD7"/>
    <w:rsid w:val="00585099"/>
    <w:rsid w:val="005860BD"/>
    <w:rsid w:val="005861D4"/>
    <w:rsid w:val="00586777"/>
    <w:rsid w:val="005873C5"/>
    <w:rsid w:val="00587819"/>
    <w:rsid w:val="00587C36"/>
    <w:rsid w:val="00587EFF"/>
    <w:rsid w:val="00590623"/>
    <w:rsid w:val="00590685"/>
    <w:rsid w:val="00590A30"/>
    <w:rsid w:val="00591219"/>
    <w:rsid w:val="00592217"/>
    <w:rsid w:val="005924F5"/>
    <w:rsid w:val="0059291E"/>
    <w:rsid w:val="00592A76"/>
    <w:rsid w:val="00592B33"/>
    <w:rsid w:val="00593E65"/>
    <w:rsid w:val="00595154"/>
    <w:rsid w:val="005959F0"/>
    <w:rsid w:val="00595ED3"/>
    <w:rsid w:val="00597C72"/>
    <w:rsid w:val="005A1016"/>
    <w:rsid w:val="005A11AF"/>
    <w:rsid w:val="005A1C04"/>
    <w:rsid w:val="005A25D2"/>
    <w:rsid w:val="005A32AF"/>
    <w:rsid w:val="005A4628"/>
    <w:rsid w:val="005A4A4D"/>
    <w:rsid w:val="005A4E17"/>
    <w:rsid w:val="005A51AC"/>
    <w:rsid w:val="005A538D"/>
    <w:rsid w:val="005A5491"/>
    <w:rsid w:val="005A6576"/>
    <w:rsid w:val="005A695E"/>
    <w:rsid w:val="005A77F9"/>
    <w:rsid w:val="005B02E2"/>
    <w:rsid w:val="005B05FD"/>
    <w:rsid w:val="005B0827"/>
    <w:rsid w:val="005B09D2"/>
    <w:rsid w:val="005B0DD7"/>
    <w:rsid w:val="005B105B"/>
    <w:rsid w:val="005B11D0"/>
    <w:rsid w:val="005B1BF3"/>
    <w:rsid w:val="005B1F60"/>
    <w:rsid w:val="005B2081"/>
    <w:rsid w:val="005B20FE"/>
    <w:rsid w:val="005B2138"/>
    <w:rsid w:val="005B2381"/>
    <w:rsid w:val="005B3086"/>
    <w:rsid w:val="005B35A5"/>
    <w:rsid w:val="005B3B3B"/>
    <w:rsid w:val="005B3B53"/>
    <w:rsid w:val="005B3E15"/>
    <w:rsid w:val="005B41A7"/>
    <w:rsid w:val="005B41C2"/>
    <w:rsid w:val="005B450C"/>
    <w:rsid w:val="005B5E93"/>
    <w:rsid w:val="005B5F1E"/>
    <w:rsid w:val="005B61BD"/>
    <w:rsid w:val="005B6F8A"/>
    <w:rsid w:val="005C004B"/>
    <w:rsid w:val="005C0086"/>
    <w:rsid w:val="005C0571"/>
    <w:rsid w:val="005C0744"/>
    <w:rsid w:val="005C0785"/>
    <w:rsid w:val="005C0DF1"/>
    <w:rsid w:val="005C0E05"/>
    <w:rsid w:val="005C1950"/>
    <w:rsid w:val="005C19F3"/>
    <w:rsid w:val="005C22A7"/>
    <w:rsid w:val="005C2FDB"/>
    <w:rsid w:val="005C3627"/>
    <w:rsid w:val="005C3B8E"/>
    <w:rsid w:val="005C4962"/>
    <w:rsid w:val="005C54D5"/>
    <w:rsid w:val="005C5EC8"/>
    <w:rsid w:val="005C649E"/>
    <w:rsid w:val="005C64DC"/>
    <w:rsid w:val="005C6AB7"/>
    <w:rsid w:val="005C6C86"/>
    <w:rsid w:val="005C7824"/>
    <w:rsid w:val="005C7CA3"/>
    <w:rsid w:val="005C7DDD"/>
    <w:rsid w:val="005D0423"/>
    <w:rsid w:val="005D2663"/>
    <w:rsid w:val="005D2699"/>
    <w:rsid w:val="005D2C64"/>
    <w:rsid w:val="005D2F05"/>
    <w:rsid w:val="005D2FA2"/>
    <w:rsid w:val="005D347B"/>
    <w:rsid w:val="005D3C90"/>
    <w:rsid w:val="005D5E5E"/>
    <w:rsid w:val="005D68B3"/>
    <w:rsid w:val="005D6AE7"/>
    <w:rsid w:val="005D6DEB"/>
    <w:rsid w:val="005D6F95"/>
    <w:rsid w:val="005D7DFF"/>
    <w:rsid w:val="005E0101"/>
    <w:rsid w:val="005E16DE"/>
    <w:rsid w:val="005E19C8"/>
    <w:rsid w:val="005E1C2F"/>
    <w:rsid w:val="005E2F60"/>
    <w:rsid w:val="005E30F9"/>
    <w:rsid w:val="005E4012"/>
    <w:rsid w:val="005E441E"/>
    <w:rsid w:val="005E47C9"/>
    <w:rsid w:val="005E4D08"/>
    <w:rsid w:val="005E5546"/>
    <w:rsid w:val="005E569B"/>
    <w:rsid w:val="005E5BF5"/>
    <w:rsid w:val="005E5C9D"/>
    <w:rsid w:val="005E5F29"/>
    <w:rsid w:val="005E6D4C"/>
    <w:rsid w:val="005E6F35"/>
    <w:rsid w:val="005E76F8"/>
    <w:rsid w:val="005E7801"/>
    <w:rsid w:val="005F00D3"/>
    <w:rsid w:val="005F0427"/>
    <w:rsid w:val="005F145F"/>
    <w:rsid w:val="005F1DB0"/>
    <w:rsid w:val="005F26BB"/>
    <w:rsid w:val="005F39AC"/>
    <w:rsid w:val="005F3B42"/>
    <w:rsid w:val="005F3B80"/>
    <w:rsid w:val="005F4518"/>
    <w:rsid w:val="005F4D66"/>
    <w:rsid w:val="005F51AD"/>
    <w:rsid w:val="005F5E8B"/>
    <w:rsid w:val="005F6D7E"/>
    <w:rsid w:val="005F7441"/>
    <w:rsid w:val="005F7719"/>
    <w:rsid w:val="005F7D99"/>
    <w:rsid w:val="006002D7"/>
    <w:rsid w:val="0060070D"/>
    <w:rsid w:val="006008A9"/>
    <w:rsid w:val="0060133D"/>
    <w:rsid w:val="006018D0"/>
    <w:rsid w:val="006019B1"/>
    <w:rsid w:val="0060259C"/>
    <w:rsid w:val="006039B1"/>
    <w:rsid w:val="006043FF"/>
    <w:rsid w:val="006053D7"/>
    <w:rsid w:val="006065B0"/>
    <w:rsid w:val="006074FE"/>
    <w:rsid w:val="006104EB"/>
    <w:rsid w:val="00610D7A"/>
    <w:rsid w:val="00612387"/>
    <w:rsid w:val="00612B3C"/>
    <w:rsid w:val="00612CA0"/>
    <w:rsid w:val="006132AE"/>
    <w:rsid w:val="006135F4"/>
    <w:rsid w:val="00615519"/>
    <w:rsid w:val="0061612C"/>
    <w:rsid w:val="00616850"/>
    <w:rsid w:val="00616CFA"/>
    <w:rsid w:val="006176EC"/>
    <w:rsid w:val="00617727"/>
    <w:rsid w:val="00617D16"/>
    <w:rsid w:val="00620D68"/>
    <w:rsid w:val="00621611"/>
    <w:rsid w:val="00621B1E"/>
    <w:rsid w:val="00621D54"/>
    <w:rsid w:val="00622074"/>
    <w:rsid w:val="00622250"/>
    <w:rsid w:val="00622DF1"/>
    <w:rsid w:val="006231C6"/>
    <w:rsid w:val="00623826"/>
    <w:rsid w:val="00623B17"/>
    <w:rsid w:val="00623CA3"/>
    <w:rsid w:val="00624282"/>
    <w:rsid w:val="0062469B"/>
    <w:rsid w:val="00624746"/>
    <w:rsid w:val="006254A0"/>
    <w:rsid w:val="00625CAC"/>
    <w:rsid w:val="00626A09"/>
    <w:rsid w:val="00627016"/>
    <w:rsid w:val="00627977"/>
    <w:rsid w:val="00627CC7"/>
    <w:rsid w:val="00630007"/>
    <w:rsid w:val="006307F8"/>
    <w:rsid w:val="00630B6D"/>
    <w:rsid w:val="00631050"/>
    <w:rsid w:val="006313CC"/>
    <w:rsid w:val="006314BC"/>
    <w:rsid w:val="0063213B"/>
    <w:rsid w:val="0063315E"/>
    <w:rsid w:val="006338EF"/>
    <w:rsid w:val="00633C68"/>
    <w:rsid w:val="00634198"/>
    <w:rsid w:val="00635618"/>
    <w:rsid w:val="00635763"/>
    <w:rsid w:val="0063677F"/>
    <w:rsid w:val="00636802"/>
    <w:rsid w:val="00637961"/>
    <w:rsid w:val="00637F01"/>
    <w:rsid w:val="0064012B"/>
    <w:rsid w:val="006407CD"/>
    <w:rsid w:val="00640B39"/>
    <w:rsid w:val="006410EA"/>
    <w:rsid w:val="00641A8E"/>
    <w:rsid w:val="00642F5A"/>
    <w:rsid w:val="0064317B"/>
    <w:rsid w:val="00643427"/>
    <w:rsid w:val="0064343A"/>
    <w:rsid w:val="006437AA"/>
    <w:rsid w:val="00644FFC"/>
    <w:rsid w:val="00645DA8"/>
    <w:rsid w:val="0064616A"/>
    <w:rsid w:val="00646611"/>
    <w:rsid w:val="00646AAE"/>
    <w:rsid w:val="00646C5B"/>
    <w:rsid w:val="00647425"/>
    <w:rsid w:val="00647AC8"/>
    <w:rsid w:val="006503D3"/>
    <w:rsid w:val="00650613"/>
    <w:rsid w:val="00650623"/>
    <w:rsid w:val="006506A0"/>
    <w:rsid w:val="006507FD"/>
    <w:rsid w:val="00650EF6"/>
    <w:rsid w:val="0065150E"/>
    <w:rsid w:val="00651F8B"/>
    <w:rsid w:val="006526AB"/>
    <w:rsid w:val="0065399F"/>
    <w:rsid w:val="00654571"/>
    <w:rsid w:val="00654694"/>
    <w:rsid w:val="00654707"/>
    <w:rsid w:val="006548F0"/>
    <w:rsid w:val="00654A2F"/>
    <w:rsid w:val="00654B58"/>
    <w:rsid w:val="006557DF"/>
    <w:rsid w:val="006559B7"/>
    <w:rsid w:val="006569BB"/>
    <w:rsid w:val="006575CC"/>
    <w:rsid w:val="006614A9"/>
    <w:rsid w:val="00661665"/>
    <w:rsid w:val="00661C57"/>
    <w:rsid w:val="00661E17"/>
    <w:rsid w:val="00662130"/>
    <w:rsid w:val="00662F98"/>
    <w:rsid w:val="00663C16"/>
    <w:rsid w:val="00663D81"/>
    <w:rsid w:val="00664082"/>
    <w:rsid w:val="00664EAE"/>
    <w:rsid w:val="006652AB"/>
    <w:rsid w:val="00665A96"/>
    <w:rsid w:val="00665C7C"/>
    <w:rsid w:val="0066633A"/>
    <w:rsid w:val="006664CC"/>
    <w:rsid w:val="00666F4A"/>
    <w:rsid w:val="0066704B"/>
    <w:rsid w:val="006675FC"/>
    <w:rsid w:val="00667741"/>
    <w:rsid w:val="00667B0E"/>
    <w:rsid w:val="0067023B"/>
    <w:rsid w:val="00671141"/>
    <w:rsid w:val="00671819"/>
    <w:rsid w:val="00671D93"/>
    <w:rsid w:val="0067216C"/>
    <w:rsid w:val="006724EC"/>
    <w:rsid w:val="006727D7"/>
    <w:rsid w:val="0067292F"/>
    <w:rsid w:val="00673C44"/>
    <w:rsid w:val="00673FBD"/>
    <w:rsid w:val="0067401C"/>
    <w:rsid w:val="00674935"/>
    <w:rsid w:val="00674B1F"/>
    <w:rsid w:val="00676142"/>
    <w:rsid w:val="0067670E"/>
    <w:rsid w:val="0067675C"/>
    <w:rsid w:val="00677183"/>
    <w:rsid w:val="00677550"/>
    <w:rsid w:val="00677780"/>
    <w:rsid w:val="006807F4"/>
    <w:rsid w:val="00680D6D"/>
    <w:rsid w:val="00681079"/>
    <w:rsid w:val="00681A52"/>
    <w:rsid w:val="00681E6A"/>
    <w:rsid w:val="00681F40"/>
    <w:rsid w:val="00682503"/>
    <w:rsid w:val="006827E2"/>
    <w:rsid w:val="00682BC1"/>
    <w:rsid w:val="00682E16"/>
    <w:rsid w:val="00682FA3"/>
    <w:rsid w:val="00684202"/>
    <w:rsid w:val="00684EF9"/>
    <w:rsid w:val="00685089"/>
    <w:rsid w:val="00685396"/>
    <w:rsid w:val="00686775"/>
    <w:rsid w:val="00687803"/>
    <w:rsid w:val="00687EF2"/>
    <w:rsid w:val="006906C3"/>
    <w:rsid w:val="00690B26"/>
    <w:rsid w:val="00690E7E"/>
    <w:rsid w:val="00691168"/>
    <w:rsid w:val="00691A4F"/>
    <w:rsid w:val="00691AB7"/>
    <w:rsid w:val="006925F2"/>
    <w:rsid w:val="00692913"/>
    <w:rsid w:val="006929FB"/>
    <w:rsid w:val="00693465"/>
    <w:rsid w:val="00693733"/>
    <w:rsid w:val="00693933"/>
    <w:rsid w:val="006943AF"/>
    <w:rsid w:val="00694D12"/>
    <w:rsid w:val="006952F5"/>
    <w:rsid w:val="00695C39"/>
    <w:rsid w:val="0069724E"/>
    <w:rsid w:val="00697341"/>
    <w:rsid w:val="0069790C"/>
    <w:rsid w:val="006A179E"/>
    <w:rsid w:val="006A183F"/>
    <w:rsid w:val="006A1C3C"/>
    <w:rsid w:val="006A1E59"/>
    <w:rsid w:val="006A1EDA"/>
    <w:rsid w:val="006A2250"/>
    <w:rsid w:val="006A309E"/>
    <w:rsid w:val="006A3833"/>
    <w:rsid w:val="006A41B9"/>
    <w:rsid w:val="006A41D1"/>
    <w:rsid w:val="006A480F"/>
    <w:rsid w:val="006A5625"/>
    <w:rsid w:val="006A72C4"/>
    <w:rsid w:val="006A760A"/>
    <w:rsid w:val="006A7695"/>
    <w:rsid w:val="006B0098"/>
    <w:rsid w:val="006B063A"/>
    <w:rsid w:val="006B0A05"/>
    <w:rsid w:val="006B0D4E"/>
    <w:rsid w:val="006B1461"/>
    <w:rsid w:val="006B14AD"/>
    <w:rsid w:val="006B1A11"/>
    <w:rsid w:val="006B2CE7"/>
    <w:rsid w:val="006B3574"/>
    <w:rsid w:val="006B3A12"/>
    <w:rsid w:val="006B3A61"/>
    <w:rsid w:val="006B41E1"/>
    <w:rsid w:val="006B4603"/>
    <w:rsid w:val="006B4CE2"/>
    <w:rsid w:val="006B6678"/>
    <w:rsid w:val="006B6702"/>
    <w:rsid w:val="006B67E4"/>
    <w:rsid w:val="006B6FCE"/>
    <w:rsid w:val="006B7010"/>
    <w:rsid w:val="006B732B"/>
    <w:rsid w:val="006B74EE"/>
    <w:rsid w:val="006B7542"/>
    <w:rsid w:val="006B7B18"/>
    <w:rsid w:val="006B7B20"/>
    <w:rsid w:val="006C02CD"/>
    <w:rsid w:val="006C0CCE"/>
    <w:rsid w:val="006C0EF3"/>
    <w:rsid w:val="006C13AF"/>
    <w:rsid w:val="006C1DF2"/>
    <w:rsid w:val="006C1FF0"/>
    <w:rsid w:val="006C2671"/>
    <w:rsid w:val="006C3B93"/>
    <w:rsid w:val="006C3C63"/>
    <w:rsid w:val="006C420F"/>
    <w:rsid w:val="006C6634"/>
    <w:rsid w:val="006C7214"/>
    <w:rsid w:val="006C78A6"/>
    <w:rsid w:val="006D01B4"/>
    <w:rsid w:val="006D01F6"/>
    <w:rsid w:val="006D045A"/>
    <w:rsid w:val="006D067E"/>
    <w:rsid w:val="006D0AFD"/>
    <w:rsid w:val="006D1529"/>
    <w:rsid w:val="006D190E"/>
    <w:rsid w:val="006D1CD3"/>
    <w:rsid w:val="006D2448"/>
    <w:rsid w:val="006D3D3B"/>
    <w:rsid w:val="006D447C"/>
    <w:rsid w:val="006D4A64"/>
    <w:rsid w:val="006D4DA9"/>
    <w:rsid w:val="006D57ED"/>
    <w:rsid w:val="006D59D2"/>
    <w:rsid w:val="006D6079"/>
    <w:rsid w:val="006D61ED"/>
    <w:rsid w:val="006D688D"/>
    <w:rsid w:val="006D6AAD"/>
    <w:rsid w:val="006D7661"/>
    <w:rsid w:val="006E0B85"/>
    <w:rsid w:val="006E0CFF"/>
    <w:rsid w:val="006E0D1E"/>
    <w:rsid w:val="006E1117"/>
    <w:rsid w:val="006E1563"/>
    <w:rsid w:val="006E21F5"/>
    <w:rsid w:val="006E264D"/>
    <w:rsid w:val="006E266E"/>
    <w:rsid w:val="006E277C"/>
    <w:rsid w:val="006E3060"/>
    <w:rsid w:val="006E3654"/>
    <w:rsid w:val="006E3835"/>
    <w:rsid w:val="006E3A53"/>
    <w:rsid w:val="006E3B2C"/>
    <w:rsid w:val="006E4021"/>
    <w:rsid w:val="006E4975"/>
    <w:rsid w:val="006E5770"/>
    <w:rsid w:val="006E5A28"/>
    <w:rsid w:val="006E5A8C"/>
    <w:rsid w:val="006E693C"/>
    <w:rsid w:val="006E6A19"/>
    <w:rsid w:val="006E6EE7"/>
    <w:rsid w:val="006E7A4B"/>
    <w:rsid w:val="006F044E"/>
    <w:rsid w:val="006F09E8"/>
    <w:rsid w:val="006F17C8"/>
    <w:rsid w:val="006F1E28"/>
    <w:rsid w:val="006F2A9A"/>
    <w:rsid w:val="006F3188"/>
    <w:rsid w:val="006F3F95"/>
    <w:rsid w:val="006F3FC1"/>
    <w:rsid w:val="006F4550"/>
    <w:rsid w:val="006F4CA6"/>
    <w:rsid w:val="006F563F"/>
    <w:rsid w:val="006F5B3E"/>
    <w:rsid w:val="006F5B77"/>
    <w:rsid w:val="006F5EEA"/>
    <w:rsid w:val="006F6EB5"/>
    <w:rsid w:val="006F7106"/>
    <w:rsid w:val="006F7E28"/>
    <w:rsid w:val="00701117"/>
    <w:rsid w:val="00701332"/>
    <w:rsid w:val="007021F2"/>
    <w:rsid w:val="0070235F"/>
    <w:rsid w:val="00702EC7"/>
    <w:rsid w:val="00703A9F"/>
    <w:rsid w:val="00703D4E"/>
    <w:rsid w:val="007046C3"/>
    <w:rsid w:val="0070577A"/>
    <w:rsid w:val="007064E4"/>
    <w:rsid w:val="00706648"/>
    <w:rsid w:val="00706E8B"/>
    <w:rsid w:val="007078DA"/>
    <w:rsid w:val="00707D18"/>
    <w:rsid w:val="00707DFF"/>
    <w:rsid w:val="00707EE0"/>
    <w:rsid w:val="00711A5C"/>
    <w:rsid w:val="007128E3"/>
    <w:rsid w:val="00712D06"/>
    <w:rsid w:val="00712E3F"/>
    <w:rsid w:val="00712E6F"/>
    <w:rsid w:val="00713516"/>
    <w:rsid w:val="00713569"/>
    <w:rsid w:val="00714662"/>
    <w:rsid w:val="007149C0"/>
    <w:rsid w:val="00714A9B"/>
    <w:rsid w:val="00714C52"/>
    <w:rsid w:val="00714C64"/>
    <w:rsid w:val="00714E53"/>
    <w:rsid w:val="00714E7C"/>
    <w:rsid w:val="007165DC"/>
    <w:rsid w:val="007166EC"/>
    <w:rsid w:val="00716B8D"/>
    <w:rsid w:val="00716BC9"/>
    <w:rsid w:val="00716D6F"/>
    <w:rsid w:val="0072046C"/>
    <w:rsid w:val="00720E91"/>
    <w:rsid w:val="00721797"/>
    <w:rsid w:val="00721C71"/>
    <w:rsid w:val="007225CA"/>
    <w:rsid w:val="00722E6F"/>
    <w:rsid w:val="007232A1"/>
    <w:rsid w:val="00723391"/>
    <w:rsid w:val="007233D2"/>
    <w:rsid w:val="007237A7"/>
    <w:rsid w:val="0072507C"/>
    <w:rsid w:val="00725181"/>
    <w:rsid w:val="00725A5D"/>
    <w:rsid w:val="00725E3A"/>
    <w:rsid w:val="00727681"/>
    <w:rsid w:val="007276E7"/>
    <w:rsid w:val="00730886"/>
    <w:rsid w:val="00730E6D"/>
    <w:rsid w:val="00731E48"/>
    <w:rsid w:val="007320E8"/>
    <w:rsid w:val="0073253E"/>
    <w:rsid w:val="007327DF"/>
    <w:rsid w:val="00732C76"/>
    <w:rsid w:val="00733E4A"/>
    <w:rsid w:val="00735C99"/>
    <w:rsid w:val="007360FD"/>
    <w:rsid w:val="00736EF4"/>
    <w:rsid w:val="0073707E"/>
    <w:rsid w:val="007370F4"/>
    <w:rsid w:val="00737A81"/>
    <w:rsid w:val="00737C0E"/>
    <w:rsid w:val="007400F9"/>
    <w:rsid w:val="007402DC"/>
    <w:rsid w:val="00740E77"/>
    <w:rsid w:val="00740F68"/>
    <w:rsid w:val="007412EC"/>
    <w:rsid w:val="007413D9"/>
    <w:rsid w:val="00741EDA"/>
    <w:rsid w:val="00742A6B"/>
    <w:rsid w:val="00743971"/>
    <w:rsid w:val="00744321"/>
    <w:rsid w:val="00744E46"/>
    <w:rsid w:val="00744EBB"/>
    <w:rsid w:val="00745E85"/>
    <w:rsid w:val="00745F93"/>
    <w:rsid w:val="00746735"/>
    <w:rsid w:val="007467D9"/>
    <w:rsid w:val="00747180"/>
    <w:rsid w:val="0074719B"/>
    <w:rsid w:val="00747601"/>
    <w:rsid w:val="00747D00"/>
    <w:rsid w:val="00747D46"/>
    <w:rsid w:val="007515A2"/>
    <w:rsid w:val="00751C29"/>
    <w:rsid w:val="0075211F"/>
    <w:rsid w:val="00752438"/>
    <w:rsid w:val="00752A7E"/>
    <w:rsid w:val="00752EA3"/>
    <w:rsid w:val="00753030"/>
    <w:rsid w:val="007530D9"/>
    <w:rsid w:val="007533BE"/>
    <w:rsid w:val="007538EB"/>
    <w:rsid w:val="00753B6A"/>
    <w:rsid w:val="0075464E"/>
    <w:rsid w:val="00754D76"/>
    <w:rsid w:val="007554B1"/>
    <w:rsid w:val="0075620E"/>
    <w:rsid w:val="0075627F"/>
    <w:rsid w:val="00756565"/>
    <w:rsid w:val="007566B1"/>
    <w:rsid w:val="0075696A"/>
    <w:rsid w:val="00760C68"/>
    <w:rsid w:val="0076125D"/>
    <w:rsid w:val="0076177F"/>
    <w:rsid w:val="00761E77"/>
    <w:rsid w:val="00762273"/>
    <w:rsid w:val="007623BC"/>
    <w:rsid w:val="0076282E"/>
    <w:rsid w:val="00762BB0"/>
    <w:rsid w:val="00762D98"/>
    <w:rsid w:val="00762DF3"/>
    <w:rsid w:val="0076331E"/>
    <w:rsid w:val="00763773"/>
    <w:rsid w:val="00763834"/>
    <w:rsid w:val="00763F2A"/>
    <w:rsid w:val="00764367"/>
    <w:rsid w:val="00765C0B"/>
    <w:rsid w:val="00766256"/>
    <w:rsid w:val="0076663C"/>
    <w:rsid w:val="007671E2"/>
    <w:rsid w:val="00767D45"/>
    <w:rsid w:val="0077099E"/>
    <w:rsid w:val="00772C4C"/>
    <w:rsid w:val="00774C39"/>
    <w:rsid w:val="00774D31"/>
    <w:rsid w:val="00775522"/>
    <w:rsid w:val="00775AF4"/>
    <w:rsid w:val="007761B6"/>
    <w:rsid w:val="0077646F"/>
    <w:rsid w:val="00776D12"/>
    <w:rsid w:val="00777095"/>
    <w:rsid w:val="00777996"/>
    <w:rsid w:val="00777B6A"/>
    <w:rsid w:val="00777BA2"/>
    <w:rsid w:val="0078111C"/>
    <w:rsid w:val="00781626"/>
    <w:rsid w:val="00781B1E"/>
    <w:rsid w:val="007828A4"/>
    <w:rsid w:val="00783848"/>
    <w:rsid w:val="00783A1C"/>
    <w:rsid w:val="00783EB2"/>
    <w:rsid w:val="007841C2"/>
    <w:rsid w:val="007859ED"/>
    <w:rsid w:val="00786023"/>
    <w:rsid w:val="0078633F"/>
    <w:rsid w:val="007868E4"/>
    <w:rsid w:val="00786A91"/>
    <w:rsid w:val="00786D11"/>
    <w:rsid w:val="00786E39"/>
    <w:rsid w:val="00787023"/>
    <w:rsid w:val="00787120"/>
    <w:rsid w:val="007907C3"/>
    <w:rsid w:val="00790B5A"/>
    <w:rsid w:val="00791C21"/>
    <w:rsid w:val="007921D4"/>
    <w:rsid w:val="007936AE"/>
    <w:rsid w:val="00793940"/>
    <w:rsid w:val="00793EC4"/>
    <w:rsid w:val="00793FA4"/>
    <w:rsid w:val="00794149"/>
    <w:rsid w:val="00794292"/>
    <w:rsid w:val="00794368"/>
    <w:rsid w:val="00794C7D"/>
    <w:rsid w:val="00794D22"/>
    <w:rsid w:val="00795204"/>
    <w:rsid w:val="00795DD1"/>
    <w:rsid w:val="00795F7C"/>
    <w:rsid w:val="00796165"/>
    <w:rsid w:val="00796B89"/>
    <w:rsid w:val="00796CAE"/>
    <w:rsid w:val="00796FC6"/>
    <w:rsid w:val="00797A39"/>
    <w:rsid w:val="00797D8D"/>
    <w:rsid w:val="007A011D"/>
    <w:rsid w:val="007A0480"/>
    <w:rsid w:val="007A2607"/>
    <w:rsid w:val="007A2686"/>
    <w:rsid w:val="007A27CC"/>
    <w:rsid w:val="007A28E3"/>
    <w:rsid w:val="007A3325"/>
    <w:rsid w:val="007A3744"/>
    <w:rsid w:val="007A42E9"/>
    <w:rsid w:val="007A5E14"/>
    <w:rsid w:val="007A5FA1"/>
    <w:rsid w:val="007A6236"/>
    <w:rsid w:val="007A624B"/>
    <w:rsid w:val="007A67B6"/>
    <w:rsid w:val="007A6C00"/>
    <w:rsid w:val="007A6F3B"/>
    <w:rsid w:val="007A7D60"/>
    <w:rsid w:val="007A7E4B"/>
    <w:rsid w:val="007B0B89"/>
    <w:rsid w:val="007B1017"/>
    <w:rsid w:val="007B1050"/>
    <w:rsid w:val="007B13F1"/>
    <w:rsid w:val="007B1A50"/>
    <w:rsid w:val="007B1B72"/>
    <w:rsid w:val="007B1F7D"/>
    <w:rsid w:val="007B2605"/>
    <w:rsid w:val="007B306A"/>
    <w:rsid w:val="007B30DE"/>
    <w:rsid w:val="007B36EF"/>
    <w:rsid w:val="007B3A24"/>
    <w:rsid w:val="007B3BBC"/>
    <w:rsid w:val="007B3E43"/>
    <w:rsid w:val="007B5CA5"/>
    <w:rsid w:val="007B647C"/>
    <w:rsid w:val="007B6F86"/>
    <w:rsid w:val="007B7C31"/>
    <w:rsid w:val="007C073C"/>
    <w:rsid w:val="007C12F7"/>
    <w:rsid w:val="007C211B"/>
    <w:rsid w:val="007C2385"/>
    <w:rsid w:val="007C23E4"/>
    <w:rsid w:val="007C264E"/>
    <w:rsid w:val="007C2872"/>
    <w:rsid w:val="007C2A07"/>
    <w:rsid w:val="007C2B94"/>
    <w:rsid w:val="007C2BDE"/>
    <w:rsid w:val="007C335D"/>
    <w:rsid w:val="007C3572"/>
    <w:rsid w:val="007C370E"/>
    <w:rsid w:val="007C42CE"/>
    <w:rsid w:val="007C5A10"/>
    <w:rsid w:val="007C6256"/>
    <w:rsid w:val="007C6261"/>
    <w:rsid w:val="007C6C9D"/>
    <w:rsid w:val="007C6EB9"/>
    <w:rsid w:val="007C6FCF"/>
    <w:rsid w:val="007C7633"/>
    <w:rsid w:val="007C77D2"/>
    <w:rsid w:val="007D0223"/>
    <w:rsid w:val="007D0DDA"/>
    <w:rsid w:val="007D1170"/>
    <w:rsid w:val="007D2CF3"/>
    <w:rsid w:val="007D3BA1"/>
    <w:rsid w:val="007D48B7"/>
    <w:rsid w:val="007D4A02"/>
    <w:rsid w:val="007D4A92"/>
    <w:rsid w:val="007D4BF3"/>
    <w:rsid w:val="007D5579"/>
    <w:rsid w:val="007D5D19"/>
    <w:rsid w:val="007D60C6"/>
    <w:rsid w:val="007D6F20"/>
    <w:rsid w:val="007D71BA"/>
    <w:rsid w:val="007D7A19"/>
    <w:rsid w:val="007E027D"/>
    <w:rsid w:val="007E03F6"/>
    <w:rsid w:val="007E0439"/>
    <w:rsid w:val="007E0ACB"/>
    <w:rsid w:val="007E0B6D"/>
    <w:rsid w:val="007E1553"/>
    <w:rsid w:val="007E1856"/>
    <w:rsid w:val="007E1F14"/>
    <w:rsid w:val="007E2422"/>
    <w:rsid w:val="007E3B78"/>
    <w:rsid w:val="007E3E6C"/>
    <w:rsid w:val="007E4E1A"/>
    <w:rsid w:val="007E4FB5"/>
    <w:rsid w:val="007E524B"/>
    <w:rsid w:val="007E564D"/>
    <w:rsid w:val="007E565D"/>
    <w:rsid w:val="007E5FC8"/>
    <w:rsid w:val="007E78A3"/>
    <w:rsid w:val="007F0F68"/>
    <w:rsid w:val="007F1356"/>
    <w:rsid w:val="007F31DF"/>
    <w:rsid w:val="007F35EF"/>
    <w:rsid w:val="007F37BB"/>
    <w:rsid w:val="007F37F1"/>
    <w:rsid w:val="007F4304"/>
    <w:rsid w:val="007F4693"/>
    <w:rsid w:val="007F525C"/>
    <w:rsid w:val="007F5352"/>
    <w:rsid w:val="007F5778"/>
    <w:rsid w:val="007F57CF"/>
    <w:rsid w:val="007F5D49"/>
    <w:rsid w:val="007F6318"/>
    <w:rsid w:val="007F6402"/>
    <w:rsid w:val="007F7A8D"/>
    <w:rsid w:val="00800051"/>
    <w:rsid w:val="00800104"/>
    <w:rsid w:val="00800DFE"/>
    <w:rsid w:val="00800EF8"/>
    <w:rsid w:val="008014EF"/>
    <w:rsid w:val="0080422F"/>
    <w:rsid w:val="008047AD"/>
    <w:rsid w:val="00804E33"/>
    <w:rsid w:val="0080507F"/>
    <w:rsid w:val="008064C5"/>
    <w:rsid w:val="00806AFB"/>
    <w:rsid w:val="00807150"/>
    <w:rsid w:val="00807A0C"/>
    <w:rsid w:val="00807BB8"/>
    <w:rsid w:val="00807C04"/>
    <w:rsid w:val="00810226"/>
    <w:rsid w:val="0081067F"/>
    <w:rsid w:val="00810B51"/>
    <w:rsid w:val="0081224C"/>
    <w:rsid w:val="008127B8"/>
    <w:rsid w:val="008138D4"/>
    <w:rsid w:val="00813BE9"/>
    <w:rsid w:val="00813C7F"/>
    <w:rsid w:val="008148A0"/>
    <w:rsid w:val="00815CA3"/>
    <w:rsid w:val="00816963"/>
    <w:rsid w:val="00816C6E"/>
    <w:rsid w:val="00817872"/>
    <w:rsid w:val="00817BE6"/>
    <w:rsid w:val="00821EDF"/>
    <w:rsid w:val="00823218"/>
    <w:rsid w:val="0082352C"/>
    <w:rsid w:val="00823B09"/>
    <w:rsid w:val="0082418A"/>
    <w:rsid w:val="008250DF"/>
    <w:rsid w:val="00825DCA"/>
    <w:rsid w:val="008269E6"/>
    <w:rsid w:val="00827F4A"/>
    <w:rsid w:val="00827FAE"/>
    <w:rsid w:val="008304D4"/>
    <w:rsid w:val="00831336"/>
    <w:rsid w:val="008322F2"/>
    <w:rsid w:val="0083232C"/>
    <w:rsid w:val="00832384"/>
    <w:rsid w:val="00833179"/>
    <w:rsid w:val="008333DE"/>
    <w:rsid w:val="00833EA8"/>
    <w:rsid w:val="00835779"/>
    <w:rsid w:val="00835FAE"/>
    <w:rsid w:val="0083799E"/>
    <w:rsid w:val="00837C05"/>
    <w:rsid w:val="00837F83"/>
    <w:rsid w:val="00840CEC"/>
    <w:rsid w:val="00841339"/>
    <w:rsid w:val="008414FB"/>
    <w:rsid w:val="008417CD"/>
    <w:rsid w:val="00841824"/>
    <w:rsid w:val="00842B83"/>
    <w:rsid w:val="00843707"/>
    <w:rsid w:val="008440A6"/>
    <w:rsid w:val="00844922"/>
    <w:rsid w:val="00845D5F"/>
    <w:rsid w:val="008461E9"/>
    <w:rsid w:val="00846663"/>
    <w:rsid w:val="00846843"/>
    <w:rsid w:val="00846A49"/>
    <w:rsid w:val="0084746A"/>
    <w:rsid w:val="00850D69"/>
    <w:rsid w:val="00850E5B"/>
    <w:rsid w:val="00852002"/>
    <w:rsid w:val="00852326"/>
    <w:rsid w:val="00852562"/>
    <w:rsid w:val="00853348"/>
    <w:rsid w:val="00853F2E"/>
    <w:rsid w:val="00854677"/>
    <w:rsid w:val="0085490B"/>
    <w:rsid w:val="008553D9"/>
    <w:rsid w:val="00855480"/>
    <w:rsid w:val="00855953"/>
    <w:rsid w:val="008561CD"/>
    <w:rsid w:val="00856DB8"/>
    <w:rsid w:val="00857894"/>
    <w:rsid w:val="00860499"/>
    <w:rsid w:val="00860F7B"/>
    <w:rsid w:val="0086199D"/>
    <w:rsid w:val="00861A1B"/>
    <w:rsid w:val="00861BDA"/>
    <w:rsid w:val="00861C8B"/>
    <w:rsid w:val="00861E24"/>
    <w:rsid w:val="00862E98"/>
    <w:rsid w:val="008632CE"/>
    <w:rsid w:val="00863EDC"/>
    <w:rsid w:val="00863FA8"/>
    <w:rsid w:val="0086405B"/>
    <w:rsid w:val="00864438"/>
    <w:rsid w:val="00864796"/>
    <w:rsid w:val="00864872"/>
    <w:rsid w:val="008648B9"/>
    <w:rsid w:val="00865501"/>
    <w:rsid w:val="00866C68"/>
    <w:rsid w:val="008706F4"/>
    <w:rsid w:val="00870804"/>
    <w:rsid w:val="00870EC1"/>
    <w:rsid w:val="00871195"/>
    <w:rsid w:val="00872328"/>
    <w:rsid w:val="008736BA"/>
    <w:rsid w:val="00873C88"/>
    <w:rsid w:val="00874347"/>
    <w:rsid w:val="00874B02"/>
    <w:rsid w:val="00874E2A"/>
    <w:rsid w:val="00875061"/>
    <w:rsid w:val="008758BB"/>
    <w:rsid w:val="00875A3D"/>
    <w:rsid w:val="00875DF0"/>
    <w:rsid w:val="00876342"/>
    <w:rsid w:val="00876B86"/>
    <w:rsid w:val="00876C31"/>
    <w:rsid w:val="0088015C"/>
    <w:rsid w:val="00880581"/>
    <w:rsid w:val="00880802"/>
    <w:rsid w:val="00880B96"/>
    <w:rsid w:val="00880D8C"/>
    <w:rsid w:val="00881695"/>
    <w:rsid w:val="00881AD6"/>
    <w:rsid w:val="00881B5D"/>
    <w:rsid w:val="0088232E"/>
    <w:rsid w:val="00882BE2"/>
    <w:rsid w:val="00882D34"/>
    <w:rsid w:val="0088338A"/>
    <w:rsid w:val="00883CF7"/>
    <w:rsid w:val="008841EB"/>
    <w:rsid w:val="0088426C"/>
    <w:rsid w:val="00884646"/>
    <w:rsid w:val="00884D1A"/>
    <w:rsid w:val="00884E1B"/>
    <w:rsid w:val="008855B7"/>
    <w:rsid w:val="008855D7"/>
    <w:rsid w:val="00885C6D"/>
    <w:rsid w:val="00886972"/>
    <w:rsid w:val="008871EB"/>
    <w:rsid w:val="00887598"/>
    <w:rsid w:val="00891764"/>
    <w:rsid w:val="00892F3F"/>
    <w:rsid w:val="00893497"/>
    <w:rsid w:val="0089586C"/>
    <w:rsid w:val="008966CC"/>
    <w:rsid w:val="0089696A"/>
    <w:rsid w:val="00896AA1"/>
    <w:rsid w:val="00896AE8"/>
    <w:rsid w:val="008970D7"/>
    <w:rsid w:val="00897B01"/>
    <w:rsid w:val="00897EB6"/>
    <w:rsid w:val="00897F58"/>
    <w:rsid w:val="008A047C"/>
    <w:rsid w:val="008A1473"/>
    <w:rsid w:val="008A1D37"/>
    <w:rsid w:val="008A1FCC"/>
    <w:rsid w:val="008A2DDC"/>
    <w:rsid w:val="008A3724"/>
    <w:rsid w:val="008A3E3E"/>
    <w:rsid w:val="008A5AE4"/>
    <w:rsid w:val="008A688F"/>
    <w:rsid w:val="008A6D1B"/>
    <w:rsid w:val="008A6D4E"/>
    <w:rsid w:val="008A6E58"/>
    <w:rsid w:val="008A768C"/>
    <w:rsid w:val="008B0651"/>
    <w:rsid w:val="008B0B9E"/>
    <w:rsid w:val="008B0F0F"/>
    <w:rsid w:val="008B1A75"/>
    <w:rsid w:val="008B1FA8"/>
    <w:rsid w:val="008B2ECB"/>
    <w:rsid w:val="008B2F39"/>
    <w:rsid w:val="008B3AE9"/>
    <w:rsid w:val="008B3BD3"/>
    <w:rsid w:val="008B41A9"/>
    <w:rsid w:val="008B43C9"/>
    <w:rsid w:val="008B5162"/>
    <w:rsid w:val="008B5C51"/>
    <w:rsid w:val="008B7A10"/>
    <w:rsid w:val="008B7CB4"/>
    <w:rsid w:val="008B7CDF"/>
    <w:rsid w:val="008B7E11"/>
    <w:rsid w:val="008B7FA1"/>
    <w:rsid w:val="008C0301"/>
    <w:rsid w:val="008C0972"/>
    <w:rsid w:val="008C0CC2"/>
    <w:rsid w:val="008C16E8"/>
    <w:rsid w:val="008C1E75"/>
    <w:rsid w:val="008C24B7"/>
    <w:rsid w:val="008C2569"/>
    <w:rsid w:val="008C29DD"/>
    <w:rsid w:val="008C4020"/>
    <w:rsid w:val="008C444F"/>
    <w:rsid w:val="008C57F1"/>
    <w:rsid w:val="008C5EA4"/>
    <w:rsid w:val="008C66BB"/>
    <w:rsid w:val="008C6AB9"/>
    <w:rsid w:val="008C6F63"/>
    <w:rsid w:val="008C75EE"/>
    <w:rsid w:val="008D0EBE"/>
    <w:rsid w:val="008D1AE8"/>
    <w:rsid w:val="008D1C76"/>
    <w:rsid w:val="008D2476"/>
    <w:rsid w:val="008D2AEE"/>
    <w:rsid w:val="008D309E"/>
    <w:rsid w:val="008D32CD"/>
    <w:rsid w:val="008D32DF"/>
    <w:rsid w:val="008D3329"/>
    <w:rsid w:val="008D344A"/>
    <w:rsid w:val="008D42A8"/>
    <w:rsid w:val="008D42EA"/>
    <w:rsid w:val="008D447D"/>
    <w:rsid w:val="008D4C3F"/>
    <w:rsid w:val="008D4C76"/>
    <w:rsid w:val="008D5DB7"/>
    <w:rsid w:val="008D7FD3"/>
    <w:rsid w:val="008E00C8"/>
    <w:rsid w:val="008E0421"/>
    <w:rsid w:val="008E051A"/>
    <w:rsid w:val="008E0863"/>
    <w:rsid w:val="008E0FD9"/>
    <w:rsid w:val="008E1394"/>
    <w:rsid w:val="008E1D06"/>
    <w:rsid w:val="008E27AE"/>
    <w:rsid w:val="008E2FA9"/>
    <w:rsid w:val="008E34C4"/>
    <w:rsid w:val="008E3677"/>
    <w:rsid w:val="008E42A6"/>
    <w:rsid w:val="008E4346"/>
    <w:rsid w:val="008E48CA"/>
    <w:rsid w:val="008E4CAD"/>
    <w:rsid w:val="008E5B7C"/>
    <w:rsid w:val="008E6103"/>
    <w:rsid w:val="008E6327"/>
    <w:rsid w:val="008E69F9"/>
    <w:rsid w:val="008E6E29"/>
    <w:rsid w:val="008E6E33"/>
    <w:rsid w:val="008E6EE0"/>
    <w:rsid w:val="008E73B3"/>
    <w:rsid w:val="008F0528"/>
    <w:rsid w:val="008F054F"/>
    <w:rsid w:val="008F0988"/>
    <w:rsid w:val="008F1E2D"/>
    <w:rsid w:val="008F2215"/>
    <w:rsid w:val="008F249F"/>
    <w:rsid w:val="008F2CC5"/>
    <w:rsid w:val="008F2E60"/>
    <w:rsid w:val="008F3141"/>
    <w:rsid w:val="008F3E71"/>
    <w:rsid w:val="008F409E"/>
    <w:rsid w:val="008F431D"/>
    <w:rsid w:val="008F4591"/>
    <w:rsid w:val="008F562E"/>
    <w:rsid w:val="008F7C47"/>
    <w:rsid w:val="008F7C64"/>
    <w:rsid w:val="0090113C"/>
    <w:rsid w:val="009013F5"/>
    <w:rsid w:val="00901753"/>
    <w:rsid w:val="00902910"/>
    <w:rsid w:val="00902BB6"/>
    <w:rsid w:val="00902FBB"/>
    <w:rsid w:val="00903152"/>
    <w:rsid w:val="009031E7"/>
    <w:rsid w:val="0090320B"/>
    <w:rsid w:val="0090431D"/>
    <w:rsid w:val="00904F01"/>
    <w:rsid w:val="009050E4"/>
    <w:rsid w:val="00905E5A"/>
    <w:rsid w:val="00906974"/>
    <w:rsid w:val="00907290"/>
    <w:rsid w:val="00907975"/>
    <w:rsid w:val="00907C57"/>
    <w:rsid w:val="00907C69"/>
    <w:rsid w:val="00907EB3"/>
    <w:rsid w:val="00910675"/>
    <w:rsid w:val="009108C8"/>
    <w:rsid w:val="00910F4A"/>
    <w:rsid w:val="00911585"/>
    <w:rsid w:val="00911EF3"/>
    <w:rsid w:val="00912A9A"/>
    <w:rsid w:val="0091324F"/>
    <w:rsid w:val="00913A95"/>
    <w:rsid w:val="0091409C"/>
    <w:rsid w:val="0091492A"/>
    <w:rsid w:val="00914D74"/>
    <w:rsid w:val="00914F42"/>
    <w:rsid w:val="00915357"/>
    <w:rsid w:val="00915A0C"/>
    <w:rsid w:val="00915FD1"/>
    <w:rsid w:val="00916B38"/>
    <w:rsid w:val="0091751B"/>
    <w:rsid w:val="009175D8"/>
    <w:rsid w:val="0092165A"/>
    <w:rsid w:val="00922254"/>
    <w:rsid w:val="009225AB"/>
    <w:rsid w:val="0092308D"/>
    <w:rsid w:val="00923250"/>
    <w:rsid w:val="0092372D"/>
    <w:rsid w:val="00923D77"/>
    <w:rsid w:val="0092408E"/>
    <w:rsid w:val="0092414D"/>
    <w:rsid w:val="009243E9"/>
    <w:rsid w:val="0092487E"/>
    <w:rsid w:val="00924E8E"/>
    <w:rsid w:val="00925237"/>
    <w:rsid w:val="00925BCD"/>
    <w:rsid w:val="00926048"/>
    <w:rsid w:val="0092613A"/>
    <w:rsid w:val="0092684D"/>
    <w:rsid w:val="00926C67"/>
    <w:rsid w:val="0092778D"/>
    <w:rsid w:val="00927C1A"/>
    <w:rsid w:val="0093022A"/>
    <w:rsid w:val="00931429"/>
    <w:rsid w:val="009325E9"/>
    <w:rsid w:val="00932D23"/>
    <w:rsid w:val="00932ECC"/>
    <w:rsid w:val="0093319E"/>
    <w:rsid w:val="00934630"/>
    <w:rsid w:val="009352E8"/>
    <w:rsid w:val="0093622C"/>
    <w:rsid w:val="009366AF"/>
    <w:rsid w:val="00936D5F"/>
    <w:rsid w:val="00937E18"/>
    <w:rsid w:val="0094026E"/>
    <w:rsid w:val="0094068C"/>
    <w:rsid w:val="009413CC"/>
    <w:rsid w:val="00942C47"/>
    <w:rsid w:val="00942C4D"/>
    <w:rsid w:val="00943EDF"/>
    <w:rsid w:val="0094404F"/>
    <w:rsid w:val="00944F12"/>
    <w:rsid w:val="00944FA8"/>
    <w:rsid w:val="009456A5"/>
    <w:rsid w:val="00945CDE"/>
    <w:rsid w:val="00946033"/>
    <w:rsid w:val="00946427"/>
    <w:rsid w:val="0095083D"/>
    <w:rsid w:val="0095145B"/>
    <w:rsid w:val="009516F4"/>
    <w:rsid w:val="0095221F"/>
    <w:rsid w:val="00952325"/>
    <w:rsid w:val="00952338"/>
    <w:rsid w:val="009523EC"/>
    <w:rsid w:val="009524F3"/>
    <w:rsid w:val="00952582"/>
    <w:rsid w:val="0095265D"/>
    <w:rsid w:val="009526A7"/>
    <w:rsid w:val="0095272C"/>
    <w:rsid w:val="00952815"/>
    <w:rsid w:val="00952A14"/>
    <w:rsid w:val="00954070"/>
    <w:rsid w:val="00954132"/>
    <w:rsid w:val="00954723"/>
    <w:rsid w:val="00955D01"/>
    <w:rsid w:val="0095639C"/>
    <w:rsid w:val="00956AA9"/>
    <w:rsid w:val="00956DC3"/>
    <w:rsid w:val="0095722D"/>
    <w:rsid w:val="00957516"/>
    <w:rsid w:val="00957560"/>
    <w:rsid w:val="00957A2D"/>
    <w:rsid w:val="00960017"/>
    <w:rsid w:val="009607ED"/>
    <w:rsid w:val="00960AA4"/>
    <w:rsid w:val="00960B0B"/>
    <w:rsid w:val="00960B43"/>
    <w:rsid w:val="00960F88"/>
    <w:rsid w:val="00961009"/>
    <w:rsid w:val="009610BE"/>
    <w:rsid w:val="00961194"/>
    <w:rsid w:val="009619DB"/>
    <w:rsid w:val="00962B7D"/>
    <w:rsid w:val="009633A1"/>
    <w:rsid w:val="00964174"/>
    <w:rsid w:val="00964670"/>
    <w:rsid w:val="00964AAE"/>
    <w:rsid w:val="009650A2"/>
    <w:rsid w:val="00965B91"/>
    <w:rsid w:val="00965D0E"/>
    <w:rsid w:val="00965E9A"/>
    <w:rsid w:val="009667B9"/>
    <w:rsid w:val="00966BA1"/>
    <w:rsid w:val="00966E0D"/>
    <w:rsid w:val="009673C6"/>
    <w:rsid w:val="00967A31"/>
    <w:rsid w:val="00967EDF"/>
    <w:rsid w:val="00967F6E"/>
    <w:rsid w:val="0097050A"/>
    <w:rsid w:val="00970908"/>
    <w:rsid w:val="00970B8B"/>
    <w:rsid w:val="009715B4"/>
    <w:rsid w:val="00971A77"/>
    <w:rsid w:val="0097229B"/>
    <w:rsid w:val="009726DD"/>
    <w:rsid w:val="00972BBA"/>
    <w:rsid w:val="009736E4"/>
    <w:rsid w:val="00973917"/>
    <w:rsid w:val="00973FF5"/>
    <w:rsid w:val="0097439E"/>
    <w:rsid w:val="00975679"/>
    <w:rsid w:val="009757C1"/>
    <w:rsid w:val="00975B2F"/>
    <w:rsid w:val="009760FE"/>
    <w:rsid w:val="00977491"/>
    <w:rsid w:val="0097752A"/>
    <w:rsid w:val="009775C1"/>
    <w:rsid w:val="0098041C"/>
    <w:rsid w:val="00980712"/>
    <w:rsid w:val="00980D76"/>
    <w:rsid w:val="00980E53"/>
    <w:rsid w:val="009815A7"/>
    <w:rsid w:val="00981D65"/>
    <w:rsid w:val="00982CA8"/>
    <w:rsid w:val="00983850"/>
    <w:rsid w:val="00983B63"/>
    <w:rsid w:val="00984258"/>
    <w:rsid w:val="00984CCC"/>
    <w:rsid w:val="00985664"/>
    <w:rsid w:val="009858C9"/>
    <w:rsid w:val="00985D6F"/>
    <w:rsid w:val="00986140"/>
    <w:rsid w:val="0098627B"/>
    <w:rsid w:val="0098695A"/>
    <w:rsid w:val="00987775"/>
    <w:rsid w:val="00987827"/>
    <w:rsid w:val="00987A59"/>
    <w:rsid w:val="00987F0E"/>
    <w:rsid w:val="00990B79"/>
    <w:rsid w:val="00990FE4"/>
    <w:rsid w:val="009914D1"/>
    <w:rsid w:val="00991A77"/>
    <w:rsid w:val="00992297"/>
    <w:rsid w:val="00992902"/>
    <w:rsid w:val="00992F2D"/>
    <w:rsid w:val="00992F7E"/>
    <w:rsid w:val="00993D9C"/>
    <w:rsid w:val="00994094"/>
    <w:rsid w:val="00994247"/>
    <w:rsid w:val="009944D8"/>
    <w:rsid w:val="00994D23"/>
    <w:rsid w:val="00995328"/>
    <w:rsid w:val="00995D5E"/>
    <w:rsid w:val="00995FC0"/>
    <w:rsid w:val="0099649F"/>
    <w:rsid w:val="00996B21"/>
    <w:rsid w:val="00996F47"/>
    <w:rsid w:val="00997E4D"/>
    <w:rsid w:val="009A0186"/>
    <w:rsid w:val="009A01C3"/>
    <w:rsid w:val="009A047E"/>
    <w:rsid w:val="009A13EC"/>
    <w:rsid w:val="009A1A5D"/>
    <w:rsid w:val="009A2433"/>
    <w:rsid w:val="009A272D"/>
    <w:rsid w:val="009A2ECE"/>
    <w:rsid w:val="009A366F"/>
    <w:rsid w:val="009A460D"/>
    <w:rsid w:val="009A4695"/>
    <w:rsid w:val="009A4792"/>
    <w:rsid w:val="009A615E"/>
    <w:rsid w:val="009A616F"/>
    <w:rsid w:val="009A635D"/>
    <w:rsid w:val="009A63C5"/>
    <w:rsid w:val="009A63E7"/>
    <w:rsid w:val="009A6746"/>
    <w:rsid w:val="009A6C51"/>
    <w:rsid w:val="009A7583"/>
    <w:rsid w:val="009A75DE"/>
    <w:rsid w:val="009A7820"/>
    <w:rsid w:val="009A7BD4"/>
    <w:rsid w:val="009B01DB"/>
    <w:rsid w:val="009B0909"/>
    <w:rsid w:val="009B112E"/>
    <w:rsid w:val="009B16DB"/>
    <w:rsid w:val="009B16EB"/>
    <w:rsid w:val="009B16F0"/>
    <w:rsid w:val="009B2A69"/>
    <w:rsid w:val="009B2E09"/>
    <w:rsid w:val="009B32F2"/>
    <w:rsid w:val="009B4062"/>
    <w:rsid w:val="009B4714"/>
    <w:rsid w:val="009B5AF2"/>
    <w:rsid w:val="009B700A"/>
    <w:rsid w:val="009B71B7"/>
    <w:rsid w:val="009B7BEA"/>
    <w:rsid w:val="009B7E8A"/>
    <w:rsid w:val="009C014E"/>
    <w:rsid w:val="009C0656"/>
    <w:rsid w:val="009C0BFA"/>
    <w:rsid w:val="009C1E9B"/>
    <w:rsid w:val="009C212B"/>
    <w:rsid w:val="009C2A03"/>
    <w:rsid w:val="009C2A43"/>
    <w:rsid w:val="009C331E"/>
    <w:rsid w:val="009C3405"/>
    <w:rsid w:val="009C3893"/>
    <w:rsid w:val="009C437F"/>
    <w:rsid w:val="009C4A4F"/>
    <w:rsid w:val="009C4B37"/>
    <w:rsid w:val="009C5178"/>
    <w:rsid w:val="009C6EBA"/>
    <w:rsid w:val="009D0138"/>
    <w:rsid w:val="009D0D57"/>
    <w:rsid w:val="009D11A2"/>
    <w:rsid w:val="009D148E"/>
    <w:rsid w:val="009D1B12"/>
    <w:rsid w:val="009D1EF8"/>
    <w:rsid w:val="009D2C41"/>
    <w:rsid w:val="009D39D1"/>
    <w:rsid w:val="009D3BCA"/>
    <w:rsid w:val="009D4242"/>
    <w:rsid w:val="009D4707"/>
    <w:rsid w:val="009D4DCA"/>
    <w:rsid w:val="009D6079"/>
    <w:rsid w:val="009D6A99"/>
    <w:rsid w:val="009D7208"/>
    <w:rsid w:val="009D7B99"/>
    <w:rsid w:val="009D7C4A"/>
    <w:rsid w:val="009E0208"/>
    <w:rsid w:val="009E0D51"/>
    <w:rsid w:val="009E13F4"/>
    <w:rsid w:val="009E18DC"/>
    <w:rsid w:val="009E2500"/>
    <w:rsid w:val="009E2DDD"/>
    <w:rsid w:val="009E36E0"/>
    <w:rsid w:val="009E3941"/>
    <w:rsid w:val="009E3F84"/>
    <w:rsid w:val="009E4032"/>
    <w:rsid w:val="009E46D4"/>
    <w:rsid w:val="009E48DE"/>
    <w:rsid w:val="009E6454"/>
    <w:rsid w:val="009E653E"/>
    <w:rsid w:val="009E6F9A"/>
    <w:rsid w:val="009F08B4"/>
    <w:rsid w:val="009F0B68"/>
    <w:rsid w:val="009F0EF8"/>
    <w:rsid w:val="009F12CD"/>
    <w:rsid w:val="009F1AC1"/>
    <w:rsid w:val="009F24CA"/>
    <w:rsid w:val="009F25FC"/>
    <w:rsid w:val="009F2DA2"/>
    <w:rsid w:val="009F47C1"/>
    <w:rsid w:val="009F4982"/>
    <w:rsid w:val="009F4F60"/>
    <w:rsid w:val="009F5EBF"/>
    <w:rsid w:val="009F5F54"/>
    <w:rsid w:val="009F6370"/>
    <w:rsid w:val="009F6FC7"/>
    <w:rsid w:val="009F796D"/>
    <w:rsid w:val="009F7C43"/>
    <w:rsid w:val="00A00046"/>
    <w:rsid w:val="00A006CC"/>
    <w:rsid w:val="00A0077A"/>
    <w:rsid w:val="00A007C4"/>
    <w:rsid w:val="00A00BCD"/>
    <w:rsid w:val="00A00FF0"/>
    <w:rsid w:val="00A01F6E"/>
    <w:rsid w:val="00A02232"/>
    <w:rsid w:val="00A02B23"/>
    <w:rsid w:val="00A02FE0"/>
    <w:rsid w:val="00A030EA"/>
    <w:rsid w:val="00A03A54"/>
    <w:rsid w:val="00A03BAD"/>
    <w:rsid w:val="00A04A0B"/>
    <w:rsid w:val="00A04ECF"/>
    <w:rsid w:val="00A051EF"/>
    <w:rsid w:val="00A054B8"/>
    <w:rsid w:val="00A06925"/>
    <w:rsid w:val="00A07003"/>
    <w:rsid w:val="00A1068D"/>
    <w:rsid w:val="00A10B4A"/>
    <w:rsid w:val="00A11C0C"/>
    <w:rsid w:val="00A125EB"/>
    <w:rsid w:val="00A1379D"/>
    <w:rsid w:val="00A138C4"/>
    <w:rsid w:val="00A13EA5"/>
    <w:rsid w:val="00A1437C"/>
    <w:rsid w:val="00A1473D"/>
    <w:rsid w:val="00A14B6D"/>
    <w:rsid w:val="00A15414"/>
    <w:rsid w:val="00A160F9"/>
    <w:rsid w:val="00A163EC"/>
    <w:rsid w:val="00A164E5"/>
    <w:rsid w:val="00A16D92"/>
    <w:rsid w:val="00A17480"/>
    <w:rsid w:val="00A17B94"/>
    <w:rsid w:val="00A2006F"/>
    <w:rsid w:val="00A2106B"/>
    <w:rsid w:val="00A21168"/>
    <w:rsid w:val="00A21457"/>
    <w:rsid w:val="00A21A37"/>
    <w:rsid w:val="00A22088"/>
    <w:rsid w:val="00A2270A"/>
    <w:rsid w:val="00A22A81"/>
    <w:rsid w:val="00A22D00"/>
    <w:rsid w:val="00A22F3F"/>
    <w:rsid w:val="00A23A4B"/>
    <w:rsid w:val="00A243DC"/>
    <w:rsid w:val="00A2534D"/>
    <w:rsid w:val="00A25E41"/>
    <w:rsid w:val="00A25EBC"/>
    <w:rsid w:val="00A2690D"/>
    <w:rsid w:val="00A273C7"/>
    <w:rsid w:val="00A279A9"/>
    <w:rsid w:val="00A301B6"/>
    <w:rsid w:val="00A3082E"/>
    <w:rsid w:val="00A3134E"/>
    <w:rsid w:val="00A3157F"/>
    <w:rsid w:val="00A32713"/>
    <w:rsid w:val="00A327D9"/>
    <w:rsid w:val="00A3301C"/>
    <w:rsid w:val="00A338E7"/>
    <w:rsid w:val="00A33AF6"/>
    <w:rsid w:val="00A33BE7"/>
    <w:rsid w:val="00A33FBA"/>
    <w:rsid w:val="00A34247"/>
    <w:rsid w:val="00A34603"/>
    <w:rsid w:val="00A34873"/>
    <w:rsid w:val="00A34911"/>
    <w:rsid w:val="00A35318"/>
    <w:rsid w:val="00A35F25"/>
    <w:rsid w:val="00A36AF8"/>
    <w:rsid w:val="00A37592"/>
    <w:rsid w:val="00A37CAA"/>
    <w:rsid w:val="00A40CDD"/>
    <w:rsid w:val="00A41252"/>
    <w:rsid w:val="00A41277"/>
    <w:rsid w:val="00A412B0"/>
    <w:rsid w:val="00A416FF"/>
    <w:rsid w:val="00A41CDB"/>
    <w:rsid w:val="00A41FE2"/>
    <w:rsid w:val="00A42240"/>
    <w:rsid w:val="00A425C2"/>
    <w:rsid w:val="00A434BE"/>
    <w:rsid w:val="00A440EA"/>
    <w:rsid w:val="00A44205"/>
    <w:rsid w:val="00A44BA0"/>
    <w:rsid w:val="00A4567E"/>
    <w:rsid w:val="00A45A2A"/>
    <w:rsid w:val="00A45D39"/>
    <w:rsid w:val="00A46E01"/>
    <w:rsid w:val="00A472F4"/>
    <w:rsid w:val="00A476BB"/>
    <w:rsid w:val="00A52141"/>
    <w:rsid w:val="00A52552"/>
    <w:rsid w:val="00A52E16"/>
    <w:rsid w:val="00A5369D"/>
    <w:rsid w:val="00A53AA0"/>
    <w:rsid w:val="00A53EB7"/>
    <w:rsid w:val="00A54261"/>
    <w:rsid w:val="00A54571"/>
    <w:rsid w:val="00A56120"/>
    <w:rsid w:val="00A562A8"/>
    <w:rsid w:val="00A56455"/>
    <w:rsid w:val="00A60182"/>
    <w:rsid w:val="00A62774"/>
    <w:rsid w:val="00A62C24"/>
    <w:rsid w:val="00A62EB2"/>
    <w:rsid w:val="00A62EDC"/>
    <w:rsid w:val="00A631DC"/>
    <w:rsid w:val="00A6352C"/>
    <w:rsid w:val="00A638C1"/>
    <w:rsid w:val="00A63E9B"/>
    <w:rsid w:val="00A646F8"/>
    <w:rsid w:val="00A652AD"/>
    <w:rsid w:val="00A6553B"/>
    <w:rsid w:val="00A6597A"/>
    <w:rsid w:val="00A65BFC"/>
    <w:rsid w:val="00A66BCE"/>
    <w:rsid w:val="00A66E9D"/>
    <w:rsid w:val="00A66EE4"/>
    <w:rsid w:val="00A678D0"/>
    <w:rsid w:val="00A70AC2"/>
    <w:rsid w:val="00A71F70"/>
    <w:rsid w:val="00A72043"/>
    <w:rsid w:val="00A721B1"/>
    <w:rsid w:val="00A722C8"/>
    <w:rsid w:val="00A72A2C"/>
    <w:rsid w:val="00A75259"/>
    <w:rsid w:val="00A752F2"/>
    <w:rsid w:val="00A75A8F"/>
    <w:rsid w:val="00A75E73"/>
    <w:rsid w:val="00A764AD"/>
    <w:rsid w:val="00A767D9"/>
    <w:rsid w:val="00A769DE"/>
    <w:rsid w:val="00A769EA"/>
    <w:rsid w:val="00A76B50"/>
    <w:rsid w:val="00A77322"/>
    <w:rsid w:val="00A77C11"/>
    <w:rsid w:val="00A77DB4"/>
    <w:rsid w:val="00A77E4F"/>
    <w:rsid w:val="00A805AA"/>
    <w:rsid w:val="00A8074D"/>
    <w:rsid w:val="00A807AB"/>
    <w:rsid w:val="00A812C8"/>
    <w:rsid w:val="00A81A0B"/>
    <w:rsid w:val="00A81EBF"/>
    <w:rsid w:val="00A82165"/>
    <w:rsid w:val="00A844C5"/>
    <w:rsid w:val="00A844E2"/>
    <w:rsid w:val="00A84BBA"/>
    <w:rsid w:val="00A84F46"/>
    <w:rsid w:val="00A85B6C"/>
    <w:rsid w:val="00A8750D"/>
    <w:rsid w:val="00A87BEE"/>
    <w:rsid w:val="00A90158"/>
    <w:rsid w:val="00A90625"/>
    <w:rsid w:val="00A92524"/>
    <w:rsid w:val="00A9325F"/>
    <w:rsid w:val="00A9361F"/>
    <w:rsid w:val="00A9448D"/>
    <w:rsid w:val="00A94EDB"/>
    <w:rsid w:val="00A94EF8"/>
    <w:rsid w:val="00A9536D"/>
    <w:rsid w:val="00A96FF5"/>
    <w:rsid w:val="00A97040"/>
    <w:rsid w:val="00A976D0"/>
    <w:rsid w:val="00A97901"/>
    <w:rsid w:val="00AA01A1"/>
    <w:rsid w:val="00AA08C2"/>
    <w:rsid w:val="00AA0DD1"/>
    <w:rsid w:val="00AA1F16"/>
    <w:rsid w:val="00AA245A"/>
    <w:rsid w:val="00AA2BCD"/>
    <w:rsid w:val="00AA2E2C"/>
    <w:rsid w:val="00AA304B"/>
    <w:rsid w:val="00AA3589"/>
    <w:rsid w:val="00AA3A7C"/>
    <w:rsid w:val="00AA5541"/>
    <w:rsid w:val="00AA609E"/>
    <w:rsid w:val="00AA6B87"/>
    <w:rsid w:val="00AA6BCA"/>
    <w:rsid w:val="00AB0039"/>
    <w:rsid w:val="00AB0F8F"/>
    <w:rsid w:val="00AB1890"/>
    <w:rsid w:val="00AB1F7B"/>
    <w:rsid w:val="00AB23ED"/>
    <w:rsid w:val="00AB2B34"/>
    <w:rsid w:val="00AB2DBF"/>
    <w:rsid w:val="00AB3D7C"/>
    <w:rsid w:val="00AB3FBB"/>
    <w:rsid w:val="00AB4B19"/>
    <w:rsid w:val="00AB529E"/>
    <w:rsid w:val="00AB59DD"/>
    <w:rsid w:val="00AB5C13"/>
    <w:rsid w:val="00AB5E87"/>
    <w:rsid w:val="00AB5FC2"/>
    <w:rsid w:val="00AB6ABA"/>
    <w:rsid w:val="00AB6CD1"/>
    <w:rsid w:val="00AB7066"/>
    <w:rsid w:val="00AB7B63"/>
    <w:rsid w:val="00AC134A"/>
    <w:rsid w:val="00AC26A5"/>
    <w:rsid w:val="00AC2A48"/>
    <w:rsid w:val="00AC34CC"/>
    <w:rsid w:val="00AC3C7C"/>
    <w:rsid w:val="00AC4537"/>
    <w:rsid w:val="00AC5608"/>
    <w:rsid w:val="00AC78B7"/>
    <w:rsid w:val="00AD03F0"/>
    <w:rsid w:val="00AD0596"/>
    <w:rsid w:val="00AD06AE"/>
    <w:rsid w:val="00AD28C7"/>
    <w:rsid w:val="00AD2E84"/>
    <w:rsid w:val="00AD3225"/>
    <w:rsid w:val="00AD4290"/>
    <w:rsid w:val="00AD4A4A"/>
    <w:rsid w:val="00AD4A93"/>
    <w:rsid w:val="00AD4AE7"/>
    <w:rsid w:val="00AD5A56"/>
    <w:rsid w:val="00AD64B8"/>
    <w:rsid w:val="00AD66A1"/>
    <w:rsid w:val="00AD7641"/>
    <w:rsid w:val="00AD7D93"/>
    <w:rsid w:val="00AD7ED1"/>
    <w:rsid w:val="00AD7F93"/>
    <w:rsid w:val="00AE0AE9"/>
    <w:rsid w:val="00AE1385"/>
    <w:rsid w:val="00AE13EC"/>
    <w:rsid w:val="00AE2386"/>
    <w:rsid w:val="00AE29C6"/>
    <w:rsid w:val="00AE2FBD"/>
    <w:rsid w:val="00AE43D9"/>
    <w:rsid w:val="00AE4644"/>
    <w:rsid w:val="00AE4731"/>
    <w:rsid w:val="00AE563D"/>
    <w:rsid w:val="00AE5D63"/>
    <w:rsid w:val="00AE613C"/>
    <w:rsid w:val="00AE63A4"/>
    <w:rsid w:val="00AE7C2B"/>
    <w:rsid w:val="00AF0349"/>
    <w:rsid w:val="00AF1C99"/>
    <w:rsid w:val="00AF20A2"/>
    <w:rsid w:val="00AF27D3"/>
    <w:rsid w:val="00AF31EE"/>
    <w:rsid w:val="00AF43F6"/>
    <w:rsid w:val="00AF5065"/>
    <w:rsid w:val="00AF51B0"/>
    <w:rsid w:val="00AF5808"/>
    <w:rsid w:val="00AF5B9F"/>
    <w:rsid w:val="00AF614E"/>
    <w:rsid w:val="00AF6991"/>
    <w:rsid w:val="00AF7435"/>
    <w:rsid w:val="00AF7440"/>
    <w:rsid w:val="00B006F2"/>
    <w:rsid w:val="00B00827"/>
    <w:rsid w:val="00B00D01"/>
    <w:rsid w:val="00B015F7"/>
    <w:rsid w:val="00B01E55"/>
    <w:rsid w:val="00B01F35"/>
    <w:rsid w:val="00B021D1"/>
    <w:rsid w:val="00B0254F"/>
    <w:rsid w:val="00B02DD5"/>
    <w:rsid w:val="00B034C6"/>
    <w:rsid w:val="00B03B9C"/>
    <w:rsid w:val="00B042D2"/>
    <w:rsid w:val="00B0438A"/>
    <w:rsid w:val="00B04BD5"/>
    <w:rsid w:val="00B054FB"/>
    <w:rsid w:val="00B05B50"/>
    <w:rsid w:val="00B06342"/>
    <w:rsid w:val="00B0689E"/>
    <w:rsid w:val="00B077A3"/>
    <w:rsid w:val="00B078A7"/>
    <w:rsid w:val="00B11725"/>
    <w:rsid w:val="00B12E76"/>
    <w:rsid w:val="00B1344D"/>
    <w:rsid w:val="00B13AD2"/>
    <w:rsid w:val="00B13ADD"/>
    <w:rsid w:val="00B13BBA"/>
    <w:rsid w:val="00B13DFC"/>
    <w:rsid w:val="00B13F5D"/>
    <w:rsid w:val="00B1433F"/>
    <w:rsid w:val="00B14371"/>
    <w:rsid w:val="00B145E7"/>
    <w:rsid w:val="00B1485E"/>
    <w:rsid w:val="00B14C3F"/>
    <w:rsid w:val="00B14FFD"/>
    <w:rsid w:val="00B15ED6"/>
    <w:rsid w:val="00B1615D"/>
    <w:rsid w:val="00B162D3"/>
    <w:rsid w:val="00B16368"/>
    <w:rsid w:val="00B16647"/>
    <w:rsid w:val="00B16DBD"/>
    <w:rsid w:val="00B1711A"/>
    <w:rsid w:val="00B17671"/>
    <w:rsid w:val="00B20C9A"/>
    <w:rsid w:val="00B2103E"/>
    <w:rsid w:val="00B21A3F"/>
    <w:rsid w:val="00B21B7E"/>
    <w:rsid w:val="00B2207A"/>
    <w:rsid w:val="00B229B6"/>
    <w:rsid w:val="00B22F34"/>
    <w:rsid w:val="00B22FA7"/>
    <w:rsid w:val="00B23863"/>
    <w:rsid w:val="00B243B5"/>
    <w:rsid w:val="00B24750"/>
    <w:rsid w:val="00B254DF"/>
    <w:rsid w:val="00B25577"/>
    <w:rsid w:val="00B2655F"/>
    <w:rsid w:val="00B2664C"/>
    <w:rsid w:val="00B26B77"/>
    <w:rsid w:val="00B2743C"/>
    <w:rsid w:val="00B27824"/>
    <w:rsid w:val="00B30589"/>
    <w:rsid w:val="00B306DC"/>
    <w:rsid w:val="00B30F74"/>
    <w:rsid w:val="00B31044"/>
    <w:rsid w:val="00B31065"/>
    <w:rsid w:val="00B313DB"/>
    <w:rsid w:val="00B316A0"/>
    <w:rsid w:val="00B319AE"/>
    <w:rsid w:val="00B31C6E"/>
    <w:rsid w:val="00B31DDE"/>
    <w:rsid w:val="00B32BAC"/>
    <w:rsid w:val="00B32E56"/>
    <w:rsid w:val="00B33C72"/>
    <w:rsid w:val="00B34D4E"/>
    <w:rsid w:val="00B35A74"/>
    <w:rsid w:val="00B35E59"/>
    <w:rsid w:val="00B36550"/>
    <w:rsid w:val="00B366EE"/>
    <w:rsid w:val="00B37116"/>
    <w:rsid w:val="00B37159"/>
    <w:rsid w:val="00B37286"/>
    <w:rsid w:val="00B374A9"/>
    <w:rsid w:val="00B377BE"/>
    <w:rsid w:val="00B37B52"/>
    <w:rsid w:val="00B41CB6"/>
    <w:rsid w:val="00B41D42"/>
    <w:rsid w:val="00B424B2"/>
    <w:rsid w:val="00B427AF"/>
    <w:rsid w:val="00B42A48"/>
    <w:rsid w:val="00B42CB7"/>
    <w:rsid w:val="00B432A9"/>
    <w:rsid w:val="00B4356D"/>
    <w:rsid w:val="00B4410E"/>
    <w:rsid w:val="00B44238"/>
    <w:rsid w:val="00B444B6"/>
    <w:rsid w:val="00B44675"/>
    <w:rsid w:val="00B446C8"/>
    <w:rsid w:val="00B463CC"/>
    <w:rsid w:val="00B503C7"/>
    <w:rsid w:val="00B5051D"/>
    <w:rsid w:val="00B50814"/>
    <w:rsid w:val="00B509F5"/>
    <w:rsid w:val="00B50B15"/>
    <w:rsid w:val="00B50FE1"/>
    <w:rsid w:val="00B51AAD"/>
    <w:rsid w:val="00B51FAC"/>
    <w:rsid w:val="00B526A0"/>
    <w:rsid w:val="00B529E6"/>
    <w:rsid w:val="00B534F3"/>
    <w:rsid w:val="00B5533B"/>
    <w:rsid w:val="00B5630E"/>
    <w:rsid w:val="00B56681"/>
    <w:rsid w:val="00B57265"/>
    <w:rsid w:val="00B57F32"/>
    <w:rsid w:val="00B60E77"/>
    <w:rsid w:val="00B6127C"/>
    <w:rsid w:val="00B61AFD"/>
    <w:rsid w:val="00B626F8"/>
    <w:rsid w:val="00B62EA0"/>
    <w:rsid w:val="00B641C4"/>
    <w:rsid w:val="00B64DEA"/>
    <w:rsid w:val="00B65572"/>
    <w:rsid w:val="00B65601"/>
    <w:rsid w:val="00B66295"/>
    <w:rsid w:val="00B66981"/>
    <w:rsid w:val="00B66BBF"/>
    <w:rsid w:val="00B66F7D"/>
    <w:rsid w:val="00B66F9A"/>
    <w:rsid w:val="00B67155"/>
    <w:rsid w:val="00B671EF"/>
    <w:rsid w:val="00B7030C"/>
    <w:rsid w:val="00B70674"/>
    <w:rsid w:val="00B71DCD"/>
    <w:rsid w:val="00B71EDB"/>
    <w:rsid w:val="00B72367"/>
    <w:rsid w:val="00B72B2F"/>
    <w:rsid w:val="00B7312E"/>
    <w:rsid w:val="00B73C82"/>
    <w:rsid w:val="00B73CE4"/>
    <w:rsid w:val="00B73D1E"/>
    <w:rsid w:val="00B7550A"/>
    <w:rsid w:val="00B7621A"/>
    <w:rsid w:val="00B77BAA"/>
    <w:rsid w:val="00B8044E"/>
    <w:rsid w:val="00B8185F"/>
    <w:rsid w:val="00B81E9C"/>
    <w:rsid w:val="00B82B44"/>
    <w:rsid w:val="00B8345B"/>
    <w:rsid w:val="00B83A05"/>
    <w:rsid w:val="00B83B9D"/>
    <w:rsid w:val="00B83CAD"/>
    <w:rsid w:val="00B8454F"/>
    <w:rsid w:val="00B845CC"/>
    <w:rsid w:val="00B8556A"/>
    <w:rsid w:val="00B856D2"/>
    <w:rsid w:val="00B860DD"/>
    <w:rsid w:val="00B8704B"/>
    <w:rsid w:val="00B875FB"/>
    <w:rsid w:val="00B87F9B"/>
    <w:rsid w:val="00B90357"/>
    <w:rsid w:val="00B90387"/>
    <w:rsid w:val="00B905B1"/>
    <w:rsid w:val="00B92EBE"/>
    <w:rsid w:val="00B9382D"/>
    <w:rsid w:val="00B93CCA"/>
    <w:rsid w:val="00B93D91"/>
    <w:rsid w:val="00B9539F"/>
    <w:rsid w:val="00B96252"/>
    <w:rsid w:val="00B96758"/>
    <w:rsid w:val="00B96B38"/>
    <w:rsid w:val="00B97658"/>
    <w:rsid w:val="00B97F02"/>
    <w:rsid w:val="00BA0AB0"/>
    <w:rsid w:val="00BA0F43"/>
    <w:rsid w:val="00BA1C76"/>
    <w:rsid w:val="00BA1EE3"/>
    <w:rsid w:val="00BA230E"/>
    <w:rsid w:val="00BA2376"/>
    <w:rsid w:val="00BA2443"/>
    <w:rsid w:val="00BA24EB"/>
    <w:rsid w:val="00BA28B9"/>
    <w:rsid w:val="00BA2F8D"/>
    <w:rsid w:val="00BA36BB"/>
    <w:rsid w:val="00BA3CDF"/>
    <w:rsid w:val="00BA3F29"/>
    <w:rsid w:val="00BA428B"/>
    <w:rsid w:val="00BA558D"/>
    <w:rsid w:val="00BA55C9"/>
    <w:rsid w:val="00BA56FB"/>
    <w:rsid w:val="00BA57ED"/>
    <w:rsid w:val="00BA58DA"/>
    <w:rsid w:val="00BA596D"/>
    <w:rsid w:val="00BA6BB2"/>
    <w:rsid w:val="00BA6C74"/>
    <w:rsid w:val="00BA75ED"/>
    <w:rsid w:val="00BA7E45"/>
    <w:rsid w:val="00BA7E4E"/>
    <w:rsid w:val="00BB0A1A"/>
    <w:rsid w:val="00BB23D7"/>
    <w:rsid w:val="00BB2772"/>
    <w:rsid w:val="00BB2CB9"/>
    <w:rsid w:val="00BB318D"/>
    <w:rsid w:val="00BB3679"/>
    <w:rsid w:val="00BB3713"/>
    <w:rsid w:val="00BB4404"/>
    <w:rsid w:val="00BB46BE"/>
    <w:rsid w:val="00BB551E"/>
    <w:rsid w:val="00BB561F"/>
    <w:rsid w:val="00BB5BD3"/>
    <w:rsid w:val="00BB64A5"/>
    <w:rsid w:val="00BB6E57"/>
    <w:rsid w:val="00BB71E9"/>
    <w:rsid w:val="00BB7831"/>
    <w:rsid w:val="00BB7FDA"/>
    <w:rsid w:val="00BC00E0"/>
    <w:rsid w:val="00BC045F"/>
    <w:rsid w:val="00BC0B5F"/>
    <w:rsid w:val="00BC0ECE"/>
    <w:rsid w:val="00BC1C64"/>
    <w:rsid w:val="00BC1CB4"/>
    <w:rsid w:val="00BC1EF6"/>
    <w:rsid w:val="00BC2FA7"/>
    <w:rsid w:val="00BC33DF"/>
    <w:rsid w:val="00BC35EC"/>
    <w:rsid w:val="00BC3CE0"/>
    <w:rsid w:val="00BC4494"/>
    <w:rsid w:val="00BC485C"/>
    <w:rsid w:val="00BC5C33"/>
    <w:rsid w:val="00BC6022"/>
    <w:rsid w:val="00BC7234"/>
    <w:rsid w:val="00BC7B71"/>
    <w:rsid w:val="00BC7E54"/>
    <w:rsid w:val="00BD012E"/>
    <w:rsid w:val="00BD047A"/>
    <w:rsid w:val="00BD1848"/>
    <w:rsid w:val="00BD269E"/>
    <w:rsid w:val="00BD28BC"/>
    <w:rsid w:val="00BD31BC"/>
    <w:rsid w:val="00BD4461"/>
    <w:rsid w:val="00BD48E2"/>
    <w:rsid w:val="00BD497F"/>
    <w:rsid w:val="00BD5063"/>
    <w:rsid w:val="00BD5529"/>
    <w:rsid w:val="00BD59AD"/>
    <w:rsid w:val="00BD5DAB"/>
    <w:rsid w:val="00BD6541"/>
    <w:rsid w:val="00BD6ADB"/>
    <w:rsid w:val="00BD6BD4"/>
    <w:rsid w:val="00BD73E9"/>
    <w:rsid w:val="00BD7C8A"/>
    <w:rsid w:val="00BD7F24"/>
    <w:rsid w:val="00BE00BE"/>
    <w:rsid w:val="00BE05E7"/>
    <w:rsid w:val="00BE194D"/>
    <w:rsid w:val="00BE1B20"/>
    <w:rsid w:val="00BE1D12"/>
    <w:rsid w:val="00BE1D8A"/>
    <w:rsid w:val="00BE1D9A"/>
    <w:rsid w:val="00BE1E9B"/>
    <w:rsid w:val="00BE2415"/>
    <w:rsid w:val="00BE2FEC"/>
    <w:rsid w:val="00BE3B22"/>
    <w:rsid w:val="00BE3BD8"/>
    <w:rsid w:val="00BE4389"/>
    <w:rsid w:val="00BE4457"/>
    <w:rsid w:val="00BE5485"/>
    <w:rsid w:val="00BE56E4"/>
    <w:rsid w:val="00BE5BE9"/>
    <w:rsid w:val="00BE6040"/>
    <w:rsid w:val="00BE67FE"/>
    <w:rsid w:val="00BF0198"/>
    <w:rsid w:val="00BF0555"/>
    <w:rsid w:val="00BF0A15"/>
    <w:rsid w:val="00BF0B17"/>
    <w:rsid w:val="00BF0F54"/>
    <w:rsid w:val="00BF1325"/>
    <w:rsid w:val="00BF1FA7"/>
    <w:rsid w:val="00BF2328"/>
    <w:rsid w:val="00BF23AC"/>
    <w:rsid w:val="00BF240E"/>
    <w:rsid w:val="00BF2419"/>
    <w:rsid w:val="00BF298B"/>
    <w:rsid w:val="00BF2B28"/>
    <w:rsid w:val="00BF383C"/>
    <w:rsid w:val="00BF3C17"/>
    <w:rsid w:val="00BF4683"/>
    <w:rsid w:val="00BF4DCD"/>
    <w:rsid w:val="00BF5256"/>
    <w:rsid w:val="00BF5751"/>
    <w:rsid w:val="00BF588D"/>
    <w:rsid w:val="00BF5BFE"/>
    <w:rsid w:val="00BF6737"/>
    <w:rsid w:val="00BF77B6"/>
    <w:rsid w:val="00BF7C25"/>
    <w:rsid w:val="00BF7C95"/>
    <w:rsid w:val="00C00165"/>
    <w:rsid w:val="00C00A2B"/>
    <w:rsid w:val="00C00BC6"/>
    <w:rsid w:val="00C020ED"/>
    <w:rsid w:val="00C0213E"/>
    <w:rsid w:val="00C0271F"/>
    <w:rsid w:val="00C02915"/>
    <w:rsid w:val="00C02DB8"/>
    <w:rsid w:val="00C02F84"/>
    <w:rsid w:val="00C032BB"/>
    <w:rsid w:val="00C03333"/>
    <w:rsid w:val="00C0364A"/>
    <w:rsid w:val="00C0414A"/>
    <w:rsid w:val="00C04321"/>
    <w:rsid w:val="00C04474"/>
    <w:rsid w:val="00C047BA"/>
    <w:rsid w:val="00C04B18"/>
    <w:rsid w:val="00C05282"/>
    <w:rsid w:val="00C05DF9"/>
    <w:rsid w:val="00C06BBF"/>
    <w:rsid w:val="00C0745F"/>
    <w:rsid w:val="00C077D4"/>
    <w:rsid w:val="00C10868"/>
    <w:rsid w:val="00C115F4"/>
    <w:rsid w:val="00C11AB0"/>
    <w:rsid w:val="00C11DA6"/>
    <w:rsid w:val="00C121D3"/>
    <w:rsid w:val="00C12C68"/>
    <w:rsid w:val="00C13731"/>
    <w:rsid w:val="00C13F12"/>
    <w:rsid w:val="00C1438A"/>
    <w:rsid w:val="00C148E8"/>
    <w:rsid w:val="00C16422"/>
    <w:rsid w:val="00C16EC4"/>
    <w:rsid w:val="00C17B6B"/>
    <w:rsid w:val="00C17D1C"/>
    <w:rsid w:val="00C20A55"/>
    <w:rsid w:val="00C210B3"/>
    <w:rsid w:val="00C21174"/>
    <w:rsid w:val="00C2168E"/>
    <w:rsid w:val="00C21DD9"/>
    <w:rsid w:val="00C220E5"/>
    <w:rsid w:val="00C22BAF"/>
    <w:rsid w:val="00C233F7"/>
    <w:rsid w:val="00C238DE"/>
    <w:rsid w:val="00C23C7A"/>
    <w:rsid w:val="00C24247"/>
    <w:rsid w:val="00C245CD"/>
    <w:rsid w:val="00C24B4C"/>
    <w:rsid w:val="00C260C8"/>
    <w:rsid w:val="00C272F8"/>
    <w:rsid w:val="00C27755"/>
    <w:rsid w:val="00C30556"/>
    <w:rsid w:val="00C312C1"/>
    <w:rsid w:val="00C32A31"/>
    <w:rsid w:val="00C32B4B"/>
    <w:rsid w:val="00C33669"/>
    <w:rsid w:val="00C336D7"/>
    <w:rsid w:val="00C3391B"/>
    <w:rsid w:val="00C33E3A"/>
    <w:rsid w:val="00C344E6"/>
    <w:rsid w:val="00C3463C"/>
    <w:rsid w:val="00C34AA7"/>
    <w:rsid w:val="00C34C48"/>
    <w:rsid w:val="00C3500F"/>
    <w:rsid w:val="00C35F4A"/>
    <w:rsid w:val="00C363DA"/>
    <w:rsid w:val="00C36AD2"/>
    <w:rsid w:val="00C36D23"/>
    <w:rsid w:val="00C37426"/>
    <w:rsid w:val="00C37807"/>
    <w:rsid w:val="00C41094"/>
    <w:rsid w:val="00C4171D"/>
    <w:rsid w:val="00C418BA"/>
    <w:rsid w:val="00C4243B"/>
    <w:rsid w:val="00C42597"/>
    <w:rsid w:val="00C42634"/>
    <w:rsid w:val="00C436F0"/>
    <w:rsid w:val="00C438C2"/>
    <w:rsid w:val="00C4502A"/>
    <w:rsid w:val="00C45313"/>
    <w:rsid w:val="00C45B75"/>
    <w:rsid w:val="00C45F1C"/>
    <w:rsid w:val="00C46068"/>
    <w:rsid w:val="00C472B4"/>
    <w:rsid w:val="00C473DA"/>
    <w:rsid w:val="00C474A2"/>
    <w:rsid w:val="00C47B0A"/>
    <w:rsid w:val="00C50F99"/>
    <w:rsid w:val="00C515B5"/>
    <w:rsid w:val="00C52189"/>
    <w:rsid w:val="00C526E1"/>
    <w:rsid w:val="00C52810"/>
    <w:rsid w:val="00C531A8"/>
    <w:rsid w:val="00C5393A"/>
    <w:rsid w:val="00C53C03"/>
    <w:rsid w:val="00C53F12"/>
    <w:rsid w:val="00C546E4"/>
    <w:rsid w:val="00C55084"/>
    <w:rsid w:val="00C55400"/>
    <w:rsid w:val="00C55CA6"/>
    <w:rsid w:val="00C5671E"/>
    <w:rsid w:val="00C568A1"/>
    <w:rsid w:val="00C570EA"/>
    <w:rsid w:val="00C603E1"/>
    <w:rsid w:val="00C60652"/>
    <w:rsid w:val="00C60D02"/>
    <w:rsid w:val="00C60D0D"/>
    <w:rsid w:val="00C6101D"/>
    <w:rsid w:val="00C61BA5"/>
    <w:rsid w:val="00C61E05"/>
    <w:rsid w:val="00C6233C"/>
    <w:rsid w:val="00C62533"/>
    <w:rsid w:val="00C62566"/>
    <w:rsid w:val="00C63CF1"/>
    <w:rsid w:val="00C643F2"/>
    <w:rsid w:val="00C644A8"/>
    <w:rsid w:val="00C6528A"/>
    <w:rsid w:val="00C65957"/>
    <w:rsid w:val="00C65B6B"/>
    <w:rsid w:val="00C65F15"/>
    <w:rsid w:val="00C65FAF"/>
    <w:rsid w:val="00C663D0"/>
    <w:rsid w:val="00C6691B"/>
    <w:rsid w:val="00C70093"/>
    <w:rsid w:val="00C7022F"/>
    <w:rsid w:val="00C715FF"/>
    <w:rsid w:val="00C71FA2"/>
    <w:rsid w:val="00C72057"/>
    <w:rsid w:val="00C7252D"/>
    <w:rsid w:val="00C7373F"/>
    <w:rsid w:val="00C73A96"/>
    <w:rsid w:val="00C73C0E"/>
    <w:rsid w:val="00C73F7A"/>
    <w:rsid w:val="00C74016"/>
    <w:rsid w:val="00C74497"/>
    <w:rsid w:val="00C74BC2"/>
    <w:rsid w:val="00C7503D"/>
    <w:rsid w:val="00C76B7A"/>
    <w:rsid w:val="00C774D5"/>
    <w:rsid w:val="00C779CF"/>
    <w:rsid w:val="00C81097"/>
    <w:rsid w:val="00C81AEA"/>
    <w:rsid w:val="00C81C7D"/>
    <w:rsid w:val="00C828BB"/>
    <w:rsid w:val="00C82C90"/>
    <w:rsid w:val="00C833A0"/>
    <w:rsid w:val="00C8360C"/>
    <w:rsid w:val="00C8370B"/>
    <w:rsid w:val="00C845E1"/>
    <w:rsid w:val="00C845EF"/>
    <w:rsid w:val="00C858DE"/>
    <w:rsid w:val="00C86337"/>
    <w:rsid w:val="00C86864"/>
    <w:rsid w:val="00C87365"/>
    <w:rsid w:val="00C8782C"/>
    <w:rsid w:val="00C905CA"/>
    <w:rsid w:val="00C925BF"/>
    <w:rsid w:val="00C93B98"/>
    <w:rsid w:val="00C93E3B"/>
    <w:rsid w:val="00C941DC"/>
    <w:rsid w:val="00C945B7"/>
    <w:rsid w:val="00C94DBA"/>
    <w:rsid w:val="00C94F96"/>
    <w:rsid w:val="00C95510"/>
    <w:rsid w:val="00C9579F"/>
    <w:rsid w:val="00C957CF"/>
    <w:rsid w:val="00C965D8"/>
    <w:rsid w:val="00C96D9D"/>
    <w:rsid w:val="00C97D14"/>
    <w:rsid w:val="00CA1A7A"/>
    <w:rsid w:val="00CA21D2"/>
    <w:rsid w:val="00CA239D"/>
    <w:rsid w:val="00CA2925"/>
    <w:rsid w:val="00CA4571"/>
    <w:rsid w:val="00CA53A0"/>
    <w:rsid w:val="00CA5A31"/>
    <w:rsid w:val="00CA5F74"/>
    <w:rsid w:val="00CA6718"/>
    <w:rsid w:val="00CA6D20"/>
    <w:rsid w:val="00CA7945"/>
    <w:rsid w:val="00CB08C9"/>
    <w:rsid w:val="00CB115E"/>
    <w:rsid w:val="00CB1B2F"/>
    <w:rsid w:val="00CB24E6"/>
    <w:rsid w:val="00CB2B90"/>
    <w:rsid w:val="00CB326E"/>
    <w:rsid w:val="00CB432E"/>
    <w:rsid w:val="00CB44A8"/>
    <w:rsid w:val="00CB47E1"/>
    <w:rsid w:val="00CB4C15"/>
    <w:rsid w:val="00CB56B7"/>
    <w:rsid w:val="00CB57AE"/>
    <w:rsid w:val="00CB5813"/>
    <w:rsid w:val="00CB5A68"/>
    <w:rsid w:val="00CB61C8"/>
    <w:rsid w:val="00CB6644"/>
    <w:rsid w:val="00CB6C1A"/>
    <w:rsid w:val="00CB73E2"/>
    <w:rsid w:val="00CB76D6"/>
    <w:rsid w:val="00CB791C"/>
    <w:rsid w:val="00CB7B8A"/>
    <w:rsid w:val="00CB7BA9"/>
    <w:rsid w:val="00CB7D99"/>
    <w:rsid w:val="00CC0CAE"/>
    <w:rsid w:val="00CC1640"/>
    <w:rsid w:val="00CC1AF4"/>
    <w:rsid w:val="00CC1F83"/>
    <w:rsid w:val="00CC35E1"/>
    <w:rsid w:val="00CC479F"/>
    <w:rsid w:val="00CC4896"/>
    <w:rsid w:val="00CC4B5C"/>
    <w:rsid w:val="00CC4BFB"/>
    <w:rsid w:val="00CC4CF7"/>
    <w:rsid w:val="00CC4F22"/>
    <w:rsid w:val="00CC5359"/>
    <w:rsid w:val="00CC550F"/>
    <w:rsid w:val="00CC615E"/>
    <w:rsid w:val="00CC62C0"/>
    <w:rsid w:val="00CC63C5"/>
    <w:rsid w:val="00CC6960"/>
    <w:rsid w:val="00CC717B"/>
    <w:rsid w:val="00CC7487"/>
    <w:rsid w:val="00CC7928"/>
    <w:rsid w:val="00CC7F5F"/>
    <w:rsid w:val="00CD1317"/>
    <w:rsid w:val="00CD1343"/>
    <w:rsid w:val="00CD150D"/>
    <w:rsid w:val="00CD1758"/>
    <w:rsid w:val="00CD2D49"/>
    <w:rsid w:val="00CD3A10"/>
    <w:rsid w:val="00CD4607"/>
    <w:rsid w:val="00CD4824"/>
    <w:rsid w:val="00CD5041"/>
    <w:rsid w:val="00CD5322"/>
    <w:rsid w:val="00CD570F"/>
    <w:rsid w:val="00CD57DC"/>
    <w:rsid w:val="00CD7852"/>
    <w:rsid w:val="00CD7905"/>
    <w:rsid w:val="00CD7A75"/>
    <w:rsid w:val="00CD7FDC"/>
    <w:rsid w:val="00CE070B"/>
    <w:rsid w:val="00CE077C"/>
    <w:rsid w:val="00CE0ADE"/>
    <w:rsid w:val="00CE0CCB"/>
    <w:rsid w:val="00CE1D59"/>
    <w:rsid w:val="00CE232F"/>
    <w:rsid w:val="00CE29CF"/>
    <w:rsid w:val="00CE2D90"/>
    <w:rsid w:val="00CE30B4"/>
    <w:rsid w:val="00CE340B"/>
    <w:rsid w:val="00CE4667"/>
    <w:rsid w:val="00CE53DF"/>
    <w:rsid w:val="00CE56CD"/>
    <w:rsid w:val="00CE5731"/>
    <w:rsid w:val="00CE6181"/>
    <w:rsid w:val="00CE6919"/>
    <w:rsid w:val="00CE6D2A"/>
    <w:rsid w:val="00CE7581"/>
    <w:rsid w:val="00CF1C90"/>
    <w:rsid w:val="00CF31B3"/>
    <w:rsid w:val="00CF4BA0"/>
    <w:rsid w:val="00CF4BCD"/>
    <w:rsid w:val="00CF4DAC"/>
    <w:rsid w:val="00CF5B1C"/>
    <w:rsid w:val="00CF674F"/>
    <w:rsid w:val="00CF6AC6"/>
    <w:rsid w:val="00CF75A6"/>
    <w:rsid w:val="00CF762A"/>
    <w:rsid w:val="00CF7A65"/>
    <w:rsid w:val="00D0097F"/>
    <w:rsid w:val="00D00A6B"/>
    <w:rsid w:val="00D00E26"/>
    <w:rsid w:val="00D01A17"/>
    <w:rsid w:val="00D01A56"/>
    <w:rsid w:val="00D01DE4"/>
    <w:rsid w:val="00D021A8"/>
    <w:rsid w:val="00D027F4"/>
    <w:rsid w:val="00D02A84"/>
    <w:rsid w:val="00D043AF"/>
    <w:rsid w:val="00D052C9"/>
    <w:rsid w:val="00D05791"/>
    <w:rsid w:val="00D072F1"/>
    <w:rsid w:val="00D07388"/>
    <w:rsid w:val="00D073F4"/>
    <w:rsid w:val="00D076F8"/>
    <w:rsid w:val="00D07DF2"/>
    <w:rsid w:val="00D10383"/>
    <w:rsid w:val="00D108CF"/>
    <w:rsid w:val="00D11446"/>
    <w:rsid w:val="00D12706"/>
    <w:rsid w:val="00D12A32"/>
    <w:rsid w:val="00D137CD"/>
    <w:rsid w:val="00D13ECC"/>
    <w:rsid w:val="00D150D4"/>
    <w:rsid w:val="00D15365"/>
    <w:rsid w:val="00D1544C"/>
    <w:rsid w:val="00D15B50"/>
    <w:rsid w:val="00D15E8C"/>
    <w:rsid w:val="00D165D1"/>
    <w:rsid w:val="00D16A6C"/>
    <w:rsid w:val="00D17ACB"/>
    <w:rsid w:val="00D17BA6"/>
    <w:rsid w:val="00D207C0"/>
    <w:rsid w:val="00D20CC3"/>
    <w:rsid w:val="00D211FD"/>
    <w:rsid w:val="00D2143E"/>
    <w:rsid w:val="00D2145D"/>
    <w:rsid w:val="00D215EE"/>
    <w:rsid w:val="00D21DD6"/>
    <w:rsid w:val="00D22243"/>
    <w:rsid w:val="00D223BD"/>
    <w:rsid w:val="00D2294D"/>
    <w:rsid w:val="00D235B7"/>
    <w:rsid w:val="00D2372A"/>
    <w:rsid w:val="00D23997"/>
    <w:rsid w:val="00D2455C"/>
    <w:rsid w:val="00D24B22"/>
    <w:rsid w:val="00D25492"/>
    <w:rsid w:val="00D25977"/>
    <w:rsid w:val="00D26914"/>
    <w:rsid w:val="00D26D50"/>
    <w:rsid w:val="00D27E27"/>
    <w:rsid w:val="00D3045D"/>
    <w:rsid w:val="00D30A1C"/>
    <w:rsid w:val="00D30A3D"/>
    <w:rsid w:val="00D3149E"/>
    <w:rsid w:val="00D315FC"/>
    <w:rsid w:val="00D31906"/>
    <w:rsid w:val="00D31F42"/>
    <w:rsid w:val="00D34A8F"/>
    <w:rsid w:val="00D35C1B"/>
    <w:rsid w:val="00D3799C"/>
    <w:rsid w:val="00D37DDB"/>
    <w:rsid w:val="00D401B4"/>
    <w:rsid w:val="00D40F5C"/>
    <w:rsid w:val="00D41302"/>
    <w:rsid w:val="00D417F8"/>
    <w:rsid w:val="00D41D2B"/>
    <w:rsid w:val="00D41E19"/>
    <w:rsid w:val="00D42ABB"/>
    <w:rsid w:val="00D43332"/>
    <w:rsid w:val="00D44DD3"/>
    <w:rsid w:val="00D44F52"/>
    <w:rsid w:val="00D4567F"/>
    <w:rsid w:val="00D46702"/>
    <w:rsid w:val="00D467BF"/>
    <w:rsid w:val="00D46F63"/>
    <w:rsid w:val="00D47227"/>
    <w:rsid w:val="00D47555"/>
    <w:rsid w:val="00D5065E"/>
    <w:rsid w:val="00D50BA0"/>
    <w:rsid w:val="00D50FED"/>
    <w:rsid w:val="00D510FA"/>
    <w:rsid w:val="00D51541"/>
    <w:rsid w:val="00D51785"/>
    <w:rsid w:val="00D52272"/>
    <w:rsid w:val="00D522F4"/>
    <w:rsid w:val="00D52B73"/>
    <w:rsid w:val="00D53239"/>
    <w:rsid w:val="00D5336A"/>
    <w:rsid w:val="00D5439D"/>
    <w:rsid w:val="00D544CB"/>
    <w:rsid w:val="00D546B2"/>
    <w:rsid w:val="00D5473B"/>
    <w:rsid w:val="00D548C7"/>
    <w:rsid w:val="00D54BB6"/>
    <w:rsid w:val="00D54D79"/>
    <w:rsid w:val="00D54DE9"/>
    <w:rsid w:val="00D551A4"/>
    <w:rsid w:val="00D558B2"/>
    <w:rsid w:val="00D56158"/>
    <w:rsid w:val="00D569EB"/>
    <w:rsid w:val="00D57A6D"/>
    <w:rsid w:val="00D57C7F"/>
    <w:rsid w:val="00D601D4"/>
    <w:rsid w:val="00D62086"/>
    <w:rsid w:val="00D622D5"/>
    <w:rsid w:val="00D62386"/>
    <w:rsid w:val="00D6269F"/>
    <w:rsid w:val="00D62889"/>
    <w:rsid w:val="00D62E17"/>
    <w:rsid w:val="00D62E7F"/>
    <w:rsid w:val="00D639CF"/>
    <w:rsid w:val="00D63C47"/>
    <w:rsid w:val="00D642B6"/>
    <w:rsid w:val="00D6474B"/>
    <w:rsid w:val="00D656AE"/>
    <w:rsid w:val="00D6574C"/>
    <w:rsid w:val="00D660B4"/>
    <w:rsid w:val="00D673AC"/>
    <w:rsid w:val="00D70061"/>
    <w:rsid w:val="00D70127"/>
    <w:rsid w:val="00D7089F"/>
    <w:rsid w:val="00D71012"/>
    <w:rsid w:val="00D71207"/>
    <w:rsid w:val="00D71E44"/>
    <w:rsid w:val="00D72853"/>
    <w:rsid w:val="00D73A4B"/>
    <w:rsid w:val="00D74339"/>
    <w:rsid w:val="00D74DDD"/>
    <w:rsid w:val="00D74F91"/>
    <w:rsid w:val="00D753AC"/>
    <w:rsid w:val="00D75867"/>
    <w:rsid w:val="00D75FEC"/>
    <w:rsid w:val="00D7669B"/>
    <w:rsid w:val="00D776DF"/>
    <w:rsid w:val="00D77957"/>
    <w:rsid w:val="00D77ABC"/>
    <w:rsid w:val="00D77B9D"/>
    <w:rsid w:val="00D80BFE"/>
    <w:rsid w:val="00D8247B"/>
    <w:rsid w:val="00D83806"/>
    <w:rsid w:val="00D84491"/>
    <w:rsid w:val="00D84C63"/>
    <w:rsid w:val="00D84F9A"/>
    <w:rsid w:val="00D85636"/>
    <w:rsid w:val="00D856B6"/>
    <w:rsid w:val="00D85FDB"/>
    <w:rsid w:val="00D86240"/>
    <w:rsid w:val="00D86265"/>
    <w:rsid w:val="00D863D5"/>
    <w:rsid w:val="00D86FB5"/>
    <w:rsid w:val="00D8717F"/>
    <w:rsid w:val="00D90305"/>
    <w:rsid w:val="00D90421"/>
    <w:rsid w:val="00D904A4"/>
    <w:rsid w:val="00D90808"/>
    <w:rsid w:val="00D91771"/>
    <w:rsid w:val="00D93903"/>
    <w:rsid w:val="00D94583"/>
    <w:rsid w:val="00D94ED7"/>
    <w:rsid w:val="00D95140"/>
    <w:rsid w:val="00D957F5"/>
    <w:rsid w:val="00D95F9B"/>
    <w:rsid w:val="00D9601C"/>
    <w:rsid w:val="00D9633C"/>
    <w:rsid w:val="00D96922"/>
    <w:rsid w:val="00D97320"/>
    <w:rsid w:val="00D97BF2"/>
    <w:rsid w:val="00DA1648"/>
    <w:rsid w:val="00DA23F2"/>
    <w:rsid w:val="00DA38B6"/>
    <w:rsid w:val="00DA3DFE"/>
    <w:rsid w:val="00DA3FFE"/>
    <w:rsid w:val="00DA4294"/>
    <w:rsid w:val="00DA48B8"/>
    <w:rsid w:val="00DA624F"/>
    <w:rsid w:val="00DA6649"/>
    <w:rsid w:val="00DB0F83"/>
    <w:rsid w:val="00DB11E0"/>
    <w:rsid w:val="00DB2EF4"/>
    <w:rsid w:val="00DB36A8"/>
    <w:rsid w:val="00DB3AA8"/>
    <w:rsid w:val="00DB3FE4"/>
    <w:rsid w:val="00DB479E"/>
    <w:rsid w:val="00DB5A62"/>
    <w:rsid w:val="00DB6008"/>
    <w:rsid w:val="00DB6383"/>
    <w:rsid w:val="00DB660F"/>
    <w:rsid w:val="00DB6EBE"/>
    <w:rsid w:val="00DB7B9F"/>
    <w:rsid w:val="00DC0337"/>
    <w:rsid w:val="00DC0C3C"/>
    <w:rsid w:val="00DC1C68"/>
    <w:rsid w:val="00DC24F9"/>
    <w:rsid w:val="00DC35B3"/>
    <w:rsid w:val="00DC38CE"/>
    <w:rsid w:val="00DC38D9"/>
    <w:rsid w:val="00DC40BF"/>
    <w:rsid w:val="00DC40DE"/>
    <w:rsid w:val="00DC4522"/>
    <w:rsid w:val="00DC4F3A"/>
    <w:rsid w:val="00DC6ABE"/>
    <w:rsid w:val="00DC7146"/>
    <w:rsid w:val="00DC7355"/>
    <w:rsid w:val="00DC741A"/>
    <w:rsid w:val="00DC7DC8"/>
    <w:rsid w:val="00DD04EB"/>
    <w:rsid w:val="00DD0A05"/>
    <w:rsid w:val="00DD0B2D"/>
    <w:rsid w:val="00DD0D59"/>
    <w:rsid w:val="00DD225F"/>
    <w:rsid w:val="00DD2B8F"/>
    <w:rsid w:val="00DD36E2"/>
    <w:rsid w:val="00DD3746"/>
    <w:rsid w:val="00DD39F2"/>
    <w:rsid w:val="00DD3F08"/>
    <w:rsid w:val="00DD4026"/>
    <w:rsid w:val="00DD40CD"/>
    <w:rsid w:val="00DD44B6"/>
    <w:rsid w:val="00DD465B"/>
    <w:rsid w:val="00DD5184"/>
    <w:rsid w:val="00DD6639"/>
    <w:rsid w:val="00DD6F2F"/>
    <w:rsid w:val="00DD7B12"/>
    <w:rsid w:val="00DE10E0"/>
    <w:rsid w:val="00DE111C"/>
    <w:rsid w:val="00DE1292"/>
    <w:rsid w:val="00DE20F3"/>
    <w:rsid w:val="00DE3D11"/>
    <w:rsid w:val="00DE40FD"/>
    <w:rsid w:val="00DE4389"/>
    <w:rsid w:val="00DE5062"/>
    <w:rsid w:val="00DE58F5"/>
    <w:rsid w:val="00DE61A8"/>
    <w:rsid w:val="00DE6A7A"/>
    <w:rsid w:val="00DE6AF9"/>
    <w:rsid w:val="00DE7994"/>
    <w:rsid w:val="00DF0745"/>
    <w:rsid w:val="00DF0F38"/>
    <w:rsid w:val="00DF1415"/>
    <w:rsid w:val="00DF1758"/>
    <w:rsid w:val="00DF1D78"/>
    <w:rsid w:val="00DF1E0D"/>
    <w:rsid w:val="00DF23B5"/>
    <w:rsid w:val="00DF2A4D"/>
    <w:rsid w:val="00DF312A"/>
    <w:rsid w:val="00DF3DDB"/>
    <w:rsid w:val="00DF3EBE"/>
    <w:rsid w:val="00DF3F04"/>
    <w:rsid w:val="00DF3FB7"/>
    <w:rsid w:val="00DF4522"/>
    <w:rsid w:val="00DF4BB6"/>
    <w:rsid w:val="00DF4FB5"/>
    <w:rsid w:val="00DF5B2F"/>
    <w:rsid w:val="00DF6760"/>
    <w:rsid w:val="00DF6F47"/>
    <w:rsid w:val="00DF7385"/>
    <w:rsid w:val="00DF7A88"/>
    <w:rsid w:val="00DF7CAA"/>
    <w:rsid w:val="00E001EB"/>
    <w:rsid w:val="00E0057E"/>
    <w:rsid w:val="00E00CBF"/>
    <w:rsid w:val="00E017B6"/>
    <w:rsid w:val="00E02680"/>
    <w:rsid w:val="00E026BC"/>
    <w:rsid w:val="00E02D43"/>
    <w:rsid w:val="00E030B0"/>
    <w:rsid w:val="00E0330A"/>
    <w:rsid w:val="00E033E0"/>
    <w:rsid w:val="00E0372E"/>
    <w:rsid w:val="00E04627"/>
    <w:rsid w:val="00E04986"/>
    <w:rsid w:val="00E0577B"/>
    <w:rsid w:val="00E05B09"/>
    <w:rsid w:val="00E065CF"/>
    <w:rsid w:val="00E06B80"/>
    <w:rsid w:val="00E06FA6"/>
    <w:rsid w:val="00E07243"/>
    <w:rsid w:val="00E104B6"/>
    <w:rsid w:val="00E115C5"/>
    <w:rsid w:val="00E1250E"/>
    <w:rsid w:val="00E12538"/>
    <w:rsid w:val="00E12E0F"/>
    <w:rsid w:val="00E12F53"/>
    <w:rsid w:val="00E130B9"/>
    <w:rsid w:val="00E13CFD"/>
    <w:rsid w:val="00E14D7A"/>
    <w:rsid w:val="00E14D99"/>
    <w:rsid w:val="00E15A21"/>
    <w:rsid w:val="00E16310"/>
    <w:rsid w:val="00E16356"/>
    <w:rsid w:val="00E17286"/>
    <w:rsid w:val="00E17C28"/>
    <w:rsid w:val="00E17F1C"/>
    <w:rsid w:val="00E20843"/>
    <w:rsid w:val="00E215F0"/>
    <w:rsid w:val="00E218D0"/>
    <w:rsid w:val="00E21B17"/>
    <w:rsid w:val="00E21B85"/>
    <w:rsid w:val="00E220BF"/>
    <w:rsid w:val="00E222B2"/>
    <w:rsid w:val="00E230D9"/>
    <w:rsid w:val="00E2383A"/>
    <w:rsid w:val="00E24BAA"/>
    <w:rsid w:val="00E25E8E"/>
    <w:rsid w:val="00E26C93"/>
    <w:rsid w:val="00E26DD4"/>
    <w:rsid w:val="00E27077"/>
    <w:rsid w:val="00E271B9"/>
    <w:rsid w:val="00E27C4E"/>
    <w:rsid w:val="00E3177D"/>
    <w:rsid w:val="00E3194E"/>
    <w:rsid w:val="00E32115"/>
    <w:rsid w:val="00E3228A"/>
    <w:rsid w:val="00E32527"/>
    <w:rsid w:val="00E32BD7"/>
    <w:rsid w:val="00E332A3"/>
    <w:rsid w:val="00E33399"/>
    <w:rsid w:val="00E33660"/>
    <w:rsid w:val="00E33B0C"/>
    <w:rsid w:val="00E33F87"/>
    <w:rsid w:val="00E3448C"/>
    <w:rsid w:val="00E34903"/>
    <w:rsid w:val="00E35AB6"/>
    <w:rsid w:val="00E35DA4"/>
    <w:rsid w:val="00E36390"/>
    <w:rsid w:val="00E36905"/>
    <w:rsid w:val="00E36DBD"/>
    <w:rsid w:val="00E37E83"/>
    <w:rsid w:val="00E37F33"/>
    <w:rsid w:val="00E40DEA"/>
    <w:rsid w:val="00E40EF5"/>
    <w:rsid w:val="00E42FDC"/>
    <w:rsid w:val="00E43EF4"/>
    <w:rsid w:val="00E442BE"/>
    <w:rsid w:val="00E44BDA"/>
    <w:rsid w:val="00E4578E"/>
    <w:rsid w:val="00E46A2E"/>
    <w:rsid w:val="00E47930"/>
    <w:rsid w:val="00E47B2D"/>
    <w:rsid w:val="00E505EE"/>
    <w:rsid w:val="00E50642"/>
    <w:rsid w:val="00E516C3"/>
    <w:rsid w:val="00E516DC"/>
    <w:rsid w:val="00E520CF"/>
    <w:rsid w:val="00E52D21"/>
    <w:rsid w:val="00E53054"/>
    <w:rsid w:val="00E53055"/>
    <w:rsid w:val="00E53420"/>
    <w:rsid w:val="00E53882"/>
    <w:rsid w:val="00E5393F"/>
    <w:rsid w:val="00E53D04"/>
    <w:rsid w:val="00E53F57"/>
    <w:rsid w:val="00E54624"/>
    <w:rsid w:val="00E554D8"/>
    <w:rsid w:val="00E55629"/>
    <w:rsid w:val="00E556FD"/>
    <w:rsid w:val="00E55A97"/>
    <w:rsid w:val="00E568DA"/>
    <w:rsid w:val="00E57094"/>
    <w:rsid w:val="00E57A2A"/>
    <w:rsid w:val="00E57B2E"/>
    <w:rsid w:val="00E601AE"/>
    <w:rsid w:val="00E60BEB"/>
    <w:rsid w:val="00E60D52"/>
    <w:rsid w:val="00E61021"/>
    <w:rsid w:val="00E6168A"/>
    <w:rsid w:val="00E619DE"/>
    <w:rsid w:val="00E62279"/>
    <w:rsid w:val="00E62519"/>
    <w:rsid w:val="00E6255B"/>
    <w:rsid w:val="00E62A9F"/>
    <w:rsid w:val="00E631C4"/>
    <w:rsid w:val="00E636AF"/>
    <w:rsid w:val="00E6386F"/>
    <w:rsid w:val="00E639F3"/>
    <w:rsid w:val="00E64073"/>
    <w:rsid w:val="00E64939"/>
    <w:rsid w:val="00E650C9"/>
    <w:rsid w:val="00E655E2"/>
    <w:rsid w:val="00E658C2"/>
    <w:rsid w:val="00E65F2A"/>
    <w:rsid w:val="00E66E61"/>
    <w:rsid w:val="00E670D7"/>
    <w:rsid w:val="00E671BC"/>
    <w:rsid w:val="00E671DF"/>
    <w:rsid w:val="00E70CE3"/>
    <w:rsid w:val="00E7145A"/>
    <w:rsid w:val="00E71E8D"/>
    <w:rsid w:val="00E71FA3"/>
    <w:rsid w:val="00E72433"/>
    <w:rsid w:val="00E72B45"/>
    <w:rsid w:val="00E73A21"/>
    <w:rsid w:val="00E73C05"/>
    <w:rsid w:val="00E74459"/>
    <w:rsid w:val="00E74560"/>
    <w:rsid w:val="00E7505F"/>
    <w:rsid w:val="00E751D9"/>
    <w:rsid w:val="00E77244"/>
    <w:rsid w:val="00E77294"/>
    <w:rsid w:val="00E772F9"/>
    <w:rsid w:val="00E77DD1"/>
    <w:rsid w:val="00E80258"/>
    <w:rsid w:val="00E80D28"/>
    <w:rsid w:val="00E80F8B"/>
    <w:rsid w:val="00E816AC"/>
    <w:rsid w:val="00E82227"/>
    <w:rsid w:val="00E82A23"/>
    <w:rsid w:val="00E82FFE"/>
    <w:rsid w:val="00E83071"/>
    <w:rsid w:val="00E83224"/>
    <w:rsid w:val="00E839EE"/>
    <w:rsid w:val="00E83A4F"/>
    <w:rsid w:val="00E84582"/>
    <w:rsid w:val="00E845DB"/>
    <w:rsid w:val="00E848B1"/>
    <w:rsid w:val="00E84BC6"/>
    <w:rsid w:val="00E852BF"/>
    <w:rsid w:val="00E8544B"/>
    <w:rsid w:val="00E85814"/>
    <w:rsid w:val="00E85B19"/>
    <w:rsid w:val="00E86125"/>
    <w:rsid w:val="00E86291"/>
    <w:rsid w:val="00E864B3"/>
    <w:rsid w:val="00E902C5"/>
    <w:rsid w:val="00E91749"/>
    <w:rsid w:val="00E92E67"/>
    <w:rsid w:val="00E93F30"/>
    <w:rsid w:val="00E9554E"/>
    <w:rsid w:val="00E96384"/>
    <w:rsid w:val="00E9666D"/>
    <w:rsid w:val="00E97D6F"/>
    <w:rsid w:val="00EA0079"/>
    <w:rsid w:val="00EA04A1"/>
    <w:rsid w:val="00EA1F6E"/>
    <w:rsid w:val="00EA2193"/>
    <w:rsid w:val="00EA27FB"/>
    <w:rsid w:val="00EA3506"/>
    <w:rsid w:val="00EA44BB"/>
    <w:rsid w:val="00EA44F2"/>
    <w:rsid w:val="00EA576A"/>
    <w:rsid w:val="00EA6036"/>
    <w:rsid w:val="00EA6E34"/>
    <w:rsid w:val="00EB01ED"/>
    <w:rsid w:val="00EB07F9"/>
    <w:rsid w:val="00EB0AB3"/>
    <w:rsid w:val="00EB1307"/>
    <w:rsid w:val="00EB294F"/>
    <w:rsid w:val="00EB306F"/>
    <w:rsid w:val="00EB3077"/>
    <w:rsid w:val="00EB3830"/>
    <w:rsid w:val="00EB3DA8"/>
    <w:rsid w:val="00EB43DE"/>
    <w:rsid w:val="00EB57E0"/>
    <w:rsid w:val="00EB58A7"/>
    <w:rsid w:val="00EB630D"/>
    <w:rsid w:val="00EB66DD"/>
    <w:rsid w:val="00EB6C18"/>
    <w:rsid w:val="00EB6C9B"/>
    <w:rsid w:val="00EB6F62"/>
    <w:rsid w:val="00EB6FF9"/>
    <w:rsid w:val="00EB7642"/>
    <w:rsid w:val="00EB7860"/>
    <w:rsid w:val="00EC0117"/>
    <w:rsid w:val="00EC257C"/>
    <w:rsid w:val="00EC394C"/>
    <w:rsid w:val="00EC4281"/>
    <w:rsid w:val="00EC6611"/>
    <w:rsid w:val="00EC674D"/>
    <w:rsid w:val="00EC74F0"/>
    <w:rsid w:val="00EC7E15"/>
    <w:rsid w:val="00EC7F93"/>
    <w:rsid w:val="00ED001F"/>
    <w:rsid w:val="00ED0CBC"/>
    <w:rsid w:val="00ED10A1"/>
    <w:rsid w:val="00ED11CA"/>
    <w:rsid w:val="00ED15CE"/>
    <w:rsid w:val="00ED1B86"/>
    <w:rsid w:val="00ED26F6"/>
    <w:rsid w:val="00ED2785"/>
    <w:rsid w:val="00ED2A87"/>
    <w:rsid w:val="00ED3DC6"/>
    <w:rsid w:val="00ED44A2"/>
    <w:rsid w:val="00ED4C14"/>
    <w:rsid w:val="00ED5570"/>
    <w:rsid w:val="00ED5C9E"/>
    <w:rsid w:val="00ED6088"/>
    <w:rsid w:val="00ED6C00"/>
    <w:rsid w:val="00ED75A4"/>
    <w:rsid w:val="00EE01EE"/>
    <w:rsid w:val="00EE081E"/>
    <w:rsid w:val="00EE0E7B"/>
    <w:rsid w:val="00EE0FC4"/>
    <w:rsid w:val="00EE1EBF"/>
    <w:rsid w:val="00EE36A4"/>
    <w:rsid w:val="00EE404A"/>
    <w:rsid w:val="00EE4625"/>
    <w:rsid w:val="00EE58CC"/>
    <w:rsid w:val="00EE5C57"/>
    <w:rsid w:val="00EE5EA8"/>
    <w:rsid w:val="00EE5F24"/>
    <w:rsid w:val="00EE608B"/>
    <w:rsid w:val="00EE60E2"/>
    <w:rsid w:val="00EE657D"/>
    <w:rsid w:val="00EE74D4"/>
    <w:rsid w:val="00EE75C8"/>
    <w:rsid w:val="00EF01F3"/>
    <w:rsid w:val="00EF0668"/>
    <w:rsid w:val="00EF0CD3"/>
    <w:rsid w:val="00EF0DC9"/>
    <w:rsid w:val="00EF0E9D"/>
    <w:rsid w:val="00EF0F98"/>
    <w:rsid w:val="00EF3213"/>
    <w:rsid w:val="00EF55E4"/>
    <w:rsid w:val="00EF58D6"/>
    <w:rsid w:val="00EF62C0"/>
    <w:rsid w:val="00EF681A"/>
    <w:rsid w:val="00EF6A2A"/>
    <w:rsid w:val="00EF7151"/>
    <w:rsid w:val="00EF7663"/>
    <w:rsid w:val="00EF76D1"/>
    <w:rsid w:val="00F0001B"/>
    <w:rsid w:val="00F00183"/>
    <w:rsid w:val="00F00799"/>
    <w:rsid w:val="00F00C83"/>
    <w:rsid w:val="00F011DB"/>
    <w:rsid w:val="00F0179D"/>
    <w:rsid w:val="00F01B97"/>
    <w:rsid w:val="00F01F31"/>
    <w:rsid w:val="00F0237F"/>
    <w:rsid w:val="00F0341B"/>
    <w:rsid w:val="00F03698"/>
    <w:rsid w:val="00F03BE2"/>
    <w:rsid w:val="00F03E71"/>
    <w:rsid w:val="00F04B17"/>
    <w:rsid w:val="00F04B3A"/>
    <w:rsid w:val="00F04D5A"/>
    <w:rsid w:val="00F04D71"/>
    <w:rsid w:val="00F052C3"/>
    <w:rsid w:val="00F05574"/>
    <w:rsid w:val="00F05622"/>
    <w:rsid w:val="00F057E8"/>
    <w:rsid w:val="00F05B62"/>
    <w:rsid w:val="00F0691A"/>
    <w:rsid w:val="00F070B7"/>
    <w:rsid w:val="00F07F3D"/>
    <w:rsid w:val="00F1099E"/>
    <w:rsid w:val="00F11864"/>
    <w:rsid w:val="00F11BA3"/>
    <w:rsid w:val="00F12839"/>
    <w:rsid w:val="00F1386F"/>
    <w:rsid w:val="00F144B0"/>
    <w:rsid w:val="00F1640B"/>
    <w:rsid w:val="00F16A3D"/>
    <w:rsid w:val="00F16D6A"/>
    <w:rsid w:val="00F17279"/>
    <w:rsid w:val="00F2058D"/>
    <w:rsid w:val="00F20691"/>
    <w:rsid w:val="00F206C7"/>
    <w:rsid w:val="00F20713"/>
    <w:rsid w:val="00F21031"/>
    <w:rsid w:val="00F2134A"/>
    <w:rsid w:val="00F227B5"/>
    <w:rsid w:val="00F22E48"/>
    <w:rsid w:val="00F2306E"/>
    <w:rsid w:val="00F23A7E"/>
    <w:rsid w:val="00F24516"/>
    <w:rsid w:val="00F2509E"/>
    <w:rsid w:val="00F2556D"/>
    <w:rsid w:val="00F26DE9"/>
    <w:rsid w:val="00F26FAB"/>
    <w:rsid w:val="00F27312"/>
    <w:rsid w:val="00F27537"/>
    <w:rsid w:val="00F2760E"/>
    <w:rsid w:val="00F27671"/>
    <w:rsid w:val="00F27FCB"/>
    <w:rsid w:val="00F3003B"/>
    <w:rsid w:val="00F30F3F"/>
    <w:rsid w:val="00F310F1"/>
    <w:rsid w:val="00F32103"/>
    <w:rsid w:val="00F32ADE"/>
    <w:rsid w:val="00F32E43"/>
    <w:rsid w:val="00F3364C"/>
    <w:rsid w:val="00F33EFD"/>
    <w:rsid w:val="00F34273"/>
    <w:rsid w:val="00F34603"/>
    <w:rsid w:val="00F35630"/>
    <w:rsid w:val="00F35E01"/>
    <w:rsid w:val="00F363B4"/>
    <w:rsid w:val="00F3640B"/>
    <w:rsid w:val="00F371E5"/>
    <w:rsid w:val="00F403B8"/>
    <w:rsid w:val="00F40D72"/>
    <w:rsid w:val="00F40F9C"/>
    <w:rsid w:val="00F412FD"/>
    <w:rsid w:val="00F41D02"/>
    <w:rsid w:val="00F420DF"/>
    <w:rsid w:val="00F42429"/>
    <w:rsid w:val="00F4332D"/>
    <w:rsid w:val="00F434F8"/>
    <w:rsid w:val="00F436C8"/>
    <w:rsid w:val="00F43E7D"/>
    <w:rsid w:val="00F44347"/>
    <w:rsid w:val="00F44A68"/>
    <w:rsid w:val="00F45A8C"/>
    <w:rsid w:val="00F472D1"/>
    <w:rsid w:val="00F47ECE"/>
    <w:rsid w:val="00F47F34"/>
    <w:rsid w:val="00F503A9"/>
    <w:rsid w:val="00F50FBA"/>
    <w:rsid w:val="00F511DE"/>
    <w:rsid w:val="00F5180F"/>
    <w:rsid w:val="00F518AD"/>
    <w:rsid w:val="00F521EA"/>
    <w:rsid w:val="00F52F2B"/>
    <w:rsid w:val="00F5310E"/>
    <w:rsid w:val="00F53317"/>
    <w:rsid w:val="00F53CEC"/>
    <w:rsid w:val="00F5498C"/>
    <w:rsid w:val="00F55CFD"/>
    <w:rsid w:val="00F55D01"/>
    <w:rsid w:val="00F560C1"/>
    <w:rsid w:val="00F56717"/>
    <w:rsid w:val="00F568AD"/>
    <w:rsid w:val="00F574AA"/>
    <w:rsid w:val="00F57ADA"/>
    <w:rsid w:val="00F57B31"/>
    <w:rsid w:val="00F57C6E"/>
    <w:rsid w:val="00F60F9E"/>
    <w:rsid w:val="00F60FB7"/>
    <w:rsid w:val="00F61D33"/>
    <w:rsid w:val="00F6206D"/>
    <w:rsid w:val="00F62801"/>
    <w:rsid w:val="00F62D46"/>
    <w:rsid w:val="00F6375C"/>
    <w:rsid w:val="00F63CD8"/>
    <w:rsid w:val="00F64012"/>
    <w:rsid w:val="00F642A8"/>
    <w:rsid w:val="00F64840"/>
    <w:rsid w:val="00F64DDE"/>
    <w:rsid w:val="00F65A8A"/>
    <w:rsid w:val="00F661A8"/>
    <w:rsid w:val="00F6625C"/>
    <w:rsid w:val="00F6757C"/>
    <w:rsid w:val="00F67D86"/>
    <w:rsid w:val="00F701A8"/>
    <w:rsid w:val="00F710BF"/>
    <w:rsid w:val="00F71DDF"/>
    <w:rsid w:val="00F72A3E"/>
    <w:rsid w:val="00F731FC"/>
    <w:rsid w:val="00F735A5"/>
    <w:rsid w:val="00F739B3"/>
    <w:rsid w:val="00F7514F"/>
    <w:rsid w:val="00F75CB5"/>
    <w:rsid w:val="00F75D6F"/>
    <w:rsid w:val="00F75EBD"/>
    <w:rsid w:val="00F76A51"/>
    <w:rsid w:val="00F7709E"/>
    <w:rsid w:val="00F773AE"/>
    <w:rsid w:val="00F77FB0"/>
    <w:rsid w:val="00F8014C"/>
    <w:rsid w:val="00F8040E"/>
    <w:rsid w:val="00F80843"/>
    <w:rsid w:val="00F80AA9"/>
    <w:rsid w:val="00F80ED6"/>
    <w:rsid w:val="00F81129"/>
    <w:rsid w:val="00F81470"/>
    <w:rsid w:val="00F81ED5"/>
    <w:rsid w:val="00F82823"/>
    <w:rsid w:val="00F829EF"/>
    <w:rsid w:val="00F82D81"/>
    <w:rsid w:val="00F830EB"/>
    <w:rsid w:val="00F831F9"/>
    <w:rsid w:val="00F83CA8"/>
    <w:rsid w:val="00F83F4D"/>
    <w:rsid w:val="00F84D06"/>
    <w:rsid w:val="00F84FD5"/>
    <w:rsid w:val="00F8551F"/>
    <w:rsid w:val="00F85FD6"/>
    <w:rsid w:val="00F86BFE"/>
    <w:rsid w:val="00F872D4"/>
    <w:rsid w:val="00F87981"/>
    <w:rsid w:val="00F87D4B"/>
    <w:rsid w:val="00F90494"/>
    <w:rsid w:val="00F91253"/>
    <w:rsid w:val="00F9136D"/>
    <w:rsid w:val="00F915C0"/>
    <w:rsid w:val="00F91E0A"/>
    <w:rsid w:val="00F91F1F"/>
    <w:rsid w:val="00F92C62"/>
    <w:rsid w:val="00F9319B"/>
    <w:rsid w:val="00F936CE"/>
    <w:rsid w:val="00F937A3"/>
    <w:rsid w:val="00F94523"/>
    <w:rsid w:val="00F9465D"/>
    <w:rsid w:val="00F94DDC"/>
    <w:rsid w:val="00F9642F"/>
    <w:rsid w:val="00F964AF"/>
    <w:rsid w:val="00F9660B"/>
    <w:rsid w:val="00F9662B"/>
    <w:rsid w:val="00F9663B"/>
    <w:rsid w:val="00F9717E"/>
    <w:rsid w:val="00F97D6E"/>
    <w:rsid w:val="00FA0006"/>
    <w:rsid w:val="00FA0068"/>
    <w:rsid w:val="00FA076A"/>
    <w:rsid w:val="00FA1932"/>
    <w:rsid w:val="00FA20AA"/>
    <w:rsid w:val="00FA2218"/>
    <w:rsid w:val="00FA2643"/>
    <w:rsid w:val="00FA3609"/>
    <w:rsid w:val="00FA3694"/>
    <w:rsid w:val="00FA435D"/>
    <w:rsid w:val="00FA4529"/>
    <w:rsid w:val="00FA4E5B"/>
    <w:rsid w:val="00FA50D7"/>
    <w:rsid w:val="00FA7599"/>
    <w:rsid w:val="00FA7F89"/>
    <w:rsid w:val="00FB01C1"/>
    <w:rsid w:val="00FB0785"/>
    <w:rsid w:val="00FB0A75"/>
    <w:rsid w:val="00FB136F"/>
    <w:rsid w:val="00FB1A91"/>
    <w:rsid w:val="00FB2EC1"/>
    <w:rsid w:val="00FB34FA"/>
    <w:rsid w:val="00FB41AD"/>
    <w:rsid w:val="00FB44E2"/>
    <w:rsid w:val="00FB4694"/>
    <w:rsid w:val="00FB4A8B"/>
    <w:rsid w:val="00FB4D98"/>
    <w:rsid w:val="00FB5997"/>
    <w:rsid w:val="00FB5AB3"/>
    <w:rsid w:val="00FB6D70"/>
    <w:rsid w:val="00FB7609"/>
    <w:rsid w:val="00FB77E1"/>
    <w:rsid w:val="00FB7928"/>
    <w:rsid w:val="00FB79E2"/>
    <w:rsid w:val="00FC113C"/>
    <w:rsid w:val="00FC2E33"/>
    <w:rsid w:val="00FC316C"/>
    <w:rsid w:val="00FC3A0B"/>
    <w:rsid w:val="00FC3E13"/>
    <w:rsid w:val="00FC4F57"/>
    <w:rsid w:val="00FC56B5"/>
    <w:rsid w:val="00FC68A2"/>
    <w:rsid w:val="00FC6CF7"/>
    <w:rsid w:val="00FC730B"/>
    <w:rsid w:val="00FC74CB"/>
    <w:rsid w:val="00FC7F73"/>
    <w:rsid w:val="00FD05A0"/>
    <w:rsid w:val="00FD1669"/>
    <w:rsid w:val="00FD179E"/>
    <w:rsid w:val="00FD22CB"/>
    <w:rsid w:val="00FD25C3"/>
    <w:rsid w:val="00FD2CDA"/>
    <w:rsid w:val="00FD4041"/>
    <w:rsid w:val="00FD40E5"/>
    <w:rsid w:val="00FD4C98"/>
    <w:rsid w:val="00FD515C"/>
    <w:rsid w:val="00FD5524"/>
    <w:rsid w:val="00FD570D"/>
    <w:rsid w:val="00FD6112"/>
    <w:rsid w:val="00FD6CFD"/>
    <w:rsid w:val="00FD78CC"/>
    <w:rsid w:val="00FD78F3"/>
    <w:rsid w:val="00FD79EC"/>
    <w:rsid w:val="00FE0A24"/>
    <w:rsid w:val="00FE0F0F"/>
    <w:rsid w:val="00FE17CE"/>
    <w:rsid w:val="00FE1AA0"/>
    <w:rsid w:val="00FE262C"/>
    <w:rsid w:val="00FE2984"/>
    <w:rsid w:val="00FE3373"/>
    <w:rsid w:val="00FE36C1"/>
    <w:rsid w:val="00FE3728"/>
    <w:rsid w:val="00FE5EAC"/>
    <w:rsid w:val="00FE6072"/>
    <w:rsid w:val="00FE613A"/>
    <w:rsid w:val="00FE6BDA"/>
    <w:rsid w:val="00FE790F"/>
    <w:rsid w:val="00FE7BC2"/>
    <w:rsid w:val="00FF09F1"/>
    <w:rsid w:val="00FF12F1"/>
    <w:rsid w:val="00FF1965"/>
    <w:rsid w:val="00FF1E28"/>
    <w:rsid w:val="00FF3253"/>
    <w:rsid w:val="00FF32F4"/>
    <w:rsid w:val="00FF39D2"/>
    <w:rsid w:val="00FF4360"/>
    <w:rsid w:val="00FF4808"/>
    <w:rsid w:val="00FF59BE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;v-text-anchor:middle" fill="f" fillcolor="none [3206]" strokecolor="none [3213]">
      <v:fill color="none [3206]" on="f"/>
      <v:stroke color="none [3213]" weight="1.5pt"/>
      <v:shadow type="perspective" color="none [1606]" opacity=".5" offset="1pt" offset2="-1pt"/>
    </o:shapedefaults>
    <o:shapelayout v:ext="edit">
      <o:idmap v:ext="edit" data="2"/>
    </o:shapelayout>
  </w:shapeDefaults>
  <w:decimalSymbol w:val=","/>
  <w:listSeparator w:val=";"/>
  <w14:docId w14:val="67C9159F"/>
  <w15:docId w15:val="{4E4B52F9-48FC-4D81-B7B4-7D728250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="Times New Roman" w:hAnsi="Helvetica" w:cs="Times New Roman"/>
        <w:sz w:val="16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tablaaaaa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33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rsid w:val="000F579B"/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noProof/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sid w:val="000F579B"/>
  </w:style>
  <w:style w:type="character" w:customStyle="1" w:styleId="EquationCaption">
    <w:name w:val="_Equation Caption"/>
    <w:rsid w:val="000F579B"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F579B"/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rsid w:val="000F579B"/>
    <w:pPr>
      <w:ind w:left="341" w:hanging="341"/>
    </w:pPr>
  </w:style>
  <w:style w:type="paragraph" w:customStyle="1" w:styleId="S">
    <w:name w:val="S"/>
    <w:rsid w:val="000F57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auto" w:fill="auto"/>
      <w:jc w:val="both"/>
    </w:pPr>
    <w:rPr>
      <w:spacing w:val="-2"/>
      <w:sz w:val="22"/>
    </w:rPr>
  </w:style>
  <w:style w:type="character" w:styleId="Hipervnculo">
    <w:name w:val="Hyperlink"/>
    <w:uiPriority w:val="99"/>
    <w:rsid w:val="000F579B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0F579B"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rsid w:val="000F579B"/>
  </w:style>
  <w:style w:type="paragraph" w:styleId="Sangradetextonormal">
    <w:name w:val="Body Text Indent"/>
    <w:basedOn w:val="Normal"/>
    <w:rsid w:val="000F579B"/>
    <w:pPr>
      <w:suppressAutoHyphens/>
      <w:spacing w:line="233" w:lineRule="auto"/>
    </w:pPr>
    <w:rPr>
      <w:b/>
      <w:sz w:val="28"/>
    </w:rPr>
  </w:style>
  <w:style w:type="paragraph" w:styleId="Sangra2detindependiente">
    <w:name w:val="Body Text Indent 2"/>
    <w:basedOn w:val="Normal"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rsid w:val="000F579B"/>
    <w:rPr>
      <w:b/>
      <w:i/>
      <w:sz w:val="28"/>
    </w:rPr>
  </w:style>
  <w:style w:type="paragraph" w:styleId="Textoindependiente3">
    <w:name w:val="Body Text 3"/>
    <w:basedOn w:val="Normal"/>
    <w:rsid w:val="000F579B"/>
    <w:rPr>
      <w:b/>
      <w:sz w:val="28"/>
    </w:rPr>
  </w:style>
  <w:style w:type="paragraph" w:styleId="Sangra3detindependiente">
    <w:name w:val="Body Text Indent 3"/>
    <w:basedOn w:val="Normal"/>
    <w:rsid w:val="00FE3728"/>
    <w:pPr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character" w:customStyle="1" w:styleId="a1raya">
    <w:name w:val="a1 raya"/>
    <w:basedOn w:val="Fuentedeprrafopredeter"/>
    <w:rsid w:val="004D56E6"/>
  </w:style>
  <w:style w:type="paragraph" w:customStyle="1" w:styleId="a2interlin">
    <w:name w:val="a2interlin"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lang w:val="en-US"/>
    </w:rPr>
  </w:style>
  <w:style w:type="paragraph" w:customStyle="1" w:styleId="a1interlin">
    <w:name w:val="a1interlin"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lang w:val="en-US"/>
    </w:rPr>
  </w:style>
  <w:style w:type="character" w:customStyle="1" w:styleId="screen">
    <w:name w:val="screen"/>
    <w:basedOn w:val="Fuentedeprrafopredeter"/>
    <w:rsid w:val="008D0EBE"/>
  </w:style>
  <w:style w:type="paragraph" w:customStyle="1" w:styleId="body">
    <w:name w:val="body"/>
    <w:basedOn w:val="Normal"/>
    <w:rsid w:val="00337E68"/>
    <w:pPr>
      <w:spacing w:before="100" w:beforeAutospacing="1" w:after="100" w:afterAutospacing="1"/>
    </w:pPr>
    <w:rPr>
      <w:sz w:val="24"/>
      <w:szCs w:val="24"/>
    </w:rPr>
  </w:style>
  <w:style w:type="character" w:customStyle="1" w:styleId="input">
    <w:name w:val="input"/>
    <w:basedOn w:val="Fuentedeprrafopredeter"/>
    <w:rsid w:val="00CC4CF7"/>
  </w:style>
  <w:style w:type="character" w:customStyle="1" w:styleId="name">
    <w:name w:val="name"/>
    <w:basedOn w:val="Fuentedeprrafopredeter"/>
    <w:rsid w:val="00B14FFD"/>
  </w:style>
  <w:style w:type="character" w:customStyle="1" w:styleId="definedword">
    <w:name w:val="definedword"/>
    <w:basedOn w:val="Fuentedeprrafopredeter"/>
    <w:rsid w:val="006F09E8"/>
  </w:style>
  <w:style w:type="character" w:customStyle="1" w:styleId="label">
    <w:name w:val="label"/>
    <w:basedOn w:val="Fuentedeprrafopredeter"/>
    <w:rsid w:val="00C0364A"/>
  </w:style>
  <w:style w:type="paragraph" w:customStyle="1" w:styleId="step">
    <w:name w:val="step"/>
    <w:basedOn w:val="Normal"/>
    <w:rsid w:val="006F1E28"/>
    <w:pPr>
      <w:spacing w:before="100" w:beforeAutospacing="1" w:after="100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rsid w:val="006F1E28"/>
    <w:pPr>
      <w:spacing w:before="100" w:beforeAutospacing="1" w:after="100" w:afterAutospacing="1"/>
    </w:pPr>
    <w:rPr>
      <w:sz w:val="24"/>
      <w:szCs w:val="24"/>
    </w:rPr>
  </w:style>
  <w:style w:type="character" w:customStyle="1" w:styleId="runinhead">
    <w:name w:val="runinhead"/>
    <w:basedOn w:val="Fuentedeprrafopredeter"/>
    <w:rsid w:val="00D73A4B"/>
  </w:style>
  <w:style w:type="character" w:customStyle="1" w:styleId="name1">
    <w:name w:val="name1"/>
    <w:rsid w:val="00F32E43"/>
    <w:rPr>
      <w:i/>
      <w:iCs/>
    </w:rPr>
  </w:style>
  <w:style w:type="character" w:customStyle="1" w:styleId="input1">
    <w:name w:val="input1"/>
    <w:rsid w:val="00C6233C"/>
    <w:rPr>
      <w:b/>
      <w:bCs/>
    </w:rPr>
  </w:style>
  <w:style w:type="character" w:customStyle="1" w:styleId="screen1">
    <w:name w:val="screen1"/>
    <w:rsid w:val="00C6233C"/>
    <w:rPr>
      <w:rFonts w:ascii="Arial" w:hAnsi="Arial" w:cs="Arial" w:hint="default"/>
      <w:b/>
      <w:bCs/>
      <w:color w:val="357474"/>
    </w:rPr>
  </w:style>
  <w:style w:type="character" w:customStyle="1" w:styleId="italic">
    <w:name w:val="italic"/>
    <w:basedOn w:val="Fuentedeprrafopredeter"/>
    <w:rsid w:val="00581655"/>
  </w:style>
  <w:style w:type="character" w:customStyle="1" w:styleId="syntax">
    <w:name w:val="syntax"/>
    <w:basedOn w:val="Fuentedeprrafopredeter"/>
    <w:rsid w:val="00F5498C"/>
  </w:style>
  <w:style w:type="paragraph" w:styleId="NormalWeb">
    <w:name w:val="Normal (Web)"/>
    <w:basedOn w:val="Normal"/>
    <w:unhideWhenUsed/>
    <w:rsid w:val="00C965D8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Textoennegrita">
    <w:name w:val="Strong"/>
    <w:qFormat/>
    <w:rsid w:val="006D447C"/>
    <w:rPr>
      <w:b/>
      <w:bCs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rsid w:val="00873C88"/>
    <w:pPr>
      <w:spacing w:before="100"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rsid w:val="00873C88"/>
    <w:pPr>
      <w:pBdr>
        <w:top w:val="single" w:sz="6" w:space="12" w:color="BBB8B5"/>
      </w:pBdr>
      <w:spacing w:before="100"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873C8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uiPriority w:val="99"/>
    <w:rsid w:val="00873C8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873C8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uiPriority w:val="99"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rsid w:val="00873C88"/>
  </w:style>
  <w:style w:type="character" w:customStyle="1" w:styleId="iconprivate">
    <w:name w:val="iconprivate"/>
    <w:rsid w:val="00873C88"/>
  </w:style>
  <w:style w:type="character" w:customStyle="1" w:styleId="embedpanelbasic1">
    <w:name w:val="embedpanelbasic1"/>
    <w:rsid w:val="00873C88"/>
    <w:rPr>
      <w:vanish w:val="0"/>
      <w:webHidden w:val="0"/>
      <w:specVanish w:val="0"/>
    </w:rPr>
  </w:style>
  <w:style w:type="character" w:customStyle="1" w:styleId="customizeembed1">
    <w:name w:val="customizeembed1"/>
    <w:rsid w:val="00873C88"/>
    <w:rPr>
      <w:vanish w:val="0"/>
      <w:webHidden w:val="0"/>
      <w:bdr w:val="single" w:sz="6" w:space="8" w:color="DDDCD7" w:frame="1"/>
      <w:specVanish w:val="0"/>
    </w:rPr>
  </w:style>
  <w:style w:type="character" w:customStyle="1" w:styleId="j-embed-size">
    <w:name w:val="j-embed-size"/>
    <w:rsid w:val="00873C88"/>
  </w:style>
  <w:style w:type="character" w:customStyle="1" w:styleId="j-embed-desc">
    <w:name w:val="j-embed-desc"/>
    <w:rsid w:val="00873C88"/>
  </w:style>
  <w:style w:type="character" w:customStyle="1" w:styleId="wp2">
    <w:name w:val="wp2"/>
    <w:rsid w:val="00873C88"/>
    <w:rPr>
      <w:vanish w:val="0"/>
      <w:webHidden w:val="0"/>
      <w:bdr w:val="single" w:sz="6" w:space="18" w:color="DDDCD7" w:frame="1"/>
      <w:specVanish w:val="0"/>
    </w:rPr>
  </w:style>
  <w:style w:type="character" w:customStyle="1" w:styleId="oldembed">
    <w:name w:val="oldembed"/>
    <w:rsid w:val="00873C88"/>
  </w:style>
  <w:style w:type="character" w:customStyle="1" w:styleId="change-unverified-email-validate">
    <w:name w:val="change-unverified-email-validate"/>
    <w:rsid w:val="00873C88"/>
  </w:style>
  <w:style w:type="character" w:customStyle="1" w:styleId="change-unverified-email-win">
    <w:name w:val="change-unverified-email-win"/>
    <w:rsid w:val="00873C88"/>
  </w:style>
  <w:style w:type="character" w:customStyle="1" w:styleId="change-unverified-email-fail">
    <w:name w:val="change-unverified-email-fail"/>
    <w:rsid w:val="00873C88"/>
  </w:style>
  <w:style w:type="character" w:customStyle="1" w:styleId="hint3">
    <w:name w:val="hint3"/>
    <w:rsid w:val="00873C88"/>
  </w:style>
  <w:style w:type="character" w:customStyle="1" w:styleId="in-widget">
    <w:name w:val="in-widget"/>
    <w:rsid w:val="00873C88"/>
  </w:style>
  <w:style w:type="character" w:customStyle="1" w:styleId="in-right">
    <w:name w:val="in-right"/>
    <w:rsid w:val="00873C88"/>
  </w:style>
  <w:style w:type="character" w:customStyle="1" w:styleId="h-related-title">
    <w:name w:val="h-related-title"/>
    <w:rsid w:val="00873C88"/>
  </w:style>
  <w:style w:type="character" w:customStyle="1" w:styleId="h-more-title">
    <w:name w:val="h-more-title"/>
    <w:rsid w:val="00873C88"/>
  </w:style>
  <w:style w:type="character" w:customStyle="1" w:styleId="h-section-add-contact">
    <w:name w:val="h-section-add-contact"/>
    <w:rsid w:val="00873C88"/>
  </w:style>
  <w:style w:type="character" w:customStyle="1" w:styleId="h-as-text">
    <w:name w:val="h-as-text"/>
    <w:rsid w:val="00873C88"/>
  </w:style>
  <w:style w:type="character" w:customStyle="1" w:styleId="j-tooltip">
    <w:name w:val="j-tooltip"/>
    <w:rsid w:val="00873C88"/>
  </w:style>
  <w:style w:type="character" w:customStyle="1" w:styleId="type-string-down">
    <w:name w:val="type-string-down"/>
    <w:rsid w:val="00873C88"/>
  </w:style>
  <w:style w:type="character" w:customStyle="1" w:styleId="suggestioncontainer3">
    <w:name w:val="suggestioncontainer3"/>
    <w:rsid w:val="00873C88"/>
  </w:style>
  <w:style w:type="character" w:customStyle="1" w:styleId="h-copyright-year">
    <w:name w:val="h-copyright-year"/>
    <w:rsid w:val="00873C88"/>
  </w:style>
  <w:style w:type="character" w:styleId="MquinadeescribirHTML">
    <w:name w:val="HTML Typewriter"/>
    <w:uiPriority w:val="99"/>
    <w:unhideWhenUsed/>
    <w:rsid w:val="00E54624"/>
    <w:rPr>
      <w:rFonts w:ascii="Courier New" w:eastAsia="Times New Roman" w:hAnsi="Courier New" w:cs="Courier New"/>
      <w:sz w:val="20"/>
      <w:szCs w:val="20"/>
    </w:rPr>
  </w:style>
  <w:style w:type="paragraph" w:customStyle="1" w:styleId="ladillos1">
    <w:name w:val="ladillos 1"/>
    <w:basedOn w:val="Normal"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rsid w:val="001E2396"/>
    <w:pPr>
      <w:spacing w:before="100" w:beforeAutospacing="1" w:after="100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rsid w:val="001E2396"/>
    <w:pPr>
      <w:numPr>
        <w:numId w:val="1"/>
      </w:numPr>
      <w:spacing w:before="60"/>
    </w:pPr>
    <w:rPr>
      <w:rFonts w:ascii="Segoe UI" w:eastAsia="SimSun" w:hAnsi="Segoe UI" w:cs="Segoe UI"/>
      <w:lang w:val="en-US" w:eastAsia="zh-CN"/>
    </w:rPr>
  </w:style>
  <w:style w:type="character" w:styleId="CdigoHTML">
    <w:name w:val="HTML Code"/>
    <w:unhideWhenUsed/>
    <w:rsid w:val="001140B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rsid w:val="00B905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905B1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link w:val="DefaultCar"/>
    <w:rsid w:val="000D7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sid w:val="000D7CD5"/>
    <w:rPr>
      <w:rFonts w:cs="Arial"/>
      <w:color w:val="000000"/>
      <w:sz w:val="20"/>
      <w:szCs w:val="20"/>
    </w:rPr>
  </w:style>
  <w:style w:type="paragraph" w:customStyle="1" w:styleId="Pa35">
    <w:name w:val="Pa35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D7CD5"/>
  </w:style>
  <w:style w:type="character" w:styleId="Refdenotaalpie">
    <w:name w:val="footnote reference"/>
    <w:basedOn w:val="Fuentedeprrafopredeter"/>
    <w:uiPriority w:val="99"/>
    <w:rsid w:val="000D7CD5"/>
    <w:rPr>
      <w:vertAlign w:val="superscript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0D7CD5"/>
  </w:style>
  <w:style w:type="character" w:styleId="Refdenotaalfinal">
    <w:name w:val="endnote reference"/>
    <w:basedOn w:val="Fuentedeprrafopredeter"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rsid w:val="000D7CD5"/>
  </w:style>
  <w:style w:type="character" w:customStyle="1" w:styleId="apple-converted-space">
    <w:name w:val="apple-converted-space"/>
    <w:basedOn w:val="Fuentedeprrafopredeter"/>
    <w:rsid w:val="000D7CD5"/>
  </w:style>
  <w:style w:type="paragraph" w:styleId="HTMLconformatoprevio">
    <w:name w:val="HTML Preformatted"/>
    <w:basedOn w:val="Normal"/>
    <w:link w:val="HTMLconformatoprevioCar1"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rsid w:val="000D7CD5"/>
  </w:style>
  <w:style w:type="character" w:customStyle="1" w:styleId="webkit-html-attribute-name">
    <w:name w:val="webkit-html-attribute-name"/>
    <w:basedOn w:val="Fuentedeprrafopredeter"/>
    <w:rsid w:val="000D7CD5"/>
  </w:style>
  <w:style w:type="character" w:customStyle="1" w:styleId="webkit-html-attribute-value">
    <w:name w:val="webkit-html-attribute-value"/>
    <w:basedOn w:val="Fuentedeprrafopredeter"/>
    <w:rsid w:val="000D7CD5"/>
  </w:style>
  <w:style w:type="paragraph" w:customStyle="1" w:styleId="NormalCourierNew">
    <w:name w:val="Normal + Courier New"/>
    <w:aliases w:val="10 pt"/>
    <w:basedOn w:val="Normal"/>
    <w:link w:val="NormalCourierNew10ptCar"/>
    <w:rsid w:val="000D7CD5"/>
    <w:rPr>
      <w:rFonts w:ascii="Courier New" w:hAnsi="Courier New"/>
      <w:sz w:val="20"/>
      <w:szCs w:val="24"/>
    </w:rPr>
  </w:style>
  <w:style w:type="character" w:customStyle="1" w:styleId="codigo1">
    <w:name w:val="codigo1"/>
    <w:basedOn w:val="Fuentedeprrafopredeter"/>
    <w:rsid w:val="000D7CD5"/>
    <w:rPr>
      <w:rFonts w:ascii="Courier New" w:hAnsi="Courier New" w:cs="Courier New" w:hint="default"/>
      <w:color w:val="660000"/>
      <w:sz w:val="16"/>
      <w:szCs w:val="16"/>
    </w:rPr>
  </w:style>
  <w:style w:type="character" w:styleId="nfasis">
    <w:name w:val="Emphasis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rsid w:val="000D7CD5"/>
  </w:style>
  <w:style w:type="character" w:customStyle="1" w:styleId="sc2">
    <w:name w:val="sc2"/>
    <w:basedOn w:val="Fuentedeprrafopredeter"/>
    <w:rsid w:val="000D7CD5"/>
  </w:style>
  <w:style w:type="character" w:customStyle="1" w:styleId="kw2">
    <w:name w:val="kw2"/>
    <w:basedOn w:val="Fuentedeprrafopredeter"/>
    <w:rsid w:val="000D7CD5"/>
  </w:style>
  <w:style w:type="character" w:customStyle="1" w:styleId="kw3">
    <w:name w:val="kw3"/>
    <w:basedOn w:val="Fuentedeprrafopredeter"/>
    <w:rsid w:val="000D7CD5"/>
  </w:style>
  <w:style w:type="character" w:customStyle="1" w:styleId="st0">
    <w:name w:val="st0"/>
    <w:basedOn w:val="Fuentedeprrafopredeter"/>
    <w:rsid w:val="000D7CD5"/>
  </w:style>
  <w:style w:type="character" w:customStyle="1" w:styleId="Ttulo3Car">
    <w:name w:val="Título 3 Car"/>
    <w:basedOn w:val="Fuentedeprrafopredeter"/>
    <w:link w:val="Ttulo3"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rsid w:val="000D7CD5"/>
    <w:rPr>
      <w:i/>
      <w:iCs/>
    </w:rPr>
  </w:style>
  <w:style w:type="character" w:customStyle="1" w:styleId="index-inst">
    <w:name w:val="index-inst"/>
    <w:basedOn w:val="Fuentedeprrafopredeter"/>
    <w:rsid w:val="000D7CD5"/>
  </w:style>
  <w:style w:type="character" w:customStyle="1" w:styleId="index-def">
    <w:name w:val="index-def"/>
    <w:basedOn w:val="Fuentedeprrafopredeter"/>
    <w:rsid w:val="000D7CD5"/>
  </w:style>
  <w:style w:type="character" w:customStyle="1" w:styleId="msg">
    <w:name w:val="msg"/>
    <w:basedOn w:val="Fuentedeprrafopredeter"/>
    <w:rsid w:val="000D7CD5"/>
  </w:style>
  <w:style w:type="character" w:customStyle="1" w:styleId="NormalCourierNew10ptCar">
    <w:name w:val="Normal + Courier New;10 pt Car"/>
    <w:basedOn w:val="Fuentedeprrafopredeter"/>
    <w:link w:val="NormalCourierNew"/>
    <w:rsid w:val="000D7CD5"/>
    <w:rPr>
      <w:rFonts w:ascii="Courier New" w:hAnsi="Courier New"/>
      <w:szCs w:val="24"/>
    </w:rPr>
  </w:style>
  <w:style w:type="paragraph" w:styleId="Textosinformato">
    <w:name w:val="Plain Text"/>
    <w:basedOn w:val="Normal"/>
    <w:link w:val="TextosinformatoCar"/>
    <w:rsid w:val="000D7CD5"/>
    <w:rPr>
      <w:rFonts w:ascii="Courier New" w:hAnsi="Courier New" w:cs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0D7CD5"/>
    <w:rPr>
      <w:rFonts w:ascii="Courier New" w:hAnsi="Courier New" w:cs="Courier New"/>
    </w:rPr>
  </w:style>
  <w:style w:type="paragraph" w:styleId="Ttulo">
    <w:name w:val="Title"/>
    <w:basedOn w:val="Normal"/>
    <w:next w:val="Normal"/>
    <w:link w:val="TtuloCar"/>
    <w:qFormat/>
    <w:rsid w:val="003463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67869"/>
    <w:rPr>
      <w:rFonts w:ascii="Tahoma" w:hAnsi="Tahoma"/>
      <w:sz w:val="22"/>
      <w:shd w:val="clear" w:color="auto" w:fill="000080"/>
      <w:lang w:val="es-ES_tradnl"/>
    </w:r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auto"/>
      </w:pBdr>
      <w:spacing w:before="48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5D6F95"/>
    <w:rPr>
      <w:color w:val="808080"/>
    </w:rPr>
  </w:style>
  <w:style w:type="paragraph" w:customStyle="1" w:styleId="EstiloLParrafosCapitulosCourierNewDespus0pto">
    <w:name w:val="Estilo LParrafosCapitulos + Courier New Después:  0 pto"/>
    <w:basedOn w:val="LParrafosCapitulos"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character" w:customStyle="1" w:styleId="LParrafosCapitulosCar">
    <w:name w:val="LParrafosCapitulos Car"/>
    <w:basedOn w:val="Fuentedeprrafopredeter"/>
    <w:link w:val="LParrafosCapitulos"/>
    <w:rsid w:val="00574259"/>
    <w:rPr>
      <w:rFonts w:ascii="Times New Roman" w:hAnsi="Times New Roman"/>
      <w:sz w:val="22"/>
      <w:szCs w:val="16"/>
      <w:lang w:val="es-ES_tradnl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rsid w:val="00574259"/>
    <w:rPr>
      <w:rFonts w:ascii="Courier New" w:hAnsi="Courier New" w:cs="Courier New"/>
      <w:sz w:val="20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871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125350739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47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6989">
                                          <w:marLeft w:val="300"/>
                                          <w:marRight w:val="30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0357">
                                                      <w:marLeft w:val="24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9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828"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7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3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209">
          <w:marLeft w:val="0"/>
          <w:marRight w:val="0"/>
          <w:marTop w:val="0"/>
          <w:marBottom w:val="0"/>
          <w:divBdr>
            <w:top w:val="single" w:sz="48" w:space="0" w:color="CDDDDA"/>
            <w:left w:val="single" w:sz="48" w:space="0" w:color="CDDDDA"/>
            <w:bottom w:val="single" w:sz="48" w:space="0" w:color="CDDDDA"/>
            <w:right w:val="single" w:sz="48" w:space="0" w:color="CDDDDA"/>
          </w:divBdr>
          <w:divsChild>
            <w:div w:id="138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6986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099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58033425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681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65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8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8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28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58395324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27701">
      <w:marLeft w:val="0"/>
      <w:marRight w:val="0"/>
      <w:marTop w:val="0"/>
      <w:marBottom w:val="0"/>
      <w:divBdr>
        <w:top w:val="single" w:sz="6" w:space="0" w:color="DDDCD7"/>
        <w:left w:val="none" w:sz="0" w:space="0" w:color="auto"/>
        <w:bottom w:val="none" w:sz="0" w:space="0" w:color="auto"/>
        <w:right w:val="none" w:sz="0" w:space="0" w:color="auto"/>
      </w:divBdr>
      <w:divsChild>
        <w:div w:id="510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3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0" w:color="DDDCD7"/>
                <w:right w:val="none" w:sz="0" w:space="0" w:color="auto"/>
              </w:divBdr>
            </w:div>
            <w:div w:id="17513414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80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7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47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90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70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11111"/>
            <w:bottom w:val="none" w:sz="0" w:space="0" w:color="auto"/>
            <w:right w:val="single" w:sz="6" w:space="0" w:color="111111"/>
          </w:divBdr>
          <w:divsChild>
            <w:div w:id="387993551">
              <w:marLeft w:val="6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34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923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87211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506">
          <w:marLeft w:val="0"/>
          <w:marRight w:val="0"/>
          <w:marTop w:val="0"/>
          <w:marBottom w:val="225"/>
          <w:divBdr>
            <w:top w:val="single" w:sz="6" w:space="8" w:color="EBEAE4"/>
            <w:left w:val="single" w:sz="6" w:space="11" w:color="EBEAE4"/>
            <w:bottom w:val="single" w:sz="6" w:space="8" w:color="EBEAE4"/>
            <w:right w:val="single" w:sz="6" w:space="11" w:color="EBEAE4"/>
          </w:divBdr>
          <w:divsChild>
            <w:div w:id="1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680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34899392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24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bro%20Sistemas%20Inform&#225;ticos%20Editorial%20Garceta\Cap&#237;tulos%20listos%20para%20env&#237;o\Plantilla%20para%20temas\Cap&#237;tul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2C08-2BFE-4D2D-B2C0-02719436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Capítulos.dotx</Template>
  <TotalTime>606</TotalTime>
  <Pages>7</Pages>
  <Words>2052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/>
  <LinksUpToDate>false</LinksUpToDate>
  <CharactersWithSpaces>13312</CharactersWithSpaces>
  <SharedDoc>false</SharedDoc>
  <HLinks>
    <vt:vector size="330" baseType="variant">
      <vt:variant>
        <vt:i4>5505035</vt:i4>
      </vt:variant>
      <vt:variant>
        <vt:i4>186</vt:i4>
      </vt:variant>
      <vt:variant>
        <vt:i4>0</vt:i4>
      </vt:variant>
      <vt:variant>
        <vt:i4>5</vt:i4>
      </vt:variant>
      <vt:variant>
        <vt:lpwstr>mk:@MSITStore:C:\Windows\Help\mui\0c0a\eventviewer.chm::/html/7ee045ef-1e94-414b-9099-193b5b6bc439.htm</vt:lpwstr>
      </vt:variant>
      <vt:variant>
        <vt:lpwstr/>
      </vt:variant>
      <vt:variant>
        <vt:i4>5505113</vt:i4>
      </vt:variant>
      <vt:variant>
        <vt:i4>183</vt:i4>
      </vt:variant>
      <vt:variant>
        <vt:i4>0</vt:i4>
      </vt:variant>
      <vt:variant>
        <vt:i4>5</vt:i4>
      </vt:variant>
      <vt:variant>
        <vt:lpwstr>mk:@MSITStore:C:\Windows\Help\mui\0c0a\eventviewer.chm::/html/ad46b98b-dd6b-4578-9dae-dfac1310ab7a.htm</vt:lpwstr>
      </vt:variant>
      <vt:variant>
        <vt:lpwstr/>
      </vt:variant>
      <vt:variant>
        <vt:i4>5242887</vt:i4>
      </vt:variant>
      <vt:variant>
        <vt:i4>180</vt:i4>
      </vt:variant>
      <vt:variant>
        <vt:i4>0</vt:i4>
      </vt:variant>
      <vt:variant>
        <vt:i4>5</vt:i4>
      </vt:variant>
      <vt:variant>
        <vt:lpwstr>mk:@MSITStore:C:\Windows\Help\mui\0c0a\eventviewer.chm::/html/4aa6403f-d4b8-43a4-a70d-ceb7f88c524e.htm</vt:lpwstr>
      </vt:variant>
      <vt:variant>
        <vt:lpwstr/>
      </vt:variant>
      <vt:variant>
        <vt:i4>7536729</vt:i4>
      </vt:variant>
      <vt:variant>
        <vt:i4>177</vt:i4>
      </vt:variant>
      <vt:variant>
        <vt:i4>0</vt:i4>
      </vt:variant>
      <vt:variant>
        <vt:i4>5</vt:i4>
      </vt:variant>
      <vt:variant>
        <vt:lpwstr>mk:@MSITStore:C:\Windows\Help\mui\0c0a\eventviewer.chm::/html/e1459340-eaed-40c7-93a0-36bd933bdd7e.htm</vt:lpwstr>
      </vt:variant>
      <vt:variant>
        <vt:lpwstr>BKMK_ApplicationAndServicesLogs</vt:lpwstr>
      </vt:variant>
      <vt:variant>
        <vt:i4>1835045</vt:i4>
      </vt:variant>
      <vt:variant>
        <vt:i4>174</vt:i4>
      </vt:variant>
      <vt:variant>
        <vt:i4>0</vt:i4>
      </vt:variant>
      <vt:variant>
        <vt:i4>5</vt:i4>
      </vt:variant>
      <vt:variant>
        <vt:lpwstr>mk:@MSITStore:C:\Windows\Help\mui\0c0a\eventviewer.chm::/html/e1459340-eaed-40c7-93a0-36bd933bdd7e.htm</vt:lpwstr>
      </vt:variant>
      <vt:variant>
        <vt:lpwstr>BKMK_WindowsLogs</vt:lpwstr>
      </vt:variant>
      <vt:variant>
        <vt:i4>2031686</vt:i4>
      </vt:variant>
      <vt:variant>
        <vt:i4>171</vt:i4>
      </vt:variant>
      <vt:variant>
        <vt:i4>0</vt:i4>
      </vt:variant>
      <vt:variant>
        <vt:i4>5</vt:i4>
      </vt:variant>
      <vt:variant>
        <vt:lpwstr>http://es.wikipedia.org/wiki/Init</vt:lpwstr>
      </vt:variant>
      <vt:variant>
        <vt:lpwstr/>
      </vt:variant>
      <vt:variant>
        <vt:i4>655431</vt:i4>
      </vt:variant>
      <vt:variant>
        <vt:i4>168</vt:i4>
      </vt:variant>
      <vt:variant>
        <vt:i4>0</vt:i4>
      </vt:variant>
      <vt:variant>
        <vt:i4>5</vt:i4>
      </vt:variant>
      <vt:variant>
        <vt:lpwstr>http://es.wikipedia.org/wiki/Microprocesador</vt:lpwstr>
      </vt:variant>
      <vt:variant>
        <vt:lpwstr/>
      </vt:variant>
      <vt:variant>
        <vt:i4>3276897</vt:i4>
      </vt:variant>
      <vt:variant>
        <vt:i4>165</vt:i4>
      </vt:variant>
      <vt:variant>
        <vt:i4>0</vt:i4>
      </vt:variant>
      <vt:variant>
        <vt:i4>5</vt:i4>
      </vt:variant>
      <vt:variant>
        <vt:lpwstr>http://es.wikipedia.org/wiki/Cargador_de_arranque</vt:lpwstr>
      </vt:variant>
      <vt:variant>
        <vt:lpwstr/>
      </vt:variant>
      <vt:variant>
        <vt:i4>7995438</vt:i4>
      </vt:variant>
      <vt:variant>
        <vt:i4>162</vt:i4>
      </vt:variant>
      <vt:variant>
        <vt:i4>0</vt:i4>
      </vt:variant>
      <vt:variant>
        <vt:i4>5</vt:i4>
      </vt:variant>
      <vt:variant>
        <vt:lpwstr>http://es.wikipedia.org/wiki/Login</vt:lpwstr>
      </vt:variant>
      <vt:variant>
        <vt:lpwstr/>
      </vt:variant>
      <vt:variant>
        <vt:i4>4587547</vt:i4>
      </vt:variant>
      <vt:variant>
        <vt:i4>159</vt:i4>
      </vt:variant>
      <vt:variant>
        <vt:i4>0</vt:i4>
      </vt:variant>
      <vt:variant>
        <vt:i4>5</vt:i4>
      </vt:variant>
      <vt:variant>
        <vt:lpwstr>http://es.wikipedia.org/wiki/Espacio_de_usuario</vt:lpwstr>
      </vt:variant>
      <vt:variant>
        <vt:lpwstr/>
      </vt:variant>
      <vt:variant>
        <vt:i4>7536687</vt:i4>
      </vt:variant>
      <vt:variant>
        <vt:i4>156</vt:i4>
      </vt:variant>
      <vt:variant>
        <vt:i4>0</vt:i4>
      </vt:variant>
      <vt:variant>
        <vt:i4>5</vt:i4>
      </vt:variant>
      <vt:variant>
        <vt:lpwstr>http://es.wikipedia.org/wiki/Multitarea</vt:lpwstr>
      </vt:variant>
      <vt:variant>
        <vt:lpwstr/>
      </vt:variant>
      <vt:variant>
        <vt:i4>7208984</vt:i4>
      </vt:variant>
      <vt:variant>
        <vt:i4>153</vt:i4>
      </vt:variant>
      <vt:variant>
        <vt:i4>0</vt:i4>
      </vt:variant>
      <vt:variant>
        <vt:i4>5</vt:i4>
      </vt:variant>
      <vt:variant>
        <vt:lpwstr>http://es.wikipedia.org/wiki/N%C3%BAcleo_(inform%C3%A1tica)</vt:lpwstr>
      </vt:variant>
      <vt:variant>
        <vt:lpwstr/>
      </vt:variant>
      <vt:variant>
        <vt:i4>5636114</vt:i4>
      </vt:variant>
      <vt:variant>
        <vt:i4>150</vt:i4>
      </vt:variant>
      <vt:variant>
        <vt:i4>0</vt:i4>
      </vt:variant>
      <vt:variant>
        <vt:i4>5</vt:i4>
      </vt:variant>
      <vt:variant>
        <vt:lpwstr>http://es.wikipedia.org/wiki/Gestor_de_arranque</vt:lpwstr>
      </vt:variant>
      <vt:variant>
        <vt:lpwstr/>
      </vt:variant>
      <vt:variant>
        <vt:i4>196678</vt:i4>
      </vt:variant>
      <vt:variant>
        <vt:i4>147</vt:i4>
      </vt:variant>
      <vt:variant>
        <vt:i4>0</vt:i4>
      </vt:variant>
      <vt:variant>
        <vt:i4>5</vt:i4>
      </vt:variant>
      <vt:variant>
        <vt:lpwstr>http://es.wikipedia.org/wiki/Unix</vt:lpwstr>
      </vt:variant>
      <vt:variant>
        <vt:lpwstr/>
      </vt:variant>
      <vt:variant>
        <vt:i4>1638491</vt:i4>
      </vt:variant>
      <vt:variant>
        <vt:i4>144</vt:i4>
      </vt:variant>
      <vt:variant>
        <vt:i4>0</vt:i4>
      </vt:variant>
      <vt:variant>
        <vt:i4>5</vt:i4>
      </vt:variant>
      <vt:variant>
        <vt:lpwstr>http://es.wikipedia.org/wiki/BSD</vt:lpwstr>
      </vt:variant>
      <vt:variant>
        <vt:lpwstr/>
      </vt:variant>
      <vt:variant>
        <vt:i4>6619188</vt:i4>
      </vt:variant>
      <vt:variant>
        <vt:i4>141</vt:i4>
      </vt:variant>
      <vt:variant>
        <vt:i4>0</vt:i4>
      </vt:variant>
      <vt:variant>
        <vt:i4>5</vt:i4>
      </vt:variant>
      <vt:variant>
        <vt:lpwstr>http://es.wikipedia.org/wiki/Linux</vt:lpwstr>
      </vt:variant>
      <vt:variant>
        <vt:lpwstr/>
      </vt:variant>
      <vt:variant>
        <vt:i4>7733255</vt:i4>
      </vt:variant>
      <vt:variant>
        <vt:i4>138</vt:i4>
      </vt:variant>
      <vt:variant>
        <vt:i4>0</vt:i4>
      </vt:variant>
      <vt:variant>
        <vt:i4>5</vt:i4>
      </vt:variant>
      <vt:variant>
        <vt:lpwstr>http://es.wikipedia.org/wiki/Sistema_Operativo</vt:lpwstr>
      </vt:variant>
      <vt:variant>
        <vt:lpwstr/>
      </vt:variant>
      <vt:variant>
        <vt:i4>2031629</vt:i4>
      </vt:variant>
      <vt:variant>
        <vt:i4>135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2031629</vt:i4>
      </vt:variant>
      <vt:variant>
        <vt:i4>132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2031629</vt:i4>
      </vt:variant>
      <vt:variant>
        <vt:i4>129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5898254</vt:i4>
      </vt:variant>
      <vt:variant>
        <vt:i4>105</vt:i4>
      </vt:variant>
      <vt:variant>
        <vt:i4>0</vt:i4>
      </vt:variant>
      <vt:variant>
        <vt:i4>5</vt:i4>
      </vt:variant>
      <vt:variant>
        <vt:lpwstr>http://www.bandaancha.st/toolsdns.php</vt:lpwstr>
      </vt:variant>
      <vt:variant>
        <vt:lpwstr/>
      </vt:variant>
      <vt:variant>
        <vt:i4>6881376</vt:i4>
      </vt:variant>
      <vt:variant>
        <vt:i4>102</vt:i4>
      </vt:variant>
      <vt:variant>
        <vt:i4>0</vt:i4>
      </vt:variant>
      <vt:variant>
        <vt:i4>5</vt:i4>
      </vt:variant>
      <vt:variant>
        <vt:lpwstr>http://www.guia-ubuntu.org/index.php?title=LILO</vt:lpwstr>
      </vt:variant>
      <vt:variant>
        <vt:lpwstr/>
      </vt:variant>
      <vt:variant>
        <vt:i4>1900549</vt:i4>
      </vt:variant>
      <vt:variant>
        <vt:i4>99</vt:i4>
      </vt:variant>
      <vt:variant>
        <vt:i4>0</vt:i4>
      </vt:variant>
      <vt:variant>
        <vt:i4>5</vt:i4>
      </vt:variant>
      <vt:variant>
        <vt:lpwstr>http://www.guia-ubuntu.org/index.php?title=Ubuntu</vt:lpwstr>
      </vt:variant>
      <vt:variant>
        <vt:lpwstr/>
      </vt:variant>
      <vt:variant>
        <vt:i4>917509</vt:i4>
      </vt:variant>
      <vt:variant>
        <vt:i4>96</vt:i4>
      </vt:variant>
      <vt:variant>
        <vt:i4>0</vt:i4>
      </vt:variant>
      <vt:variant>
        <vt:i4>5</vt:i4>
      </vt:variant>
      <vt:variant>
        <vt:lpwstr>http://www.guia-ubuntu.org/index.php?title=Debian</vt:lpwstr>
      </vt:variant>
      <vt:variant>
        <vt:lpwstr/>
      </vt:variant>
      <vt:variant>
        <vt:i4>1966138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http://en.wikipedia.org/wiki/es:distribuci%C3%B3n_Linux</vt:lpwstr>
      </vt:variant>
      <vt:variant>
        <vt:lpwstr/>
      </vt:variant>
      <vt:variant>
        <vt:i4>6029380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http://en.wikipedia.org/wiki/es:Linux</vt:lpwstr>
      </vt:variant>
      <vt:variant>
        <vt:lpwstr/>
      </vt:variant>
      <vt:variant>
        <vt:i4>7012426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http://en.wikipedia.org/wiki/es:Microsoft_Windows</vt:lpwstr>
      </vt:variant>
      <vt:variant>
        <vt:lpwstr/>
      </vt:variant>
      <vt:variant>
        <vt:i4>7274560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http://en.wikipedia.org/wiki/es:sistema_operativo</vt:lpwstr>
      </vt:variant>
      <vt:variant>
        <vt:lpwstr/>
      </vt:variant>
      <vt:variant>
        <vt:i4>6225925</vt:i4>
      </vt:variant>
      <vt:variant>
        <vt:i4>81</vt:i4>
      </vt:variant>
      <vt:variant>
        <vt:i4>0</vt:i4>
      </vt:variant>
      <vt:variant>
        <vt:i4>5</vt:i4>
      </vt:variant>
      <vt:variant>
        <vt:lpwstr>http://es.wikipedia.org/wiki/Direcci%C3%B3n_de_memoria</vt:lpwstr>
      </vt:variant>
      <vt:variant>
        <vt:lpwstr/>
      </vt:variant>
      <vt:variant>
        <vt:i4>1245282</vt:i4>
      </vt:variant>
      <vt:variant>
        <vt:i4>78</vt:i4>
      </vt:variant>
      <vt:variant>
        <vt:i4>0</vt:i4>
      </vt:variant>
      <vt:variant>
        <vt:i4>5</vt:i4>
      </vt:variant>
      <vt:variant>
        <vt:lpwstr>http://es.wikipedia.org/wiki/Memoria_de_s%C3%B3lo_lectura</vt:lpwstr>
      </vt:variant>
      <vt:variant>
        <vt:lpwstr/>
      </vt:variant>
      <vt:variant>
        <vt:i4>262256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http://es.wikipedia.org/wiki/Unidad_central_de_procesamiento</vt:lpwstr>
      </vt:variant>
      <vt:variant>
        <vt:lpwstr/>
      </vt:variant>
      <vt:variant>
        <vt:i4>7733255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http://es.wikipedia.org/wiki/Sistema_operativo</vt:lpwstr>
      </vt:variant>
      <vt:variant>
        <vt:lpwstr/>
      </vt:variant>
      <vt:variant>
        <vt:i4>6094880</vt:i4>
      </vt:variant>
      <vt:variant>
        <vt:i4>69</vt:i4>
      </vt:variant>
      <vt:variant>
        <vt:i4>0</vt:i4>
      </vt:variant>
      <vt:variant>
        <vt:i4>5</vt:i4>
      </vt:variant>
      <vt:variant>
        <vt:lpwstr>http://es.wikipedia.org/wiki/Programa_inform%C3%A1tico</vt:lpwstr>
      </vt:variant>
      <vt:variant>
        <vt:lpwstr/>
      </vt:variant>
      <vt:variant>
        <vt:i4>3342373</vt:i4>
      </vt:variant>
      <vt:variant>
        <vt:i4>66</vt:i4>
      </vt:variant>
      <vt:variant>
        <vt:i4>0</vt:i4>
      </vt:variant>
      <vt:variant>
        <vt:i4>5</vt:i4>
      </vt:variant>
      <vt:variant>
        <vt:lpwstr>http://es.kioskea.net/contents/pc/periphi.php3</vt:lpwstr>
      </vt:variant>
      <vt:variant>
        <vt:lpwstr/>
      </vt:variant>
      <vt:variant>
        <vt:i4>3080242</vt:i4>
      </vt:variant>
      <vt:variant>
        <vt:i4>63</vt:i4>
      </vt:variant>
      <vt:variant>
        <vt:i4>0</vt:i4>
      </vt:variant>
      <vt:variant>
        <vt:i4>5</vt:i4>
      </vt:variant>
      <vt:variant>
        <vt:lpwstr>http://es.kioskea.net/contents/pc/memoire.php3</vt:lpwstr>
      </vt:variant>
      <vt:variant>
        <vt:lpwstr/>
      </vt:variant>
      <vt:variant>
        <vt:i4>5701636</vt:i4>
      </vt:variant>
      <vt:variant>
        <vt:i4>60</vt:i4>
      </vt:variant>
      <vt:variant>
        <vt:i4>0</vt:i4>
      </vt:variant>
      <vt:variant>
        <vt:i4>5</vt:i4>
      </vt:variant>
      <vt:variant>
        <vt:lpwstr>http://es.kioskea.net/contents/pc/processeur.php3</vt:lpwstr>
      </vt:variant>
      <vt:variant>
        <vt:lpwstr/>
      </vt:variant>
      <vt:variant>
        <vt:i4>5701636</vt:i4>
      </vt:variant>
      <vt:variant>
        <vt:i4>57</vt:i4>
      </vt:variant>
      <vt:variant>
        <vt:i4>0</vt:i4>
      </vt:variant>
      <vt:variant>
        <vt:i4>5</vt:i4>
      </vt:variant>
      <vt:variant>
        <vt:lpwstr>http://es.kioskea.net/contents/pc/processeur.php3</vt:lpwstr>
      </vt:variant>
      <vt:variant>
        <vt:lpwstr/>
      </vt:variant>
      <vt:variant>
        <vt:i4>4718660</vt:i4>
      </vt:variant>
      <vt:variant>
        <vt:i4>54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registro</vt:lpwstr>
      </vt:variant>
      <vt:variant>
        <vt:i4>589872</vt:i4>
      </vt:variant>
      <vt:variant>
        <vt:i4>51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controlador_es</vt:lpwstr>
      </vt:variant>
      <vt:variant>
        <vt:i4>5898327</vt:i4>
      </vt:variant>
      <vt:variant>
        <vt:i4>48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servidor</vt:lpwstr>
      </vt:variant>
      <vt:variant>
        <vt:i4>2228276</vt:i4>
      </vt:variant>
      <vt:variant>
        <vt:i4>45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cliente</vt:lpwstr>
      </vt:variant>
      <vt:variant>
        <vt:i4>5701708</vt:i4>
      </vt:variant>
      <vt:variant>
        <vt:i4>39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pila</vt:lpwstr>
      </vt:variant>
      <vt:variant>
        <vt:i4>6160455</vt:i4>
      </vt:variant>
      <vt:variant>
        <vt:i4>36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enlazador</vt:lpwstr>
      </vt:variant>
      <vt:variant>
        <vt:i4>1245292</vt:i4>
      </vt:variant>
      <vt:variant>
        <vt:i4>33</vt:i4>
      </vt:variant>
      <vt:variant>
        <vt:i4>0</vt:i4>
      </vt:variant>
      <vt:variant>
        <vt:i4>5</vt:i4>
      </vt:variant>
      <vt:variant>
        <vt:lpwstr>http://wwwdi.ujaen.es/~lina/TemasSO/INTRODUCCION/3Interfacesconelsistemaoperativo.htm</vt:lpwstr>
      </vt:variant>
      <vt:variant>
        <vt:lpwstr>llamadas_sistema</vt:lpwstr>
      </vt:variant>
      <vt:variant>
        <vt:i4>5636221</vt:i4>
      </vt:variant>
      <vt:variant>
        <vt:i4>30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sotfware_sistemas</vt:lpwstr>
      </vt:variant>
      <vt:variant>
        <vt:i4>4784213</vt:i4>
      </vt:variant>
      <vt:variant>
        <vt:i4>27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argumento</vt:lpwstr>
      </vt:variant>
      <vt:variant>
        <vt:i4>3407935</vt:i4>
      </vt:variant>
      <vt:variant>
        <vt:i4>24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prompt</vt:lpwstr>
      </vt:variant>
      <vt:variant>
        <vt:i4>3276820</vt:i4>
      </vt:variant>
      <vt:variant>
        <vt:i4>21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interprete_ordenes</vt:lpwstr>
      </vt:variant>
      <vt:variant>
        <vt:i4>6488135</vt:i4>
      </vt:variant>
      <vt:variant>
        <vt:i4>18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memoria_dinamica</vt:lpwstr>
      </vt:variant>
      <vt:variant>
        <vt:i4>3735574</vt:i4>
      </vt:variant>
      <vt:variant>
        <vt:i4>15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codigo_portable</vt:lpwstr>
      </vt:variant>
      <vt:variant>
        <vt:i4>3932195</vt:i4>
      </vt:variant>
      <vt:variant>
        <vt:i4>12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ensamblador</vt:lpwstr>
      </vt:variant>
      <vt:variant>
        <vt:i4>7405688</vt:i4>
      </vt:variant>
      <vt:variant>
        <vt:i4>9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lenguajes_alto_nivel</vt:lpwstr>
      </vt:variant>
      <vt:variant>
        <vt:i4>4194385</vt:i4>
      </vt:variant>
      <vt:variant>
        <vt:i4>6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servicio</vt:lpwstr>
      </vt:variant>
      <vt:variant>
        <vt:i4>524310</vt:i4>
      </vt:variant>
      <vt:variant>
        <vt:i4>3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palabra_estado_psw</vt:lpwstr>
      </vt:variant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trampa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creator>Mª Jesús</dc:creator>
  <cp:lastModifiedBy>Iván López Montalbán</cp:lastModifiedBy>
  <cp:revision>62</cp:revision>
  <cp:lastPrinted>2012-02-23T10:16:00Z</cp:lastPrinted>
  <dcterms:created xsi:type="dcterms:W3CDTF">2017-10-23T15:13:00Z</dcterms:created>
  <dcterms:modified xsi:type="dcterms:W3CDTF">2024-10-30T18:35:00Z</dcterms:modified>
</cp:coreProperties>
</file>