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0E" w:rsidRDefault="0023180E" w:rsidP="0023180E">
      <w:pPr>
        <w:pStyle w:val="Encabezado"/>
        <w:rPr>
          <w:rFonts w:ascii="Courier" w:hAnsi="Courier"/>
          <w:sz w:val="24"/>
        </w:rPr>
      </w:pPr>
      <w:r>
        <w:rPr>
          <w:rFonts w:ascii="Courier" w:hAnsi="Courier"/>
          <w:sz w:val="24"/>
        </w:rPr>
        <w:t xml:space="preserve">   </w:t>
      </w:r>
    </w:p>
    <w:p w:rsidR="001E357C" w:rsidRPr="00230055" w:rsidRDefault="00230055" w:rsidP="00230055">
      <w:pPr>
        <w:rPr>
          <w:b/>
          <w:sz w:val="24"/>
        </w:rPr>
      </w:pPr>
      <w:bookmarkStart w:id="0" w:name="_Toc377221946"/>
      <w:bookmarkStart w:id="1" w:name="_Toc447807268"/>
      <w:bookmarkEnd w:id="0"/>
      <w:bookmarkEnd w:id="1"/>
      <w:r w:rsidRPr="00230055">
        <w:rPr>
          <w:b/>
          <w:sz w:val="24"/>
        </w:rPr>
        <w:t>UNIDAD 1 MANEJO DE FICHEROS.</w:t>
      </w:r>
    </w:p>
    <w:bookmarkStart w:id="2" w:name="_Toc377221947"/>
    <w:p w:rsidR="00CF6E05" w:rsidRDefault="00230055">
      <w:pPr>
        <w:pStyle w:val="TDC1"/>
        <w:tabs>
          <w:tab w:val="right" w:leader="underscore" w:pos="8580"/>
        </w:tabs>
        <w:rPr>
          <w:rFonts w:eastAsiaTheme="minorEastAsia"/>
          <w:b w:val="0"/>
          <w:bCs w:val="0"/>
          <w:i w:val="0"/>
          <w:iCs w:val="0"/>
          <w:noProof/>
          <w:sz w:val="22"/>
          <w:szCs w:val="22"/>
          <w:lang w:eastAsia="es-ES"/>
        </w:rPr>
      </w:pPr>
      <w:r>
        <w:fldChar w:fldCharType="begin"/>
      </w:r>
      <w:r>
        <w:instrText xml:space="preserve"> TOC \o "1-3" \h \z \u </w:instrText>
      </w:r>
      <w:r>
        <w:fldChar w:fldCharType="separate"/>
      </w:r>
      <w:hyperlink w:anchor="_Toc524695432" w:history="1">
        <w:r w:rsidR="00CF6E05" w:rsidRPr="00E44EE2">
          <w:rPr>
            <w:rStyle w:val="Hipervnculo"/>
            <w:noProof/>
          </w:rPr>
          <w:t>1.1. INTRODUCCIÓN</w:t>
        </w:r>
        <w:r w:rsidR="00CF6E05">
          <w:rPr>
            <w:noProof/>
            <w:webHidden/>
          </w:rPr>
          <w:tab/>
        </w:r>
        <w:r w:rsidR="00CF6E05">
          <w:rPr>
            <w:noProof/>
            <w:webHidden/>
          </w:rPr>
          <w:fldChar w:fldCharType="begin"/>
        </w:r>
        <w:r w:rsidR="00CF6E05">
          <w:rPr>
            <w:noProof/>
            <w:webHidden/>
          </w:rPr>
          <w:instrText xml:space="preserve"> PAGEREF _Toc524695432 \h </w:instrText>
        </w:r>
        <w:r w:rsidR="00CF6E05">
          <w:rPr>
            <w:noProof/>
            <w:webHidden/>
          </w:rPr>
        </w:r>
        <w:r w:rsidR="00CF6E05">
          <w:rPr>
            <w:noProof/>
            <w:webHidden/>
          </w:rPr>
          <w:fldChar w:fldCharType="separate"/>
        </w:r>
        <w:r w:rsidR="00CF6E05">
          <w:rPr>
            <w:noProof/>
            <w:webHidden/>
          </w:rPr>
          <w:t>3</w:t>
        </w:r>
        <w:r w:rsidR="00CF6E05">
          <w:rPr>
            <w:noProof/>
            <w:webHidden/>
          </w:rPr>
          <w:fldChar w:fldCharType="end"/>
        </w:r>
      </w:hyperlink>
    </w:p>
    <w:p w:rsidR="00CF6E05" w:rsidRDefault="000D23DC">
      <w:pPr>
        <w:pStyle w:val="TDC1"/>
        <w:tabs>
          <w:tab w:val="right" w:leader="underscore" w:pos="8580"/>
        </w:tabs>
        <w:rPr>
          <w:rFonts w:eastAsiaTheme="minorEastAsia"/>
          <w:b w:val="0"/>
          <w:bCs w:val="0"/>
          <w:i w:val="0"/>
          <w:iCs w:val="0"/>
          <w:noProof/>
          <w:sz w:val="22"/>
          <w:szCs w:val="22"/>
          <w:lang w:eastAsia="es-ES"/>
        </w:rPr>
      </w:pPr>
      <w:hyperlink w:anchor="_Toc524695433" w:history="1">
        <w:r w:rsidR="00CF6E05" w:rsidRPr="00E44EE2">
          <w:rPr>
            <w:rStyle w:val="Hipervnculo"/>
            <w:noProof/>
          </w:rPr>
          <w:t>1.2. CLASES ASOCIADAS A LAS OPERACIONES DE GESTIÓN DE FICHEROS</w:t>
        </w:r>
        <w:r w:rsidR="00CF6E05">
          <w:rPr>
            <w:noProof/>
            <w:webHidden/>
          </w:rPr>
          <w:tab/>
        </w:r>
        <w:r w:rsidR="00CF6E05">
          <w:rPr>
            <w:noProof/>
            <w:webHidden/>
          </w:rPr>
          <w:fldChar w:fldCharType="begin"/>
        </w:r>
        <w:r w:rsidR="00CF6E05">
          <w:rPr>
            <w:noProof/>
            <w:webHidden/>
          </w:rPr>
          <w:instrText xml:space="preserve"> PAGEREF _Toc524695433 \h </w:instrText>
        </w:r>
        <w:r w:rsidR="00CF6E05">
          <w:rPr>
            <w:noProof/>
            <w:webHidden/>
          </w:rPr>
        </w:r>
        <w:r w:rsidR="00CF6E05">
          <w:rPr>
            <w:noProof/>
            <w:webHidden/>
          </w:rPr>
          <w:fldChar w:fldCharType="separate"/>
        </w:r>
        <w:r w:rsidR="00CF6E05">
          <w:rPr>
            <w:noProof/>
            <w:webHidden/>
          </w:rPr>
          <w:t>3</w:t>
        </w:r>
        <w:r w:rsidR="00CF6E05">
          <w:rPr>
            <w:noProof/>
            <w:webHidden/>
          </w:rPr>
          <w:fldChar w:fldCharType="end"/>
        </w:r>
      </w:hyperlink>
    </w:p>
    <w:p w:rsidR="00CF6E05" w:rsidRDefault="000D23DC">
      <w:pPr>
        <w:pStyle w:val="TDC1"/>
        <w:tabs>
          <w:tab w:val="right" w:leader="underscore" w:pos="8580"/>
        </w:tabs>
        <w:rPr>
          <w:rFonts w:eastAsiaTheme="minorEastAsia"/>
          <w:b w:val="0"/>
          <w:bCs w:val="0"/>
          <w:i w:val="0"/>
          <w:iCs w:val="0"/>
          <w:noProof/>
          <w:sz w:val="22"/>
          <w:szCs w:val="22"/>
          <w:lang w:eastAsia="es-ES"/>
        </w:rPr>
      </w:pPr>
      <w:hyperlink w:anchor="_Toc524695434" w:history="1">
        <w:r w:rsidR="00CF6E05" w:rsidRPr="00E44EE2">
          <w:rPr>
            <w:rStyle w:val="Hipervnculo"/>
            <w:noProof/>
          </w:rPr>
          <w:t>1.3. FLUJOS O STREAMS. TIPOS.</w:t>
        </w:r>
        <w:r w:rsidR="00CF6E05">
          <w:rPr>
            <w:noProof/>
            <w:webHidden/>
          </w:rPr>
          <w:tab/>
        </w:r>
        <w:r w:rsidR="00CF6E05">
          <w:rPr>
            <w:noProof/>
            <w:webHidden/>
          </w:rPr>
          <w:fldChar w:fldCharType="begin"/>
        </w:r>
        <w:r w:rsidR="00CF6E05">
          <w:rPr>
            <w:noProof/>
            <w:webHidden/>
          </w:rPr>
          <w:instrText xml:space="preserve"> PAGEREF _Toc524695434 \h </w:instrText>
        </w:r>
        <w:r w:rsidR="00CF6E05">
          <w:rPr>
            <w:noProof/>
            <w:webHidden/>
          </w:rPr>
        </w:r>
        <w:r w:rsidR="00CF6E05">
          <w:rPr>
            <w:noProof/>
            <w:webHidden/>
          </w:rPr>
          <w:fldChar w:fldCharType="separate"/>
        </w:r>
        <w:r w:rsidR="00CF6E05">
          <w:rPr>
            <w:noProof/>
            <w:webHidden/>
          </w:rPr>
          <w:t>7</w:t>
        </w:r>
        <w:r w:rsidR="00CF6E05">
          <w:rPr>
            <w:noProof/>
            <w:webHidden/>
          </w:rPr>
          <w:fldChar w:fldCharType="end"/>
        </w:r>
      </w:hyperlink>
    </w:p>
    <w:p w:rsidR="00CF6E05" w:rsidRDefault="000D23DC">
      <w:pPr>
        <w:pStyle w:val="TDC2"/>
        <w:tabs>
          <w:tab w:val="right" w:leader="underscore" w:pos="8580"/>
        </w:tabs>
        <w:rPr>
          <w:rFonts w:eastAsiaTheme="minorEastAsia"/>
          <w:b w:val="0"/>
          <w:bCs w:val="0"/>
          <w:noProof/>
          <w:lang w:eastAsia="es-ES"/>
        </w:rPr>
      </w:pPr>
      <w:hyperlink w:anchor="_Toc524695435" w:history="1">
        <w:r w:rsidR="00CF6E05" w:rsidRPr="00E44EE2">
          <w:rPr>
            <w:rStyle w:val="Hipervnculo"/>
            <w:noProof/>
            <w:lang w:val="en-US"/>
          </w:rPr>
          <w:t>1.3.1. Flujos de bytes (Byte streams)</w:t>
        </w:r>
        <w:r w:rsidR="00CF6E05">
          <w:rPr>
            <w:noProof/>
            <w:webHidden/>
          </w:rPr>
          <w:tab/>
        </w:r>
        <w:r w:rsidR="00CF6E05">
          <w:rPr>
            <w:noProof/>
            <w:webHidden/>
          </w:rPr>
          <w:fldChar w:fldCharType="begin"/>
        </w:r>
        <w:r w:rsidR="00CF6E05">
          <w:rPr>
            <w:noProof/>
            <w:webHidden/>
          </w:rPr>
          <w:instrText xml:space="preserve"> PAGEREF _Toc524695435 \h </w:instrText>
        </w:r>
        <w:r w:rsidR="00CF6E05">
          <w:rPr>
            <w:noProof/>
            <w:webHidden/>
          </w:rPr>
        </w:r>
        <w:r w:rsidR="00CF6E05">
          <w:rPr>
            <w:noProof/>
            <w:webHidden/>
          </w:rPr>
          <w:fldChar w:fldCharType="separate"/>
        </w:r>
        <w:r w:rsidR="00CF6E05">
          <w:rPr>
            <w:noProof/>
            <w:webHidden/>
          </w:rPr>
          <w:t>7</w:t>
        </w:r>
        <w:r w:rsidR="00CF6E05">
          <w:rPr>
            <w:noProof/>
            <w:webHidden/>
          </w:rPr>
          <w:fldChar w:fldCharType="end"/>
        </w:r>
      </w:hyperlink>
    </w:p>
    <w:p w:rsidR="00CF6E05" w:rsidRDefault="000D23DC">
      <w:pPr>
        <w:pStyle w:val="TDC2"/>
        <w:tabs>
          <w:tab w:val="right" w:leader="underscore" w:pos="8580"/>
        </w:tabs>
        <w:rPr>
          <w:rFonts w:eastAsiaTheme="minorEastAsia"/>
          <w:b w:val="0"/>
          <w:bCs w:val="0"/>
          <w:noProof/>
          <w:lang w:eastAsia="es-ES"/>
        </w:rPr>
      </w:pPr>
      <w:hyperlink w:anchor="_Toc524695436" w:history="1">
        <w:r w:rsidR="00CF6E05" w:rsidRPr="00E44EE2">
          <w:rPr>
            <w:rStyle w:val="Hipervnculo"/>
            <w:noProof/>
          </w:rPr>
          <w:t>1.3.2. Flujos de caracteres (Character streams)</w:t>
        </w:r>
        <w:r w:rsidR="00CF6E05">
          <w:rPr>
            <w:noProof/>
            <w:webHidden/>
          </w:rPr>
          <w:tab/>
        </w:r>
        <w:r w:rsidR="00CF6E05">
          <w:rPr>
            <w:noProof/>
            <w:webHidden/>
          </w:rPr>
          <w:fldChar w:fldCharType="begin"/>
        </w:r>
        <w:r w:rsidR="00CF6E05">
          <w:rPr>
            <w:noProof/>
            <w:webHidden/>
          </w:rPr>
          <w:instrText xml:space="preserve"> PAGEREF _Toc524695436 \h </w:instrText>
        </w:r>
        <w:r w:rsidR="00CF6E05">
          <w:rPr>
            <w:noProof/>
            <w:webHidden/>
          </w:rPr>
        </w:r>
        <w:r w:rsidR="00CF6E05">
          <w:rPr>
            <w:noProof/>
            <w:webHidden/>
          </w:rPr>
          <w:fldChar w:fldCharType="separate"/>
        </w:r>
        <w:r w:rsidR="00CF6E05">
          <w:rPr>
            <w:noProof/>
            <w:webHidden/>
          </w:rPr>
          <w:t>8</w:t>
        </w:r>
        <w:r w:rsidR="00CF6E05">
          <w:rPr>
            <w:noProof/>
            <w:webHidden/>
          </w:rPr>
          <w:fldChar w:fldCharType="end"/>
        </w:r>
      </w:hyperlink>
    </w:p>
    <w:p w:rsidR="00CF6E05" w:rsidRDefault="000D23DC">
      <w:pPr>
        <w:pStyle w:val="TDC1"/>
        <w:tabs>
          <w:tab w:val="left" w:pos="660"/>
          <w:tab w:val="right" w:leader="underscore" w:pos="8580"/>
        </w:tabs>
        <w:rPr>
          <w:rFonts w:eastAsiaTheme="minorEastAsia"/>
          <w:b w:val="0"/>
          <w:bCs w:val="0"/>
          <w:i w:val="0"/>
          <w:iCs w:val="0"/>
          <w:noProof/>
          <w:sz w:val="22"/>
          <w:szCs w:val="22"/>
          <w:lang w:eastAsia="es-ES"/>
        </w:rPr>
      </w:pPr>
      <w:hyperlink w:anchor="_Toc524695437" w:history="1">
        <w:r w:rsidR="00CF6E05" w:rsidRPr="00E44EE2">
          <w:rPr>
            <w:rStyle w:val="Hipervnculo"/>
            <w:noProof/>
          </w:rPr>
          <w:t>1.4.</w:t>
        </w:r>
        <w:r w:rsidR="00CF6E05">
          <w:rPr>
            <w:rFonts w:eastAsiaTheme="minorEastAsia"/>
            <w:b w:val="0"/>
            <w:bCs w:val="0"/>
            <w:i w:val="0"/>
            <w:iCs w:val="0"/>
            <w:noProof/>
            <w:sz w:val="22"/>
            <w:szCs w:val="22"/>
            <w:lang w:eastAsia="es-ES"/>
          </w:rPr>
          <w:tab/>
        </w:r>
        <w:r w:rsidR="00CF6E05" w:rsidRPr="00E44EE2">
          <w:rPr>
            <w:rStyle w:val="Hipervnculo"/>
            <w:noProof/>
          </w:rPr>
          <w:t>FORMAS DE ACCESO A  UN FICHERO.</w:t>
        </w:r>
        <w:r w:rsidR="00CF6E05">
          <w:rPr>
            <w:noProof/>
            <w:webHidden/>
          </w:rPr>
          <w:tab/>
        </w:r>
        <w:r w:rsidR="00CF6E05">
          <w:rPr>
            <w:noProof/>
            <w:webHidden/>
          </w:rPr>
          <w:fldChar w:fldCharType="begin"/>
        </w:r>
        <w:r w:rsidR="00CF6E05">
          <w:rPr>
            <w:noProof/>
            <w:webHidden/>
          </w:rPr>
          <w:instrText xml:space="preserve"> PAGEREF _Toc524695437 \h </w:instrText>
        </w:r>
        <w:r w:rsidR="00CF6E05">
          <w:rPr>
            <w:noProof/>
            <w:webHidden/>
          </w:rPr>
        </w:r>
        <w:r w:rsidR="00CF6E05">
          <w:rPr>
            <w:noProof/>
            <w:webHidden/>
          </w:rPr>
          <w:fldChar w:fldCharType="separate"/>
        </w:r>
        <w:r w:rsidR="00CF6E05">
          <w:rPr>
            <w:noProof/>
            <w:webHidden/>
          </w:rPr>
          <w:t>9</w:t>
        </w:r>
        <w:r w:rsidR="00CF6E05">
          <w:rPr>
            <w:noProof/>
            <w:webHidden/>
          </w:rPr>
          <w:fldChar w:fldCharType="end"/>
        </w:r>
      </w:hyperlink>
    </w:p>
    <w:p w:rsidR="00CF6E05" w:rsidRDefault="000D23DC">
      <w:pPr>
        <w:pStyle w:val="TDC1"/>
        <w:tabs>
          <w:tab w:val="left" w:pos="660"/>
          <w:tab w:val="right" w:leader="underscore" w:pos="8580"/>
        </w:tabs>
        <w:rPr>
          <w:rFonts w:eastAsiaTheme="minorEastAsia"/>
          <w:b w:val="0"/>
          <w:bCs w:val="0"/>
          <w:i w:val="0"/>
          <w:iCs w:val="0"/>
          <w:noProof/>
          <w:sz w:val="22"/>
          <w:szCs w:val="22"/>
          <w:lang w:eastAsia="es-ES"/>
        </w:rPr>
      </w:pPr>
      <w:hyperlink w:anchor="_Toc524695438" w:history="1">
        <w:r w:rsidR="00CF6E05" w:rsidRPr="00E44EE2">
          <w:rPr>
            <w:rStyle w:val="Hipervnculo"/>
            <w:noProof/>
          </w:rPr>
          <w:t>1.5.</w:t>
        </w:r>
        <w:r w:rsidR="00CF6E05">
          <w:rPr>
            <w:rFonts w:eastAsiaTheme="minorEastAsia"/>
            <w:b w:val="0"/>
            <w:bCs w:val="0"/>
            <w:i w:val="0"/>
            <w:iCs w:val="0"/>
            <w:noProof/>
            <w:sz w:val="22"/>
            <w:szCs w:val="22"/>
            <w:lang w:eastAsia="es-ES"/>
          </w:rPr>
          <w:tab/>
        </w:r>
        <w:r w:rsidR="00CF6E05" w:rsidRPr="00E44EE2">
          <w:rPr>
            <w:rStyle w:val="Hipervnculo"/>
            <w:noProof/>
          </w:rPr>
          <w:t>OPERACIONES SOBRE FICHEROS.</w:t>
        </w:r>
        <w:r w:rsidR="00CF6E05">
          <w:rPr>
            <w:noProof/>
            <w:webHidden/>
          </w:rPr>
          <w:tab/>
        </w:r>
        <w:r w:rsidR="00CF6E05">
          <w:rPr>
            <w:noProof/>
            <w:webHidden/>
          </w:rPr>
          <w:fldChar w:fldCharType="begin"/>
        </w:r>
        <w:r w:rsidR="00CF6E05">
          <w:rPr>
            <w:noProof/>
            <w:webHidden/>
          </w:rPr>
          <w:instrText xml:space="preserve"> PAGEREF _Toc524695438 \h </w:instrText>
        </w:r>
        <w:r w:rsidR="00CF6E05">
          <w:rPr>
            <w:noProof/>
            <w:webHidden/>
          </w:rPr>
        </w:r>
        <w:r w:rsidR="00CF6E05">
          <w:rPr>
            <w:noProof/>
            <w:webHidden/>
          </w:rPr>
          <w:fldChar w:fldCharType="separate"/>
        </w:r>
        <w:r w:rsidR="00CF6E05">
          <w:rPr>
            <w:noProof/>
            <w:webHidden/>
          </w:rPr>
          <w:t>10</w:t>
        </w:r>
        <w:r w:rsidR="00CF6E05">
          <w:rPr>
            <w:noProof/>
            <w:webHidden/>
          </w:rPr>
          <w:fldChar w:fldCharType="end"/>
        </w:r>
      </w:hyperlink>
    </w:p>
    <w:p w:rsidR="00CF6E05" w:rsidRDefault="000D23DC">
      <w:pPr>
        <w:pStyle w:val="TDC2"/>
        <w:tabs>
          <w:tab w:val="right" w:leader="underscore" w:pos="8580"/>
        </w:tabs>
        <w:rPr>
          <w:rFonts w:eastAsiaTheme="minorEastAsia"/>
          <w:b w:val="0"/>
          <w:bCs w:val="0"/>
          <w:noProof/>
          <w:lang w:eastAsia="es-ES"/>
        </w:rPr>
      </w:pPr>
      <w:hyperlink w:anchor="_Toc524695439" w:history="1">
        <w:r w:rsidR="00CF6E05" w:rsidRPr="00E44EE2">
          <w:rPr>
            <w:rStyle w:val="Hipervnculo"/>
            <w:noProof/>
          </w:rPr>
          <w:t>1.5.1. Operaciones sobre ficheros secuenciales.</w:t>
        </w:r>
        <w:r w:rsidR="00CF6E05">
          <w:rPr>
            <w:noProof/>
            <w:webHidden/>
          </w:rPr>
          <w:tab/>
        </w:r>
        <w:r w:rsidR="00CF6E05">
          <w:rPr>
            <w:noProof/>
            <w:webHidden/>
          </w:rPr>
          <w:fldChar w:fldCharType="begin"/>
        </w:r>
        <w:r w:rsidR="00CF6E05">
          <w:rPr>
            <w:noProof/>
            <w:webHidden/>
          </w:rPr>
          <w:instrText xml:space="preserve"> PAGEREF _Toc524695439 \h </w:instrText>
        </w:r>
        <w:r w:rsidR="00CF6E05">
          <w:rPr>
            <w:noProof/>
            <w:webHidden/>
          </w:rPr>
        </w:r>
        <w:r w:rsidR="00CF6E05">
          <w:rPr>
            <w:noProof/>
            <w:webHidden/>
          </w:rPr>
          <w:fldChar w:fldCharType="separate"/>
        </w:r>
        <w:r w:rsidR="00CF6E05">
          <w:rPr>
            <w:noProof/>
            <w:webHidden/>
          </w:rPr>
          <w:t>10</w:t>
        </w:r>
        <w:r w:rsidR="00CF6E05">
          <w:rPr>
            <w:noProof/>
            <w:webHidden/>
          </w:rPr>
          <w:fldChar w:fldCharType="end"/>
        </w:r>
      </w:hyperlink>
    </w:p>
    <w:p w:rsidR="00CF6E05" w:rsidRDefault="000D23DC">
      <w:pPr>
        <w:pStyle w:val="TDC2"/>
        <w:tabs>
          <w:tab w:val="right" w:leader="underscore" w:pos="8580"/>
        </w:tabs>
        <w:rPr>
          <w:rFonts w:eastAsiaTheme="minorEastAsia"/>
          <w:b w:val="0"/>
          <w:bCs w:val="0"/>
          <w:noProof/>
          <w:lang w:eastAsia="es-ES"/>
        </w:rPr>
      </w:pPr>
      <w:hyperlink w:anchor="_Toc524695440" w:history="1">
        <w:r w:rsidR="00CF6E05" w:rsidRPr="00E44EE2">
          <w:rPr>
            <w:rStyle w:val="Hipervnculo"/>
            <w:noProof/>
          </w:rPr>
          <w:t>1.5.2. Operaciones sobre ficheros aleatorios.</w:t>
        </w:r>
        <w:r w:rsidR="00CF6E05">
          <w:rPr>
            <w:noProof/>
            <w:webHidden/>
          </w:rPr>
          <w:tab/>
        </w:r>
        <w:r w:rsidR="00CF6E05">
          <w:rPr>
            <w:noProof/>
            <w:webHidden/>
          </w:rPr>
          <w:fldChar w:fldCharType="begin"/>
        </w:r>
        <w:r w:rsidR="00CF6E05">
          <w:rPr>
            <w:noProof/>
            <w:webHidden/>
          </w:rPr>
          <w:instrText xml:space="preserve"> PAGEREF _Toc524695440 \h </w:instrText>
        </w:r>
        <w:r w:rsidR="00CF6E05">
          <w:rPr>
            <w:noProof/>
            <w:webHidden/>
          </w:rPr>
        </w:r>
        <w:r w:rsidR="00CF6E05">
          <w:rPr>
            <w:noProof/>
            <w:webHidden/>
          </w:rPr>
          <w:fldChar w:fldCharType="separate"/>
        </w:r>
        <w:r w:rsidR="00CF6E05">
          <w:rPr>
            <w:noProof/>
            <w:webHidden/>
          </w:rPr>
          <w:t>11</w:t>
        </w:r>
        <w:r w:rsidR="00CF6E05">
          <w:rPr>
            <w:noProof/>
            <w:webHidden/>
          </w:rPr>
          <w:fldChar w:fldCharType="end"/>
        </w:r>
      </w:hyperlink>
    </w:p>
    <w:p w:rsidR="002D0543" w:rsidRPr="00F77FB0" w:rsidRDefault="00230055" w:rsidP="002004ED">
      <w:pPr>
        <w:pStyle w:val="LTituloPrimerNivel"/>
      </w:pPr>
      <w:r>
        <w:fldChar w:fldCharType="end"/>
      </w:r>
      <w:r w:rsidR="005C0571">
        <w:br w:type="page"/>
      </w:r>
      <w:bookmarkStart w:id="3" w:name="_Toc447807269"/>
      <w:bookmarkStart w:id="4" w:name="_Toc524695432"/>
      <w:r w:rsidR="000D0B2B">
        <w:lastRenderedPageBreak/>
        <w:t>1</w:t>
      </w:r>
      <w:r w:rsidR="002D0543" w:rsidRPr="00D86240">
        <w:t>.</w:t>
      </w:r>
      <w:r w:rsidR="002D0543" w:rsidRPr="00F77FB0">
        <w:t>1. INTRODUCCIÓN</w:t>
      </w:r>
      <w:bookmarkEnd w:id="2"/>
      <w:bookmarkEnd w:id="3"/>
      <w:bookmarkEnd w:id="4"/>
    </w:p>
    <w:p w:rsidR="00AB529E" w:rsidRDefault="00AB529E" w:rsidP="00AB529E">
      <w:pPr>
        <w:pStyle w:val="LParrafosCapitulos"/>
      </w:pPr>
    </w:p>
    <w:p w:rsidR="00E365D4" w:rsidRPr="00E6361D" w:rsidRDefault="002004ED" w:rsidP="002004ED">
      <w:pPr>
        <w:pStyle w:val="LParrafosCapitulos"/>
        <w:rPr>
          <w:sz w:val="28"/>
        </w:rPr>
      </w:pPr>
      <w:r w:rsidRPr="00E6361D">
        <w:rPr>
          <w:sz w:val="28"/>
        </w:rPr>
        <w:t xml:space="preserve">Un </w:t>
      </w:r>
      <w:r w:rsidRPr="00E6361D">
        <w:rPr>
          <w:b/>
          <w:sz w:val="28"/>
        </w:rPr>
        <w:t>fichero</w:t>
      </w:r>
      <w:r w:rsidRPr="00E6361D">
        <w:rPr>
          <w:sz w:val="28"/>
        </w:rPr>
        <w:t xml:space="preserve"> o </w:t>
      </w:r>
      <w:r w:rsidRPr="00E6361D">
        <w:rPr>
          <w:b/>
          <w:sz w:val="28"/>
        </w:rPr>
        <w:t>archivo</w:t>
      </w:r>
      <w:r w:rsidRPr="00E6361D">
        <w:rPr>
          <w:sz w:val="28"/>
        </w:rPr>
        <w:t xml:space="preserve"> es un conjunto </w:t>
      </w:r>
      <w:proofErr w:type="gramStart"/>
      <w:r w:rsidRPr="00E6361D">
        <w:rPr>
          <w:sz w:val="28"/>
        </w:rPr>
        <w:t>de  bits</w:t>
      </w:r>
      <w:proofErr w:type="gramEnd"/>
      <w:r w:rsidRPr="00E6361D">
        <w:rPr>
          <w:sz w:val="28"/>
        </w:rPr>
        <w:t xml:space="preserve"> almacenado en un dispositivo</w:t>
      </w:r>
      <w:r w:rsidR="00E365D4" w:rsidRPr="00E6361D">
        <w:rPr>
          <w:sz w:val="28"/>
        </w:rPr>
        <w:t>.</w:t>
      </w:r>
    </w:p>
    <w:p w:rsidR="00E6361D" w:rsidRPr="00E6361D" w:rsidRDefault="002004ED" w:rsidP="002004ED">
      <w:pPr>
        <w:pStyle w:val="LParrafosCapitulos"/>
        <w:rPr>
          <w:sz w:val="28"/>
        </w:rPr>
      </w:pPr>
      <w:r w:rsidRPr="00E6361D">
        <w:rPr>
          <w:sz w:val="28"/>
        </w:rPr>
        <w:t xml:space="preserve"> Los ficheros tienen un nombre y se ubican en directorios o carpetas, el nombre debe ser único en ese directorio</w:t>
      </w:r>
      <w:r w:rsidR="00E6361D">
        <w:rPr>
          <w:sz w:val="28"/>
        </w:rPr>
        <w:t>.</w:t>
      </w:r>
    </w:p>
    <w:p w:rsidR="002004ED" w:rsidRPr="00E6361D" w:rsidRDefault="002004ED" w:rsidP="002004ED">
      <w:pPr>
        <w:pStyle w:val="LParrafosCapitulos"/>
        <w:rPr>
          <w:sz w:val="28"/>
        </w:rPr>
      </w:pPr>
      <w:r w:rsidRPr="00E6361D">
        <w:rPr>
          <w:sz w:val="28"/>
        </w:rPr>
        <w:t xml:space="preserve">Por convención cuentan con diferentes extensiones que por lo general suelen ser de 3 letras (PDF, DOC, GIF, …) y nos permiten saber el tipo de </w:t>
      </w:r>
      <w:r w:rsidR="00CB2B90" w:rsidRPr="00E6361D">
        <w:rPr>
          <w:sz w:val="28"/>
        </w:rPr>
        <w:t>fichero</w:t>
      </w:r>
      <w:r w:rsidRPr="00E6361D">
        <w:rPr>
          <w:sz w:val="28"/>
        </w:rPr>
        <w:t>.</w:t>
      </w:r>
    </w:p>
    <w:p w:rsidR="00E6361D" w:rsidRDefault="002004ED" w:rsidP="00E6361D">
      <w:pPr>
        <w:pStyle w:val="LParrafosCapitulos"/>
      </w:pPr>
      <w:r w:rsidRPr="00E6361D">
        <w:rPr>
          <w:sz w:val="28"/>
        </w:rPr>
        <w:t xml:space="preserve">Un fichero está formado por un conjunto de registros o líneas y cada registro por un conjunto de campos relacionados, </w:t>
      </w:r>
      <w:r>
        <w:t xml:space="preserve">por </w:t>
      </w:r>
      <w:proofErr w:type="gramStart"/>
      <w:r>
        <w:t>ejemplo</w:t>
      </w:r>
      <w:proofErr w:type="gramEnd"/>
      <w:r>
        <w:t xml:space="preserve"> un fichero de empleados puede contener datos de los empleados de una empresa, un fichero de texto puede contener líneas de texto, correspondientes a líneas impresas en una hoja de papel. </w:t>
      </w:r>
      <w:bookmarkStart w:id="5" w:name="_Toc377221948"/>
      <w:bookmarkStart w:id="6" w:name="_Toc447807270"/>
      <w:bookmarkStart w:id="7" w:name="_Toc524695433"/>
    </w:p>
    <w:p w:rsidR="00E6361D" w:rsidRDefault="00E6361D" w:rsidP="00E6361D">
      <w:pPr>
        <w:pStyle w:val="LParrafosCapitulos"/>
      </w:pPr>
    </w:p>
    <w:p w:rsidR="002D0543" w:rsidRPr="00F77FB0" w:rsidRDefault="000D0B2B" w:rsidP="00E6361D">
      <w:pPr>
        <w:pStyle w:val="LTituloPrimerNivel"/>
      </w:pPr>
      <w:r>
        <w:t>1</w:t>
      </w:r>
      <w:r w:rsidR="002D0543" w:rsidRPr="00F77FB0">
        <w:t>.</w:t>
      </w:r>
      <w:r w:rsidR="000A1F9A">
        <w:t>2</w:t>
      </w:r>
      <w:r w:rsidR="002D0543" w:rsidRPr="00F77FB0">
        <w:t xml:space="preserve">. </w:t>
      </w:r>
      <w:r>
        <w:t>CLASES ASOCIADAS A LAS OPERACIONES DE GESTIÓN DE FICHEROS</w:t>
      </w:r>
      <w:bookmarkEnd w:id="5"/>
      <w:bookmarkEnd w:id="6"/>
      <w:bookmarkEnd w:id="7"/>
    </w:p>
    <w:p w:rsidR="002004ED" w:rsidRDefault="002004ED" w:rsidP="002004ED">
      <w:pPr>
        <w:pStyle w:val="LParrafosCapitulos"/>
      </w:pPr>
    </w:p>
    <w:p w:rsidR="002D32DB" w:rsidRPr="002D32DB" w:rsidRDefault="002004ED" w:rsidP="002004ED">
      <w:pPr>
        <w:pStyle w:val="LParrafosCapitulos"/>
        <w:rPr>
          <w:sz w:val="28"/>
        </w:rPr>
      </w:pPr>
      <w:r w:rsidRPr="002D32DB">
        <w:rPr>
          <w:sz w:val="28"/>
        </w:rPr>
        <w:t xml:space="preserve">Antes de ver las clases que leen y escriben datos en ficheros vamos a manejar la clase </w:t>
      </w:r>
      <w:r w:rsidRPr="002D32DB">
        <w:rPr>
          <w:b/>
          <w:sz w:val="28"/>
        </w:rPr>
        <w:t>File</w:t>
      </w:r>
      <w:r w:rsidRPr="002D32DB">
        <w:rPr>
          <w:sz w:val="28"/>
        </w:rPr>
        <w:t xml:space="preserve">. </w:t>
      </w:r>
    </w:p>
    <w:p w:rsidR="002D32DB" w:rsidRPr="00FE4A85" w:rsidRDefault="00FE4A85" w:rsidP="002004ED">
      <w:pPr>
        <w:pStyle w:val="LParrafosCapitulos"/>
        <w:rPr>
          <w:b/>
          <w:sz w:val="28"/>
        </w:rPr>
      </w:pPr>
      <w:r w:rsidRPr="001C5139">
        <w:rPr>
          <w:sz w:val="28"/>
          <w:highlight w:val="yellow"/>
        </w:rPr>
        <w:t xml:space="preserve">Librería </w:t>
      </w:r>
      <w:proofErr w:type="gramStart"/>
      <w:r w:rsidRPr="001C5139">
        <w:rPr>
          <w:b/>
          <w:sz w:val="28"/>
          <w:highlight w:val="yellow"/>
        </w:rPr>
        <w:t>java.io.*</w:t>
      </w:r>
      <w:proofErr w:type="gramEnd"/>
    </w:p>
    <w:p w:rsidR="002004ED" w:rsidRDefault="002004ED" w:rsidP="002004ED">
      <w:pPr>
        <w:pStyle w:val="LParrafosCapitulos"/>
        <w:rPr>
          <w:sz w:val="28"/>
        </w:rPr>
      </w:pPr>
      <w:r w:rsidRPr="002D32DB">
        <w:rPr>
          <w:sz w:val="28"/>
        </w:rPr>
        <w:t xml:space="preserve">Para crear un objeto </w:t>
      </w:r>
      <w:r w:rsidRPr="002D32DB">
        <w:rPr>
          <w:b/>
          <w:sz w:val="28"/>
        </w:rPr>
        <w:t>File</w:t>
      </w:r>
      <w:r w:rsidRPr="002D32DB">
        <w:rPr>
          <w:sz w:val="28"/>
        </w:rPr>
        <w:t>, se puede utilizar cualquiera de los tres constructores siguientes:</w:t>
      </w:r>
    </w:p>
    <w:p w:rsidR="002D32DB" w:rsidRPr="002D32DB" w:rsidRDefault="002D32DB" w:rsidP="002004ED">
      <w:pPr>
        <w:pStyle w:val="LParrafosCapitulos"/>
        <w:rPr>
          <w:sz w:val="28"/>
        </w:rPr>
      </w:pPr>
    </w:p>
    <w:p w:rsidR="00D558B2" w:rsidRPr="002D32DB" w:rsidRDefault="00D558B2" w:rsidP="002D32DB">
      <w:pPr>
        <w:pStyle w:val="LVietas"/>
        <w:tabs>
          <w:tab w:val="clear" w:pos="1004"/>
        </w:tabs>
        <w:ind w:left="426"/>
        <w:rPr>
          <w:sz w:val="28"/>
        </w:rPr>
      </w:pPr>
      <w:proofErr w:type="gramStart"/>
      <w:r w:rsidRPr="002D32DB">
        <w:rPr>
          <w:b/>
          <w:sz w:val="28"/>
        </w:rPr>
        <w:t>File(</w:t>
      </w:r>
      <w:proofErr w:type="gramEnd"/>
      <w:r w:rsidRPr="002D32DB">
        <w:rPr>
          <w:b/>
          <w:sz w:val="28"/>
        </w:rPr>
        <w:t>String directorioyfichero)</w:t>
      </w:r>
      <w:r w:rsidRPr="002D32DB">
        <w:rPr>
          <w:sz w:val="28"/>
        </w:rPr>
        <w:t xml:space="preserve">:  en Linux: </w:t>
      </w:r>
      <w:r w:rsidRPr="002D32DB">
        <w:rPr>
          <w:i/>
          <w:sz w:val="28"/>
        </w:rPr>
        <w:t>new File(“/directorio/fichero.txt”);</w:t>
      </w:r>
      <w:r w:rsidRPr="002D32DB">
        <w:rPr>
          <w:sz w:val="28"/>
        </w:rPr>
        <w:t xml:space="preserve"> en plataformas Microsoft Windows: new File(“C:\\directorio\\fichero.txt”);</w:t>
      </w:r>
    </w:p>
    <w:p w:rsidR="00D558B2" w:rsidRPr="002D32DB" w:rsidRDefault="00D558B2" w:rsidP="002D32DB">
      <w:pPr>
        <w:pStyle w:val="LVietas"/>
        <w:tabs>
          <w:tab w:val="clear" w:pos="1004"/>
        </w:tabs>
        <w:ind w:left="426"/>
        <w:rPr>
          <w:i/>
          <w:sz w:val="28"/>
          <w:lang w:val="en-US"/>
        </w:rPr>
      </w:pPr>
      <w:proofErr w:type="gramStart"/>
      <w:r w:rsidRPr="002D32DB">
        <w:rPr>
          <w:b/>
          <w:sz w:val="28"/>
          <w:lang w:val="en-US"/>
        </w:rPr>
        <w:t>File(</w:t>
      </w:r>
      <w:proofErr w:type="gramEnd"/>
      <w:r w:rsidRPr="002D32DB">
        <w:rPr>
          <w:b/>
          <w:sz w:val="28"/>
          <w:lang w:val="en-US"/>
        </w:rPr>
        <w:t>String directorio, String nombrefichero)</w:t>
      </w:r>
      <w:r w:rsidRPr="002D32DB">
        <w:rPr>
          <w:sz w:val="28"/>
          <w:lang w:val="en-US"/>
        </w:rPr>
        <w:t xml:space="preserve">:  </w:t>
      </w:r>
      <w:r w:rsidRPr="002D32DB">
        <w:rPr>
          <w:i/>
          <w:sz w:val="28"/>
          <w:lang w:val="en-US"/>
        </w:rPr>
        <w:t>new File(“directorio”, “fichero.txt”);</w:t>
      </w:r>
    </w:p>
    <w:p w:rsidR="00D558B2" w:rsidRPr="002D32DB" w:rsidRDefault="00D558B2" w:rsidP="002D32DB">
      <w:pPr>
        <w:pStyle w:val="LVietas"/>
        <w:tabs>
          <w:tab w:val="clear" w:pos="1004"/>
        </w:tabs>
        <w:ind w:left="426"/>
        <w:rPr>
          <w:sz w:val="28"/>
          <w:lang w:val="en-US"/>
        </w:rPr>
      </w:pPr>
      <w:proofErr w:type="gramStart"/>
      <w:r w:rsidRPr="002D32DB">
        <w:rPr>
          <w:b/>
          <w:sz w:val="28"/>
          <w:lang w:val="en-US"/>
        </w:rPr>
        <w:t>File(</w:t>
      </w:r>
      <w:proofErr w:type="gramEnd"/>
      <w:r w:rsidRPr="002D32DB">
        <w:rPr>
          <w:b/>
          <w:sz w:val="28"/>
          <w:lang w:val="en-US"/>
        </w:rPr>
        <w:t>File directorio, String fichero)</w:t>
      </w:r>
      <w:r w:rsidRPr="002D32DB">
        <w:rPr>
          <w:sz w:val="28"/>
          <w:lang w:val="en-US"/>
        </w:rPr>
        <w:t xml:space="preserve">: </w:t>
      </w:r>
      <w:r w:rsidRPr="002D32DB">
        <w:rPr>
          <w:i/>
          <w:sz w:val="28"/>
          <w:lang w:val="en-US"/>
        </w:rPr>
        <w:t>new File(new File(“directorio”), “fichero.txt”)</w:t>
      </w:r>
      <w:r w:rsidR="00BB23D7" w:rsidRPr="002D32DB">
        <w:rPr>
          <w:i/>
          <w:sz w:val="28"/>
          <w:lang w:val="en-US"/>
        </w:rPr>
        <w:t>;</w:t>
      </w:r>
    </w:p>
    <w:p w:rsidR="002D32DB" w:rsidRDefault="002D32DB" w:rsidP="00D558B2">
      <w:pPr>
        <w:pStyle w:val="LParrafosCapitulos"/>
        <w:rPr>
          <w:lang w:val="es-ES"/>
        </w:rPr>
      </w:pPr>
    </w:p>
    <w:p w:rsidR="00D558B2" w:rsidRDefault="005D6E14" w:rsidP="00D558B2">
      <w:pPr>
        <w:pStyle w:val="LParrafosCapitulos"/>
        <w:rPr>
          <w:lang w:val="es-ES"/>
        </w:rPr>
      </w:pPr>
      <w:r>
        <w:rPr>
          <w:lang w:val="es-ES"/>
        </w:rPr>
        <w:t>E</w:t>
      </w:r>
      <w:r w:rsidR="00D558B2" w:rsidRPr="00D558B2">
        <w:rPr>
          <w:lang w:val="es-ES"/>
        </w:rPr>
        <w:t xml:space="preserve">jemplos de uso de la clase </w:t>
      </w:r>
      <w:r w:rsidR="00D558B2" w:rsidRPr="00D558B2">
        <w:rPr>
          <w:b/>
          <w:lang w:val="es-ES"/>
        </w:rPr>
        <w:t>File</w:t>
      </w:r>
      <w:r w:rsidR="00D558B2" w:rsidRPr="00D558B2">
        <w:rPr>
          <w:lang w:val="es-ES"/>
        </w:rPr>
        <w:t xml:space="preserve"> donde se muestran diversas formas para declarar un fichero:</w:t>
      </w:r>
    </w:p>
    <w:p w:rsidR="00D558B2" w:rsidRPr="00D558B2" w:rsidRDefault="00D558B2" w:rsidP="00D558B2">
      <w:pPr>
        <w:pStyle w:val="EstiloLParrafosCapitulosCourierNew10ptoIzquierda125cm"/>
      </w:pPr>
      <w:r w:rsidRPr="00D558B2">
        <w:t>//Windows</w:t>
      </w:r>
    </w:p>
    <w:p w:rsidR="00D558B2" w:rsidRDefault="00D558B2" w:rsidP="00D558B2">
      <w:pPr>
        <w:pStyle w:val="EstiloLParrafosCapitulosCourierNew10ptoIzquierda125cm"/>
      </w:pPr>
      <w:r w:rsidRPr="00D558B2">
        <w:t>File fichero1</w:t>
      </w:r>
      <w:r>
        <w:t xml:space="preserve"> </w:t>
      </w:r>
      <w:r w:rsidRPr="00D558B2">
        <w:t>=</w:t>
      </w:r>
      <w:r>
        <w:t xml:space="preserve"> </w:t>
      </w:r>
      <w:r w:rsidRPr="00D558B2">
        <w:t xml:space="preserve">new </w:t>
      </w:r>
      <w:proofErr w:type="gramStart"/>
      <w:r w:rsidRPr="00D558B2">
        <w:t>File( "</w:t>
      </w:r>
      <w:proofErr w:type="gramEnd"/>
      <w:r w:rsidRPr="00D558B2">
        <w:t>C:\\EJERCICIOS\\UNI1\\ejemplo1.txt");</w:t>
      </w:r>
      <w:r>
        <w:t xml:space="preserve">  </w:t>
      </w:r>
    </w:p>
    <w:p w:rsidR="00D558B2" w:rsidRPr="00D558B2" w:rsidRDefault="00D558B2" w:rsidP="00D558B2">
      <w:pPr>
        <w:pStyle w:val="EstiloLParrafosCapitulosCourierNew10ptoIzquierda125cm"/>
      </w:pPr>
      <w:r w:rsidRPr="00D558B2">
        <w:t>//Linux</w:t>
      </w:r>
    </w:p>
    <w:p w:rsidR="00D558B2" w:rsidRDefault="00D558B2" w:rsidP="00D558B2">
      <w:pPr>
        <w:pStyle w:val="EstiloLParrafosCapitulosCourierNew10ptoIzquierda125cm"/>
      </w:pPr>
      <w:r w:rsidRPr="00D558B2">
        <w:t xml:space="preserve">File fichero1 = new </w:t>
      </w:r>
      <w:proofErr w:type="gramStart"/>
      <w:r w:rsidRPr="00D558B2">
        <w:t>File( "</w:t>
      </w:r>
      <w:proofErr w:type="gramEnd"/>
      <w:r w:rsidRPr="00D558B2">
        <w:t>/home/ejercicios/uni1/ejemplo1.txt");</w:t>
      </w:r>
    </w:p>
    <w:p w:rsidR="00D558B2" w:rsidRPr="00D558B2" w:rsidRDefault="00D558B2" w:rsidP="00D558B2">
      <w:pPr>
        <w:pStyle w:val="EstiloLParrafosCapitulosCourierNew10ptoIzquierda125cm"/>
      </w:pPr>
      <w:r w:rsidRPr="00D558B2">
        <w:t xml:space="preserve">    </w:t>
      </w:r>
    </w:p>
    <w:p w:rsidR="00D558B2" w:rsidRPr="00D558B2" w:rsidRDefault="00D558B2" w:rsidP="00D558B2">
      <w:pPr>
        <w:pStyle w:val="EstiloLParrafosCapitulosCourierNew10ptoIzquierda125cm"/>
      </w:pPr>
      <w:r w:rsidRPr="00D558B2">
        <w:t>String directorio= "C:/EJERCICIOS/UNI1";</w:t>
      </w:r>
    </w:p>
    <w:p w:rsidR="00D558B2" w:rsidRPr="00D558B2" w:rsidRDefault="00D558B2" w:rsidP="00D558B2">
      <w:pPr>
        <w:pStyle w:val="EstiloLParrafosCapitulosCourierNew10ptoIzquierda125cm"/>
      </w:pPr>
      <w:r w:rsidRPr="00D558B2">
        <w:t xml:space="preserve">File fichero2 = new </w:t>
      </w:r>
      <w:proofErr w:type="gramStart"/>
      <w:r w:rsidRPr="00D558B2">
        <w:t>File(</w:t>
      </w:r>
      <w:proofErr w:type="gramEnd"/>
      <w:r w:rsidRPr="00D558B2">
        <w:t>directorio, "ejemplo2.txt");</w:t>
      </w:r>
    </w:p>
    <w:p w:rsidR="00D558B2" w:rsidRPr="00D558B2" w:rsidRDefault="00D558B2" w:rsidP="00D558B2">
      <w:pPr>
        <w:pStyle w:val="EstiloLParrafosCapitulosCourierNew10ptoIzquierda125cm"/>
      </w:pPr>
      <w:r w:rsidRPr="00D558B2">
        <w:t xml:space="preserve">    </w:t>
      </w:r>
      <w:r w:rsidRPr="00D558B2">
        <w:tab/>
      </w:r>
    </w:p>
    <w:p w:rsidR="00D558B2" w:rsidRPr="00D558B2" w:rsidRDefault="00D558B2" w:rsidP="00D558B2">
      <w:pPr>
        <w:pStyle w:val="EstiloLParrafosCapitulosCourierNew10ptoIzquierda125cm"/>
        <w:rPr>
          <w:lang w:val="en-US"/>
        </w:rPr>
      </w:pPr>
      <w:r w:rsidRPr="00D558B2">
        <w:rPr>
          <w:lang w:val="en-US"/>
        </w:rPr>
        <w:t xml:space="preserve">File direc = new File(directorio); </w:t>
      </w:r>
      <w:r w:rsidRPr="00D558B2">
        <w:rPr>
          <w:lang w:val="en-US"/>
        </w:rPr>
        <w:tab/>
        <w:t xml:space="preserve">   </w:t>
      </w:r>
    </w:p>
    <w:p w:rsidR="00D558B2" w:rsidRPr="002509C1" w:rsidRDefault="00D558B2" w:rsidP="00D558B2">
      <w:pPr>
        <w:pStyle w:val="EstiloLParrafosCapitulosCourierNew10ptoIzquierda125cm"/>
        <w:rPr>
          <w:lang w:val="es-ES"/>
        </w:rPr>
      </w:pPr>
      <w:r w:rsidRPr="002509C1">
        <w:rPr>
          <w:lang w:val="es-ES"/>
        </w:rPr>
        <w:t xml:space="preserve">File fichero3 = new </w:t>
      </w:r>
      <w:proofErr w:type="gramStart"/>
      <w:r w:rsidRPr="002509C1">
        <w:rPr>
          <w:lang w:val="es-ES"/>
        </w:rPr>
        <w:t>File(</w:t>
      </w:r>
      <w:proofErr w:type="gramEnd"/>
      <w:r w:rsidRPr="002509C1">
        <w:rPr>
          <w:lang w:val="es-ES"/>
        </w:rPr>
        <w:t>direc, "ejemplo3.txt");</w:t>
      </w:r>
    </w:p>
    <w:p w:rsidR="00D20CC3" w:rsidRDefault="00D20CC3" w:rsidP="008E6103">
      <w:pPr>
        <w:pStyle w:val="LParrafosCapitulos"/>
        <w:rPr>
          <w:lang w:val="es-ES"/>
        </w:rPr>
      </w:pPr>
    </w:p>
    <w:p w:rsidR="001C5139" w:rsidRDefault="001C5139">
      <w:pPr>
        <w:rPr>
          <w:rFonts w:ascii="Times New Roman" w:eastAsia="Times New Roman" w:hAnsi="Times New Roman" w:cs="Times New Roman"/>
          <w:szCs w:val="16"/>
          <w:lang w:eastAsia="es-ES"/>
        </w:rPr>
      </w:pPr>
      <w:r>
        <w:br w:type="page"/>
      </w:r>
    </w:p>
    <w:p w:rsidR="008E6103" w:rsidRPr="008E6103" w:rsidRDefault="00D20CC3" w:rsidP="008E6103">
      <w:pPr>
        <w:pStyle w:val="LParrafosCapitulos"/>
        <w:rPr>
          <w:lang w:val="es-ES"/>
        </w:rPr>
      </w:pPr>
      <w:r>
        <w:rPr>
          <w:lang w:val="es-ES"/>
        </w:rPr>
        <w:lastRenderedPageBreak/>
        <w:t xml:space="preserve">Algunos de los </w:t>
      </w:r>
      <w:r w:rsidR="008E6103" w:rsidRPr="008E6103">
        <w:rPr>
          <w:lang w:val="es-ES"/>
        </w:rPr>
        <w:t xml:space="preserve">métodos más importantes </w:t>
      </w:r>
      <w:r w:rsidR="008E6103">
        <w:rPr>
          <w:lang w:val="es-ES"/>
        </w:rPr>
        <w:t xml:space="preserve">de la clase </w:t>
      </w:r>
      <w:r w:rsidR="008E6103" w:rsidRPr="008E6103">
        <w:rPr>
          <w:b/>
          <w:lang w:val="es-ES"/>
        </w:rPr>
        <w:t>File</w:t>
      </w:r>
      <w:r w:rsidR="008E6103">
        <w:rPr>
          <w:lang w:val="es-ES"/>
        </w:rPr>
        <w:t xml:space="preserve"> </w:t>
      </w:r>
      <w:r w:rsidR="008E6103" w:rsidRPr="008E6103">
        <w:rPr>
          <w:lang w:val="es-ES"/>
        </w:rPr>
        <w:t>son los siguientes:</w:t>
      </w:r>
    </w:p>
    <w:tbl>
      <w:tblPr>
        <w:tblStyle w:val="Tablaconcuadrcula"/>
        <w:tblW w:w="0" w:type="auto"/>
        <w:jc w:val="center"/>
        <w:tblLook w:val="04A0" w:firstRow="1" w:lastRow="0" w:firstColumn="1" w:lastColumn="0" w:noHBand="0" w:noVBand="1"/>
      </w:tblPr>
      <w:tblGrid>
        <w:gridCol w:w="3187"/>
        <w:gridCol w:w="5143"/>
      </w:tblGrid>
      <w:tr w:rsidR="008E6103" w:rsidRPr="008D2476" w:rsidTr="008E6103">
        <w:trPr>
          <w:jc w:val="center"/>
        </w:trPr>
        <w:tc>
          <w:tcPr>
            <w:tcW w:w="3187" w:type="dxa"/>
            <w:shd w:val="clear" w:color="auto" w:fill="D6E3BC" w:themeFill="accent3" w:themeFillTint="66"/>
          </w:tcPr>
          <w:p w:rsidR="008E6103" w:rsidRPr="0035001D" w:rsidRDefault="008E6103" w:rsidP="008E6103">
            <w:pPr>
              <w:pStyle w:val="LTextoTablas"/>
              <w:jc w:val="center"/>
              <w:rPr>
                <w:b/>
              </w:rPr>
            </w:pPr>
            <w:r>
              <w:rPr>
                <w:b/>
              </w:rPr>
              <w:t>Método</w:t>
            </w:r>
          </w:p>
        </w:tc>
        <w:tc>
          <w:tcPr>
            <w:tcW w:w="5143" w:type="dxa"/>
            <w:shd w:val="clear" w:color="auto" w:fill="D6E3BC" w:themeFill="accent3" w:themeFillTint="66"/>
          </w:tcPr>
          <w:p w:rsidR="008E6103" w:rsidRPr="0035001D" w:rsidRDefault="008E6103" w:rsidP="008E6103">
            <w:pPr>
              <w:pStyle w:val="LTextoTablas"/>
              <w:jc w:val="center"/>
              <w:rPr>
                <w:b/>
                <w:lang w:val="en-US"/>
              </w:rPr>
            </w:pPr>
            <w:r>
              <w:rPr>
                <w:b/>
                <w:lang w:val="en-US"/>
              </w:rPr>
              <w:t>Función</w:t>
            </w:r>
          </w:p>
        </w:tc>
      </w:tr>
      <w:tr w:rsidR="00F937A3" w:rsidTr="00A22088">
        <w:trPr>
          <w:trHeight w:val="282"/>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String[] list()</w:t>
            </w:r>
          </w:p>
        </w:tc>
        <w:tc>
          <w:tcPr>
            <w:tcW w:w="5143" w:type="dxa"/>
            <w:vAlign w:val="center"/>
          </w:tcPr>
          <w:p w:rsidR="00F937A3" w:rsidRPr="00F47ECE" w:rsidRDefault="008F431D" w:rsidP="00F80AA9">
            <w:pPr>
              <w:jc w:val="both"/>
              <w:rPr>
                <w:sz w:val="20"/>
                <w:szCs w:val="20"/>
              </w:rPr>
            </w:pPr>
            <w:r w:rsidRPr="00F47ECE">
              <w:rPr>
                <w:sz w:val="20"/>
                <w:szCs w:val="20"/>
              </w:rPr>
              <w:t>Devuelve un array de String con los nombres de fiche</w:t>
            </w:r>
            <w:r w:rsidR="00987F0E" w:rsidRPr="00F47ECE">
              <w:rPr>
                <w:sz w:val="20"/>
                <w:szCs w:val="20"/>
              </w:rPr>
              <w:t>r</w:t>
            </w:r>
            <w:r w:rsidRPr="00F47ECE">
              <w:rPr>
                <w:sz w:val="20"/>
                <w:szCs w:val="20"/>
              </w:rPr>
              <w:t>os y directorios</w:t>
            </w:r>
            <w:r w:rsidR="002779EA">
              <w:rPr>
                <w:sz w:val="20"/>
                <w:szCs w:val="20"/>
              </w:rPr>
              <w:t xml:space="preserve"> asociados al objeto </w:t>
            </w:r>
            <w:r w:rsidR="002779EA" w:rsidRPr="002779EA">
              <w:rPr>
                <w:b/>
                <w:sz w:val="20"/>
                <w:szCs w:val="20"/>
              </w:rPr>
              <w:t>File</w:t>
            </w:r>
            <w:r w:rsidR="002779EA">
              <w:rPr>
                <w:sz w:val="20"/>
                <w:szCs w:val="20"/>
              </w:rPr>
              <w:t>.</w:t>
            </w:r>
          </w:p>
        </w:tc>
      </w:tr>
      <w:tr w:rsidR="002779EA" w:rsidRPr="002779EA" w:rsidTr="00A22088">
        <w:trPr>
          <w:trHeight w:val="282"/>
          <w:jc w:val="center"/>
        </w:trPr>
        <w:tc>
          <w:tcPr>
            <w:tcW w:w="3187" w:type="dxa"/>
            <w:vAlign w:val="center"/>
          </w:tcPr>
          <w:p w:rsidR="002779EA" w:rsidRPr="00F80AA9" w:rsidRDefault="002779EA" w:rsidP="002779EA">
            <w:pPr>
              <w:rPr>
                <w:rFonts w:ascii="Courier New" w:hAnsi="Courier New" w:cs="Courier New"/>
                <w:sz w:val="20"/>
                <w:szCs w:val="20"/>
              </w:rPr>
            </w:pPr>
            <w:r w:rsidRPr="002779EA">
              <w:rPr>
                <w:rFonts w:ascii="Courier New" w:hAnsi="Courier New" w:cs="Courier New"/>
                <w:sz w:val="20"/>
                <w:szCs w:val="20"/>
              </w:rPr>
              <w:t>File[]</w:t>
            </w:r>
            <w:r>
              <w:rPr>
                <w:rFonts w:ascii="Courier New" w:hAnsi="Courier New" w:cs="Courier New"/>
                <w:sz w:val="20"/>
                <w:szCs w:val="20"/>
              </w:rPr>
              <w:t xml:space="preserve"> </w:t>
            </w:r>
            <w:r w:rsidRPr="002779EA">
              <w:rPr>
                <w:rFonts w:ascii="Courier New" w:hAnsi="Courier New" w:cs="Courier New"/>
                <w:sz w:val="20"/>
                <w:szCs w:val="20"/>
              </w:rPr>
              <w:t>listFiles()</w:t>
            </w:r>
          </w:p>
        </w:tc>
        <w:tc>
          <w:tcPr>
            <w:tcW w:w="5143" w:type="dxa"/>
            <w:vAlign w:val="center"/>
          </w:tcPr>
          <w:p w:rsidR="002779EA" w:rsidRPr="002779EA" w:rsidRDefault="002779EA" w:rsidP="002779EA">
            <w:pPr>
              <w:jc w:val="both"/>
              <w:rPr>
                <w:sz w:val="20"/>
                <w:szCs w:val="20"/>
              </w:rPr>
            </w:pPr>
            <w:r>
              <w:rPr>
                <w:sz w:val="20"/>
                <w:szCs w:val="20"/>
              </w:rPr>
              <w:t>D</w:t>
            </w:r>
            <w:r w:rsidRPr="002779EA">
              <w:rPr>
                <w:sz w:val="20"/>
                <w:szCs w:val="20"/>
              </w:rPr>
              <w:t>ev</w:t>
            </w:r>
            <w:r>
              <w:rPr>
                <w:sz w:val="20"/>
                <w:szCs w:val="20"/>
              </w:rPr>
              <w:t xml:space="preserve">uelve un array de objetos </w:t>
            </w:r>
            <w:r w:rsidRPr="002779EA">
              <w:rPr>
                <w:b/>
                <w:sz w:val="20"/>
                <w:szCs w:val="20"/>
              </w:rPr>
              <w:t>File</w:t>
            </w:r>
            <w:r>
              <w:rPr>
                <w:sz w:val="20"/>
                <w:szCs w:val="20"/>
              </w:rPr>
              <w:t xml:space="preserve"> </w:t>
            </w:r>
            <w:r w:rsidRPr="002779EA">
              <w:rPr>
                <w:sz w:val="20"/>
                <w:szCs w:val="20"/>
              </w:rPr>
              <w:t xml:space="preserve">conteniendo los </w:t>
            </w:r>
            <w:r>
              <w:rPr>
                <w:sz w:val="20"/>
                <w:szCs w:val="20"/>
              </w:rPr>
              <w:t>ficheros</w:t>
            </w:r>
            <w:r w:rsidRPr="002779EA">
              <w:rPr>
                <w:sz w:val="20"/>
                <w:szCs w:val="20"/>
              </w:rPr>
              <w:t xml:space="preserve"> que estén dentro del directorio representado por el objeto </w:t>
            </w:r>
            <w:r w:rsidRPr="002779EA">
              <w:rPr>
                <w:b/>
                <w:sz w:val="20"/>
                <w:szCs w:val="20"/>
              </w:rPr>
              <w:t>File</w:t>
            </w:r>
            <w:r>
              <w:rPr>
                <w:sz w:val="20"/>
                <w:szCs w:val="20"/>
              </w:rPr>
              <w:t>.</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String getName()</w:t>
            </w:r>
          </w:p>
        </w:tc>
        <w:tc>
          <w:tcPr>
            <w:tcW w:w="5143" w:type="dxa"/>
            <w:vAlign w:val="center"/>
          </w:tcPr>
          <w:p w:rsidR="00F937A3" w:rsidRPr="00F47ECE" w:rsidRDefault="00305B5A" w:rsidP="00F80AA9">
            <w:pPr>
              <w:jc w:val="both"/>
              <w:rPr>
                <w:sz w:val="20"/>
                <w:szCs w:val="20"/>
              </w:rPr>
            </w:pPr>
            <w:r w:rsidRPr="00F47ECE">
              <w:rPr>
                <w:sz w:val="20"/>
                <w:szCs w:val="20"/>
              </w:rPr>
              <w:t>D</w:t>
            </w:r>
            <w:r w:rsidR="00F937A3" w:rsidRPr="00F47ECE">
              <w:rPr>
                <w:sz w:val="20"/>
                <w:szCs w:val="20"/>
              </w:rPr>
              <w:t>evuelve el nombre del fichero o directorio.</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String getPath()</w:t>
            </w:r>
          </w:p>
        </w:tc>
        <w:tc>
          <w:tcPr>
            <w:tcW w:w="5143" w:type="dxa"/>
            <w:vAlign w:val="center"/>
          </w:tcPr>
          <w:p w:rsidR="00F937A3" w:rsidRPr="00F47ECE" w:rsidRDefault="00305B5A" w:rsidP="00F80AA9">
            <w:pPr>
              <w:jc w:val="both"/>
              <w:rPr>
                <w:sz w:val="20"/>
                <w:szCs w:val="20"/>
              </w:rPr>
            </w:pPr>
            <w:r w:rsidRPr="00F47ECE">
              <w:rPr>
                <w:sz w:val="20"/>
                <w:szCs w:val="20"/>
              </w:rPr>
              <w:t>D</w:t>
            </w:r>
            <w:r w:rsidR="00F937A3" w:rsidRPr="00F47ECE">
              <w:rPr>
                <w:sz w:val="20"/>
                <w:szCs w:val="20"/>
              </w:rPr>
              <w:t>evuelve el camino relativo.</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String getAbsolutePath()</w:t>
            </w:r>
          </w:p>
        </w:tc>
        <w:tc>
          <w:tcPr>
            <w:tcW w:w="5143" w:type="dxa"/>
            <w:vAlign w:val="center"/>
          </w:tcPr>
          <w:p w:rsidR="00F937A3" w:rsidRPr="00F47ECE" w:rsidRDefault="00305B5A" w:rsidP="00F80AA9">
            <w:pPr>
              <w:jc w:val="both"/>
              <w:rPr>
                <w:sz w:val="20"/>
                <w:szCs w:val="20"/>
              </w:rPr>
            </w:pPr>
            <w:r w:rsidRPr="00F47ECE">
              <w:rPr>
                <w:sz w:val="20"/>
                <w:szCs w:val="20"/>
              </w:rPr>
              <w:t>D</w:t>
            </w:r>
            <w:r w:rsidR="00F937A3" w:rsidRPr="00F47ECE">
              <w:rPr>
                <w:sz w:val="20"/>
                <w:szCs w:val="20"/>
              </w:rPr>
              <w:t>evuelve el camino absoluto del fichero/directorio.</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exists()</w:t>
            </w:r>
          </w:p>
        </w:tc>
        <w:tc>
          <w:tcPr>
            <w:tcW w:w="5143" w:type="dxa"/>
            <w:vAlign w:val="center"/>
          </w:tcPr>
          <w:p w:rsidR="00F937A3" w:rsidRPr="00F47ECE" w:rsidRDefault="00305B5A" w:rsidP="00F80AA9">
            <w:pPr>
              <w:jc w:val="both"/>
              <w:rPr>
                <w:sz w:val="20"/>
                <w:szCs w:val="20"/>
              </w:rPr>
            </w:pPr>
            <w:r w:rsidRPr="00F47ECE">
              <w:rPr>
                <w:sz w:val="20"/>
                <w:szCs w:val="20"/>
              </w:rPr>
              <w:t>D</w:t>
            </w:r>
            <w:r w:rsidR="00F937A3" w:rsidRPr="00F47ECE">
              <w:rPr>
                <w:sz w:val="20"/>
                <w:szCs w:val="20"/>
              </w:rPr>
              <w:t>evuelve true si el fichero/directorio existe.</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canWrite()</w:t>
            </w:r>
          </w:p>
        </w:tc>
        <w:tc>
          <w:tcPr>
            <w:tcW w:w="5143" w:type="dxa"/>
            <w:vAlign w:val="center"/>
          </w:tcPr>
          <w:p w:rsidR="00F937A3" w:rsidRPr="00F47ECE" w:rsidRDefault="00305B5A" w:rsidP="00F80AA9">
            <w:pPr>
              <w:jc w:val="both"/>
              <w:rPr>
                <w:sz w:val="20"/>
                <w:szCs w:val="20"/>
              </w:rPr>
            </w:pPr>
            <w:r w:rsidRPr="00F47ECE">
              <w:rPr>
                <w:sz w:val="20"/>
                <w:szCs w:val="20"/>
              </w:rPr>
              <w:t>D</w:t>
            </w:r>
            <w:r w:rsidR="00F937A3" w:rsidRPr="00F47ECE">
              <w:rPr>
                <w:sz w:val="20"/>
                <w:szCs w:val="20"/>
              </w:rPr>
              <w:t xml:space="preserve">evuelve true si el </w:t>
            </w:r>
            <w:r w:rsidR="00CB2B90">
              <w:rPr>
                <w:sz w:val="20"/>
                <w:szCs w:val="20"/>
              </w:rPr>
              <w:t>fichero</w:t>
            </w:r>
            <w:r w:rsidR="00F937A3" w:rsidRPr="00F47ECE">
              <w:rPr>
                <w:sz w:val="20"/>
                <w:szCs w:val="20"/>
              </w:rPr>
              <w:t xml:space="preserve"> se puede escribir.</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canRead()</w:t>
            </w:r>
          </w:p>
        </w:tc>
        <w:tc>
          <w:tcPr>
            <w:tcW w:w="5143" w:type="dxa"/>
            <w:vAlign w:val="center"/>
          </w:tcPr>
          <w:p w:rsidR="00F937A3" w:rsidRPr="00F47ECE" w:rsidRDefault="00F937A3" w:rsidP="00F80AA9">
            <w:pPr>
              <w:jc w:val="both"/>
              <w:rPr>
                <w:sz w:val="20"/>
                <w:szCs w:val="20"/>
              </w:rPr>
            </w:pPr>
            <w:r w:rsidRPr="00F47ECE">
              <w:rPr>
                <w:sz w:val="20"/>
                <w:szCs w:val="20"/>
              </w:rPr>
              <w:t xml:space="preserve">Devuelve true si el </w:t>
            </w:r>
            <w:r w:rsidR="00CB2B90">
              <w:rPr>
                <w:sz w:val="20"/>
                <w:szCs w:val="20"/>
              </w:rPr>
              <w:t>fichero</w:t>
            </w:r>
            <w:r w:rsidRPr="00F47ECE">
              <w:rPr>
                <w:sz w:val="20"/>
                <w:szCs w:val="20"/>
              </w:rPr>
              <w:t xml:space="preserve"> se puede leer.</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isFile()</w:t>
            </w:r>
          </w:p>
        </w:tc>
        <w:tc>
          <w:tcPr>
            <w:tcW w:w="5143" w:type="dxa"/>
            <w:vAlign w:val="center"/>
          </w:tcPr>
          <w:p w:rsidR="00F937A3" w:rsidRPr="00F47ECE" w:rsidRDefault="00305B5A" w:rsidP="00F80AA9">
            <w:pPr>
              <w:jc w:val="both"/>
              <w:rPr>
                <w:sz w:val="20"/>
                <w:szCs w:val="20"/>
              </w:rPr>
            </w:pPr>
            <w:r w:rsidRPr="00F47ECE">
              <w:rPr>
                <w:sz w:val="20"/>
                <w:szCs w:val="20"/>
              </w:rPr>
              <w:t>D</w:t>
            </w:r>
            <w:r w:rsidR="00F937A3" w:rsidRPr="00F47ECE">
              <w:rPr>
                <w:sz w:val="20"/>
                <w:szCs w:val="20"/>
              </w:rPr>
              <w:t xml:space="preserve">evuelve true si el objeto </w:t>
            </w:r>
            <w:r w:rsidR="00F937A3" w:rsidRPr="00F47ECE">
              <w:rPr>
                <w:b/>
                <w:sz w:val="20"/>
                <w:szCs w:val="20"/>
              </w:rPr>
              <w:t>File</w:t>
            </w:r>
            <w:r w:rsidR="00F937A3" w:rsidRPr="00F47ECE">
              <w:rPr>
                <w:sz w:val="20"/>
                <w:szCs w:val="20"/>
              </w:rPr>
              <w:t xml:space="preserve"> corresponde a un fichero normal.</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isDirectory()</w:t>
            </w:r>
          </w:p>
        </w:tc>
        <w:tc>
          <w:tcPr>
            <w:tcW w:w="5143" w:type="dxa"/>
            <w:vAlign w:val="center"/>
          </w:tcPr>
          <w:p w:rsidR="00F937A3" w:rsidRPr="00F47ECE" w:rsidRDefault="00305B5A" w:rsidP="00F80AA9">
            <w:pPr>
              <w:jc w:val="both"/>
              <w:rPr>
                <w:sz w:val="20"/>
                <w:szCs w:val="20"/>
              </w:rPr>
            </w:pPr>
            <w:r w:rsidRPr="00F47ECE">
              <w:rPr>
                <w:sz w:val="20"/>
                <w:szCs w:val="20"/>
              </w:rPr>
              <w:t>D</w:t>
            </w:r>
            <w:r w:rsidR="00F937A3" w:rsidRPr="00F47ECE">
              <w:rPr>
                <w:sz w:val="20"/>
                <w:szCs w:val="20"/>
              </w:rPr>
              <w:t xml:space="preserve">evuelve true si el objeto </w:t>
            </w:r>
            <w:r w:rsidR="00F937A3" w:rsidRPr="00F47ECE">
              <w:rPr>
                <w:b/>
                <w:sz w:val="20"/>
                <w:szCs w:val="20"/>
              </w:rPr>
              <w:t>File</w:t>
            </w:r>
            <w:r w:rsidR="00F937A3" w:rsidRPr="00F47ECE">
              <w:rPr>
                <w:sz w:val="20"/>
                <w:szCs w:val="20"/>
              </w:rPr>
              <w:t xml:space="preserve"> corresponde a un directorio.</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long length()</w:t>
            </w:r>
          </w:p>
        </w:tc>
        <w:tc>
          <w:tcPr>
            <w:tcW w:w="5143" w:type="dxa"/>
            <w:vAlign w:val="center"/>
          </w:tcPr>
          <w:p w:rsidR="00F937A3" w:rsidRPr="00F47ECE" w:rsidRDefault="00987F0E" w:rsidP="00F80AA9">
            <w:pPr>
              <w:jc w:val="both"/>
              <w:rPr>
                <w:sz w:val="20"/>
                <w:szCs w:val="20"/>
              </w:rPr>
            </w:pPr>
            <w:r w:rsidRPr="00F47ECE">
              <w:rPr>
                <w:sz w:val="20"/>
                <w:szCs w:val="20"/>
              </w:rPr>
              <w:t>D</w:t>
            </w:r>
            <w:r w:rsidR="00F937A3" w:rsidRPr="00F47ECE">
              <w:rPr>
                <w:sz w:val="20"/>
                <w:szCs w:val="20"/>
              </w:rPr>
              <w:t xml:space="preserve">evuelve el tamaño del </w:t>
            </w:r>
            <w:r w:rsidR="00CB2B90">
              <w:rPr>
                <w:sz w:val="20"/>
                <w:szCs w:val="20"/>
              </w:rPr>
              <w:t>fichero</w:t>
            </w:r>
            <w:r w:rsidR="00F937A3" w:rsidRPr="00F47ECE">
              <w:rPr>
                <w:sz w:val="20"/>
                <w:szCs w:val="20"/>
              </w:rPr>
              <w:t xml:space="preserve"> en bytes.</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mkdir()</w:t>
            </w:r>
          </w:p>
        </w:tc>
        <w:tc>
          <w:tcPr>
            <w:tcW w:w="5143" w:type="dxa"/>
            <w:vAlign w:val="center"/>
          </w:tcPr>
          <w:p w:rsidR="00F937A3" w:rsidRPr="00F47ECE" w:rsidRDefault="00305B5A" w:rsidP="00F80AA9">
            <w:pPr>
              <w:jc w:val="both"/>
              <w:rPr>
                <w:sz w:val="20"/>
                <w:szCs w:val="20"/>
              </w:rPr>
            </w:pPr>
            <w:r w:rsidRPr="00F47ECE">
              <w:rPr>
                <w:sz w:val="20"/>
                <w:szCs w:val="20"/>
              </w:rPr>
              <w:t>C</w:t>
            </w:r>
            <w:r w:rsidR="00F937A3" w:rsidRPr="00F47ECE">
              <w:rPr>
                <w:sz w:val="20"/>
                <w:szCs w:val="20"/>
              </w:rPr>
              <w:t xml:space="preserve">rea un directorio con el nombre indicado en la creación del objeto </w:t>
            </w:r>
            <w:r w:rsidR="00F937A3" w:rsidRPr="00F47ECE">
              <w:rPr>
                <w:b/>
                <w:sz w:val="20"/>
                <w:szCs w:val="20"/>
              </w:rPr>
              <w:t>File</w:t>
            </w:r>
            <w:r w:rsidR="00F937A3" w:rsidRPr="00F47ECE">
              <w:rPr>
                <w:sz w:val="20"/>
                <w:szCs w:val="20"/>
              </w:rPr>
              <w:t>.</w:t>
            </w:r>
            <w:r w:rsidR="00AC5608" w:rsidRPr="00F47ECE">
              <w:rPr>
                <w:sz w:val="20"/>
                <w:szCs w:val="20"/>
              </w:rPr>
              <w:t xml:space="preserve"> Solo se </w:t>
            </w:r>
            <w:r w:rsidR="001C5139" w:rsidRPr="00F47ECE">
              <w:rPr>
                <w:sz w:val="20"/>
                <w:szCs w:val="20"/>
              </w:rPr>
              <w:t>creará</w:t>
            </w:r>
            <w:r w:rsidR="00AC5608" w:rsidRPr="00F47ECE">
              <w:rPr>
                <w:sz w:val="20"/>
                <w:szCs w:val="20"/>
              </w:rPr>
              <w:t xml:space="preserve"> si no existe.</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renameTo(File nuevonombre);</w:t>
            </w:r>
          </w:p>
        </w:tc>
        <w:tc>
          <w:tcPr>
            <w:tcW w:w="5143" w:type="dxa"/>
            <w:vAlign w:val="center"/>
          </w:tcPr>
          <w:p w:rsidR="00F937A3" w:rsidRPr="00F47ECE" w:rsidRDefault="00305B5A" w:rsidP="007C6EB9">
            <w:pPr>
              <w:jc w:val="both"/>
              <w:rPr>
                <w:sz w:val="20"/>
                <w:szCs w:val="20"/>
              </w:rPr>
            </w:pPr>
            <w:r w:rsidRPr="00F47ECE">
              <w:rPr>
                <w:sz w:val="20"/>
                <w:szCs w:val="20"/>
              </w:rPr>
              <w:t>R</w:t>
            </w:r>
            <w:r w:rsidR="00F937A3" w:rsidRPr="00F47ECE">
              <w:rPr>
                <w:sz w:val="20"/>
                <w:szCs w:val="20"/>
              </w:rPr>
              <w:t>enombra el fichero</w:t>
            </w:r>
            <w:r w:rsidR="001B1666" w:rsidRPr="00F47ECE">
              <w:rPr>
                <w:sz w:val="20"/>
                <w:szCs w:val="20"/>
              </w:rPr>
              <w:t xml:space="preserve"> </w:t>
            </w:r>
            <w:r w:rsidR="007C6EB9">
              <w:rPr>
                <w:sz w:val="20"/>
                <w:szCs w:val="20"/>
              </w:rPr>
              <w:t xml:space="preserve">representado por el </w:t>
            </w:r>
            <w:r w:rsidR="00FA1932" w:rsidRPr="00F47ECE">
              <w:rPr>
                <w:sz w:val="20"/>
                <w:szCs w:val="20"/>
              </w:rPr>
              <w:t xml:space="preserve">objeto </w:t>
            </w:r>
            <w:r w:rsidR="00440E33" w:rsidRPr="00F47ECE">
              <w:rPr>
                <w:b/>
                <w:sz w:val="20"/>
                <w:szCs w:val="20"/>
              </w:rPr>
              <w:t>File</w:t>
            </w:r>
            <w:r w:rsidR="00440E33" w:rsidRPr="00F47ECE">
              <w:rPr>
                <w:sz w:val="20"/>
                <w:szCs w:val="20"/>
              </w:rPr>
              <w:t xml:space="preserve"> </w:t>
            </w:r>
            <w:r w:rsidR="00FA1932" w:rsidRPr="00F47ECE">
              <w:rPr>
                <w:sz w:val="20"/>
                <w:szCs w:val="20"/>
              </w:rPr>
              <w:t xml:space="preserve">asignándole </w:t>
            </w:r>
            <w:r w:rsidR="00440E33" w:rsidRPr="00F47ECE">
              <w:rPr>
                <w:i/>
                <w:sz w:val="20"/>
                <w:szCs w:val="20"/>
              </w:rPr>
              <w:t>nuevonombre</w:t>
            </w:r>
            <w:r w:rsidR="00440E33" w:rsidRPr="00F47ECE">
              <w:rPr>
                <w:sz w:val="20"/>
                <w:szCs w:val="20"/>
              </w:rPr>
              <w:t>.</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delete()</w:t>
            </w:r>
          </w:p>
        </w:tc>
        <w:tc>
          <w:tcPr>
            <w:tcW w:w="5143" w:type="dxa"/>
            <w:vAlign w:val="center"/>
          </w:tcPr>
          <w:p w:rsidR="00F937A3" w:rsidRPr="00F47ECE" w:rsidRDefault="00305B5A" w:rsidP="00F80AA9">
            <w:pPr>
              <w:jc w:val="both"/>
              <w:rPr>
                <w:sz w:val="20"/>
                <w:szCs w:val="20"/>
              </w:rPr>
            </w:pPr>
            <w:r w:rsidRPr="00F47ECE">
              <w:rPr>
                <w:sz w:val="20"/>
                <w:szCs w:val="20"/>
              </w:rPr>
              <w:t>B</w:t>
            </w:r>
            <w:r w:rsidR="00F937A3" w:rsidRPr="00F47ECE">
              <w:rPr>
                <w:sz w:val="20"/>
                <w:szCs w:val="20"/>
              </w:rPr>
              <w:t xml:space="preserve">orra el fichero o directorio asociado al objeto </w:t>
            </w:r>
            <w:r w:rsidR="00F937A3" w:rsidRPr="00F47ECE">
              <w:rPr>
                <w:b/>
                <w:sz w:val="20"/>
                <w:szCs w:val="20"/>
              </w:rPr>
              <w:t>File</w:t>
            </w:r>
            <w:r w:rsidR="00F937A3" w:rsidRPr="00F47ECE">
              <w:rPr>
                <w:sz w:val="20"/>
                <w:szCs w:val="20"/>
              </w:rPr>
              <w:t>.</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boolean createNewFile()</w:t>
            </w:r>
          </w:p>
        </w:tc>
        <w:tc>
          <w:tcPr>
            <w:tcW w:w="5143" w:type="dxa"/>
            <w:vAlign w:val="center"/>
          </w:tcPr>
          <w:p w:rsidR="00F937A3" w:rsidRPr="00F47ECE" w:rsidRDefault="00305B5A" w:rsidP="00F80AA9">
            <w:pPr>
              <w:jc w:val="both"/>
              <w:rPr>
                <w:sz w:val="20"/>
                <w:szCs w:val="20"/>
              </w:rPr>
            </w:pPr>
            <w:r w:rsidRPr="00F47ECE">
              <w:rPr>
                <w:sz w:val="20"/>
                <w:szCs w:val="20"/>
              </w:rPr>
              <w:t>C</w:t>
            </w:r>
            <w:r w:rsidR="00F937A3" w:rsidRPr="00F47ECE">
              <w:rPr>
                <w:sz w:val="20"/>
                <w:szCs w:val="20"/>
              </w:rPr>
              <w:t xml:space="preserve">rea un nuevo fichero, vacío, asociado a </w:t>
            </w:r>
            <w:r w:rsidR="00F937A3" w:rsidRPr="00F47ECE">
              <w:rPr>
                <w:b/>
                <w:sz w:val="20"/>
                <w:szCs w:val="20"/>
              </w:rPr>
              <w:t>File</w:t>
            </w:r>
            <w:r w:rsidR="00F937A3" w:rsidRPr="00F47ECE">
              <w:rPr>
                <w:sz w:val="20"/>
                <w:szCs w:val="20"/>
              </w:rPr>
              <w:t xml:space="preserve"> si y sólo si no existe un fichero con dicho nombre.</w:t>
            </w:r>
          </w:p>
        </w:tc>
      </w:tr>
      <w:tr w:rsidR="00F937A3" w:rsidTr="00A22088">
        <w:trPr>
          <w:jc w:val="center"/>
        </w:trPr>
        <w:tc>
          <w:tcPr>
            <w:tcW w:w="3187" w:type="dxa"/>
            <w:vAlign w:val="center"/>
          </w:tcPr>
          <w:p w:rsidR="00F937A3" w:rsidRPr="00F80AA9" w:rsidRDefault="00F937A3" w:rsidP="00A22088">
            <w:pPr>
              <w:rPr>
                <w:rFonts w:ascii="Courier New" w:hAnsi="Courier New" w:cs="Courier New"/>
                <w:sz w:val="20"/>
                <w:szCs w:val="20"/>
              </w:rPr>
            </w:pPr>
            <w:r w:rsidRPr="00F80AA9">
              <w:rPr>
                <w:rFonts w:ascii="Courier New" w:hAnsi="Courier New" w:cs="Courier New"/>
                <w:sz w:val="20"/>
                <w:szCs w:val="20"/>
              </w:rPr>
              <w:t>String getParent()</w:t>
            </w:r>
          </w:p>
        </w:tc>
        <w:tc>
          <w:tcPr>
            <w:tcW w:w="5143" w:type="dxa"/>
            <w:vAlign w:val="center"/>
          </w:tcPr>
          <w:p w:rsidR="00F937A3" w:rsidRPr="00F47ECE" w:rsidRDefault="00F937A3" w:rsidP="00F80AA9">
            <w:pPr>
              <w:jc w:val="both"/>
              <w:rPr>
                <w:sz w:val="20"/>
                <w:szCs w:val="20"/>
              </w:rPr>
            </w:pPr>
            <w:r w:rsidRPr="00F47ECE">
              <w:rPr>
                <w:sz w:val="20"/>
                <w:szCs w:val="20"/>
              </w:rPr>
              <w:t xml:space="preserve">Devuelve </w:t>
            </w:r>
            <w:r w:rsidR="00F80AA9" w:rsidRPr="00F47ECE">
              <w:rPr>
                <w:sz w:val="20"/>
                <w:szCs w:val="20"/>
              </w:rPr>
              <w:t xml:space="preserve">el nombre del </w:t>
            </w:r>
            <w:r w:rsidRPr="00F47ECE">
              <w:rPr>
                <w:sz w:val="20"/>
                <w:szCs w:val="20"/>
              </w:rPr>
              <w:t>directorio padre</w:t>
            </w:r>
            <w:r w:rsidR="00F80AA9" w:rsidRPr="00F47ECE">
              <w:rPr>
                <w:sz w:val="20"/>
                <w:szCs w:val="20"/>
              </w:rPr>
              <w:t xml:space="preserve">, o </w:t>
            </w:r>
            <w:r w:rsidR="00F80AA9" w:rsidRPr="00F47ECE">
              <w:rPr>
                <w:i/>
                <w:sz w:val="20"/>
                <w:szCs w:val="20"/>
              </w:rPr>
              <w:t>null</w:t>
            </w:r>
            <w:r w:rsidR="00F80AA9" w:rsidRPr="00F47ECE">
              <w:rPr>
                <w:sz w:val="20"/>
                <w:szCs w:val="20"/>
              </w:rPr>
              <w:t xml:space="preserve"> si no existe</w:t>
            </w:r>
          </w:p>
        </w:tc>
      </w:tr>
    </w:tbl>
    <w:p w:rsidR="008E6103" w:rsidRPr="008E6103" w:rsidRDefault="008E6103" w:rsidP="008E6103">
      <w:pPr>
        <w:pStyle w:val="LParrafosCapitulos"/>
        <w:rPr>
          <w:lang w:val="es-ES"/>
        </w:rPr>
      </w:pPr>
    </w:p>
    <w:p w:rsidR="0067552B" w:rsidRDefault="00AF4D4C" w:rsidP="002509C1">
      <w:pPr>
        <w:pStyle w:val="LParrafosCapitulos"/>
        <w:rPr>
          <w:lang w:val="es-ES"/>
        </w:rPr>
      </w:pPr>
      <w:r>
        <w:rPr>
          <w:lang w:val="es-ES"/>
        </w:rPr>
        <w:t>Ejemplo</w:t>
      </w:r>
      <w:r w:rsidR="0067552B">
        <w:rPr>
          <w:lang w:val="es-ES"/>
        </w:rPr>
        <w:t>s</w:t>
      </w:r>
      <w:r>
        <w:rPr>
          <w:lang w:val="es-ES"/>
        </w:rPr>
        <w:t xml:space="preserve">: </w:t>
      </w:r>
    </w:p>
    <w:p w:rsidR="00AF4D4C" w:rsidRPr="0067552B" w:rsidRDefault="0067552B" w:rsidP="00F122DA">
      <w:pPr>
        <w:pStyle w:val="LParrafosCapitulos"/>
        <w:numPr>
          <w:ilvl w:val="0"/>
          <w:numId w:val="3"/>
        </w:numPr>
        <w:ind w:left="426"/>
        <w:rPr>
          <w:sz w:val="28"/>
          <w:lang w:val="es-ES"/>
        </w:rPr>
      </w:pPr>
      <w:r w:rsidRPr="0067552B">
        <w:rPr>
          <w:sz w:val="28"/>
          <w:lang w:val="es-ES"/>
        </w:rPr>
        <w:t>V</w:t>
      </w:r>
      <w:r w:rsidR="00AF4D4C" w:rsidRPr="0067552B">
        <w:rPr>
          <w:sz w:val="28"/>
          <w:lang w:val="es-ES"/>
        </w:rPr>
        <w:t>er los ficheros y directorios de un directorio:</w:t>
      </w:r>
      <w:r w:rsidR="008E6103" w:rsidRPr="0067552B">
        <w:rPr>
          <w:sz w:val="28"/>
          <w:lang w:val="es-ES"/>
        </w:rPr>
        <w:t xml:space="preserve">  </w:t>
      </w:r>
    </w:p>
    <w:p w:rsidR="002509C1" w:rsidRPr="00C3463C" w:rsidRDefault="002509C1" w:rsidP="002509C1">
      <w:pPr>
        <w:pStyle w:val="LParrafosCapitulos"/>
        <w:rPr>
          <w:lang w:val="es-ES"/>
        </w:rPr>
      </w:pPr>
      <w:r w:rsidRPr="002509C1">
        <w:rPr>
          <w:lang w:val="es-ES"/>
        </w:rPr>
        <w:t xml:space="preserve">Para indicar que estamos en el directorio actual creamos un objeto </w:t>
      </w:r>
      <w:r w:rsidRPr="002509C1">
        <w:rPr>
          <w:b/>
          <w:lang w:val="es-ES"/>
        </w:rPr>
        <w:t>File</w:t>
      </w:r>
      <w:r w:rsidR="00C3463C">
        <w:rPr>
          <w:lang w:val="es-ES"/>
        </w:rPr>
        <w:t xml:space="preserve"> y le pasamos la variable </w:t>
      </w:r>
      <w:r w:rsidR="00C3463C" w:rsidRPr="00C3463C">
        <w:rPr>
          <w:i/>
          <w:lang w:val="es-ES"/>
        </w:rPr>
        <w:t>dir</w:t>
      </w:r>
      <w:r w:rsidR="00C3463C">
        <w:rPr>
          <w:lang w:val="es-ES"/>
        </w:rPr>
        <w:t xml:space="preserve"> con el valor</w:t>
      </w:r>
      <w:r w:rsidR="00C3463C" w:rsidRPr="00AF4D4C">
        <w:rPr>
          <w:b/>
          <w:sz w:val="28"/>
          <w:lang w:val="es-ES"/>
        </w:rPr>
        <w:t xml:space="preserve"> </w:t>
      </w:r>
      <w:r w:rsidR="00AD7D93" w:rsidRPr="00AF4D4C">
        <w:rPr>
          <w:b/>
          <w:sz w:val="28"/>
          <w:lang w:val="es-ES"/>
        </w:rPr>
        <w:t>“.”</w:t>
      </w:r>
      <w:r w:rsidR="00C3463C" w:rsidRPr="00AF4D4C">
        <w:rPr>
          <w:sz w:val="28"/>
          <w:lang w:val="es-ES"/>
        </w:rPr>
        <w:t xml:space="preserve">. </w:t>
      </w:r>
      <w:r w:rsidR="00C3463C">
        <w:rPr>
          <w:lang w:val="es-ES"/>
        </w:rPr>
        <w:t xml:space="preserve">Se define un segundo objeto </w:t>
      </w:r>
      <w:r w:rsidR="00C3463C" w:rsidRPr="00C3463C">
        <w:rPr>
          <w:b/>
          <w:lang w:val="es-ES"/>
        </w:rPr>
        <w:t>File</w:t>
      </w:r>
      <w:r w:rsidR="00C3463C">
        <w:rPr>
          <w:lang w:val="es-ES"/>
        </w:rPr>
        <w:t xml:space="preserve"> utilizando el tercer constructor para saber si el el fichero obt</w:t>
      </w:r>
      <w:r w:rsidR="00D20CC3">
        <w:rPr>
          <w:lang w:val="es-ES"/>
        </w:rPr>
        <w:t>e</w:t>
      </w:r>
      <w:r w:rsidR="00C3463C">
        <w:rPr>
          <w:lang w:val="es-ES"/>
        </w:rPr>
        <w:t>nido es un fichero o un directorio:</w:t>
      </w:r>
    </w:p>
    <w:p w:rsidR="007B30DE" w:rsidRPr="00FA1932" w:rsidRDefault="007B30DE" w:rsidP="007B30DE">
      <w:pPr>
        <w:pStyle w:val="EstiloLParrafosCapitulosCourierNew10ptoIzquierda125cm"/>
        <w:rPr>
          <w:lang w:val="en-US"/>
        </w:rPr>
      </w:pPr>
      <w:r w:rsidRPr="00FA1932">
        <w:rPr>
          <w:lang w:val="en-US"/>
        </w:rPr>
        <w:t xml:space="preserve">import </w:t>
      </w:r>
      <w:proofErr w:type="gramStart"/>
      <w:r w:rsidRPr="00FA1932">
        <w:rPr>
          <w:lang w:val="en-US"/>
        </w:rPr>
        <w:t>java.io.*</w:t>
      </w:r>
      <w:proofErr w:type="gramEnd"/>
      <w:r w:rsidRPr="00FA1932">
        <w:rPr>
          <w:lang w:val="en-US"/>
        </w:rPr>
        <w:t>;</w:t>
      </w:r>
    </w:p>
    <w:p w:rsidR="007B30DE" w:rsidRPr="00FA1932" w:rsidRDefault="007B30DE" w:rsidP="007B30DE">
      <w:pPr>
        <w:pStyle w:val="EstiloLParrafosCapitulosCourierNew10ptoIzquierda125cm"/>
        <w:rPr>
          <w:lang w:val="en-US"/>
        </w:rPr>
      </w:pPr>
      <w:r w:rsidRPr="00FA1932">
        <w:rPr>
          <w:b/>
          <w:lang w:val="en-US"/>
        </w:rPr>
        <w:t>public class VerDir</w:t>
      </w:r>
      <w:r w:rsidRPr="00FA1932">
        <w:rPr>
          <w:lang w:val="en-US"/>
        </w:rPr>
        <w:t xml:space="preserve"> {</w:t>
      </w:r>
    </w:p>
    <w:p w:rsidR="007B30DE" w:rsidRPr="00FA1932" w:rsidRDefault="007B30DE" w:rsidP="007B30DE">
      <w:pPr>
        <w:pStyle w:val="EstiloLParrafosCapitulosCourierNew10ptoIzquierda125cm"/>
        <w:rPr>
          <w:lang w:val="en-US"/>
        </w:rPr>
      </w:pPr>
      <w:r w:rsidRPr="00FA1932">
        <w:rPr>
          <w:lang w:val="en-US"/>
        </w:rPr>
        <w:t xml:space="preserve">  public static void main(</w:t>
      </w:r>
      <w:proofErr w:type="gramStart"/>
      <w:r w:rsidRPr="00FA1932">
        <w:rPr>
          <w:lang w:val="en-US"/>
        </w:rPr>
        <w:t>String[</w:t>
      </w:r>
      <w:proofErr w:type="gramEnd"/>
      <w:r w:rsidRPr="00FA1932">
        <w:rPr>
          <w:lang w:val="en-US"/>
        </w:rPr>
        <w:t>] args) {</w:t>
      </w:r>
    </w:p>
    <w:p w:rsidR="007B30DE" w:rsidRPr="007B30DE" w:rsidRDefault="007B30DE" w:rsidP="007B30DE">
      <w:pPr>
        <w:pStyle w:val="EstiloLParrafosCapitulosCourierNew10ptoIzquierda125cm"/>
      </w:pPr>
      <w:r w:rsidRPr="00FA1932">
        <w:rPr>
          <w:lang w:val="en-US"/>
        </w:rPr>
        <w:t xml:space="preserve">    </w:t>
      </w:r>
      <w:r w:rsidRPr="007B30DE">
        <w:t>String dir = ".";</w:t>
      </w:r>
      <w:r w:rsidR="00AD7D93">
        <w:t xml:space="preserve"> //directorio actual</w:t>
      </w:r>
    </w:p>
    <w:p w:rsidR="007B30DE" w:rsidRPr="00FA1932" w:rsidRDefault="007B30DE" w:rsidP="007B30DE">
      <w:pPr>
        <w:pStyle w:val="EstiloLParrafosCapitulosCourierNew10ptoIzquierda125cm"/>
        <w:rPr>
          <w:b/>
          <w:lang w:val="en-US"/>
        </w:rPr>
      </w:pPr>
      <w:r w:rsidRPr="007B30DE">
        <w:t xml:space="preserve">    </w:t>
      </w:r>
      <w:r w:rsidRPr="00FA1932">
        <w:rPr>
          <w:b/>
          <w:lang w:val="en-US"/>
        </w:rPr>
        <w:t>File f = new File(dir);</w:t>
      </w:r>
    </w:p>
    <w:p w:rsidR="007B30DE" w:rsidRPr="00187F7E" w:rsidRDefault="007B30DE" w:rsidP="007B30DE">
      <w:pPr>
        <w:pStyle w:val="EstiloLParrafosCapitulosCourierNew10ptoIzquierda125cm"/>
        <w:rPr>
          <w:b/>
        </w:rPr>
      </w:pPr>
      <w:r w:rsidRPr="00FA1932">
        <w:rPr>
          <w:b/>
          <w:lang w:val="en-US"/>
        </w:rPr>
        <w:t xml:space="preserve">    </w:t>
      </w:r>
      <w:proofErr w:type="gramStart"/>
      <w:r w:rsidRPr="00187F7E">
        <w:rPr>
          <w:b/>
        </w:rPr>
        <w:t>String[</w:t>
      </w:r>
      <w:proofErr w:type="gramEnd"/>
      <w:r w:rsidRPr="00187F7E">
        <w:rPr>
          <w:b/>
        </w:rPr>
        <w:t>] archivos = f.list();</w:t>
      </w:r>
    </w:p>
    <w:p w:rsidR="007B30DE" w:rsidRDefault="007B30DE" w:rsidP="007B30DE">
      <w:pPr>
        <w:pStyle w:val="EstiloLParrafosCapitulosCourierNew10ptoIzquierda125cm"/>
      </w:pPr>
      <w:r w:rsidRPr="007B30DE">
        <w:t xml:space="preserve">    System.out.printf("Ficheros en el directorio actual: %d %n",</w:t>
      </w:r>
    </w:p>
    <w:p w:rsidR="007B30DE" w:rsidRPr="007B30DE" w:rsidRDefault="007B30DE" w:rsidP="007B30DE">
      <w:pPr>
        <w:pStyle w:val="EstiloLParrafosCapitulosCourierNew10ptoIzquierda125cm"/>
      </w:pPr>
      <w:r>
        <w:t xml:space="preserve">                      </w:t>
      </w:r>
      <w:r w:rsidRPr="007B30DE">
        <w:t xml:space="preserve"> </w:t>
      </w:r>
      <w:proofErr w:type="gramStart"/>
      <w:r w:rsidRPr="007B30DE">
        <w:t>archivos.length</w:t>
      </w:r>
      <w:proofErr w:type="gramEnd"/>
      <w:r w:rsidRPr="007B30DE">
        <w:t>);</w:t>
      </w:r>
    </w:p>
    <w:p w:rsidR="007B30DE" w:rsidRPr="00FA1932" w:rsidRDefault="007B30DE" w:rsidP="007B30DE">
      <w:pPr>
        <w:pStyle w:val="EstiloLParrafosCapitulosCourierNew10ptoIzquierda125cm"/>
        <w:rPr>
          <w:lang w:val="en-US"/>
        </w:rPr>
      </w:pPr>
      <w:r w:rsidRPr="007B30DE">
        <w:t xml:space="preserve">    </w:t>
      </w:r>
      <w:r w:rsidRPr="00FA1932">
        <w:rPr>
          <w:lang w:val="en-US"/>
        </w:rPr>
        <w:t xml:space="preserve">for (int i = 0; i &lt; </w:t>
      </w:r>
      <w:proofErr w:type="gramStart"/>
      <w:r w:rsidRPr="00FA1932">
        <w:rPr>
          <w:lang w:val="en-US"/>
        </w:rPr>
        <w:t>archivos.length</w:t>
      </w:r>
      <w:proofErr w:type="gramEnd"/>
      <w:r w:rsidRPr="00FA1932">
        <w:rPr>
          <w:lang w:val="en-US"/>
        </w:rPr>
        <w:t>; i++) {</w:t>
      </w:r>
    </w:p>
    <w:p w:rsidR="007B30DE" w:rsidRPr="00FA1932" w:rsidRDefault="007B30DE" w:rsidP="007B30DE">
      <w:pPr>
        <w:pStyle w:val="EstiloLParrafosCapitulosCourierNew10ptoIzquierda125cm"/>
        <w:rPr>
          <w:b/>
          <w:lang w:val="en-US"/>
        </w:rPr>
      </w:pPr>
      <w:r w:rsidRPr="00FA1932">
        <w:rPr>
          <w:lang w:val="en-US"/>
        </w:rPr>
        <w:tab/>
      </w:r>
      <w:r w:rsidRPr="00FA1932">
        <w:rPr>
          <w:b/>
          <w:lang w:val="en-US"/>
        </w:rPr>
        <w:t xml:space="preserve">File f2 = new </w:t>
      </w:r>
      <w:proofErr w:type="gramStart"/>
      <w:r w:rsidRPr="00FA1932">
        <w:rPr>
          <w:b/>
          <w:lang w:val="en-US"/>
        </w:rPr>
        <w:t>File(</w:t>
      </w:r>
      <w:proofErr w:type="gramEnd"/>
      <w:r w:rsidRPr="00FA1932">
        <w:rPr>
          <w:b/>
          <w:lang w:val="en-US"/>
        </w:rPr>
        <w:t>f, archivos[i]);</w:t>
      </w:r>
    </w:p>
    <w:p w:rsidR="007B30DE" w:rsidRPr="00212EA9" w:rsidRDefault="007B30DE" w:rsidP="007B30DE">
      <w:pPr>
        <w:pStyle w:val="EstiloLParrafosCapitulosCourierNew10ptoIzquierda125cm"/>
        <w:rPr>
          <w:lang w:val="en-US"/>
        </w:rPr>
      </w:pPr>
      <w:r w:rsidRPr="00FA1932">
        <w:rPr>
          <w:lang w:val="en-US"/>
        </w:rPr>
        <w:tab/>
      </w:r>
      <w:r w:rsidRPr="00212EA9">
        <w:t xml:space="preserve">System.out.printf("Nombre: %s, es fichero?: %b, es directorio?: </w:t>
      </w:r>
      <w:r w:rsidRPr="00212EA9">
        <w:rPr>
          <w:lang w:val="es-ES"/>
        </w:rPr>
        <w:t xml:space="preserve">                </w:t>
      </w:r>
      <w:r w:rsidRPr="00212EA9">
        <w:rPr>
          <w:lang w:val="en-US"/>
        </w:rPr>
        <w:t xml:space="preserve">%b %n", archivos[i], </w:t>
      </w:r>
      <w:r w:rsidRPr="00212EA9">
        <w:rPr>
          <w:b/>
          <w:lang w:val="en-US"/>
        </w:rPr>
        <w:t>f</w:t>
      </w:r>
      <w:proofErr w:type="gramStart"/>
      <w:r w:rsidRPr="00212EA9">
        <w:rPr>
          <w:b/>
          <w:lang w:val="en-US"/>
        </w:rPr>
        <w:t>2.isFile</w:t>
      </w:r>
      <w:proofErr w:type="gramEnd"/>
      <w:r w:rsidRPr="00212EA9">
        <w:rPr>
          <w:b/>
          <w:lang w:val="en-US"/>
        </w:rPr>
        <w:t>()</w:t>
      </w:r>
      <w:r w:rsidRPr="00212EA9">
        <w:rPr>
          <w:lang w:val="en-US"/>
        </w:rPr>
        <w:t>,</w:t>
      </w:r>
      <w:r w:rsidRPr="00212EA9">
        <w:rPr>
          <w:b/>
          <w:lang w:val="en-US"/>
        </w:rPr>
        <w:t>f2.isDirectory()</w:t>
      </w:r>
      <w:r w:rsidRPr="00212EA9">
        <w:rPr>
          <w:lang w:val="en-US"/>
        </w:rPr>
        <w:t>);</w:t>
      </w:r>
    </w:p>
    <w:p w:rsidR="007B30DE" w:rsidRPr="00FA1932" w:rsidRDefault="007B30DE" w:rsidP="007B30DE">
      <w:pPr>
        <w:pStyle w:val="EstiloLParrafosCapitulosCourierNew10ptoIzquierda125cm"/>
        <w:rPr>
          <w:lang w:val="es-ES"/>
        </w:rPr>
      </w:pPr>
      <w:r w:rsidRPr="007B30DE">
        <w:rPr>
          <w:lang w:val="en-US"/>
        </w:rPr>
        <w:t xml:space="preserve">    </w:t>
      </w:r>
      <w:r w:rsidRPr="00FA1932">
        <w:rPr>
          <w:lang w:val="es-ES"/>
        </w:rPr>
        <w:t>}</w:t>
      </w:r>
    </w:p>
    <w:p w:rsidR="007B30DE" w:rsidRPr="00FA1932" w:rsidRDefault="007B30DE" w:rsidP="007B30DE">
      <w:pPr>
        <w:pStyle w:val="EstiloLParrafosCapitulosCourierNew10ptoIzquierda125cm"/>
        <w:rPr>
          <w:lang w:val="es-ES"/>
        </w:rPr>
      </w:pPr>
      <w:r w:rsidRPr="00FA1932">
        <w:rPr>
          <w:lang w:val="es-ES"/>
        </w:rPr>
        <w:t xml:space="preserve">  }</w:t>
      </w:r>
    </w:p>
    <w:p w:rsidR="002509C1" w:rsidRPr="00FA1932" w:rsidRDefault="007B30DE" w:rsidP="007B30DE">
      <w:pPr>
        <w:pStyle w:val="EstiloLParrafosCapitulosCourierNew10ptoIzquierda125cm"/>
        <w:rPr>
          <w:lang w:val="es-ES"/>
        </w:rPr>
      </w:pPr>
      <w:r w:rsidRPr="00FA1932">
        <w:rPr>
          <w:lang w:val="es-ES"/>
        </w:rPr>
        <w:t>}</w:t>
      </w:r>
    </w:p>
    <w:p w:rsidR="00AF4D4C" w:rsidRDefault="00AF4D4C" w:rsidP="002509C1">
      <w:pPr>
        <w:pStyle w:val="LParrafosCapitulos"/>
        <w:rPr>
          <w:lang w:val="es-ES"/>
        </w:rPr>
      </w:pPr>
    </w:p>
    <w:p w:rsidR="00D20CC3" w:rsidRDefault="00D20CC3" w:rsidP="002509C1">
      <w:pPr>
        <w:pStyle w:val="LParrafosCapitulos"/>
        <w:rPr>
          <w:lang w:val="es-ES"/>
        </w:rPr>
      </w:pPr>
      <w:r>
        <w:rPr>
          <w:lang w:val="es-ES"/>
        </w:rPr>
        <w:t>Un ejemplo de ejecución de este programa mostraría la siguiente salida:</w:t>
      </w:r>
    </w:p>
    <w:p w:rsidR="00D20CC3" w:rsidRPr="00D20CC3" w:rsidRDefault="00D20CC3" w:rsidP="00D20CC3">
      <w:pPr>
        <w:pStyle w:val="EstiloLParrafosCapitulosCourierNew10ptoIzquierda125cm"/>
      </w:pPr>
      <w:r w:rsidRPr="00D20CC3">
        <w:t>Ficheros en el directorio actual: 3</w:t>
      </w:r>
    </w:p>
    <w:p w:rsidR="00D20CC3" w:rsidRPr="00D20CC3" w:rsidRDefault="00D20CC3" w:rsidP="00D20CC3">
      <w:pPr>
        <w:pStyle w:val="EstiloLParrafosCapitulosCourierNew10ptoIzquierda125cm"/>
      </w:pPr>
      <w:r w:rsidRPr="00D20CC3">
        <w:t>Nombre: VerDir.class, es fichero?: true, es directorio?: false</w:t>
      </w:r>
    </w:p>
    <w:p w:rsidR="00D20CC3" w:rsidRPr="00D20CC3" w:rsidRDefault="00D20CC3" w:rsidP="00D20CC3">
      <w:pPr>
        <w:pStyle w:val="EstiloLParrafosCapitulosCourierNew10ptoIzquierda125cm"/>
      </w:pPr>
      <w:r w:rsidRPr="00D20CC3">
        <w:t>Nombre: VerDir.java, es fichero?: true, es directorio?: false</w:t>
      </w:r>
    </w:p>
    <w:p w:rsidR="00D20CC3" w:rsidRDefault="00D20CC3" w:rsidP="00D20CC3">
      <w:pPr>
        <w:pStyle w:val="EstiloLParrafosCapitulosCourierNew10ptoIzquierda125cm"/>
      </w:pPr>
      <w:r w:rsidRPr="00D20CC3">
        <w:t>Nombre: VerInf.java, es fichero?: true, es directorio?: false</w:t>
      </w:r>
    </w:p>
    <w:p w:rsidR="001C5139" w:rsidRDefault="001C5139" w:rsidP="002509C1">
      <w:pPr>
        <w:pStyle w:val="LParrafosCapitulos"/>
        <w:rPr>
          <w:lang w:val="es-ES"/>
        </w:rPr>
      </w:pPr>
    </w:p>
    <w:p w:rsidR="00371D1C" w:rsidRDefault="00371D1C" w:rsidP="002509C1">
      <w:pPr>
        <w:pStyle w:val="LParrafosCapitulos"/>
        <w:rPr>
          <w:lang w:val="es-ES"/>
        </w:rPr>
      </w:pPr>
    </w:p>
    <w:p w:rsidR="002509C1" w:rsidRPr="002509C1" w:rsidRDefault="002509C1" w:rsidP="002509C1">
      <w:pPr>
        <w:pStyle w:val="LParrafosCapitulos"/>
        <w:rPr>
          <w:lang w:val="es-ES"/>
        </w:rPr>
      </w:pPr>
      <w:r w:rsidRPr="002509C1">
        <w:rPr>
          <w:lang w:val="es-ES"/>
        </w:rPr>
        <w:lastRenderedPageBreak/>
        <w:t xml:space="preserve">La siguiente declaración mostraría la lista de ficheros del directorio </w:t>
      </w:r>
      <w:r w:rsidRPr="00D20CC3">
        <w:rPr>
          <w:i/>
          <w:lang w:val="es-ES"/>
        </w:rPr>
        <w:t>d:\db</w:t>
      </w:r>
      <w:r w:rsidRPr="002509C1">
        <w:rPr>
          <w:lang w:val="es-ES"/>
        </w:rPr>
        <w:t>:</w:t>
      </w:r>
    </w:p>
    <w:p w:rsidR="002509C1" w:rsidRPr="002509C1" w:rsidRDefault="002509C1" w:rsidP="002509C1">
      <w:pPr>
        <w:pStyle w:val="EstiloLParrafosCapitulosCourierNew10ptoIzquierda125cm"/>
        <w:rPr>
          <w:lang w:val="en-US"/>
        </w:rPr>
      </w:pPr>
      <w:r w:rsidRPr="002509C1">
        <w:rPr>
          <w:lang w:val="en-US"/>
        </w:rPr>
        <w:t>File f = new File("d:\\db");</w:t>
      </w:r>
    </w:p>
    <w:p w:rsidR="002509C1" w:rsidRPr="00FA1932" w:rsidRDefault="002509C1" w:rsidP="002509C1">
      <w:pPr>
        <w:pStyle w:val="LParrafosCapitulos"/>
        <w:rPr>
          <w:lang w:val="en-US"/>
        </w:rPr>
      </w:pPr>
    </w:p>
    <w:p w:rsidR="002509C1" w:rsidRPr="002509C1" w:rsidRDefault="002509C1" w:rsidP="002509C1">
      <w:pPr>
        <w:pStyle w:val="LParrafosCapitulos"/>
        <w:rPr>
          <w:lang w:val="es-ES"/>
        </w:rPr>
      </w:pPr>
      <w:r w:rsidRPr="002509C1">
        <w:rPr>
          <w:lang w:val="es-ES"/>
        </w:rPr>
        <w:t>Con la siguiente declaración se mostraría la lista de ficheros del directorio introducido desde la línea de comandos al ejecutar el programa:</w:t>
      </w:r>
    </w:p>
    <w:p w:rsidR="002509C1" w:rsidRPr="002509C1" w:rsidRDefault="002509C1" w:rsidP="002509C1">
      <w:pPr>
        <w:pStyle w:val="EstiloLParrafosCapitulosCourierNew10ptoIzquierda125cm"/>
      </w:pPr>
      <w:r w:rsidRPr="002509C1">
        <w:t>String dir=</w:t>
      </w:r>
      <w:proofErr w:type="gramStart"/>
      <w:r w:rsidRPr="002509C1">
        <w:t>args[</w:t>
      </w:r>
      <w:proofErr w:type="gramEnd"/>
      <w:r w:rsidRPr="002509C1">
        <w:t>0];</w:t>
      </w:r>
    </w:p>
    <w:p w:rsidR="002509C1" w:rsidRPr="002509C1" w:rsidRDefault="002509C1" w:rsidP="002509C1">
      <w:pPr>
        <w:pStyle w:val="EstiloLParrafosCapitulosCourierNew10ptoIzquierda125cm"/>
      </w:pPr>
      <w:r w:rsidRPr="002509C1">
        <w:t>System.out.println("Archivos en el directorio " +dir);</w:t>
      </w:r>
    </w:p>
    <w:p w:rsidR="002509C1" w:rsidRPr="002509C1" w:rsidRDefault="002509C1" w:rsidP="002509C1">
      <w:pPr>
        <w:pStyle w:val="EstiloLParrafosCapitulosCourierNew10ptoIzquierda125cm"/>
        <w:rPr>
          <w:lang w:val="en-US"/>
        </w:rPr>
      </w:pPr>
      <w:r w:rsidRPr="002509C1">
        <w:rPr>
          <w:lang w:val="en-US"/>
        </w:rPr>
        <w:t>File f = new File(dir);</w:t>
      </w:r>
    </w:p>
    <w:p w:rsidR="00A1068D" w:rsidRDefault="00A1068D" w:rsidP="00A1068D">
      <w:pPr>
        <w:pStyle w:val="LParrafosCapitulos"/>
        <w:rPr>
          <w:lang w:val="en-US"/>
        </w:rPr>
      </w:pPr>
    </w:p>
    <w:p w:rsidR="00412B46" w:rsidRPr="00FA1932" w:rsidRDefault="00412B46" w:rsidP="00A1068D">
      <w:pPr>
        <w:pStyle w:val="LParrafosCapitulos"/>
        <w:rPr>
          <w:lang w:val="en-US"/>
        </w:rPr>
      </w:pPr>
    </w:p>
    <w:p w:rsidR="00D558B2" w:rsidRDefault="007F6318" w:rsidP="001C5139">
      <w:pPr>
        <w:pStyle w:val="LParrafosCapitulos"/>
        <w:numPr>
          <w:ilvl w:val="0"/>
          <w:numId w:val="3"/>
        </w:numPr>
        <w:ind w:left="284" w:hanging="284"/>
        <w:rPr>
          <w:sz w:val="28"/>
          <w:lang w:val="es-ES"/>
        </w:rPr>
      </w:pPr>
      <w:r w:rsidRPr="0067552B">
        <w:rPr>
          <w:sz w:val="28"/>
          <w:lang w:val="es-ES"/>
        </w:rPr>
        <w:t>El siguiente ejemplo muestra inf</w:t>
      </w:r>
      <w:r w:rsidRPr="001C5139">
        <w:rPr>
          <w:sz w:val="28"/>
          <w:lang w:val="es-ES"/>
        </w:rPr>
        <w:t xml:space="preserve">ormación del fichero </w:t>
      </w:r>
      <w:r w:rsidRPr="001C5139">
        <w:rPr>
          <w:i/>
          <w:sz w:val="28"/>
          <w:lang w:val="es-ES"/>
        </w:rPr>
        <w:t>VerInf.java</w:t>
      </w:r>
      <w:r w:rsidRPr="001C5139">
        <w:rPr>
          <w:sz w:val="28"/>
          <w:lang w:val="es-ES"/>
        </w:rPr>
        <w:t>:</w:t>
      </w:r>
    </w:p>
    <w:p w:rsidR="00412B46" w:rsidRDefault="00412B46" w:rsidP="00412B46">
      <w:pPr>
        <w:pStyle w:val="LParrafosCapitulos"/>
        <w:ind w:left="284" w:firstLine="0"/>
        <w:rPr>
          <w:sz w:val="28"/>
          <w:lang w:val="es-ES"/>
        </w:rPr>
      </w:pPr>
      <w:r>
        <w:rPr>
          <w:sz w:val="28"/>
          <w:lang w:val="es-ES"/>
        </w:rPr>
        <w:t>Para poner la ubicación del fichero que se encuentra en la carpeta src, pondríamos, por ejemplo:</w:t>
      </w:r>
    </w:p>
    <w:p w:rsidR="00412B46" w:rsidRDefault="00412B46" w:rsidP="00412B46">
      <w:pPr>
        <w:pStyle w:val="LParrafosCapitulos"/>
        <w:ind w:left="284" w:firstLine="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File </w:t>
      </w:r>
      <w:r>
        <w:rPr>
          <w:rFonts w:ascii="Consolas" w:hAnsi="Consolas" w:cs="Consolas"/>
          <w:color w:val="6A3E3E"/>
          <w:sz w:val="20"/>
          <w:szCs w:val="20"/>
          <w:shd w:val="clear" w:color="auto" w:fill="E8F2FE"/>
        </w:rPr>
        <w:t>f</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File(</w:t>
      </w:r>
      <w:r>
        <w:rPr>
          <w:rFonts w:ascii="Consolas" w:hAnsi="Consolas" w:cs="Consolas"/>
          <w:color w:val="2A00FF"/>
          <w:sz w:val="20"/>
          <w:szCs w:val="20"/>
          <w:shd w:val="clear" w:color="auto" w:fill="E8F2FE"/>
        </w:rPr>
        <w:t>"./src/principal.java"</w:t>
      </w:r>
      <w:r>
        <w:rPr>
          <w:rFonts w:ascii="Consolas" w:hAnsi="Consolas" w:cs="Consolas"/>
          <w:color w:val="000000"/>
          <w:sz w:val="20"/>
          <w:szCs w:val="20"/>
          <w:shd w:val="clear" w:color="auto" w:fill="E8F2FE"/>
        </w:rPr>
        <w:t xml:space="preserve">);  </w:t>
      </w:r>
    </w:p>
    <w:p w:rsidR="00E64073" w:rsidRPr="00FA1932" w:rsidRDefault="00E64073" w:rsidP="00E64073">
      <w:pPr>
        <w:pStyle w:val="EstiloLParrafosCapitulosCourierNew10ptoIzquierda125cm"/>
        <w:rPr>
          <w:lang w:val="en-US"/>
        </w:rPr>
      </w:pPr>
      <w:r w:rsidRPr="00FA1932">
        <w:rPr>
          <w:lang w:val="en-US"/>
        </w:rPr>
        <w:t xml:space="preserve">import </w:t>
      </w:r>
      <w:proofErr w:type="gramStart"/>
      <w:r w:rsidRPr="00FA1932">
        <w:rPr>
          <w:lang w:val="en-US"/>
        </w:rPr>
        <w:t>java.io.*</w:t>
      </w:r>
      <w:proofErr w:type="gramEnd"/>
      <w:r w:rsidRPr="00FA1932">
        <w:rPr>
          <w:lang w:val="en-US"/>
        </w:rPr>
        <w:t>;</w:t>
      </w:r>
    </w:p>
    <w:p w:rsidR="00E64073" w:rsidRPr="00FA1932" w:rsidRDefault="00E64073" w:rsidP="00E64073">
      <w:pPr>
        <w:pStyle w:val="EstiloLParrafosCapitulosCourierNew10ptoIzquierda125cm"/>
        <w:rPr>
          <w:lang w:val="en-US"/>
        </w:rPr>
      </w:pPr>
      <w:r w:rsidRPr="00FA1932">
        <w:rPr>
          <w:b/>
          <w:lang w:val="en-US"/>
        </w:rPr>
        <w:t>public class VerInf</w:t>
      </w:r>
      <w:r w:rsidRPr="00FA1932">
        <w:rPr>
          <w:lang w:val="en-US"/>
        </w:rPr>
        <w:t xml:space="preserve"> {</w:t>
      </w:r>
    </w:p>
    <w:p w:rsidR="00E64073" w:rsidRPr="00FA1932" w:rsidRDefault="00E64073" w:rsidP="00E64073">
      <w:pPr>
        <w:pStyle w:val="EstiloLParrafosCapitulosCourierNew10ptoIzquierda125cm"/>
        <w:rPr>
          <w:lang w:val="en-US"/>
        </w:rPr>
      </w:pPr>
      <w:r w:rsidRPr="00FA1932">
        <w:rPr>
          <w:lang w:val="en-US"/>
        </w:rPr>
        <w:t>public static void main(</w:t>
      </w:r>
      <w:proofErr w:type="gramStart"/>
      <w:r w:rsidRPr="00FA1932">
        <w:rPr>
          <w:lang w:val="en-US"/>
        </w:rPr>
        <w:t>String[</w:t>
      </w:r>
      <w:proofErr w:type="gramEnd"/>
      <w:r w:rsidRPr="00FA1932">
        <w:rPr>
          <w:lang w:val="en-US"/>
        </w:rPr>
        <w:t>] args) {</w:t>
      </w:r>
    </w:p>
    <w:p w:rsidR="00E64073" w:rsidRPr="00E64073" w:rsidRDefault="00E64073" w:rsidP="00E64073">
      <w:pPr>
        <w:pStyle w:val="EstiloLParrafosCapitulosCourierNew10ptoIzquierda125cm"/>
        <w:rPr>
          <w:lang w:val="es-ES"/>
        </w:rPr>
      </w:pPr>
      <w:r w:rsidRPr="00FA1932">
        <w:rPr>
          <w:lang w:val="en-US"/>
        </w:rPr>
        <w:t xml:space="preserve">  </w:t>
      </w:r>
      <w:r w:rsidRPr="00E64073">
        <w:rPr>
          <w:lang w:val="es-ES"/>
        </w:rPr>
        <w:t>System.out.println("INFORMACIÓN SOBRE EL FICHERO:");</w:t>
      </w:r>
    </w:p>
    <w:p w:rsidR="00E64073" w:rsidRPr="00FA1932" w:rsidRDefault="00E64073" w:rsidP="00E64073">
      <w:pPr>
        <w:pStyle w:val="EstiloLParrafosCapitulosCourierNew10ptoIzquierda125cm"/>
        <w:rPr>
          <w:lang w:val="en-US"/>
        </w:rPr>
      </w:pPr>
      <w:r w:rsidRPr="00E64073">
        <w:rPr>
          <w:lang w:val="es-ES"/>
        </w:rPr>
        <w:t xml:space="preserve">  </w:t>
      </w:r>
      <w:r w:rsidRPr="00FA1932">
        <w:rPr>
          <w:lang w:val="en-US"/>
        </w:rPr>
        <w:t>File f = new File("</w:t>
      </w:r>
      <w:r w:rsidRPr="00412B46">
        <w:rPr>
          <w:highlight w:val="yellow"/>
          <w:lang w:val="en-US"/>
        </w:rPr>
        <w:t>D:\\ADAT\\UNI1\\VerInf.java</w:t>
      </w:r>
      <w:r w:rsidRPr="00FA1932">
        <w:rPr>
          <w:lang w:val="en-US"/>
        </w:rPr>
        <w:t xml:space="preserve">");  </w:t>
      </w:r>
    </w:p>
    <w:p w:rsidR="00E64073" w:rsidRPr="00FA1932" w:rsidRDefault="00E64073" w:rsidP="00E64073">
      <w:pPr>
        <w:pStyle w:val="EstiloLParrafosCapitulosCourierNew10ptoIzquierda125cm"/>
        <w:rPr>
          <w:lang w:val="en-US"/>
        </w:rPr>
      </w:pPr>
      <w:r w:rsidRPr="00FA1932">
        <w:rPr>
          <w:lang w:val="en-US"/>
        </w:rPr>
        <w:t xml:space="preserve">  if(</w:t>
      </w:r>
      <w:proofErr w:type="gramStart"/>
      <w:r w:rsidRPr="00E7145A">
        <w:rPr>
          <w:b/>
          <w:lang w:val="en-US"/>
        </w:rPr>
        <w:t>f.exists</w:t>
      </w:r>
      <w:proofErr w:type="gramEnd"/>
      <w:r w:rsidRPr="00E7145A">
        <w:rPr>
          <w:b/>
          <w:lang w:val="en-US"/>
        </w:rPr>
        <w:t>()</w:t>
      </w:r>
      <w:r w:rsidRPr="00FA1932">
        <w:rPr>
          <w:lang w:val="en-US"/>
        </w:rPr>
        <w:t>){</w:t>
      </w:r>
    </w:p>
    <w:p w:rsidR="00E64073" w:rsidRPr="00FA1932" w:rsidRDefault="00E64073" w:rsidP="00E64073">
      <w:pPr>
        <w:pStyle w:val="EstiloLParrafosCapitulosCourierNew10ptoIzquierda125cm"/>
        <w:rPr>
          <w:lang w:val="en-US"/>
        </w:rPr>
      </w:pPr>
      <w:r w:rsidRPr="00FA1932">
        <w:rPr>
          <w:lang w:val="en-US"/>
        </w:rPr>
        <w:t xml:space="preserve">    System.out.println("Nombre del </w:t>
      </w:r>
      <w:proofErr w:type="gramStart"/>
      <w:r w:rsidRPr="00FA1932">
        <w:rPr>
          <w:lang w:val="en-US"/>
        </w:rPr>
        <w:t>fichero  :</w:t>
      </w:r>
      <w:proofErr w:type="gramEnd"/>
      <w:r w:rsidRPr="00FA1932">
        <w:rPr>
          <w:lang w:val="en-US"/>
        </w:rPr>
        <w:t xml:space="preserve"> "+</w:t>
      </w:r>
      <w:r w:rsidRPr="00E7145A">
        <w:rPr>
          <w:b/>
          <w:lang w:val="en-US"/>
        </w:rPr>
        <w:t>f.getName()</w:t>
      </w:r>
      <w:r w:rsidRPr="00FA1932">
        <w:rPr>
          <w:lang w:val="en-US"/>
        </w:rPr>
        <w:t>);</w:t>
      </w:r>
    </w:p>
    <w:p w:rsidR="00E64073" w:rsidRPr="00FA1932" w:rsidRDefault="00E64073" w:rsidP="00E64073">
      <w:pPr>
        <w:pStyle w:val="EstiloLParrafosCapitulosCourierNew10ptoIzquierda125cm"/>
        <w:rPr>
          <w:lang w:val="en-US"/>
        </w:rPr>
      </w:pPr>
      <w:r w:rsidRPr="00FA1932">
        <w:rPr>
          <w:lang w:val="en-US"/>
        </w:rPr>
        <w:t xml:space="preserve">    System.out.println("Ruta              </w:t>
      </w:r>
      <w:proofErr w:type="gramStart"/>
      <w:r w:rsidRPr="00FA1932">
        <w:rPr>
          <w:lang w:val="en-US"/>
        </w:rPr>
        <w:t xml:space="preserve">  :</w:t>
      </w:r>
      <w:proofErr w:type="gramEnd"/>
      <w:r w:rsidRPr="00FA1932">
        <w:rPr>
          <w:lang w:val="en-US"/>
        </w:rPr>
        <w:t xml:space="preserve"> "+</w:t>
      </w:r>
      <w:r w:rsidRPr="00E7145A">
        <w:rPr>
          <w:b/>
          <w:lang w:val="en-US"/>
        </w:rPr>
        <w:t>f.getPath()</w:t>
      </w:r>
      <w:r w:rsidRPr="00FA1932">
        <w:rPr>
          <w:lang w:val="en-US"/>
        </w:rPr>
        <w:t>);</w:t>
      </w:r>
    </w:p>
    <w:p w:rsidR="00E64073" w:rsidRPr="00E64073" w:rsidRDefault="00E64073" w:rsidP="00E64073">
      <w:pPr>
        <w:pStyle w:val="EstiloLParrafosCapitulosCourierNew10ptoIzquierda125cm"/>
        <w:rPr>
          <w:lang w:val="es-ES"/>
        </w:rPr>
      </w:pPr>
      <w:r w:rsidRPr="00FA1932">
        <w:rPr>
          <w:lang w:val="en-US"/>
        </w:rPr>
        <w:t xml:space="preserve">    </w:t>
      </w:r>
      <w:r w:rsidRPr="00E64073">
        <w:rPr>
          <w:lang w:val="es-ES"/>
        </w:rPr>
        <w:t xml:space="preserve">System.out.println("Ruta absoluta     </w:t>
      </w:r>
      <w:proofErr w:type="gramStart"/>
      <w:r w:rsidRPr="00E64073">
        <w:rPr>
          <w:lang w:val="es-ES"/>
        </w:rPr>
        <w:t xml:space="preserve">  :</w:t>
      </w:r>
      <w:proofErr w:type="gramEnd"/>
      <w:r w:rsidRPr="00E64073">
        <w:rPr>
          <w:lang w:val="es-ES"/>
        </w:rPr>
        <w:t xml:space="preserve"> "+</w:t>
      </w:r>
      <w:r w:rsidRPr="00E7145A">
        <w:rPr>
          <w:b/>
          <w:lang w:val="es-ES"/>
        </w:rPr>
        <w:t>f.getAbsolutePath()</w:t>
      </w:r>
      <w:r w:rsidRPr="00E64073">
        <w:rPr>
          <w:lang w:val="es-ES"/>
        </w:rPr>
        <w:t>);</w:t>
      </w:r>
    </w:p>
    <w:p w:rsidR="00E64073" w:rsidRPr="00E64073" w:rsidRDefault="00E64073" w:rsidP="00E64073">
      <w:pPr>
        <w:pStyle w:val="EstiloLParrafosCapitulosCourierNew10ptoIzquierda125cm"/>
        <w:rPr>
          <w:lang w:val="es-ES"/>
        </w:rPr>
      </w:pPr>
      <w:r w:rsidRPr="00E64073">
        <w:rPr>
          <w:lang w:val="es-ES"/>
        </w:rPr>
        <w:t xml:space="preserve">    System.out.println("Se puede leer     </w:t>
      </w:r>
      <w:proofErr w:type="gramStart"/>
      <w:r w:rsidRPr="00E64073">
        <w:rPr>
          <w:lang w:val="es-ES"/>
        </w:rPr>
        <w:t xml:space="preserve">  :</w:t>
      </w:r>
      <w:proofErr w:type="gramEnd"/>
      <w:r w:rsidRPr="00E64073">
        <w:rPr>
          <w:lang w:val="es-ES"/>
        </w:rPr>
        <w:t xml:space="preserve"> "+</w:t>
      </w:r>
      <w:r w:rsidRPr="00E7145A">
        <w:rPr>
          <w:b/>
          <w:lang w:val="es-ES"/>
        </w:rPr>
        <w:t>f.canRead()</w:t>
      </w:r>
      <w:r w:rsidRPr="00E64073">
        <w:rPr>
          <w:lang w:val="es-ES"/>
        </w:rPr>
        <w:t>);</w:t>
      </w:r>
    </w:p>
    <w:p w:rsidR="00E64073" w:rsidRPr="00E64073" w:rsidRDefault="00E64073" w:rsidP="00E64073">
      <w:pPr>
        <w:pStyle w:val="EstiloLParrafosCapitulosCourierNew10ptoIzquierda125cm"/>
        <w:rPr>
          <w:lang w:val="es-ES"/>
        </w:rPr>
      </w:pPr>
      <w:r w:rsidRPr="00E64073">
        <w:rPr>
          <w:lang w:val="es-ES"/>
        </w:rPr>
        <w:t xml:space="preserve">    System.out.println("Se puede escribir </w:t>
      </w:r>
      <w:proofErr w:type="gramStart"/>
      <w:r w:rsidRPr="00E64073">
        <w:rPr>
          <w:lang w:val="es-ES"/>
        </w:rPr>
        <w:t xml:space="preserve">  :</w:t>
      </w:r>
      <w:proofErr w:type="gramEnd"/>
      <w:r w:rsidRPr="00E64073">
        <w:rPr>
          <w:lang w:val="es-ES"/>
        </w:rPr>
        <w:t xml:space="preserve"> "+</w:t>
      </w:r>
      <w:r w:rsidRPr="00E7145A">
        <w:rPr>
          <w:b/>
          <w:lang w:val="es-ES"/>
        </w:rPr>
        <w:t>f.canWrite()</w:t>
      </w:r>
      <w:r w:rsidRPr="00E64073">
        <w:rPr>
          <w:lang w:val="es-ES"/>
        </w:rPr>
        <w:t>);</w:t>
      </w:r>
    </w:p>
    <w:p w:rsidR="00E64073" w:rsidRPr="00FA1932" w:rsidRDefault="00E64073" w:rsidP="00E64073">
      <w:pPr>
        <w:pStyle w:val="EstiloLParrafosCapitulosCourierNew10ptoIzquierda125cm"/>
        <w:rPr>
          <w:lang w:val="en-US"/>
        </w:rPr>
      </w:pPr>
      <w:r w:rsidRPr="00E64073">
        <w:rPr>
          <w:lang w:val="es-ES"/>
        </w:rPr>
        <w:t xml:space="preserve">    </w:t>
      </w:r>
      <w:r w:rsidRPr="00FA1932">
        <w:rPr>
          <w:lang w:val="en-US"/>
        </w:rPr>
        <w:t xml:space="preserve">System.out.println("Tamaño            </w:t>
      </w:r>
      <w:proofErr w:type="gramStart"/>
      <w:r w:rsidRPr="00FA1932">
        <w:rPr>
          <w:lang w:val="en-US"/>
        </w:rPr>
        <w:t xml:space="preserve">  :</w:t>
      </w:r>
      <w:proofErr w:type="gramEnd"/>
      <w:r w:rsidRPr="00FA1932">
        <w:rPr>
          <w:lang w:val="en-US"/>
        </w:rPr>
        <w:t xml:space="preserve"> "+</w:t>
      </w:r>
      <w:r w:rsidRPr="00E7145A">
        <w:rPr>
          <w:b/>
          <w:lang w:val="en-US"/>
        </w:rPr>
        <w:t>f.length()</w:t>
      </w:r>
      <w:r w:rsidRPr="00FA1932">
        <w:rPr>
          <w:lang w:val="en-US"/>
        </w:rPr>
        <w:t>);</w:t>
      </w:r>
    </w:p>
    <w:p w:rsidR="00E64073" w:rsidRPr="00E64073" w:rsidRDefault="00E64073" w:rsidP="00E64073">
      <w:pPr>
        <w:pStyle w:val="EstiloLParrafosCapitulosCourierNew10ptoIzquierda125cm"/>
        <w:rPr>
          <w:lang w:val="es-ES"/>
        </w:rPr>
      </w:pPr>
      <w:r w:rsidRPr="00FA1932">
        <w:rPr>
          <w:lang w:val="en-US"/>
        </w:rPr>
        <w:t xml:space="preserve">    </w:t>
      </w:r>
      <w:r w:rsidRPr="00E64073">
        <w:rPr>
          <w:lang w:val="es-ES"/>
        </w:rPr>
        <w:t xml:space="preserve">System.out.println("Es un directorio  </w:t>
      </w:r>
      <w:proofErr w:type="gramStart"/>
      <w:r w:rsidRPr="00E64073">
        <w:rPr>
          <w:lang w:val="es-ES"/>
        </w:rPr>
        <w:t xml:space="preserve">  :</w:t>
      </w:r>
      <w:proofErr w:type="gramEnd"/>
      <w:r w:rsidRPr="00E64073">
        <w:rPr>
          <w:lang w:val="es-ES"/>
        </w:rPr>
        <w:t xml:space="preserve"> "+</w:t>
      </w:r>
      <w:r w:rsidRPr="00E7145A">
        <w:rPr>
          <w:b/>
          <w:lang w:val="es-ES"/>
        </w:rPr>
        <w:t>f.isDirectory()</w:t>
      </w:r>
      <w:r w:rsidRPr="00E64073">
        <w:rPr>
          <w:lang w:val="es-ES"/>
        </w:rPr>
        <w:t xml:space="preserve">); </w:t>
      </w:r>
    </w:p>
    <w:p w:rsidR="00E64073" w:rsidRPr="00E64073" w:rsidRDefault="00E64073" w:rsidP="00E64073">
      <w:pPr>
        <w:pStyle w:val="EstiloLParrafosCapitulosCourierNew10ptoIzquierda125cm"/>
        <w:rPr>
          <w:lang w:val="es-ES"/>
        </w:rPr>
      </w:pPr>
      <w:r w:rsidRPr="00E64073">
        <w:rPr>
          <w:lang w:val="es-ES"/>
        </w:rPr>
        <w:t xml:space="preserve">    System.out.println("Es un fichero     </w:t>
      </w:r>
      <w:proofErr w:type="gramStart"/>
      <w:r w:rsidRPr="00E64073">
        <w:rPr>
          <w:lang w:val="es-ES"/>
        </w:rPr>
        <w:t xml:space="preserve">  :</w:t>
      </w:r>
      <w:proofErr w:type="gramEnd"/>
      <w:r w:rsidRPr="00E64073">
        <w:rPr>
          <w:lang w:val="es-ES"/>
        </w:rPr>
        <w:t xml:space="preserve"> "+</w:t>
      </w:r>
      <w:r w:rsidRPr="00E7145A">
        <w:rPr>
          <w:b/>
          <w:lang w:val="es-ES"/>
        </w:rPr>
        <w:t>f.isFile()</w:t>
      </w:r>
      <w:r w:rsidRPr="00E64073">
        <w:rPr>
          <w:lang w:val="es-ES"/>
        </w:rPr>
        <w:t>);</w:t>
      </w:r>
    </w:p>
    <w:p w:rsidR="00E64073" w:rsidRPr="00E64073" w:rsidRDefault="00E64073" w:rsidP="00E64073">
      <w:pPr>
        <w:pStyle w:val="EstiloLParrafosCapitulosCourierNew10ptoIzquierda125cm"/>
        <w:rPr>
          <w:lang w:val="es-ES"/>
        </w:rPr>
      </w:pPr>
      <w:r w:rsidRPr="00E64073">
        <w:rPr>
          <w:lang w:val="es-ES"/>
        </w:rPr>
        <w:t xml:space="preserve">    System.out.println("Nombre del directorio padre: "+</w:t>
      </w:r>
      <w:proofErr w:type="gramStart"/>
      <w:r w:rsidRPr="00E7145A">
        <w:rPr>
          <w:b/>
          <w:lang w:val="es-ES"/>
        </w:rPr>
        <w:t>f.getParent</w:t>
      </w:r>
      <w:proofErr w:type="gramEnd"/>
      <w:r w:rsidRPr="00E7145A">
        <w:rPr>
          <w:b/>
          <w:lang w:val="es-ES"/>
        </w:rPr>
        <w:t>()</w:t>
      </w:r>
      <w:r w:rsidRPr="00E64073">
        <w:rPr>
          <w:lang w:val="es-ES"/>
        </w:rPr>
        <w:t>);</w:t>
      </w:r>
    </w:p>
    <w:p w:rsidR="00E64073" w:rsidRPr="00E64073" w:rsidRDefault="00E64073" w:rsidP="00E64073">
      <w:pPr>
        <w:pStyle w:val="EstiloLParrafosCapitulosCourierNew10ptoIzquierda125cm"/>
        <w:rPr>
          <w:lang w:val="es-ES"/>
        </w:rPr>
      </w:pPr>
      <w:r w:rsidRPr="00E64073">
        <w:rPr>
          <w:lang w:val="es-ES"/>
        </w:rPr>
        <w:t xml:space="preserve">  }</w:t>
      </w:r>
    </w:p>
    <w:p w:rsidR="00E64073" w:rsidRPr="00E64073" w:rsidRDefault="00E64073" w:rsidP="00E64073">
      <w:pPr>
        <w:pStyle w:val="EstiloLParrafosCapitulosCourierNew10ptoIzquierda125cm"/>
        <w:rPr>
          <w:lang w:val="es-ES"/>
        </w:rPr>
      </w:pPr>
      <w:r w:rsidRPr="00E64073">
        <w:rPr>
          <w:lang w:val="es-ES"/>
        </w:rPr>
        <w:t xml:space="preserve"> }</w:t>
      </w:r>
    </w:p>
    <w:p w:rsidR="00AB529E" w:rsidRPr="00D558B2" w:rsidRDefault="00E64073" w:rsidP="00E64073">
      <w:pPr>
        <w:pStyle w:val="EstiloLParrafosCapitulosCourierNew10ptoIzquierda125cm"/>
        <w:rPr>
          <w:lang w:val="es-ES"/>
        </w:rPr>
      </w:pPr>
      <w:r w:rsidRPr="00E64073">
        <w:rPr>
          <w:lang w:val="es-ES"/>
        </w:rPr>
        <w:t>}</w:t>
      </w:r>
    </w:p>
    <w:p w:rsidR="00B0254F" w:rsidRDefault="00B0254F" w:rsidP="000D0B2B">
      <w:pPr>
        <w:pStyle w:val="LParrafosCapitulos"/>
      </w:pPr>
    </w:p>
    <w:p w:rsidR="000D0B2B" w:rsidRDefault="00B0254F" w:rsidP="000D0B2B">
      <w:pPr>
        <w:pStyle w:val="LParrafosCapitulos"/>
      </w:pPr>
      <w:r w:rsidRPr="00B0254F">
        <w:t>Visualiza la siguiente información del fichero:</w:t>
      </w:r>
    </w:p>
    <w:p w:rsidR="005B41A7" w:rsidRDefault="005B41A7" w:rsidP="005B41A7">
      <w:pPr>
        <w:pStyle w:val="EstiloLParrafosCapitulosCourierNew10ptoIzquierda125cm"/>
      </w:pPr>
      <w:r>
        <w:t>INFORMACIÓN SOBRE EL FICHERO:</w:t>
      </w:r>
    </w:p>
    <w:p w:rsidR="005B41A7" w:rsidRDefault="005B41A7" w:rsidP="005B41A7">
      <w:pPr>
        <w:pStyle w:val="EstiloLParrafosCapitulosCourierNew10ptoIzquierda125cm"/>
      </w:pPr>
      <w:r>
        <w:t xml:space="preserve">Nombre del </w:t>
      </w:r>
      <w:proofErr w:type="gramStart"/>
      <w:r>
        <w:t>fichero  :</w:t>
      </w:r>
      <w:proofErr w:type="gramEnd"/>
      <w:r>
        <w:t xml:space="preserve"> VerInf.java</w:t>
      </w:r>
    </w:p>
    <w:p w:rsidR="005B41A7" w:rsidRDefault="005B41A7" w:rsidP="005B41A7">
      <w:pPr>
        <w:pStyle w:val="EstiloLParrafosCapitulosCourierNew10ptoIzquierda125cm"/>
      </w:pPr>
      <w:r>
        <w:t xml:space="preserve">Ruta              </w:t>
      </w:r>
      <w:proofErr w:type="gramStart"/>
      <w:r>
        <w:t xml:space="preserve">  :</w:t>
      </w:r>
      <w:proofErr w:type="gramEnd"/>
      <w:r>
        <w:t xml:space="preserve"> D:\ADAT\UNI1\VerInf.java</w:t>
      </w:r>
    </w:p>
    <w:p w:rsidR="005B41A7" w:rsidRDefault="005B41A7" w:rsidP="005B41A7">
      <w:pPr>
        <w:pStyle w:val="EstiloLParrafosCapitulosCourierNew10ptoIzquierda125cm"/>
      </w:pPr>
      <w:r>
        <w:t xml:space="preserve">Ruta absoluta     </w:t>
      </w:r>
      <w:proofErr w:type="gramStart"/>
      <w:r>
        <w:t xml:space="preserve">  :</w:t>
      </w:r>
      <w:proofErr w:type="gramEnd"/>
      <w:r>
        <w:t xml:space="preserve"> D:\ADAT\UNI1\VerInf.java</w:t>
      </w:r>
    </w:p>
    <w:p w:rsidR="005B41A7" w:rsidRDefault="005B41A7" w:rsidP="005B41A7">
      <w:pPr>
        <w:pStyle w:val="EstiloLParrafosCapitulosCourierNew10ptoIzquierda125cm"/>
      </w:pPr>
      <w:r>
        <w:t xml:space="preserve">Se puede leer     </w:t>
      </w:r>
      <w:proofErr w:type="gramStart"/>
      <w:r>
        <w:t xml:space="preserve">  :</w:t>
      </w:r>
      <w:proofErr w:type="gramEnd"/>
      <w:r>
        <w:t xml:space="preserve"> true</w:t>
      </w:r>
    </w:p>
    <w:p w:rsidR="005B41A7" w:rsidRDefault="005B41A7" w:rsidP="005B41A7">
      <w:pPr>
        <w:pStyle w:val="EstiloLParrafosCapitulosCourierNew10ptoIzquierda125cm"/>
      </w:pPr>
      <w:r>
        <w:t xml:space="preserve">Se puede escribir </w:t>
      </w:r>
      <w:proofErr w:type="gramStart"/>
      <w:r>
        <w:t xml:space="preserve">  :</w:t>
      </w:r>
      <w:proofErr w:type="gramEnd"/>
      <w:r>
        <w:t xml:space="preserve"> true</w:t>
      </w:r>
    </w:p>
    <w:p w:rsidR="005B41A7" w:rsidRDefault="005B41A7" w:rsidP="005B41A7">
      <w:pPr>
        <w:pStyle w:val="EstiloLParrafosCapitulosCourierNew10ptoIzquierda125cm"/>
      </w:pPr>
      <w:r>
        <w:t xml:space="preserve">Tamaño            </w:t>
      </w:r>
      <w:proofErr w:type="gramStart"/>
      <w:r>
        <w:t xml:space="preserve">  :</w:t>
      </w:r>
      <w:proofErr w:type="gramEnd"/>
      <w:r>
        <w:t xml:space="preserve"> 824</w:t>
      </w:r>
    </w:p>
    <w:p w:rsidR="005B41A7" w:rsidRDefault="005B41A7" w:rsidP="005B41A7">
      <w:pPr>
        <w:pStyle w:val="EstiloLParrafosCapitulosCourierNew10ptoIzquierda125cm"/>
      </w:pPr>
      <w:r>
        <w:t xml:space="preserve">Es un directorio  </w:t>
      </w:r>
      <w:proofErr w:type="gramStart"/>
      <w:r>
        <w:t xml:space="preserve">  :</w:t>
      </w:r>
      <w:proofErr w:type="gramEnd"/>
      <w:r>
        <w:t xml:space="preserve"> false</w:t>
      </w:r>
    </w:p>
    <w:p w:rsidR="005B41A7" w:rsidRDefault="005B41A7" w:rsidP="005B41A7">
      <w:pPr>
        <w:pStyle w:val="EstiloLParrafosCapitulosCourierNew10ptoIzquierda125cm"/>
      </w:pPr>
      <w:r>
        <w:t xml:space="preserve">Es un fichero     </w:t>
      </w:r>
      <w:proofErr w:type="gramStart"/>
      <w:r>
        <w:t xml:space="preserve">  :</w:t>
      </w:r>
      <w:proofErr w:type="gramEnd"/>
      <w:r>
        <w:t xml:space="preserve"> true</w:t>
      </w:r>
    </w:p>
    <w:p w:rsidR="00B0254F" w:rsidRDefault="005B41A7" w:rsidP="005B41A7">
      <w:pPr>
        <w:pStyle w:val="EstiloLParrafosCapitulosCourierNew10ptoIzquierda125cm"/>
      </w:pPr>
      <w:r>
        <w:t>Nombre del directorio padre: D:\ADAT\UNI1</w:t>
      </w:r>
    </w:p>
    <w:p w:rsidR="000D0B2B" w:rsidRDefault="000D0B2B" w:rsidP="000D0B2B">
      <w:pPr>
        <w:pStyle w:val="LParrafosCapitulos"/>
      </w:pPr>
    </w:p>
    <w:p w:rsidR="00EE3A19" w:rsidRPr="00EE3A19" w:rsidRDefault="00691A4F" w:rsidP="00F122DA">
      <w:pPr>
        <w:pStyle w:val="LParrafosCapitulos"/>
        <w:numPr>
          <w:ilvl w:val="0"/>
          <w:numId w:val="3"/>
        </w:numPr>
        <w:ind w:left="284" w:hanging="284"/>
        <w:rPr>
          <w:sz w:val="28"/>
          <w:lang w:val="es-ES"/>
        </w:rPr>
      </w:pPr>
      <w:r w:rsidRPr="00EE3A19">
        <w:rPr>
          <w:sz w:val="28"/>
          <w:lang w:val="es-ES"/>
        </w:rPr>
        <w:t xml:space="preserve">El siguiente ejemplo crea un directorio (de nombre NUEVODIR) en el directorio actual, a </w:t>
      </w:r>
      <w:r w:rsidR="00F73EC4" w:rsidRPr="00EE3A19">
        <w:rPr>
          <w:sz w:val="28"/>
          <w:lang w:val="es-ES"/>
        </w:rPr>
        <w:t>continuación,</w:t>
      </w:r>
      <w:r w:rsidRPr="00EE3A19">
        <w:rPr>
          <w:sz w:val="28"/>
          <w:lang w:val="es-ES"/>
        </w:rPr>
        <w:t xml:space="preserve"> crea dos ficheros vacíos en dicho directorio y uno de ellos lo renombra. </w:t>
      </w:r>
    </w:p>
    <w:p w:rsidR="00691A4F" w:rsidRPr="00712E3F" w:rsidRDefault="00691A4F" w:rsidP="00691A4F">
      <w:pPr>
        <w:pStyle w:val="EstiloLParrafosCapitulosCourierNew10ptoIzquierda125cm"/>
        <w:rPr>
          <w:lang w:val="en-US"/>
        </w:rPr>
      </w:pPr>
      <w:r w:rsidRPr="00712E3F">
        <w:rPr>
          <w:lang w:val="en-US"/>
        </w:rPr>
        <w:t xml:space="preserve">import </w:t>
      </w:r>
      <w:proofErr w:type="gramStart"/>
      <w:r w:rsidRPr="00712E3F">
        <w:rPr>
          <w:lang w:val="en-US"/>
        </w:rPr>
        <w:t>java.io.*</w:t>
      </w:r>
      <w:proofErr w:type="gramEnd"/>
      <w:r w:rsidRPr="00712E3F">
        <w:rPr>
          <w:lang w:val="en-US"/>
        </w:rPr>
        <w:t>;</w:t>
      </w:r>
    </w:p>
    <w:p w:rsidR="00691A4F" w:rsidRPr="00712E3F" w:rsidRDefault="00691A4F" w:rsidP="00691A4F">
      <w:pPr>
        <w:pStyle w:val="EstiloLParrafosCapitulosCourierNew10ptoIzquierda125cm"/>
        <w:rPr>
          <w:lang w:val="en-US"/>
        </w:rPr>
      </w:pPr>
      <w:r w:rsidRPr="00712E3F">
        <w:rPr>
          <w:b/>
          <w:lang w:val="en-US"/>
        </w:rPr>
        <w:t>public class CrearDir</w:t>
      </w:r>
      <w:r w:rsidRPr="00712E3F">
        <w:rPr>
          <w:lang w:val="en-US"/>
        </w:rPr>
        <w:t xml:space="preserve"> {</w:t>
      </w:r>
    </w:p>
    <w:p w:rsidR="00691A4F" w:rsidRPr="00712E3F" w:rsidRDefault="00691A4F" w:rsidP="00691A4F">
      <w:pPr>
        <w:pStyle w:val="EstiloLParrafosCapitulosCourierNew10ptoIzquierda125cm"/>
        <w:rPr>
          <w:lang w:val="en-US"/>
        </w:rPr>
      </w:pPr>
      <w:r w:rsidRPr="00712E3F">
        <w:rPr>
          <w:lang w:val="en-US"/>
        </w:rPr>
        <w:t xml:space="preserve"> public static void main(</w:t>
      </w:r>
      <w:proofErr w:type="gramStart"/>
      <w:r w:rsidRPr="00712E3F">
        <w:rPr>
          <w:lang w:val="en-US"/>
        </w:rPr>
        <w:t>String[</w:t>
      </w:r>
      <w:proofErr w:type="gramEnd"/>
      <w:r w:rsidRPr="00712E3F">
        <w:rPr>
          <w:lang w:val="en-US"/>
        </w:rPr>
        <w:t>] args) {</w:t>
      </w:r>
    </w:p>
    <w:p w:rsidR="00D46F63" w:rsidRDefault="00691A4F" w:rsidP="00691A4F">
      <w:pPr>
        <w:pStyle w:val="EstiloLParrafosCapitulosCourierNew10ptoIzquierda125cm"/>
      </w:pPr>
      <w:r w:rsidRPr="00712E3F">
        <w:rPr>
          <w:lang w:val="en-US"/>
        </w:rPr>
        <w:t xml:space="preserve">   </w:t>
      </w:r>
      <w:r>
        <w:t>File</w:t>
      </w:r>
      <w:r w:rsidR="00590A30">
        <w:t xml:space="preserve"> </w:t>
      </w:r>
      <w:r>
        <w:t xml:space="preserve">d = new File("NUEVODIR"); </w:t>
      </w:r>
      <w:r w:rsidRPr="00D46F63">
        <w:t>//directorio que creo</w:t>
      </w:r>
    </w:p>
    <w:p w:rsidR="00691A4F" w:rsidRPr="00712E3F" w:rsidRDefault="00691A4F" w:rsidP="00691A4F">
      <w:pPr>
        <w:pStyle w:val="EstiloLParrafosCapitulosCourierNew10ptoIzquierda125cm"/>
        <w:rPr>
          <w:lang w:val="en-US"/>
        </w:rPr>
      </w:pPr>
      <w:r>
        <w:t xml:space="preserve">   </w:t>
      </w:r>
      <w:r w:rsidRPr="00712E3F">
        <w:rPr>
          <w:lang w:val="en-US"/>
        </w:rPr>
        <w:t>File f1 = new File(d,"FICHERO1.TXT");</w:t>
      </w:r>
    </w:p>
    <w:p w:rsidR="00691A4F" w:rsidRPr="00712E3F" w:rsidRDefault="00691A4F" w:rsidP="00691A4F">
      <w:pPr>
        <w:pStyle w:val="EstiloLParrafosCapitulosCourierNew10ptoIzquierda125cm"/>
        <w:rPr>
          <w:lang w:val="en-US"/>
        </w:rPr>
      </w:pPr>
      <w:r w:rsidRPr="00712E3F">
        <w:rPr>
          <w:lang w:val="en-US"/>
        </w:rPr>
        <w:lastRenderedPageBreak/>
        <w:t xml:space="preserve">   File f2 = new File(d,"FICHERO2.TXT");</w:t>
      </w:r>
    </w:p>
    <w:p w:rsidR="00691A4F" w:rsidRPr="00712E3F" w:rsidRDefault="00691A4F" w:rsidP="00691A4F">
      <w:pPr>
        <w:pStyle w:val="EstiloLParrafosCapitulosCourierNew10ptoIzquierda125cm"/>
        <w:rPr>
          <w:lang w:val="en-US"/>
        </w:rPr>
      </w:pPr>
      <w:r w:rsidRPr="00712E3F">
        <w:rPr>
          <w:lang w:val="en-US"/>
        </w:rPr>
        <w:t xml:space="preserve">   </w:t>
      </w:r>
    </w:p>
    <w:p w:rsidR="00691A4F" w:rsidRDefault="00691A4F" w:rsidP="00691A4F">
      <w:pPr>
        <w:pStyle w:val="EstiloLParrafosCapitulosCourierNew10ptoIzquierda125cm"/>
      </w:pPr>
      <w:r w:rsidRPr="00712E3F">
        <w:rPr>
          <w:lang w:val="en-US"/>
        </w:rPr>
        <w:t xml:space="preserve">   </w:t>
      </w:r>
      <w:r w:rsidRPr="00590A30">
        <w:rPr>
          <w:b/>
        </w:rPr>
        <w:t>d.</w:t>
      </w:r>
      <w:proofErr w:type="gramStart"/>
      <w:r w:rsidRPr="00590A30">
        <w:rPr>
          <w:b/>
        </w:rPr>
        <w:t>mkdir(</w:t>
      </w:r>
      <w:proofErr w:type="gramEnd"/>
      <w:r w:rsidRPr="00590A30">
        <w:rPr>
          <w:b/>
        </w:rPr>
        <w:t>)</w:t>
      </w:r>
      <w:r>
        <w:t>;//CREAR DIRECTORIO</w:t>
      </w:r>
    </w:p>
    <w:p w:rsidR="00691A4F" w:rsidRDefault="00691A4F" w:rsidP="00691A4F">
      <w:pPr>
        <w:pStyle w:val="EstiloLParrafosCapitulosCourierNew10ptoIzquierda125cm"/>
      </w:pPr>
      <w:r>
        <w:t xml:space="preserve">     </w:t>
      </w:r>
    </w:p>
    <w:p w:rsidR="00691A4F" w:rsidRPr="00712E3F" w:rsidRDefault="00691A4F" w:rsidP="00691A4F">
      <w:pPr>
        <w:pStyle w:val="EstiloLParrafosCapitulosCourierNew10ptoIzquierda125cm"/>
        <w:rPr>
          <w:lang w:val="en-US"/>
        </w:rPr>
      </w:pPr>
      <w:r>
        <w:t xml:space="preserve">   </w:t>
      </w:r>
      <w:r w:rsidRPr="00712E3F">
        <w:rPr>
          <w:lang w:val="en-US"/>
        </w:rPr>
        <w:t xml:space="preserve">try { </w:t>
      </w:r>
    </w:p>
    <w:p w:rsidR="00691A4F" w:rsidRPr="00712E3F" w:rsidRDefault="00691A4F" w:rsidP="00691A4F">
      <w:pPr>
        <w:pStyle w:val="EstiloLParrafosCapitulosCourierNew10ptoIzquierda125cm"/>
        <w:rPr>
          <w:lang w:val="en-US"/>
        </w:rPr>
      </w:pPr>
      <w:r w:rsidRPr="00712E3F">
        <w:rPr>
          <w:lang w:val="en-US"/>
        </w:rPr>
        <w:t xml:space="preserve">    if (</w:t>
      </w:r>
      <w:r w:rsidRPr="00712E3F">
        <w:rPr>
          <w:b/>
          <w:lang w:val="en-US"/>
        </w:rPr>
        <w:t>f</w:t>
      </w:r>
      <w:proofErr w:type="gramStart"/>
      <w:r w:rsidRPr="00712E3F">
        <w:rPr>
          <w:b/>
          <w:lang w:val="en-US"/>
        </w:rPr>
        <w:t>1.createNewFile</w:t>
      </w:r>
      <w:proofErr w:type="gramEnd"/>
      <w:r w:rsidRPr="00712E3F">
        <w:rPr>
          <w:b/>
          <w:lang w:val="en-US"/>
        </w:rPr>
        <w:t>()</w:t>
      </w:r>
      <w:r w:rsidRPr="00712E3F">
        <w:rPr>
          <w:lang w:val="en-US"/>
        </w:rPr>
        <w:t>)</w:t>
      </w:r>
    </w:p>
    <w:p w:rsidR="00691A4F" w:rsidRPr="00712E3F" w:rsidRDefault="00691A4F" w:rsidP="00691A4F">
      <w:pPr>
        <w:pStyle w:val="EstiloLParrafosCapitulosCourierNew10ptoIzquierda125cm"/>
        <w:rPr>
          <w:lang w:val="en-US"/>
        </w:rPr>
      </w:pPr>
      <w:r w:rsidRPr="00712E3F">
        <w:rPr>
          <w:lang w:val="en-US"/>
        </w:rPr>
        <w:t xml:space="preserve">       System.out.println("FICHERO1 creado correctamente...");</w:t>
      </w:r>
    </w:p>
    <w:p w:rsidR="00691A4F" w:rsidRPr="00691A4F" w:rsidRDefault="00691A4F" w:rsidP="00691A4F">
      <w:pPr>
        <w:pStyle w:val="EstiloLParrafosCapitulosCourierNew10ptoIzquierda125cm"/>
      </w:pPr>
      <w:r w:rsidRPr="00712E3F">
        <w:rPr>
          <w:lang w:val="en-US"/>
        </w:rPr>
        <w:t xml:space="preserve">    </w:t>
      </w:r>
      <w:r w:rsidRPr="00691A4F">
        <w:t>else</w:t>
      </w:r>
    </w:p>
    <w:p w:rsidR="00691A4F" w:rsidRDefault="00691A4F" w:rsidP="00691A4F">
      <w:pPr>
        <w:pStyle w:val="EstiloLParrafosCapitulosCourierNew10ptoIzquierda125cm"/>
      </w:pPr>
      <w:r w:rsidRPr="00691A4F">
        <w:t xml:space="preserve">       </w:t>
      </w:r>
      <w:r>
        <w:t>System.out.println("No se ha podido crear FICHERO1...");</w:t>
      </w:r>
    </w:p>
    <w:p w:rsidR="00691A4F" w:rsidRPr="00712E3F" w:rsidRDefault="00691A4F" w:rsidP="00691A4F">
      <w:pPr>
        <w:pStyle w:val="EstiloLParrafosCapitulosCourierNew10ptoIzquierda125cm"/>
        <w:rPr>
          <w:lang w:val="en-US"/>
        </w:rPr>
      </w:pPr>
      <w:r>
        <w:t xml:space="preserve">    </w:t>
      </w:r>
      <w:r w:rsidRPr="00712E3F">
        <w:rPr>
          <w:lang w:val="en-US"/>
        </w:rPr>
        <w:t>if (</w:t>
      </w:r>
      <w:r w:rsidRPr="00712E3F">
        <w:rPr>
          <w:b/>
          <w:lang w:val="en-US"/>
        </w:rPr>
        <w:t>f</w:t>
      </w:r>
      <w:proofErr w:type="gramStart"/>
      <w:r w:rsidRPr="00712E3F">
        <w:rPr>
          <w:b/>
          <w:lang w:val="en-US"/>
        </w:rPr>
        <w:t>2.createNewFile</w:t>
      </w:r>
      <w:proofErr w:type="gramEnd"/>
      <w:r w:rsidRPr="00712E3F">
        <w:rPr>
          <w:b/>
          <w:lang w:val="en-US"/>
        </w:rPr>
        <w:t>())</w:t>
      </w:r>
    </w:p>
    <w:p w:rsidR="00691A4F" w:rsidRPr="00712E3F" w:rsidRDefault="00691A4F" w:rsidP="00691A4F">
      <w:pPr>
        <w:pStyle w:val="EstiloLParrafosCapitulosCourierNew10ptoIzquierda125cm"/>
        <w:rPr>
          <w:lang w:val="en-US"/>
        </w:rPr>
      </w:pPr>
      <w:r w:rsidRPr="00712E3F">
        <w:rPr>
          <w:lang w:val="en-US"/>
        </w:rPr>
        <w:t xml:space="preserve">       System.out.println("FICHERO2 creado correctamente...");</w:t>
      </w:r>
    </w:p>
    <w:p w:rsidR="00691A4F" w:rsidRPr="00712E3F" w:rsidRDefault="00691A4F" w:rsidP="00691A4F">
      <w:pPr>
        <w:pStyle w:val="EstiloLParrafosCapitulosCourierNew10ptoIzquierda125cm"/>
        <w:rPr>
          <w:lang w:val="en-US"/>
        </w:rPr>
      </w:pPr>
      <w:r w:rsidRPr="00712E3F">
        <w:rPr>
          <w:lang w:val="en-US"/>
        </w:rPr>
        <w:t xml:space="preserve">    else</w:t>
      </w:r>
    </w:p>
    <w:p w:rsidR="00691A4F" w:rsidRDefault="00691A4F" w:rsidP="00691A4F">
      <w:pPr>
        <w:pStyle w:val="EstiloLParrafosCapitulosCourierNew10ptoIzquierda125cm"/>
      </w:pPr>
      <w:r w:rsidRPr="00712E3F">
        <w:rPr>
          <w:lang w:val="en-US"/>
        </w:rPr>
        <w:t xml:space="preserve">       </w:t>
      </w:r>
      <w:r>
        <w:t>System.out.println("No se ha podido crear FICHERO2...");</w:t>
      </w:r>
    </w:p>
    <w:p w:rsidR="00691A4F" w:rsidRPr="00712E3F" w:rsidRDefault="00691A4F" w:rsidP="00691A4F">
      <w:pPr>
        <w:pStyle w:val="EstiloLParrafosCapitulosCourierNew10ptoIzquierda125cm"/>
        <w:rPr>
          <w:lang w:val="en-US"/>
        </w:rPr>
      </w:pPr>
      <w:r>
        <w:t xml:space="preserve">   </w:t>
      </w:r>
      <w:r w:rsidRPr="00712E3F">
        <w:rPr>
          <w:lang w:val="en-US"/>
        </w:rPr>
        <w:t>} catch (IOException ioe) {</w:t>
      </w:r>
      <w:proofErr w:type="gramStart"/>
      <w:r w:rsidRPr="00712E3F">
        <w:rPr>
          <w:lang w:val="en-US"/>
        </w:rPr>
        <w:t>ioe.printStackTrace</w:t>
      </w:r>
      <w:proofErr w:type="gramEnd"/>
      <w:r w:rsidRPr="00712E3F">
        <w:rPr>
          <w:lang w:val="en-US"/>
        </w:rPr>
        <w:t xml:space="preserve">();}  </w:t>
      </w:r>
    </w:p>
    <w:p w:rsidR="00691A4F" w:rsidRPr="00712E3F" w:rsidRDefault="00691A4F" w:rsidP="00691A4F">
      <w:pPr>
        <w:pStyle w:val="EstiloLParrafosCapitulosCourierNew10ptoIzquierda125cm"/>
        <w:rPr>
          <w:lang w:val="en-US"/>
        </w:rPr>
      </w:pPr>
      <w:r w:rsidRPr="00712E3F">
        <w:rPr>
          <w:lang w:val="en-US"/>
        </w:rPr>
        <w:t xml:space="preserve">   </w:t>
      </w:r>
    </w:p>
    <w:p w:rsidR="00691A4F" w:rsidRDefault="00691A4F" w:rsidP="00691A4F">
      <w:pPr>
        <w:pStyle w:val="EstiloLParrafosCapitulosCourierNew10ptoIzquierda125cm"/>
      </w:pPr>
      <w:r w:rsidRPr="00712E3F">
        <w:rPr>
          <w:lang w:val="en-US"/>
        </w:rPr>
        <w:t xml:space="preserve">   </w:t>
      </w:r>
      <w:r w:rsidRPr="00590A30">
        <w:rPr>
          <w:b/>
        </w:rPr>
        <w:t>f</w:t>
      </w:r>
      <w:proofErr w:type="gramStart"/>
      <w:r w:rsidRPr="00590A30">
        <w:rPr>
          <w:b/>
        </w:rPr>
        <w:t>1.renameTo</w:t>
      </w:r>
      <w:proofErr w:type="gramEnd"/>
      <w:r>
        <w:t>(new File(d,"FICHERO1NUEVO"));//renombro FICHERO1</w:t>
      </w:r>
    </w:p>
    <w:p w:rsidR="00691A4F" w:rsidRDefault="00691A4F" w:rsidP="00691A4F">
      <w:pPr>
        <w:pStyle w:val="EstiloLParrafosCapitulosCourierNew10ptoIzquierda125cm"/>
      </w:pPr>
    </w:p>
    <w:p w:rsidR="00691A4F" w:rsidRPr="00712E3F" w:rsidRDefault="00691A4F" w:rsidP="00691A4F">
      <w:pPr>
        <w:pStyle w:val="EstiloLParrafosCapitulosCourierNew10ptoIzquierda125cm"/>
        <w:rPr>
          <w:lang w:val="en-US"/>
        </w:rPr>
      </w:pPr>
      <w:r>
        <w:t xml:space="preserve">   </w:t>
      </w:r>
      <w:r w:rsidRPr="00712E3F">
        <w:rPr>
          <w:lang w:val="en-US"/>
        </w:rPr>
        <w:t xml:space="preserve">try { </w:t>
      </w:r>
    </w:p>
    <w:p w:rsidR="00691A4F" w:rsidRPr="00712E3F" w:rsidRDefault="00691A4F" w:rsidP="00691A4F">
      <w:pPr>
        <w:pStyle w:val="EstiloLParrafosCapitulosCourierNew10ptoIzquierda125cm"/>
        <w:rPr>
          <w:lang w:val="en-US"/>
        </w:rPr>
      </w:pPr>
      <w:r w:rsidRPr="00712E3F">
        <w:rPr>
          <w:lang w:val="en-US"/>
        </w:rPr>
        <w:t xml:space="preserve">        File f3 = new File("NUEVODIR/FICHERO3.TXT");</w:t>
      </w:r>
    </w:p>
    <w:p w:rsidR="00691A4F" w:rsidRDefault="00691A4F" w:rsidP="00691A4F">
      <w:pPr>
        <w:pStyle w:val="EstiloLParrafosCapitulosCourierNew10ptoIzquierda125cm"/>
      </w:pPr>
      <w:r w:rsidRPr="00712E3F">
        <w:rPr>
          <w:lang w:val="en-US"/>
        </w:rPr>
        <w:tab/>
        <w:t xml:space="preserve">  </w:t>
      </w:r>
      <w:r w:rsidRPr="00590A30">
        <w:rPr>
          <w:b/>
        </w:rPr>
        <w:t>f</w:t>
      </w:r>
      <w:proofErr w:type="gramStart"/>
      <w:r w:rsidRPr="00590A30">
        <w:rPr>
          <w:b/>
        </w:rPr>
        <w:t>3.createNewFile</w:t>
      </w:r>
      <w:proofErr w:type="gramEnd"/>
      <w:r w:rsidRPr="00590A30">
        <w:rPr>
          <w:b/>
        </w:rPr>
        <w:t>()</w:t>
      </w:r>
      <w:r>
        <w:t>;//crea FICHERO3 en NUEVODIR</w:t>
      </w:r>
    </w:p>
    <w:p w:rsidR="00691A4F" w:rsidRPr="00712E3F" w:rsidRDefault="00691A4F" w:rsidP="00691A4F">
      <w:pPr>
        <w:pStyle w:val="EstiloLParrafosCapitulosCourierNew10ptoIzquierda125cm"/>
        <w:rPr>
          <w:lang w:val="en-US"/>
        </w:rPr>
      </w:pPr>
      <w:r>
        <w:t xml:space="preserve">   </w:t>
      </w:r>
      <w:r w:rsidRPr="00712E3F">
        <w:rPr>
          <w:lang w:val="en-US"/>
        </w:rPr>
        <w:t>} catch (IOException ioe) {</w:t>
      </w:r>
      <w:proofErr w:type="gramStart"/>
      <w:r w:rsidRPr="00712E3F">
        <w:rPr>
          <w:lang w:val="en-US"/>
        </w:rPr>
        <w:t>ioe.printStackTrace</w:t>
      </w:r>
      <w:proofErr w:type="gramEnd"/>
      <w:r w:rsidRPr="00712E3F">
        <w:rPr>
          <w:lang w:val="en-US"/>
        </w:rPr>
        <w:t xml:space="preserve">();}  </w:t>
      </w:r>
    </w:p>
    <w:p w:rsidR="00691A4F" w:rsidRDefault="00691A4F" w:rsidP="00691A4F">
      <w:pPr>
        <w:pStyle w:val="EstiloLParrafosCapitulosCourierNew10ptoIzquierda125cm"/>
      </w:pPr>
      <w:r w:rsidRPr="00712E3F">
        <w:rPr>
          <w:lang w:val="en-US"/>
        </w:rPr>
        <w:t xml:space="preserve"> </w:t>
      </w:r>
      <w:r>
        <w:t>}</w:t>
      </w:r>
    </w:p>
    <w:p w:rsidR="00691A4F" w:rsidRDefault="00691A4F" w:rsidP="00691A4F">
      <w:pPr>
        <w:pStyle w:val="EstiloLParrafosCapitulosCourierNew10ptoIzquierda125cm"/>
      </w:pPr>
      <w:r>
        <w:t>}</w:t>
      </w:r>
    </w:p>
    <w:p w:rsidR="00691A4F" w:rsidRDefault="00691A4F" w:rsidP="00691A4F">
      <w:pPr>
        <w:pStyle w:val="LParrafosCapitulos"/>
      </w:pPr>
    </w:p>
    <w:p w:rsidR="00691A4F" w:rsidRDefault="00691A4F" w:rsidP="00691A4F">
      <w:pPr>
        <w:pStyle w:val="LParrafosCapitulos"/>
      </w:pPr>
      <w:r>
        <w:t xml:space="preserve">Para borrar un fichero o un directorio usamos el método </w:t>
      </w:r>
      <w:proofErr w:type="gramStart"/>
      <w:r w:rsidRPr="00D46F63">
        <w:rPr>
          <w:b/>
        </w:rPr>
        <w:t>delete(</w:t>
      </w:r>
      <w:proofErr w:type="gramEnd"/>
      <w:r w:rsidRPr="00D46F63">
        <w:rPr>
          <w:b/>
        </w:rPr>
        <w:t>)</w:t>
      </w:r>
      <w:r>
        <w:t xml:space="preserve">, en el ejemplo anterior no podemos borrar el directorio creado porque contiene ficheros, antes habría que eliminarlos. Para borrar </w:t>
      </w:r>
      <w:r w:rsidRPr="00D46F63">
        <w:rPr>
          <w:i/>
        </w:rPr>
        <w:t>FICHERO2</w:t>
      </w:r>
      <w:r>
        <w:t xml:space="preserve"> escribimos:</w:t>
      </w:r>
    </w:p>
    <w:p w:rsidR="00691A4F" w:rsidRPr="00712E3F" w:rsidRDefault="00691A4F" w:rsidP="00D46F63">
      <w:pPr>
        <w:pStyle w:val="EstiloLParrafosCapitulosCourierNew10ptoIzquierda125cm"/>
        <w:rPr>
          <w:lang w:val="en-US"/>
        </w:rPr>
      </w:pPr>
      <w:r w:rsidRPr="00D46F63">
        <w:t xml:space="preserve">      </w:t>
      </w:r>
      <w:r w:rsidRPr="00712E3F">
        <w:rPr>
          <w:lang w:val="en-US"/>
        </w:rPr>
        <w:t>if(</w:t>
      </w:r>
      <w:r w:rsidRPr="00712E3F">
        <w:rPr>
          <w:b/>
          <w:lang w:val="en-US"/>
        </w:rPr>
        <w:t>f</w:t>
      </w:r>
      <w:proofErr w:type="gramStart"/>
      <w:r w:rsidRPr="00712E3F">
        <w:rPr>
          <w:b/>
          <w:lang w:val="en-US"/>
        </w:rPr>
        <w:t>2.delete</w:t>
      </w:r>
      <w:proofErr w:type="gramEnd"/>
      <w:r w:rsidRPr="00712E3F">
        <w:rPr>
          <w:b/>
          <w:lang w:val="en-US"/>
        </w:rPr>
        <w:t>()</w:t>
      </w:r>
      <w:r w:rsidRPr="00712E3F">
        <w:rPr>
          <w:lang w:val="en-US"/>
        </w:rPr>
        <w:t>)</w:t>
      </w:r>
    </w:p>
    <w:p w:rsidR="00691A4F" w:rsidRPr="00712E3F" w:rsidRDefault="00691A4F" w:rsidP="00D46F63">
      <w:pPr>
        <w:pStyle w:val="EstiloLParrafosCapitulosCourierNew10ptoIzquierda125cm"/>
        <w:rPr>
          <w:lang w:val="en-US"/>
        </w:rPr>
      </w:pPr>
      <w:r w:rsidRPr="00712E3F">
        <w:rPr>
          <w:lang w:val="en-US"/>
        </w:rPr>
        <w:t xml:space="preserve">        System.out.println("Fichero borrado...");</w:t>
      </w:r>
    </w:p>
    <w:p w:rsidR="00691A4F" w:rsidRPr="00D46F63" w:rsidRDefault="00691A4F" w:rsidP="00D46F63">
      <w:pPr>
        <w:pStyle w:val="EstiloLParrafosCapitulosCourierNew10ptoIzquierda125cm"/>
      </w:pPr>
      <w:r w:rsidRPr="00712E3F">
        <w:rPr>
          <w:lang w:val="en-US"/>
        </w:rPr>
        <w:tab/>
      </w:r>
      <w:r w:rsidRPr="00D46F63">
        <w:t>else</w:t>
      </w:r>
    </w:p>
    <w:p w:rsidR="00691A4F" w:rsidRPr="00D46F63" w:rsidRDefault="00691A4F" w:rsidP="00D46F63">
      <w:pPr>
        <w:pStyle w:val="EstiloLParrafosCapitulosCourierNew10ptoIzquierda125cm"/>
      </w:pPr>
      <w:r w:rsidRPr="00D46F63">
        <w:tab/>
        <w:t xml:space="preserve">  System.out.println("No se ha podido borrar el fichero...");</w:t>
      </w:r>
    </w:p>
    <w:p w:rsidR="00691A4F" w:rsidRDefault="00691A4F" w:rsidP="00691A4F">
      <w:pPr>
        <w:pStyle w:val="LParrafosCapitulos"/>
      </w:pPr>
    </w:p>
    <w:p w:rsidR="00691A4F" w:rsidRDefault="00691A4F" w:rsidP="00691A4F">
      <w:pPr>
        <w:pStyle w:val="LParrafosCapitulos"/>
      </w:pPr>
      <w:r>
        <w:t xml:space="preserve">El método </w:t>
      </w:r>
      <w:proofErr w:type="gramStart"/>
      <w:r w:rsidRPr="00D46F63">
        <w:rPr>
          <w:b/>
        </w:rPr>
        <w:t>createNewFile(</w:t>
      </w:r>
      <w:proofErr w:type="gramEnd"/>
      <w:r w:rsidRPr="00D46F63">
        <w:rPr>
          <w:b/>
        </w:rPr>
        <w:t>)</w:t>
      </w:r>
      <w:r>
        <w:t xml:space="preserve"> puede lanzar la excepción </w:t>
      </w:r>
      <w:r w:rsidRPr="00BB23D7">
        <w:rPr>
          <w:b/>
          <w:i/>
        </w:rPr>
        <w:t>IOException</w:t>
      </w:r>
      <w:r>
        <w:t xml:space="preserve">, por ello se utiliza el bloque </w:t>
      </w:r>
      <w:r w:rsidRPr="00D46F63">
        <w:rPr>
          <w:b/>
        </w:rPr>
        <w:t>try-catch</w:t>
      </w:r>
      <w:r>
        <w:t>.</w:t>
      </w:r>
    </w:p>
    <w:p w:rsidR="000D0B2B" w:rsidRPr="000E2327" w:rsidRDefault="000D0B2B" w:rsidP="000D0B2B">
      <w:pPr>
        <w:pStyle w:val="LParrafosCapitulos"/>
      </w:pPr>
    </w:p>
    <w:p w:rsidR="000D0B2B" w:rsidRDefault="000D0B2B" w:rsidP="000D0B2B">
      <w:pPr>
        <w:pStyle w:val="LTituloPrimerNivel"/>
      </w:pPr>
      <w:bookmarkStart w:id="8" w:name="_Toc447807271"/>
      <w:bookmarkStart w:id="9" w:name="_Toc524695434"/>
      <w:r>
        <w:t>1</w:t>
      </w:r>
      <w:r w:rsidRPr="00F77FB0">
        <w:t>.</w:t>
      </w:r>
      <w:r>
        <w:t>3</w:t>
      </w:r>
      <w:r w:rsidRPr="00F77FB0">
        <w:t xml:space="preserve">. </w:t>
      </w:r>
      <w:r>
        <w:t>FLUJOS O STREAMS. TIPOS.</w:t>
      </w:r>
      <w:bookmarkEnd w:id="8"/>
      <w:bookmarkEnd w:id="9"/>
      <w:r>
        <w:tab/>
      </w:r>
    </w:p>
    <w:p w:rsidR="006132AE" w:rsidRDefault="006132AE" w:rsidP="006132AE">
      <w:pPr>
        <w:pStyle w:val="LParrafosCapitulos"/>
        <w:rPr>
          <w:lang w:val="es-ES"/>
        </w:rPr>
      </w:pPr>
    </w:p>
    <w:p w:rsidR="00B16AE6" w:rsidRPr="00B16AE6" w:rsidRDefault="00B16AE6" w:rsidP="006132AE">
      <w:pPr>
        <w:pStyle w:val="LParrafosCapitulos"/>
        <w:rPr>
          <w:sz w:val="32"/>
          <w:lang w:val="es-ES"/>
        </w:rPr>
      </w:pPr>
      <w:r w:rsidRPr="00B16AE6">
        <w:rPr>
          <w:sz w:val="32"/>
          <w:lang w:val="es-ES"/>
        </w:rPr>
        <w:t xml:space="preserve">Paquete para el tratamiento de ficherosn </w:t>
      </w:r>
      <w:r w:rsidR="006132AE" w:rsidRPr="00B16AE6">
        <w:rPr>
          <w:b/>
          <w:sz w:val="32"/>
          <w:lang w:val="es-ES"/>
        </w:rPr>
        <w:t>java.io</w:t>
      </w:r>
      <w:r w:rsidR="006132AE" w:rsidRPr="00B16AE6">
        <w:rPr>
          <w:sz w:val="32"/>
          <w:lang w:val="es-ES"/>
        </w:rPr>
        <w:t>.</w:t>
      </w:r>
    </w:p>
    <w:p w:rsidR="00B16AE6" w:rsidRDefault="00B16AE6" w:rsidP="006132AE">
      <w:pPr>
        <w:pStyle w:val="LParrafosCapitulos"/>
        <w:rPr>
          <w:sz w:val="32"/>
          <w:lang w:val="es-ES"/>
        </w:rPr>
      </w:pPr>
      <w:r>
        <w:rPr>
          <w:sz w:val="32"/>
          <w:lang w:val="es-ES"/>
        </w:rPr>
        <w:t xml:space="preserve">Se usan </w:t>
      </w:r>
      <w:r w:rsidR="006132AE" w:rsidRPr="00B16AE6">
        <w:rPr>
          <w:b/>
          <w:sz w:val="32"/>
          <w:lang w:val="es-ES"/>
        </w:rPr>
        <w:t>flujo</w:t>
      </w:r>
      <w:r w:rsidRPr="00B16AE6">
        <w:rPr>
          <w:b/>
          <w:sz w:val="32"/>
          <w:lang w:val="es-ES"/>
        </w:rPr>
        <w:t>s</w:t>
      </w:r>
      <w:r w:rsidR="006132AE" w:rsidRPr="00B16AE6">
        <w:rPr>
          <w:b/>
          <w:sz w:val="32"/>
          <w:lang w:val="es-ES"/>
        </w:rPr>
        <w:t xml:space="preserve"> </w:t>
      </w:r>
      <w:r w:rsidRPr="00B16AE6">
        <w:rPr>
          <w:b/>
          <w:sz w:val="32"/>
          <w:lang w:val="es-ES"/>
        </w:rPr>
        <w:t xml:space="preserve">o </w:t>
      </w:r>
      <w:proofErr w:type="gramStart"/>
      <w:r w:rsidRPr="00B16AE6">
        <w:rPr>
          <w:b/>
          <w:sz w:val="32"/>
          <w:lang w:val="es-ES"/>
        </w:rPr>
        <w:t xml:space="preserve">stream </w:t>
      </w:r>
      <w:r w:rsidR="006132AE" w:rsidRPr="00B16AE6">
        <w:rPr>
          <w:b/>
          <w:sz w:val="32"/>
          <w:lang w:val="es-ES"/>
        </w:rPr>
        <w:t xml:space="preserve"> para</w:t>
      </w:r>
      <w:proofErr w:type="gramEnd"/>
      <w:r w:rsidR="006132AE" w:rsidRPr="00B16AE6">
        <w:rPr>
          <w:b/>
          <w:sz w:val="32"/>
          <w:lang w:val="es-ES"/>
        </w:rPr>
        <w:t xml:space="preserve"> tratar la comunicación de información entre una fuente y un destino</w:t>
      </w:r>
      <w:r w:rsidR="006132AE" w:rsidRPr="00B16AE6">
        <w:rPr>
          <w:sz w:val="32"/>
          <w:lang w:val="es-ES"/>
        </w:rPr>
        <w:t xml:space="preserve">; dicha información puede estar en un fichero en el disco duro, en la memoria, en algún lugar de la red, e incluso en otro programa. </w:t>
      </w:r>
    </w:p>
    <w:p w:rsidR="00B16AE6" w:rsidRPr="00B16AE6" w:rsidRDefault="006132AE" w:rsidP="006132AE">
      <w:pPr>
        <w:pStyle w:val="LParrafosCapitulos"/>
        <w:rPr>
          <w:sz w:val="32"/>
          <w:lang w:val="es-ES"/>
        </w:rPr>
      </w:pPr>
      <w:r w:rsidRPr="00B16AE6">
        <w:rPr>
          <w:sz w:val="32"/>
          <w:lang w:val="es-ES"/>
        </w:rPr>
        <w:t xml:space="preserve">Cualquier programa que tenga que obtener </w:t>
      </w:r>
      <w:r w:rsidR="00B16AE6" w:rsidRPr="00B16AE6">
        <w:rPr>
          <w:sz w:val="32"/>
          <w:lang w:val="es-ES"/>
        </w:rPr>
        <w:t xml:space="preserve">y/o </w:t>
      </w:r>
      <w:r w:rsidR="00F73EC4" w:rsidRPr="00B16AE6">
        <w:rPr>
          <w:sz w:val="32"/>
          <w:lang w:val="es-ES"/>
        </w:rPr>
        <w:t>enviar información</w:t>
      </w:r>
      <w:r w:rsidRPr="00B16AE6">
        <w:rPr>
          <w:sz w:val="32"/>
          <w:lang w:val="es-ES"/>
        </w:rPr>
        <w:t xml:space="preserve"> de</w:t>
      </w:r>
      <w:r w:rsidR="00B16AE6" w:rsidRPr="00B16AE6">
        <w:rPr>
          <w:sz w:val="32"/>
          <w:lang w:val="es-ES"/>
        </w:rPr>
        <w:t>/a</w:t>
      </w:r>
      <w:r w:rsidRPr="00B16AE6">
        <w:rPr>
          <w:sz w:val="32"/>
          <w:lang w:val="es-ES"/>
        </w:rPr>
        <w:t xml:space="preserve"> cualquier fuente necesita abrir un stream. </w:t>
      </w:r>
    </w:p>
    <w:p w:rsidR="006132AE" w:rsidRDefault="006132AE" w:rsidP="006132AE">
      <w:pPr>
        <w:pStyle w:val="LParrafosCapitulos"/>
        <w:rPr>
          <w:sz w:val="32"/>
          <w:lang w:val="es-ES"/>
        </w:rPr>
      </w:pPr>
      <w:r w:rsidRPr="00E07E74">
        <w:rPr>
          <w:sz w:val="32"/>
          <w:lang w:val="es-ES"/>
        </w:rPr>
        <w:t>La vinculación de este stream al dispositivo físico la hace el sistema de entrada y salida de Java. Se definen dos tipos de flujos:</w:t>
      </w:r>
    </w:p>
    <w:p w:rsidR="00FE4A85" w:rsidRDefault="00FE4A85" w:rsidP="006132AE">
      <w:pPr>
        <w:pStyle w:val="LParrafosCapitulos"/>
        <w:rPr>
          <w:sz w:val="3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7330"/>
      </w:tblGrid>
      <w:tr w:rsidR="00FE4A85" w:rsidRPr="00FE4A85" w:rsidTr="004B4E2A">
        <w:trPr>
          <w:trHeight w:val="2462"/>
        </w:trPr>
        <w:tc>
          <w:tcPr>
            <w:tcW w:w="2235" w:type="dxa"/>
            <w:vAlign w:val="center"/>
          </w:tcPr>
          <w:p w:rsidR="00FE4A85" w:rsidRPr="00FE4A85" w:rsidRDefault="00FE4A85" w:rsidP="004B4E2A">
            <w:pPr>
              <w:jc w:val="center"/>
              <w:rPr>
                <w:rFonts w:ascii="Times New Roman" w:hAnsi="Times New Roman" w:cs="Times New Roman"/>
                <w:b/>
                <w:sz w:val="32"/>
                <w:szCs w:val="24"/>
                <w:lang w:val="es-ES_tradnl" w:eastAsia="es-ES_tradnl"/>
              </w:rPr>
            </w:pPr>
            <w:r w:rsidRPr="00FE4A85">
              <w:rPr>
                <w:rFonts w:ascii="Times New Roman" w:hAnsi="Times New Roman" w:cs="Times New Roman"/>
                <w:b/>
                <w:sz w:val="32"/>
                <w:szCs w:val="24"/>
                <w:lang w:val="es-ES_tradnl" w:eastAsia="es-ES_tradnl"/>
              </w:rPr>
              <w:lastRenderedPageBreak/>
              <w:t>Flujos de bytes</w:t>
            </w:r>
          </w:p>
          <w:p w:rsidR="00FE4A85" w:rsidRPr="00FE4A85" w:rsidRDefault="00FE4A85" w:rsidP="004B4E2A">
            <w:pPr>
              <w:jc w:val="center"/>
              <w:rPr>
                <w:rFonts w:ascii="Times New Roman" w:hAnsi="Times New Roman" w:cs="Times New Roman"/>
                <w:sz w:val="32"/>
                <w:szCs w:val="24"/>
                <w:lang w:val="es-ES_tradnl" w:eastAsia="es-ES_tradnl"/>
              </w:rPr>
            </w:pPr>
            <w:r w:rsidRPr="00FE4A85">
              <w:rPr>
                <w:rFonts w:ascii="Times New Roman" w:hAnsi="Times New Roman" w:cs="Times New Roman"/>
                <w:b/>
                <w:sz w:val="32"/>
                <w:szCs w:val="24"/>
                <w:lang w:val="es-ES_tradnl" w:eastAsia="es-ES_tradnl"/>
              </w:rPr>
              <w:t>(8 bits)</w:t>
            </w:r>
          </w:p>
        </w:tc>
        <w:tc>
          <w:tcPr>
            <w:tcW w:w="7985" w:type="dxa"/>
            <w:vAlign w:val="center"/>
          </w:tcPr>
          <w:p w:rsidR="00FE4A85" w:rsidRPr="00FE4A85" w:rsidRDefault="00FE4A85" w:rsidP="00F122DA">
            <w:pPr>
              <w:numPr>
                <w:ilvl w:val="0"/>
                <w:numId w:val="4"/>
              </w:numPr>
              <w:rPr>
                <w:rFonts w:ascii="Times New Roman" w:hAnsi="Times New Roman" w:cs="Times New Roman"/>
                <w:sz w:val="32"/>
                <w:szCs w:val="24"/>
                <w:lang w:val="es-ES_tradnl" w:eastAsia="es-ES_tradnl"/>
              </w:rPr>
            </w:pPr>
            <w:r w:rsidRPr="00FE4A85">
              <w:rPr>
                <w:rFonts w:ascii="Times New Roman" w:hAnsi="Times New Roman" w:cs="Times New Roman"/>
                <w:sz w:val="32"/>
                <w:szCs w:val="24"/>
                <w:lang w:val="es-ES_tradnl" w:eastAsia="es-ES_tradnl"/>
              </w:rPr>
              <w:t xml:space="preserve">Realizan operaciones de </w:t>
            </w:r>
            <w:r w:rsidRPr="00FE4A85">
              <w:rPr>
                <w:rFonts w:ascii="Times New Roman" w:hAnsi="Times New Roman" w:cs="Times New Roman"/>
                <w:b/>
                <w:sz w:val="32"/>
                <w:szCs w:val="24"/>
                <w:lang w:val="es-ES_tradnl" w:eastAsia="es-ES_tradnl"/>
              </w:rPr>
              <w:t>entradas y salidas de bytes</w:t>
            </w:r>
            <w:r w:rsidRPr="00FE4A85">
              <w:rPr>
                <w:rFonts w:ascii="Times New Roman" w:hAnsi="Times New Roman" w:cs="Times New Roman"/>
                <w:sz w:val="32"/>
                <w:szCs w:val="24"/>
                <w:lang w:val="es-ES_tradnl" w:eastAsia="es-ES_tradnl"/>
              </w:rPr>
              <w:t xml:space="preserve"> y su uso está </w:t>
            </w:r>
            <w:r w:rsidRPr="00FE4A85">
              <w:rPr>
                <w:rFonts w:ascii="Times New Roman" w:hAnsi="Times New Roman" w:cs="Times New Roman"/>
                <w:b/>
                <w:sz w:val="32"/>
                <w:szCs w:val="24"/>
                <w:highlight w:val="yellow"/>
                <w:lang w:val="es-ES_tradnl" w:eastAsia="es-ES_tradnl"/>
              </w:rPr>
              <w:t>orientado a la lectura/escritura de datos binarios</w:t>
            </w:r>
            <w:r w:rsidRPr="00FE4A85">
              <w:rPr>
                <w:rFonts w:ascii="Times New Roman" w:hAnsi="Times New Roman" w:cs="Times New Roman"/>
                <w:sz w:val="32"/>
                <w:szCs w:val="24"/>
                <w:highlight w:val="yellow"/>
                <w:lang w:val="es-ES_tradnl" w:eastAsia="es-ES_tradnl"/>
              </w:rPr>
              <w:t>.</w:t>
            </w:r>
            <w:r w:rsidRPr="00FE4A85">
              <w:rPr>
                <w:rFonts w:ascii="Times New Roman" w:hAnsi="Times New Roman" w:cs="Times New Roman"/>
                <w:sz w:val="32"/>
                <w:szCs w:val="24"/>
                <w:lang w:val="es-ES_tradnl" w:eastAsia="es-ES_tradnl"/>
              </w:rPr>
              <w:t xml:space="preserve"> </w:t>
            </w:r>
          </w:p>
          <w:p w:rsidR="00FE4A85" w:rsidRPr="00FE4A85" w:rsidRDefault="00FE4A85" w:rsidP="00F122DA">
            <w:pPr>
              <w:numPr>
                <w:ilvl w:val="0"/>
                <w:numId w:val="4"/>
              </w:numPr>
              <w:rPr>
                <w:rFonts w:ascii="Times New Roman" w:hAnsi="Times New Roman" w:cs="Times New Roman"/>
                <w:sz w:val="32"/>
                <w:szCs w:val="24"/>
                <w:lang w:val="es-ES_tradnl" w:eastAsia="es-ES_tradnl"/>
              </w:rPr>
            </w:pPr>
            <w:r w:rsidRPr="00FE4A85">
              <w:rPr>
                <w:rFonts w:ascii="Times New Roman" w:hAnsi="Times New Roman" w:cs="Times New Roman"/>
                <w:sz w:val="32"/>
                <w:szCs w:val="24"/>
                <w:lang w:val="es-ES_tradnl" w:eastAsia="es-ES_tradnl"/>
              </w:rPr>
              <w:t xml:space="preserve">Todas las clases de flujos de bytes descienden de las clases abstractas </w:t>
            </w:r>
            <w:r w:rsidRPr="00FE4A85">
              <w:rPr>
                <w:rFonts w:ascii="Times New Roman" w:hAnsi="Times New Roman" w:cs="Times New Roman"/>
                <w:b/>
                <w:sz w:val="32"/>
                <w:szCs w:val="24"/>
                <w:highlight w:val="yellow"/>
                <w:lang w:val="es-ES_tradnl" w:eastAsia="es-ES_tradnl"/>
              </w:rPr>
              <w:t>InputStream</w:t>
            </w:r>
            <w:r w:rsidRPr="00FE4A85">
              <w:rPr>
                <w:rFonts w:ascii="Times New Roman" w:hAnsi="Times New Roman" w:cs="Times New Roman"/>
                <w:sz w:val="32"/>
                <w:szCs w:val="24"/>
                <w:highlight w:val="yellow"/>
                <w:lang w:val="es-ES_tradnl" w:eastAsia="es-ES_tradnl"/>
              </w:rPr>
              <w:t xml:space="preserve"> y </w:t>
            </w:r>
            <w:r w:rsidRPr="00FE4A85">
              <w:rPr>
                <w:rFonts w:ascii="Times New Roman" w:hAnsi="Times New Roman" w:cs="Times New Roman"/>
                <w:b/>
                <w:sz w:val="32"/>
                <w:szCs w:val="24"/>
                <w:highlight w:val="yellow"/>
                <w:lang w:val="es-ES_tradnl" w:eastAsia="es-ES_tradnl"/>
              </w:rPr>
              <w:t>OutputStream</w:t>
            </w:r>
            <w:r w:rsidRPr="00FE4A85">
              <w:rPr>
                <w:rFonts w:ascii="Times New Roman" w:hAnsi="Times New Roman" w:cs="Times New Roman"/>
                <w:b/>
                <w:sz w:val="32"/>
                <w:szCs w:val="24"/>
                <w:lang w:val="es-ES_tradnl" w:eastAsia="es-ES_tradnl"/>
              </w:rPr>
              <w:t xml:space="preserve">, </w:t>
            </w:r>
          </w:p>
        </w:tc>
      </w:tr>
      <w:tr w:rsidR="00FE4A85" w:rsidRPr="00FE4A85" w:rsidTr="004B4E2A">
        <w:trPr>
          <w:trHeight w:val="2689"/>
        </w:trPr>
        <w:tc>
          <w:tcPr>
            <w:tcW w:w="2235" w:type="dxa"/>
            <w:vAlign w:val="center"/>
          </w:tcPr>
          <w:p w:rsidR="00FE4A85" w:rsidRPr="00FE4A85" w:rsidRDefault="00FE4A85" w:rsidP="004B4E2A">
            <w:pPr>
              <w:jc w:val="center"/>
              <w:rPr>
                <w:rFonts w:ascii="Times New Roman" w:hAnsi="Times New Roman" w:cs="Times New Roman"/>
                <w:b/>
                <w:sz w:val="32"/>
                <w:szCs w:val="24"/>
                <w:lang w:val="es-ES_tradnl" w:eastAsia="es-ES_tradnl"/>
              </w:rPr>
            </w:pPr>
            <w:r w:rsidRPr="00FE4A85">
              <w:rPr>
                <w:rFonts w:ascii="Times New Roman" w:hAnsi="Times New Roman" w:cs="Times New Roman"/>
                <w:b/>
                <w:sz w:val="32"/>
                <w:szCs w:val="24"/>
                <w:lang w:val="es-ES_tradnl" w:eastAsia="es-ES_tradnl"/>
              </w:rPr>
              <w:t>Flujos de caracteres</w:t>
            </w:r>
          </w:p>
          <w:p w:rsidR="00FE4A85" w:rsidRPr="00FE4A85" w:rsidRDefault="00FE4A85" w:rsidP="004B4E2A">
            <w:pPr>
              <w:jc w:val="center"/>
              <w:rPr>
                <w:rFonts w:ascii="Times New Roman" w:hAnsi="Times New Roman" w:cs="Times New Roman"/>
                <w:sz w:val="32"/>
                <w:szCs w:val="24"/>
                <w:lang w:val="es-ES_tradnl" w:eastAsia="es-ES_tradnl"/>
              </w:rPr>
            </w:pPr>
            <w:r w:rsidRPr="00FE4A85">
              <w:rPr>
                <w:rFonts w:ascii="Times New Roman" w:hAnsi="Times New Roman" w:cs="Times New Roman"/>
                <w:b/>
                <w:sz w:val="32"/>
                <w:szCs w:val="24"/>
                <w:lang w:val="es-ES_tradnl" w:eastAsia="es-ES_tradnl"/>
              </w:rPr>
              <w:t>(16 bits)</w:t>
            </w:r>
          </w:p>
        </w:tc>
        <w:tc>
          <w:tcPr>
            <w:tcW w:w="7985" w:type="dxa"/>
            <w:vAlign w:val="center"/>
          </w:tcPr>
          <w:p w:rsidR="00FE4A85" w:rsidRPr="00FE4A85" w:rsidRDefault="00FE4A85" w:rsidP="00F122DA">
            <w:pPr>
              <w:numPr>
                <w:ilvl w:val="0"/>
                <w:numId w:val="4"/>
              </w:numPr>
              <w:rPr>
                <w:rFonts w:ascii="Times New Roman" w:hAnsi="Times New Roman" w:cs="Times New Roman"/>
                <w:sz w:val="32"/>
                <w:szCs w:val="24"/>
                <w:lang w:val="es-ES_tradnl" w:eastAsia="es-ES_tradnl"/>
              </w:rPr>
            </w:pPr>
            <w:r w:rsidRPr="00FE4A85">
              <w:rPr>
                <w:rFonts w:ascii="Times New Roman" w:hAnsi="Times New Roman" w:cs="Times New Roman"/>
                <w:sz w:val="32"/>
                <w:szCs w:val="24"/>
                <w:lang w:val="es-ES_tradnl" w:eastAsia="es-ES_tradnl"/>
              </w:rPr>
              <w:t xml:space="preserve">Realizan operaciones de </w:t>
            </w:r>
            <w:r w:rsidRPr="00FE4A85">
              <w:rPr>
                <w:rFonts w:ascii="Times New Roman" w:hAnsi="Times New Roman" w:cs="Times New Roman"/>
                <w:b/>
                <w:sz w:val="32"/>
                <w:szCs w:val="24"/>
                <w:highlight w:val="yellow"/>
                <w:lang w:val="es-ES_tradnl" w:eastAsia="es-ES_tradnl"/>
              </w:rPr>
              <w:t>entradas y salidas de caracteres</w:t>
            </w:r>
            <w:r w:rsidRPr="00FE4A85">
              <w:rPr>
                <w:rFonts w:ascii="Times New Roman" w:hAnsi="Times New Roman" w:cs="Times New Roman"/>
                <w:sz w:val="32"/>
                <w:szCs w:val="24"/>
                <w:lang w:val="es-ES_tradnl" w:eastAsia="es-ES_tradnl"/>
              </w:rPr>
              <w:t xml:space="preserve">. </w:t>
            </w:r>
            <w:r w:rsidRPr="00FE4A85">
              <w:rPr>
                <w:rFonts w:ascii="Times New Roman" w:hAnsi="Times New Roman" w:cs="Times New Roman"/>
                <w:sz w:val="32"/>
                <w:szCs w:val="24"/>
              </w:rPr>
              <w:t>(Un carácter en Java se representa con 16 bits)</w:t>
            </w:r>
          </w:p>
          <w:p w:rsidR="00FE4A85" w:rsidRPr="00FE4A85" w:rsidRDefault="00FE4A85" w:rsidP="004B4E2A">
            <w:pPr>
              <w:ind w:left="360"/>
              <w:rPr>
                <w:rFonts w:ascii="Times New Roman" w:hAnsi="Times New Roman" w:cs="Times New Roman"/>
                <w:sz w:val="32"/>
                <w:szCs w:val="24"/>
                <w:lang w:val="es-ES_tradnl" w:eastAsia="es-ES_tradnl"/>
              </w:rPr>
            </w:pPr>
          </w:p>
          <w:p w:rsidR="00FE4A85" w:rsidRPr="00FE4A85" w:rsidRDefault="00FE4A85" w:rsidP="00F122DA">
            <w:pPr>
              <w:numPr>
                <w:ilvl w:val="0"/>
                <w:numId w:val="4"/>
              </w:numPr>
              <w:rPr>
                <w:rFonts w:ascii="Times New Roman" w:hAnsi="Times New Roman" w:cs="Times New Roman"/>
                <w:sz w:val="32"/>
                <w:szCs w:val="24"/>
                <w:lang w:val="es-ES_tradnl" w:eastAsia="es-ES_tradnl"/>
              </w:rPr>
            </w:pPr>
            <w:r w:rsidRPr="00FE4A85">
              <w:rPr>
                <w:rFonts w:ascii="Times New Roman" w:hAnsi="Times New Roman" w:cs="Times New Roman"/>
                <w:sz w:val="32"/>
                <w:szCs w:val="24"/>
                <w:lang w:val="es-ES_tradnl" w:eastAsia="es-ES_tradnl"/>
              </w:rPr>
              <w:t xml:space="preserve">El flujo de caracteres viene gobernado por las clases abstractas </w:t>
            </w:r>
            <w:r w:rsidRPr="00FE4A85">
              <w:rPr>
                <w:rFonts w:ascii="Times New Roman" w:hAnsi="Times New Roman" w:cs="Times New Roman"/>
                <w:b/>
                <w:sz w:val="32"/>
                <w:szCs w:val="24"/>
                <w:lang w:val="es-ES_tradnl" w:eastAsia="es-ES_tradnl"/>
              </w:rPr>
              <w:t>Reader</w:t>
            </w:r>
            <w:r w:rsidRPr="00FE4A85">
              <w:rPr>
                <w:rFonts w:ascii="Times New Roman" w:hAnsi="Times New Roman" w:cs="Times New Roman"/>
                <w:sz w:val="32"/>
                <w:szCs w:val="24"/>
                <w:lang w:val="es-ES_tradnl" w:eastAsia="es-ES_tradnl"/>
              </w:rPr>
              <w:t xml:space="preserve"> y </w:t>
            </w:r>
            <w:r w:rsidRPr="00FE4A85">
              <w:rPr>
                <w:rFonts w:ascii="Times New Roman" w:hAnsi="Times New Roman" w:cs="Times New Roman"/>
                <w:b/>
                <w:sz w:val="32"/>
                <w:szCs w:val="24"/>
                <w:lang w:val="es-ES_tradnl" w:eastAsia="es-ES_tradnl"/>
              </w:rPr>
              <w:t xml:space="preserve">Writer que manejan flujo de caracteres </w:t>
            </w:r>
            <w:proofErr w:type="gramStart"/>
            <w:r w:rsidRPr="00FE4A85">
              <w:rPr>
                <w:rFonts w:ascii="Times New Roman" w:hAnsi="Times New Roman" w:cs="Times New Roman"/>
                <w:b/>
                <w:sz w:val="32"/>
                <w:szCs w:val="24"/>
                <w:lang w:val="es-ES_tradnl" w:eastAsia="es-ES_tradnl"/>
              </w:rPr>
              <w:t>UNICODE(</w:t>
            </w:r>
            <w:proofErr w:type="gramEnd"/>
            <w:r w:rsidRPr="00FE4A85">
              <w:rPr>
                <w:rFonts w:ascii="Times New Roman" w:hAnsi="Times New Roman" w:cs="Times New Roman"/>
                <w:b/>
                <w:sz w:val="32"/>
                <w:szCs w:val="24"/>
                <w:lang w:val="es-ES_tradnl" w:eastAsia="es-ES_tradnl"/>
              </w:rPr>
              <w:t>16 bits)</w:t>
            </w:r>
            <w:r w:rsidRPr="00FE4A85">
              <w:rPr>
                <w:rFonts w:ascii="Times New Roman" w:hAnsi="Times New Roman" w:cs="Times New Roman"/>
                <w:sz w:val="32"/>
                <w:szCs w:val="24"/>
                <w:lang w:val="es-ES_tradnl" w:eastAsia="es-ES_tradnl"/>
              </w:rPr>
              <w:t xml:space="preserve">. </w:t>
            </w:r>
          </w:p>
        </w:tc>
      </w:tr>
    </w:tbl>
    <w:p w:rsidR="00FE4A85" w:rsidRDefault="00FE4A85" w:rsidP="006132AE">
      <w:pPr>
        <w:pStyle w:val="LParrafosCapitulos"/>
        <w:rPr>
          <w:sz w:val="32"/>
          <w:lang w:val="es-ES"/>
        </w:rPr>
      </w:pPr>
    </w:p>
    <w:p w:rsidR="00FA7C36" w:rsidRDefault="00FA7C36" w:rsidP="00FA7C36">
      <w:pPr>
        <w:pStyle w:val="LVietas"/>
        <w:numPr>
          <w:ilvl w:val="0"/>
          <w:numId w:val="0"/>
        </w:numPr>
        <w:ind w:left="1004" w:hanging="360"/>
      </w:pPr>
    </w:p>
    <w:p w:rsidR="000D0B2B" w:rsidRPr="001379A5" w:rsidRDefault="000D0B2B" w:rsidP="000D0B2B">
      <w:pPr>
        <w:pStyle w:val="LTtuloSegundoNivel"/>
        <w:rPr>
          <w:lang w:val="en-US"/>
        </w:rPr>
      </w:pPr>
      <w:bookmarkStart w:id="10" w:name="_Toc447807272"/>
      <w:bookmarkStart w:id="11" w:name="_Toc524695435"/>
      <w:r w:rsidRPr="001379A5">
        <w:rPr>
          <w:lang w:val="en-US"/>
        </w:rPr>
        <w:t>1.3.1. Flujos de bytes (Byte streams)</w:t>
      </w:r>
      <w:bookmarkEnd w:id="10"/>
      <w:bookmarkEnd w:id="11"/>
    </w:p>
    <w:p w:rsidR="007530D9" w:rsidRPr="00712E3F" w:rsidRDefault="007530D9" w:rsidP="000D0B2B">
      <w:pPr>
        <w:pStyle w:val="LParrafosCapitulos"/>
        <w:rPr>
          <w:lang w:val="en-US"/>
        </w:rPr>
      </w:pPr>
    </w:p>
    <w:p w:rsidR="000D0B2B" w:rsidRDefault="007530D9" w:rsidP="000D0B2B">
      <w:pPr>
        <w:pStyle w:val="LParrafosCapitulos"/>
      </w:pPr>
      <w:r w:rsidRPr="00F73EC4">
        <w:rPr>
          <w:sz w:val="28"/>
        </w:rPr>
        <w:t xml:space="preserve">La clase </w:t>
      </w:r>
      <w:r w:rsidRPr="00F73EC4">
        <w:rPr>
          <w:b/>
          <w:sz w:val="28"/>
        </w:rPr>
        <w:t>InputStream</w:t>
      </w:r>
      <w:r w:rsidRPr="00F73EC4">
        <w:rPr>
          <w:sz w:val="28"/>
        </w:rPr>
        <w:t xml:space="preserve"> representa las clases que producen entradas de distintas fuentes, </w:t>
      </w:r>
      <w:r w:rsidRPr="007530D9">
        <w:t xml:space="preserve">estas fuentes pueden ser: un array de bytes, un objeto String, un fichero, una “tubería” (se ponen los elementos en un extremo y salen por el otro), una secuencia de otros flujos, otras fuentes como una conexión a Internet, etc. Los tipos de </w:t>
      </w:r>
      <w:r w:rsidRPr="007530D9">
        <w:rPr>
          <w:b/>
        </w:rPr>
        <w:t>InputStream</w:t>
      </w:r>
      <w:r w:rsidRPr="007530D9">
        <w:t xml:space="preserve"> se resumen en la siguiente tabla:</w:t>
      </w:r>
    </w:p>
    <w:tbl>
      <w:tblPr>
        <w:tblStyle w:val="Tablaconcuadrcula"/>
        <w:tblW w:w="0" w:type="auto"/>
        <w:jc w:val="center"/>
        <w:tblLook w:val="04A0" w:firstRow="1" w:lastRow="0" w:firstColumn="1" w:lastColumn="0" w:noHBand="0" w:noVBand="1"/>
      </w:tblPr>
      <w:tblGrid>
        <w:gridCol w:w="2977"/>
        <w:gridCol w:w="5381"/>
      </w:tblGrid>
      <w:tr w:rsidR="00C32A31" w:rsidRPr="008D2476" w:rsidTr="00F47ECE">
        <w:trPr>
          <w:jc w:val="center"/>
        </w:trPr>
        <w:tc>
          <w:tcPr>
            <w:tcW w:w="2949" w:type="dxa"/>
            <w:shd w:val="clear" w:color="auto" w:fill="D6E3BC" w:themeFill="accent3" w:themeFillTint="66"/>
          </w:tcPr>
          <w:p w:rsidR="00C32A31" w:rsidRPr="0035001D" w:rsidRDefault="007530D9" w:rsidP="007530D9">
            <w:pPr>
              <w:pStyle w:val="LTextoTablas"/>
              <w:jc w:val="center"/>
              <w:rPr>
                <w:b/>
              </w:rPr>
            </w:pPr>
            <w:r>
              <w:rPr>
                <w:b/>
              </w:rPr>
              <w:t>CLASE</w:t>
            </w:r>
          </w:p>
        </w:tc>
        <w:tc>
          <w:tcPr>
            <w:tcW w:w="5381" w:type="dxa"/>
            <w:shd w:val="clear" w:color="auto" w:fill="D6E3BC" w:themeFill="accent3" w:themeFillTint="66"/>
          </w:tcPr>
          <w:p w:rsidR="00C32A31" w:rsidRPr="0035001D" w:rsidRDefault="00C32A31" w:rsidP="003B4811">
            <w:pPr>
              <w:pStyle w:val="LTextoTablas"/>
              <w:jc w:val="center"/>
              <w:rPr>
                <w:b/>
                <w:lang w:val="en-US"/>
              </w:rPr>
            </w:pPr>
            <w:r>
              <w:rPr>
                <w:b/>
                <w:lang w:val="en-US"/>
              </w:rPr>
              <w:t>Función</w:t>
            </w:r>
          </w:p>
        </w:tc>
      </w:tr>
      <w:tr w:rsidR="003F494C" w:rsidTr="00F47ECE">
        <w:trPr>
          <w:trHeight w:val="282"/>
          <w:jc w:val="center"/>
        </w:trPr>
        <w:tc>
          <w:tcPr>
            <w:tcW w:w="2949" w:type="dxa"/>
            <w:vAlign w:val="center"/>
          </w:tcPr>
          <w:p w:rsidR="003F494C" w:rsidRPr="003F494C" w:rsidRDefault="003F494C" w:rsidP="003F494C">
            <w:pPr>
              <w:rPr>
                <w:rFonts w:ascii="Courier New" w:hAnsi="Courier New" w:cs="Courier New"/>
                <w:sz w:val="20"/>
                <w:szCs w:val="20"/>
              </w:rPr>
            </w:pPr>
            <w:r w:rsidRPr="003F494C">
              <w:rPr>
                <w:rFonts w:ascii="Courier New" w:hAnsi="Courier New" w:cs="Courier New"/>
                <w:sz w:val="20"/>
                <w:szCs w:val="20"/>
              </w:rPr>
              <w:t>ByteArrayInputStream</w:t>
            </w:r>
          </w:p>
        </w:tc>
        <w:tc>
          <w:tcPr>
            <w:tcW w:w="5381" w:type="dxa"/>
          </w:tcPr>
          <w:p w:rsidR="003F494C" w:rsidRPr="00F47ECE" w:rsidRDefault="003F494C" w:rsidP="003B4811">
            <w:pPr>
              <w:rPr>
                <w:sz w:val="20"/>
                <w:szCs w:val="20"/>
              </w:rPr>
            </w:pPr>
            <w:r w:rsidRPr="00F47ECE">
              <w:rPr>
                <w:sz w:val="20"/>
                <w:szCs w:val="20"/>
              </w:rPr>
              <w:t>Permite usar un espacio de almacenamiento intermedio de memoria.</w:t>
            </w:r>
          </w:p>
        </w:tc>
      </w:tr>
      <w:tr w:rsidR="003F494C" w:rsidTr="00F47ECE">
        <w:trPr>
          <w:jc w:val="center"/>
        </w:trPr>
        <w:tc>
          <w:tcPr>
            <w:tcW w:w="2949" w:type="dxa"/>
            <w:vAlign w:val="center"/>
          </w:tcPr>
          <w:p w:rsidR="003F494C" w:rsidRPr="003F494C" w:rsidRDefault="003F494C" w:rsidP="003F494C">
            <w:pPr>
              <w:rPr>
                <w:rFonts w:ascii="Courier New" w:hAnsi="Courier New" w:cs="Courier New"/>
                <w:sz w:val="20"/>
                <w:szCs w:val="20"/>
              </w:rPr>
            </w:pPr>
            <w:r w:rsidRPr="003F494C">
              <w:rPr>
                <w:rFonts w:ascii="Courier New" w:hAnsi="Courier New" w:cs="Courier New"/>
                <w:sz w:val="20"/>
                <w:szCs w:val="20"/>
              </w:rPr>
              <w:t>StringBufferInputStream</w:t>
            </w:r>
          </w:p>
        </w:tc>
        <w:tc>
          <w:tcPr>
            <w:tcW w:w="5381" w:type="dxa"/>
          </w:tcPr>
          <w:p w:rsidR="003F494C" w:rsidRPr="00F47ECE" w:rsidRDefault="003F494C" w:rsidP="003B4811">
            <w:pPr>
              <w:rPr>
                <w:sz w:val="20"/>
                <w:szCs w:val="20"/>
              </w:rPr>
            </w:pPr>
            <w:r w:rsidRPr="00F47ECE">
              <w:rPr>
                <w:sz w:val="20"/>
                <w:szCs w:val="20"/>
              </w:rPr>
              <w:t xml:space="preserve">Convierte un String en un </w:t>
            </w:r>
            <w:r w:rsidRPr="00F47ECE">
              <w:rPr>
                <w:b/>
                <w:sz w:val="20"/>
                <w:szCs w:val="20"/>
              </w:rPr>
              <w:t>InputStream</w:t>
            </w:r>
            <w:r w:rsidRPr="00F47ECE">
              <w:rPr>
                <w:sz w:val="20"/>
                <w:szCs w:val="20"/>
              </w:rPr>
              <w:t>.</w:t>
            </w:r>
          </w:p>
        </w:tc>
      </w:tr>
      <w:tr w:rsidR="003F494C" w:rsidTr="001E539F">
        <w:trPr>
          <w:jc w:val="center"/>
        </w:trPr>
        <w:tc>
          <w:tcPr>
            <w:tcW w:w="2949" w:type="dxa"/>
            <w:shd w:val="clear" w:color="auto" w:fill="FFFF00"/>
            <w:vAlign w:val="center"/>
          </w:tcPr>
          <w:p w:rsidR="003F494C" w:rsidRPr="005610CA" w:rsidRDefault="003F494C" w:rsidP="003F494C">
            <w:pPr>
              <w:rPr>
                <w:rFonts w:ascii="Courier New" w:hAnsi="Courier New" w:cs="Courier New"/>
                <w:b/>
                <w:bCs/>
                <w:sz w:val="20"/>
                <w:szCs w:val="20"/>
              </w:rPr>
            </w:pPr>
            <w:r w:rsidRPr="005610CA">
              <w:rPr>
                <w:rFonts w:ascii="Courier New" w:hAnsi="Courier New" w:cs="Courier New"/>
                <w:b/>
                <w:bCs/>
                <w:sz w:val="20"/>
                <w:szCs w:val="20"/>
              </w:rPr>
              <w:t>FileInputStream</w:t>
            </w:r>
          </w:p>
        </w:tc>
        <w:tc>
          <w:tcPr>
            <w:tcW w:w="5381" w:type="dxa"/>
            <w:shd w:val="clear" w:color="auto" w:fill="FFFF00"/>
          </w:tcPr>
          <w:p w:rsidR="003F494C" w:rsidRPr="00F47ECE" w:rsidRDefault="003F494C" w:rsidP="003B4811">
            <w:pPr>
              <w:rPr>
                <w:sz w:val="20"/>
                <w:szCs w:val="20"/>
              </w:rPr>
            </w:pPr>
            <w:r w:rsidRPr="00F47ECE">
              <w:rPr>
                <w:sz w:val="20"/>
                <w:szCs w:val="20"/>
              </w:rPr>
              <w:t>Flujo de entrada hacia fichero, lo usaremos para leer información de un fichero.</w:t>
            </w:r>
          </w:p>
        </w:tc>
      </w:tr>
      <w:tr w:rsidR="003F494C" w:rsidTr="00F47ECE">
        <w:trPr>
          <w:jc w:val="center"/>
        </w:trPr>
        <w:tc>
          <w:tcPr>
            <w:tcW w:w="2949" w:type="dxa"/>
            <w:vAlign w:val="center"/>
          </w:tcPr>
          <w:p w:rsidR="003F494C" w:rsidRPr="003F494C" w:rsidRDefault="003F494C" w:rsidP="003F494C">
            <w:pPr>
              <w:rPr>
                <w:rFonts w:ascii="Courier New" w:hAnsi="Courier New" w:cs="Courier New"/>
                <w:sz w:val="20"/>
                <w:szCs w:val="20"/>
              </w:rPr>
            </w:pPr>
            <w:r w:rsidRPr="003F494C">
              <w:rPr>
                <w:rFonts w:ascii="Courier New" w:hAnsi="Courier New" w:cs="Courier New"/>
                <w:sz w:val="20"/>
                <w:szCs w:val="20"/>
              </w:rPr>
              <w:t>PipedInputStream</w:t>
            </w:r>
          </w:p>
        </w:tc>
        <w:tc>
          <w:tcPr>
            <w:tcW w:w="5381" w:type="dxa"/>
          </w:tcPr>
          <w:p w:rsidR="003F494C" w:rsidRPr="00F47ECE" w:rsidRDefault="003F494C" w:rsidP="003B4811">
            <w:pPr>
              <w:rPr>
                <w:sz w:val="20"/>
                <w:szCs w:val="20"/>
              </w:rPr>
            </w:pPr>
            <w:r w:rsidRPr="00F47ECE">
              <w:rPr>
                <w:sz w:val="20"/>
                <w:szCs w:val="20"/>
              </w:rPr>
              <w:t>Implementa el concepto de “tubería”.</w:t>
            </w:r>
          </w:p>
        </w:tc>
      </w:tr>
      <w:tr w:rsidR="003F494C" w:rsidTr="00F47ECE">
        <w:trPr>
          <w:jc w:val="center"/>
        </w:trPr>
        <w:tc>
          <w:tcPr>
            <w:tcW w:w="2949" w:type="dxa"/>
            <w:vAlign w:val="center"/>
          </w:tcPr>
          <w:p w:rsidR="003F494C" w:rsidRPr="003F494C" w:rsidRDefault="003F494C" w:rsidP="003F494C">
            <w:pPr>
              <w:rPr>
                <w:rFonts w:ascii="Courier New" w:hAnsi="Courier New" w:cs="Courier New"/>
                <w:sz w:val="20"/>
                <w:szCs w:val="20"/>
              </w:rPr>
            </w:pPr>
            <w:r w:rsidRPr="003F494C">
              <w:rPr>
                <w:rFonts w:ascii="Courier New" w:hAnsi="Courier New" w:cs="Courier New"/>
                <w:sz w:val="20"/>
                <w:szCs w:val="20"/>
              </w:rPr>
              <w:t>FilterInputStream</w:t>
            </w:r>
          </w:p>
        </w:tc>
        <w:tc>
          <w:tcPr>
            <w:tcW w:w="5381" w:type="dxa"/>
          </w:tcPr>
          <w:p w:rsidR="003F494C" w:rsidRPr="00F47ECE" w:rsidRDefault="003F494C" w:rsidP="003B4811">
            <w:pPr>
              <w:rPr>
                <w:sz w:val="20"/>
                <w:szCs w:val="20"/>
              </w:rPr>
            </w:pPr>
            <w:r w:rsidRPr="00F47ECE">
              <w:rPr>
                <w:sz w:val="20"/>
                <w:szCs w:val="20"/>
              </w:rPr>
              <w:t xml:space="preserve">Proporciona funcionalidad útil a otras clases </w:t>
            </w:r>
            <w:r w:rsidRPr="00F47ECE">
              <w:rPr>
                <w:b/>
                <w:sz w:val="20"/>
                <w:szCs w:val="20"/>
              </w:rPr>
              <w:t>InputStream</w:t>
            </w:r>
            <w:r w:rsidRPr="00F47ECE">
              <w:rPr>
                <w:sz w:val="20"/>
                <w:szCs w:val="20"/>
              </w:rPr>
              <w:t>.</w:t>
            </w:r>
          </w:p>
        </w:tc>
      </w:tr>
      <w:tr w:rsidR="003F494C" w:rsidTr="00F47ECE">
        <w:trPr>
          <w:jc w:val="center"/>
        </w:trPr>
        <w:tc>
          <w:tcPr>
            <w:tcW w:w="2949" w:type="dxa"/>
            <w:vAlign w:val="center"/>
          </w:tcPr>
          <w:p w:rsidR="003F494C" w:rsidRPr="003F494C" w:rsidRDefault="003F494C" w:rsidP="003F494C">
            <w:pPr>
              <w:rPr>
                <w:rFonts w:ascii="Courier New" w:hAnsi="Courier New" w:cs="Courier New"/>
                <w:sz w:val="20"/>
                <w:szCs w:val="20"/>
              </w:rPr>
            </w:pPr>
            <w:r w:rsidRPr="003F494C">
              <w:rPr>
                <w:rFonts w:ascii="Courier New" w:hAnsi="Courier New" w:cs="Courier New"/>
                <w:sz w:val="20"/>
                <w:szCs w:val="20"/>
              </w:rPr>
              <w:t>SequenceInputStream</w:t>
            </w:r>
          </w:p>
        </w:tc>
        <w:tc>
          <w:tcPr>
            <w:tcW w:w="5381" w:type="dxa"/>
          </w:tcPr>
          <w:p w:rsidR="003F494C" w:rsidRPr="00F47ECE" w:rsidRDefault="003F494C" w:rsidP="003B4811">
            <w:pPr>
              <w:rPr>
                <w:sz w:val="20"/>
                <w:szCs w:val="20"/>
              </w:rPr>
            </w:pPr>
            <w:r w:rsidRPr="00F47ECE">
              <w:rPr>
                <w:sz w:val="20"/>
                <w:szCs w:val="20"/>
              </w:rPr>
              <w:t xml:space="preserve">Convierte dos o más objetos </w:t>
            </w:r>
            <w:r w:rsidRPr="00F47ECE">
              <w:rPr>
                <w:b/>
                <w:sz w:val="20"/>
                <w:szCs w:val="20"/>
              </w:rPr>
              <w:t>InputStream</w:t>
            </w:r>
            <w:r w:rsidRPr="00F47ECE">
              <w:rPr>
                <w:sz w:val="20"/>
                <w:szCs w:val="20"/>
              </w:rPr>
              <w:t xml:space="preserve"> en un </w:t>
            </w:r>
            <w:r w:rsidRPr="00F47ECE">
              <w:rPr>
                <w:b/>
                <w:sz w:val="20"/>
                <w:szCs w:val="20"/>
              </w:rPr>
              <w:t>InputStream</w:t>
            </w:r>
            <w:r w:rsidRPr="00F47ECE">
              <w:rPr>
                <w:sz w:val="20"/>
                <w:szCs w:val="20"/>
              </w:rPr>
              <w:t xml:space="preserve"> único.</w:t>
            </w:r>
          </w:p>
        </w:tc>
      </w:tr>
    </w:tbl>
    <w:p w:rsidR="00C32A31" w:rsidRPr="008E6103" w:rsidRDefault="00C32A31" w:rsidP="00C32A31">
      <w:pPr>
        <w:pStyle w:val="LParrafosCapitulos"/>
        <w:rPr>
          <w:lang w:val="es-ES"/>
        </w:rPr>
      </w:pPr>
    </w:p>
    <w:p w:rsidR="00C32A31" w:rsidRPr="00C32A31" w:rsidRDefault="003D7226" w:rsidP="000D0B2B">
      <w:pPr>
        <w:pStyle w:val="LParrafosCapitulos"/>
        <w:rPr>
          <w:lang w:val="es-ES"/>
        </w:rPr>
      </w:pPr>
      <w:r w:rsidRPr="003D7226">
        <w:rPr>
          <w:lang w:val="es-ES"/>
        </w:rPr>
        <w:t xml:space="preserve">Los tipos de </w:t>
      </w:r>
      <w:r w:rsidRPr="003D7226">
        <w:rPr>
          <w:b/>
          <w:lang w:val="es-ES"/>
        </w:rPr>
        <w:t>OutputStream</w:t>
      </w:r>
      <w:r w:rsidRPr="003D7226">
        <w:rPr>
          <w:lang w:val="es-ES"/>
        </w:rPr>
        <w:t xml:space="preserve"> incluyen las clases que deciden donde irá la salida: a un array de bytes, un fichero o una “tubería”. Se resumen en la siguiente tabla:</w:t>
      </w:r>
    </w:p>
    <w:tbl>
      <w:tblPr>
        <w:tblStyle w:val="Tablaconcuadrcula"/>
        <w:tblW w:w="0" w:type="auto"/>
        <w:jc w:val="center"/>
        <w:tblLook w:val="04A0" w:firstRow="1" w:lastRow="0" w:firstColumn="1" w:lastColumn="0" w:noHBand="0" w:noVBand="1"/>
      </w:tblPr>
      <w:tblGrid>
        <w:gridCol w:w="2949"/>
        <w:gridCol w:w="5381"/>
      </w:tblGrid>
      <w:tr w:rsidR="003D7226" w:rsidRPr="0035001D" w:rsidTr="00F47ECE">
        <w:trPr>
          <w:jc w:val="center"/>
        </w:trPr>
        <w:tc>
          <w:tcPr>
            <w:tcW w:w="2949" w:type="dxa"/>
            <w:shd w:val="clear" w:color="auto" w:fill="D6E3BC" w:themeFill="accent3" w:themeFillTint="66"/>
          </w:tcPr>
          <w:p w:rsidR="003D7226" w:rsidRPr="0035001D" w:rsidRDefault="003D7226" w:rsidP="003B4811">
            <w:pPr>
              <w:pStyle w:val="LTextoTablas"/>
              <w:jc w:val="center"/>
              <w:rPr>
                <w:b/>
              </w:rPr>
            </w:pPr>
            <w:r>
              <w:rPr>
                <w:b/>
              </w:rPr>
              <w:t>CLASE</w:t>
            </w:r>
          </w:p>
        </w:tc>
        <w:tc>
          <w:tcPr>
            <w:tcW w:w="5381" w:type="dxa"/>
            <w:shd w:val="clear" w:color="auto" w:fill="D6E3BC" w:themeFill="accent3" w:themeFillTint="66"/>
          </w:tcPr>
          <w:p w:rsidR="003D7226" w:rsidRPr="0035001D" w:rsidRDefault="003D7226" w:rsidP="003B4811">
            <w:pPr>
              <w:pStyle w:val="LTextoTablas"/>
              <w:jc w:val="center"/>
              <w:rPr>
                <w:b/>
                <w:lang w:val="en-US"/>
              </w:rPr>
            </w:pPr>
            <w:r>
              <w:rPr>
                <w:b/>
                <w:lang w:val="en-US"/>
              </w:rPr>
              <w:t>Función</w:t>
            </w:r>
          </w:p>
        </w:tc>
      </w:tr>
      <w:tr w:rsidR="003D7226" w:rsidRPr="00872E33" w:rsidTr="00F47ECE">
        <w:trPr>
          <w:trHeight w:val="282"/>
          <w:jc w:val="center"/>
        </w:trPr>
        <w:tc>
          <w:tcPr>
            <w:tcW w:w="2949" w:type="dxa"/>
            <w:vAlign w:val="center"/>
          </w:tcPr>
          <w:p w:rsidR="003D7226" w:rsidRPr="003D7226" w:rsidRDefault="003D7226" w:rsidP="003D7226">
            <w:pPr>
              <w:rPr>
                <w:rFonts w:ascii="Courier New" w:hAnsi="Courier New" w:cs="Courier New"/>
                <w:sz w:val="20"/>
                <w:szCs w:val="20"/>
              </w:rPr>
            </w:pPr>
            <w:r w:rsidRPr="003D7226">
              <w:rPr>
                <w:rFonts w:ascii="Courier New" w:hAnsi="Courier New" w:cs="Courier New"/>
                <w:sz w:val="20"/>
                <w:szCs w:val="20"/>
              </w:rPr>
              <w:t>ByteArrayOutputStream</w:t>
            </w:r>
          </w:p>
        </w:tc>
        <w:tc>
          <w:tcPr>
            <w:tcW w:w="5381" w:type="dxa"/>
          </w:tcPr>
          <w:p w:rsidR="003D7226" w:rsidRPr="00F47ECE" w:rsidRDefault="003D7226" w:rsidP="003B4811">
            <w:pPr>
              <w:rPr>
                <w:sz w:val="20"/>
                <w:szCs w:val="20"/>
              </w:rPr>
            </w:pPr>
            <w:r w:rsidRPr="00F47ECE">
              <w:rPr>
                <w:sz w:val="20"/>
                <w:szCs w:val="20"/>
              </w:rPr>
              <w:t>Crea un espacio de almacenamiento intermedio en memoria. Todos los datos que se envían al flujo se ubican en este espacio.</w:t>
            </w:r>
          </w:p>
        </w:tc>
      </w:tr>
      <w:tr w:rsidR="003D7226" w:rsidRPr="00872E33" w:rsidTr="001E539F">
        <w:trPr>
          <w:jc w:val="center"/>
        </w:trPr>
        <w:tc>
          <w:tcPr>
            <w:tcW w:w="2949" w:type="dxa"/>
            <w:shd w:val="clear" w:color="auto" w:fill="FFFF00"/>
            <w:vAlign w:val="center"/>
          </w:tcPr>
          <w:p w:rsidR="003D7226" w:rsidRPr="005610CA" w:rsidRDefault="003D7226" w:rsidP="003D7226">
            <w:pPr>
              <w:rPr>
                <w:rFonts w:ascii="Courier New" w:hAnsi="Courier New" w:cs="Courier New"/>
                <w:b/>
                <w:bCs/>
                <w:sz w:val="20"/>
                <w:szCs w:val="20"/>
              </w:rPr>
            </w:pPr>
            <w:r w:rsidRPr="005610CA">
              <w:rPr>
                <w:rFonts w:ascii="Courier New" w:hAnsi="Courier New" w:cs="Courier New"/>
                <w:b/>
                <w:bCs/>
                <w:sz w:val="20"/>
                <w:szCs w:val="20"/>
              </w:rPr>
              <w:t>FileOutputStream</w:t>
            </w:r>
          </w:p>
        </w:tc>
        <w:tc>
          <w:tcPr>
            <w:tcW w:w="5381" w:type="dxa"/>
            <w:shd w:val="clear" w:color="auto" w:fill="FFFF00"/>
          </w:tcPr>
          <w:p w:rsidR="003D7226" w:rsidRPr="00F47ECE" w:rsidRDefault="007C6FCF" w:rsidP="003D7226">
            <w:pPr>
              <w:rPr>
                <w:sz w:val="20"/>
                <w:szCs w:val="20"/>
              </w:rPr>
            </w:pPr>
            <w:r>
              <w:rPr>
                <w:sz w:val="20"/>
                <w:szCs w:val="20"/>
              </w:rPr>
              <w:t>Flu</w:t>
            </w:r>
            <w:r w:rsidR="003D7226" w:rsidRPr="00F47ECE">
              <w:rPr>
                <w:sz w:val="20"/>
                <w:szCs w:val="20"/>
              </w:rPr>
              <w:t xml:space="preserve">jo de salida hacia fichero, lo usaremos para enviar información a un </w:t>
            </w:r>
            <w:r w:rsidR="00CB2B90">
              <w:rPr>
                <w:sz w:val="20"/>
                <w:szCs w:val="20"/>
              </w:rPr>
              <w:t>fichero</w:t>
            </w:r>
          </w:p>
        </w:tc>
      </w:tr>
      <w:tr w:rsidR="003D7226" w:rsidRPr="00872E33" w:rsidTr="00F47ECE">
        <w:trPr>
          <w:jc w:val="center"/>
        </w:trPr>
        <w:tc>
          <w:tcPr>
            <w:tcW w:w="2949" w:type="dxa"/>
            <w:vAlign w:val="center"/>
          </w:tcPr>
          <w:p w:rsidR="003D7226" w:rsidRPr="003D7226" w:rsidRDefault="003D7226" w:rsidP="003D7226">
            <w:pPr>
              <w:rPr>
                <w:rFonts w:ascii="Courier New" w:hAnsi="Courier New" w:cs="Courier New"/>
                <w:sz w:val="20"/>
                <w:szCs w:val="20"/>
              </w:rPr>
            </w:pPr>
            <w:r w:rsidRPr="003D7226">
              <w:rPr>
                <w:rFonts w:ascii="Courier New" w:hAnsi="Courier New" w:cs="Courier New"/>
                <w:sz w:val="20"/>
                <w:szCs w:val="20"/>
              </w:rPr>
              <w:t>PipedOutputStream</w:t>
            </w:r>
          </w:p>
        </w:tc>
        <w:tc>
          <w:tcPr>
            <w:tcW w:w="5381" w:type="dxa"/>
          </w:tcPr>
          <w:p w:rsidR="003D7226" w:rsidRPr="00F47ECE" w:rsidRDefault="003D7226" w:rsidP="003B4811">
            <w:pPr>
              <w:rPr>
                <w:sz w:val="20"/>
                <w:szCs w:val="20"/>
              </w:rPr>
            </w:pPr>
            <w:r w:rsidRPr="00F47ECE">
              <w:rPr>
                <w:sz w:val="20"/>
                <w:szCs w:val="20"/>
              </w:rPr>
              <w:t xml:space="preserve">Cualquier información que se desee escribir aquí acaba automáticamente como entrada del </w:t>
            </w:r>
            <w:r w:rsidRPr="00F47ECE">
              <w:rPr>
                <w:b/>
                <w:sz w:val="20"/>
                <w:szCs w:val="20"/>
              </w:rPr>
              <w:t>PipedInputStream</w:t>
            </w:r>
            <w:r w:rsidRPr="00F47ECE">
              <w:rPr>
                <w:sz w:val="20"/>
                <w:szCs w:val="20"/>
              </w:rPr>
              <w:t xml:space="preserve"> asociado. Implementa el concepto de “tubería”</w:t>
            </w:r>
          </w:p>
        </w:tc>
      </w:tr>
      <w:tr w:rsidR="003D7226" w:rsidRPr="00872E33" w:rsidTr="00F47ECE">
        <w:trPr>
          <w:jc w:val="center"/>
        </w:trPr>
        <w:tc>
          <w:tcPr>
            <w:tcW w:w="2949" w:type="dxa"/>
            <w:vAlign w:val="center"/>
          </w:tcPr>
          <w:p w:rsidR="003D7226" w:rsidRPr="003D7226" w:rsidRDefault="003D7226" w:rsidP="003D7226">
            <w:pPr>
              <w:rPr>
                <w:rFonts w:ascii="Courier New" w:hAnsi="Courier New" w:cs="Courier New"/>
                <w:sz w:val="20"/>
                <w:szCs w:val="20"/>
              </w:rPr>
            </w:pPr>
            <w:r w:rsidRPr="003D7226">
              <w:rPr>
                <w:rFonts w:ascii="Courier New" w:hAnsi="Courier New" w:cs="Courier New"/>
                <w:sz w:val="20"/>
                <w:szCs w:val="20"/>
              </w:rPr>
              <w:t>FilterOutputStream</w:t>
            </w:r>
          </w:p>
        </w:tc>
        <w:tc>
          <w:tcPr>
            <w:tcW w:w="5381" w:type="dxa"/>
          </w:tcPr>
          <w:p w:rsidR="003D7226" w:rsidRPr="00F47ECE" w:rsidRDefault="003D7226" w:rsidP="003B4811">
            <w:pPr>
              <w:rPr>
                <w:sz w:val="20"/>
                <w:szCs w:val="20"/>
              </w:rPr>
            </w:pPr>
            <w:r w:rsidRPr="00F47ECE">
              <w:rPr>
                <w:sz w:val="20"/>
                <w:szCs w:val="20"/>
              </w:rPr>
              <w:t xml:space="preserve">Proporciona funcionalidad útil a otras clases </w:t>
            </w:r>
            <w:r w:rsidRPr="00F47ECE">
              <w:rPr>
                <w:b/>
                <w:sz w:val="20"/>
                <w:szCs w:val="20"/>
              </w:rPr>
              <w:t>OutputStream</w:t>
            </w:r>
          </w:p>
        </w:tc>
      </w:tr>
    </w:tbl>
    <w:p w:rsidR="00C32A31" w:rsidRPr="003D7226" w:rsidRDefault="00C32A31" w:rsidP="000D0B2B">
      <w:pPr>
        <w:pStyle w:val="LParrafosCapitulos"/>
        <w:rPr>
          <w:lang w:val="es-ES"/>
        </w:rPr>
      </w:pPr>
    </w:p>
    <w:p w:rsidR="00C32A31" w:rsidRDefault="00384032" w:rsidP="000D0B2B">
      <w:pPr>
        <w:pStyle w:val="LParrafosCapitulos"/>
      </w:pPr>
      <w:r w:rsidRPr="00384032">
        <w:lastRenderedPageBreak/>
        <w:t>La Figura 1.1 muestra la jerarquía de clases para lectura y escritura de flujos de bytes.</w:t>
      </w:r>
    </w:p>
    <w:p w:rsidR="00CE340B" w:rsidRDefault="00CE340B" w:rsidP="00CE340B">
      <w:pPr>
        <w:jc w:val="center"/>
        <w:rPr>
          <w:lang w:val="es-ES_tradnl" w:eastAsia="es-ES_tradnl"/>
        </w:rPr>
      </w:pPr>
      <w:r w:rsidRPr="00CE340B">
        <w:rPr>
          <w:noProof/>
          <w:lang w:eastAsia="es-ES"/>
        </w:rPr>
        <w:drawing>
          <wp:inline distT="0" distB="0" distL="0" distR="0">
            <wp:extent cx="5454650" cy="2595829"/>
            <wp:effectExtent l="19050" t="0" r="0" b="0"/>
            <wp:docPr id="1" name="4 Imagen" descr="Figura1_1_2015_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_1_2015_tema1.png"/>
                    <pic:cNvPicPr/>
                  </pic:nvPicPr>
                  <pic:blipFill>
                    <a:blip r:embed="rId8" cstate="print"/>
                    <a:stretch>
                      <a:fillRect/>
                    </a:stretch>
                  </pic:blipFill>
                  <pic:spPr>
                    <a:xfrm>
                      <a:off x="0" y="0"/>
                      <a:ext cx="5454650" cy="2595829"/>
                    </a:xfrm>
                    <a:prstGeom prst="rect">
                      <a:avLst/>
                    </a:prstGeom>
                  </pic:spPr>
                </pic:pic>
              </a:graphicData>
            </a:graphic>
          </wp:inline>
        </w:drawing>
      </w:r>
    </w:p>
    <w:p w:rsidR="00144485" w:rsidRPr="00BF4DCD" w:rsidRDefault="00144485" w:rsidP="00144485">
      <w:pPr>
        <w:pStyle w:val="LTextoFiguras"/>
      </w:pPr>
      <w:r>
        <w:rPr>
          <w:b/>
        </w:rPr>
        <w:t>Figura 1.1</w:t>
      </w:r>
      <w:r w:rsidRPr="00E40DEA">
        <w:rPr>
          <w:b/>
        </w:rPr>
        <w:t>.</w:t>
      </w:r>
      <w:r>
        <w:t xml:space="preserve"> Jerarquia de clases para lectura y escritura de bytes.</w:t>
      </w:r>
    </w:p>
    <w:p w:rsidR="0090320B" w:rsidRDefault="0090320B" w:rsidP="000D0B2B">
      <w:pPr>
        <w:pStyle w:val="LParrafosCapitulos"/>
      </w:pPr>
    </w:p>
    <w:p w:rsidR="00384032" w:rsidRDefault="0090320B" w:rsidP="000D0B2B">
      <w:pPr>
        <w:pStyle w:val="LParrafosCapitulos"/>
      </w:pPr>
      <w:r w:rsidRPr="0090320B">
        <w:t xml:space="preserve">Dentro de los flujos de bytes están las clases </w:t>
      </w:r>
      <w:r w:rsidRPr="005610CA">
        <w:rPr>
          <w:b/>
          <w:sz w:val="28"/>
          <w:szCs w:val="20"/>
        </w:rPr>
        <w:t>FileInputStream</w:t>
      </w:r>
      <w:r w:rsidRPr="005610CA">
        <w:rPr>
          <w:sz w:val="28"/>
          <w:szCs w:val="20"/>
        </w:rPr>
        <w:t xml:space="preserve"> y </w:t>
      </w:r>
      <w:r w:rsidRPr="005610CA">
        <w:rPr>
          <w:b/>
          <w:sz w:val="28"/>
          <w:szCs w:val="20"/>
        </w:rPr>
        <w:t>FileOutputStream</w:t>
      </w:r>
      <w:r w:rsidRPr="005610CA">
        <w:rPr>
          <w:sz w:val="28"/>
          <w:szCs w:val="20"/>
        </w:rPr>
        <w:t xml:space="preserve"> </w:t>
      </w:r>
      <w:r w:rsidRPr="0090320B">
        <w:t>que manipulan los flujos de bytes provenientes o dirigidos hacia ficheros en disco y se estudiarán en los siguientes apartados.</w:t>
      </w:r>
    </w:p>
    <w:p w:rsidR="00F408E0" w:rsidRDefault="00F408E0" w:rsidP="000D0B2B">
      <w:pPr>
        <w:pStyle w:val="LParrafosCapitulos"/>
        <w:rPr>
          <w:lang w:val="es-ES"/>
        </w:rPr>
      </w:pPr>
    </w:p>
    <w:p w:rsidR="000D0B2B" w:rsidRPr="001379A5" w:rsidRDefault="000D0B2B" w:rsidP="000D0B2B">
      <w:pPr>
        <w:pStyle w:val="LTtuloSegundoNivel"/>
      </w:pPr>
      <w:bookmarkStart w:id="12" w:name="_Toc447807273"/>
      <w:bookmarkStart w:id="13" w:name="_Toc524695436"/>
      <w:r w:rsidRPr="001379A5">
        <w:t xml:space="preserve">1.3.2. </w:t>
      </w:r>
      <w:r>
        <w:t>Flujos de caracteres (Character streams</w:t>
      </w:r>
      <w:r w:rsidR="00552941">
        <w:t>)</w:t>
      </w:r>
      <w:bookmarkEnd w:id="12"/>
      <w:bookmarkEnd w:id="13"/>
    </w:p>
    <w:p w:rsidR="00C568A1" w:rsidRDefault="000D0B2B" w:rsidP="00C568A1">
      <w:pPr>
        <w:pStyle w:val="LParrafosCapitulos"/>
        <w:rPr>
          <w:lang w:val="es-ES"/>
        </w:rPr>
      </w:pPr>
      <w:r w:rsidRPr="001379A5">
        <w:rPr>
          <w:lang w:val="es-ES"/>
        </w:rPr>
        <w:tab/>
      </w:r>
    </w:p>
    <w:p w:rsidR="009F1B53" w:rsidRDefault="00C568A1" w:rsidP="00C568A1">
      <w:pPr>
        <w:pStyle w:val="LParrafosCapitulos"/>
      </w:pPr>
      <w:r w:rsidRPr="009F1B53">
        <w:rPr>
          <w:sz w:val="32"/>
        </w:rPr>
        <w:t xml:space="preserve">Las clases </w:t>
      </w:r>
      <w:r w:rsidRPr="009F1B53">
        <w:rPr>
          <w:b/>
          <w:sz w:val="32"/>
        </w:rPr>
        <w:t>Reader</w:t>
      </w:r>
      <w:r w:rsidRPr="009F1B53">
        <w:rPr>
          <w:sz w:val="32"/>
        </w:rPr>
        <w:t xml:space="preserve"> y </w:t>
      </w:r>
      <w:r w:rsidRPr="009F1B53">
        <w:rPr>
          <w:b/>
          <w:sz w:val="32"/>
        </w:rPr>
        <w:t>Writer</w:t>
      </w:r>
      <w:r w:rsidRPr="009F1B53">
        <w:rPr>
          <w:sz w:val="32"/>
        </w:rPr>
        <w:t xml:space="preserve"> manejan flujos de caracteres Unicode. </w:t>
      </w:r>
    </w:p>
    <w:p w:rsidR="00A97815" w:rsidRDefault="00C568A1" w:rsidP="00C568A1">
      <w:pPr>
        <w:pStyle w:val="LParrafosCapitulos"/>
      </w:pPr>
      <w:r>
        <w:t xml:space="preserve">Para lograr esto hay clases “puente” (es decir, convierte los streams de bytes a streams de caraceres): </w:t>
      </w:r>
    </w:p>
    <w:p w:rsidR="00A97815" w:rsidRDefault="00C568A1" w:rsidP="00C568A1">
      <w:pPr>
        <w:pStyle w:val="LParrafosCapitulos"/>
      </w:pPr>
      <w:r w:rsidRPr="00C568A1">
        <w:rPr>
          <w:b/>
        </w:rPr>
        <w:t>InputStreamReader</w:t>
      </w:r>
      <w:r>
        <w:t xml:space="preserve"> que convierte un </w:t>
      </w:r>
      <w:r w:rsidRPr="00C568A1">
        <w:rPr>
          <w:b/>
        </w:rPr>
        <w:t>InputStream</w:t>
      </w:r>
      <w:r>
        <w:t xml:space="preserve"> en un </w:t>
      </w:r>
      <w:proofErr w:type="gramStart"/>
      <w:r w:rsidRPr="00C568A1">
        <w:rPr>
          <w:b/>
        </w:rPr>
        <w:t>Reader</w:t>
      </w:r>
      <w:r w:rsidR="00CC615E">
        <w:t xml:space="preserve">  (</w:t>
      </w:r>
      <w:proofErr w:type="gramEnd"/>
      <w:r w:rsidR="00CC615E">
        <w:t>convierte</w:t>
      </w:r>
      <w:r>
        <w:t xml:space="preserve"> </w:t>
      </w:r>
      <w:r w:rsidR="00CC615E">
        <w:t xml:space="preserve">streams de </w:t>
      </w:r>
      <w:r>
        <w:t xml:space="preserve">bytes </w:t>
      </w:r>
      <w:r w:rsidR="00CC615E">
        <w:t>a streams de caracteres</w:t>
      </w:r>
      <w:r>
        <w:t xml:space="preserve">) y </w:t>
      </w:r>
    </w:p>
    <w:p w:rsidR="00C568A1" w:rsidRDefault="00C568A1" w:rsidP="00C568A1">
      <w:pPr>
        <w:pStyle w:val="LParrafosCapitulos"/>
      </w:pPr>
      <w:r w:rsidRPr="00C568A1">
        <w:rPr>
          <w:b/>
        </w:rPr>
        <w:t>OutputStream</w:t>
      </w:r>
      <w:r w:rsidR="006B3574">
        <w:rPr>
          <w:b/>
        </w:rPr>
        <w:t>Writer</w:t>
      </w:r>
      <w:r>
        <w:t xml:space="preserve"> que convierte un </w:t>
      </w:r>
      <w:r w:rsidRPr="00C568A1">
        <w:rPr>
          <w:b/>
        </w:rPr>
        <w:t>OutputStream</w:t>
      </w:r>
      <w:r>
        <w:t xml:space="preserve"> en un </w:t>
      </w:r>
      <w:r w:rsidRPr="00C568A1">
        <w:rPr>
          <w:b/>
        </w:rPr>
        <w:t>Writer</w:t>
      </w:r>
      <w:r w:rsidR="00795DD1">
        <w:t xml:space="preserve"> (convierte </w:t>
      </w:r>
      <w:r w:rsidR="00795DD1" w:rsidRPr="00795DD1">
        <w:t>streams d</w:t>
      </w:r>
      <w:r w:rsidR="00795DD1">
        <w:t>e caracteres a streams de bytes).</w:t>
      </w:r>
    </w:p>
    <w:p w:rsidR="000D0B2B" w:rsidRDefault="00C568A1" w:rsidP="00C568A1">
      <w:pPr>
        <w:pStyle w:val="LParrafosCapitulos"/>
      </w:pPr>
      <w:r>
        <w:t>La siguiente tabla muestra la correspondencia entre las clases de flujos de bytes y de caracteres:</w:t>
      </w:r>
    </w:p>
    <w:tbl>
      <w:tblPr>
        <w:tblStyle w:val="Tablaconcuadrcula"/>
        <w:tblW w:w="0" w:type="auto"/>
        <w:jc w:val="center"/>
        <w:tblLook w:val="04A0" w:firstRow="1" w:lastRow="0" w:firstColumn="1" w:lastColumn="0" w:noHBand="0" w:noVBand="1"/>
      </w:tblPr>
      <w:tblGrid>
        <w:gridCol w:w="3343"/>
        <w:gridCol w:w="5015"/>
      </w:tblGrid>
      <w:tr w:rsidR="003B4811" w:rsidRPr="003B4811" w:rsidTr="003B4811">
        <w:trPr>
          <w:jc w:val="center"/>
        </w:trPr>
        <w:tc>
          <w:tcPr>
            <w:tcW w:w="3343" w:type="dxa"/>
            <w:shd w:val="clear" w:color="auto" w:fill="D6E3BC" w:themeFill="accent3" w:themeFillTint="66"/>
          </w:tcPr>
          <w:p w:rsidR="003B4811" w:rsidRPr="0035001D" w:rsidRDefault="003B4811" w:rsidP="003B4811">
            <w:pPr>
              <w:pStyle w:val="LTextoTablas"/>
              <w:jc w:val="center"/>
              <w:rPr>
                <w:b/>
              </w:rPr>
            </w:pPr>
            <w:r>
              <w:rPr>
                <w:b/>
              </w:rPr>
              <w:t>CLASES DE FLUJOS DE BYTES</w:t>
            </w:r>
          </w:p>
        </w:tc>
        <w:tc>
          <w:tcPr>
            <w:tcW w:w="5015" w:type="dxa"/>
            <w:shd w:val="clear" w:color="auto" w:fill="D6E3BC" w:themeFill="accent3" w:themeFillTint="66"/>
          </w:tcPr>
          <w:p w:rsidR="003B4811" w:rsidRPr="003B4811" w:rsidRDefault="003B4811" w:rsidP="003B4811">
            <w:pPr>
              <w:pStyle w:val="LTextoTablas"/>
              <w:jc w:val="center"/>
              <w:rPr>
                <w:b/>
              </w:rPr>
            </w:pPr>
            <w:r>
              <w:rPr>
                <w:b/>
              </w:rPr>
              <w:t>CLASE CORRESPONDIENTE DE FLUJO DE CARACTERES</w:t>
            </w:r>
          </w:p>
        </w:tc>
      </w:tr>
      <w:tr w:rsidR="003B4811" w:rsidRPr="00872E33" w:rsidTr="003B4811">
        <w:trPr>
          <w:jc w:val="center"/>
        </w:trPr>
        <w:tc>
          <w:tcPr>
            <w:tcW w:w="3343"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InputStream</w:t>
            </w:r>
          </w:p>
        </w:tc>
        <w:tc>
          <w:tcPr>
            <w:tcW w:w="5015" w:type="dxa"/>
          </w:tcPr>
          <w:p w:rsidR="003B4811" w:rsidRPr="003B4811" w:rsidRDefault="003B4811" w:rsidP="003B4811">
            <w:pPr>
              <w:rPr>
                <w:sz w:val="20"/>
                <w:szCs w:val="20"/>
              </w:rPr>
            </w:pPr>
            <w:r w:rsidRPr="003B4811">
              <w:rPr>
                <w:rFonts w:ascii="Courier New" w:hAnsi="Courier New" w:cs="Courier New"/>
                <w:sz w:val="20"/>
                <w:szCs w:val="20"/>
              </w:rPr>
              <w:t>Reader</w:t>
            </w:r>
            <w:r w:rsidRPr="003B4811">
              <w:rPr>
                <w:sz w:val="20"/>
                <w:szCs w:val="20"/>
              </w:rPr>
              <w:t xml:space="preserve">, convertidor </w:t>
            </w:r>
            <w:r w:rsidRPr="003B4811">
              <w:rPr>
                <w:rFonts w:ascii="Courier New" w:hAnsi="Courier New" w:cs="Courier New"/>
                <w:sz w:val="20"/>
                <w:szCs w:val="20"/>
              </w:rPr>
              <w:t>InputStreamReader</w:t>
            </w:r>
          </w:p>
        </w:tc>
      </w:tr>
      <w:tr w:rsidR="003B4811" w:rsidRPr="00872E33" w:rsidTr="003B4811">
        <w:trPr>
          <w:jc w:val="center"/>
        </w:trPr>
        <w:tc>
          <w:tcPr>
            <w:tcW w:w="3343"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OutputStream</w:t>
            </w:r>
          </w:p>
        </w:tc>
        <w:tc>
          <w:tcPr>
            <w:tcW w:w="5015" w:type="dxa"/>
          </w:tcPr>
          <w:p w:rsidR="003B4811" w:rsidRPr="003B4811" w:rsidRDefault="003B4811" w:rsidP="003B4811">
            <w:pPr>
              <w:rPr>
                <w:sz w:val="20"/>
                <w:szCs w:val="20"/>
              </w:rPr>
            </w:pPr>
            <w:r w:rsidRPr="003B4811">
              <w:rPr>
                <w:rFonts w:ascii="Courier New" w:hAnsi="Courier New" w:cs="Courier New"/>
                <w:sz w:val="20"/>
                <w:szCs w:val="20"/>
              </w:rPr>
              <w:t>Writer</w:t>
            </w:r>
            <w:r w:rsidRPr="003B4811">
              <w:rPr>
                <w:sz w:val="20"/>
                <w:szCs w:val="20"/>
              </w:rPr>
              <w:t xml:space="preserve">, convertidor </w:t>
            </w:r>
            <w:r w:rsidRPr="003B4811">
              <w:rPr>
                <w:rFonts w:ascii="Courier New" w:hAnsi="Courier New" w:cs="Courier New"/>
                <w:sz w:val="20"/>
                <w:szCs w:val="20"/>
              </w:rPr>
              <w:t>OutputStreamReader</w:t>
            </w:r>
          </w:p>
        </w:tc>
      </w:tr>
      <w:tr w:rsidR="003B4811" w:rsidRPr="00872E33" w:rsidTr="003B4811">
        <w:trPr>
          <w:jc w:val="center"/>
        </w:trPr>
        <w:tc>
          <w:tcPr>
            <w:tcW w:w="3343" w:type="dxa"/>
          </w:tcPr>
          <w:p w:rsidR="003B4811" w:rsidRPr="000A1AF7" w:rsidRDefault="003B4811" w:rsidP="003B4811">
            <w:pPr>
              <w:rPr>
                <w:rFonts w:ascii="Courier New" w:hAnsi="Courier New" w:cs="Courier New"/>
                <w:b/>
                <w:bCs/>
                <w:sz w:val="20"/>
                <w:szCs w:val="20"/>
              </w:rPr>
            </w:pPr>
            <w:r w:rsidRPr="000A1AF7">
              <w:rPr>
                <w:rFonts w:ascii="Courier New" w:hAnsi="Courier New" w:cs="Courier New"/>
                <w:b/>
                <w:bCs/>
                <w:sz w:val="20"/>
                <w:szCs w:val="20"/>
              </w:rPr>
              <w:t>FileInputStream</w:t>
            </w:r>
          </w:p>
        </w:tc>
        <w:tc>
          <w:tcPr>
            <w:tcW w:w="5015" w:type="dxa"/>
          </w:tcPr>
          <w:p w:rsidR="003B4811" w:rsidRPr="000A1AF7" w:rsidRDefault="003B4811" w:rsidP="003B4811">
            <w:pPr>
              <w:rPr>
                <w:rFonts w:ascii="Courier New" w:hAnsi="Courier New" w:cs="Courier New"/>
                <w:b/>
                <w:bCs/>
                <w:sz w:val="20"/>
                <w:szCs w:val="20"/>
              </w:rPr>
            </w:pPr>
            <w:r w:rsidRPr="000A1AF7">
              <w:rPr>
                <w:rFonts w:ascii="Courier New" w:hAnsi="Courier New" w:cs="Courier New"/>
                <w:b/>
                <w:bCs/>
                <w:sz w:val="20"/>
                <w:szCs w:val="20"/>
              </w:rPr>
              <w:t>FileReader</w:t>
            </w:r>
          </w:p>
        </w:tc>
      </w:tr>
      <w:tr w:rsidR="003B4811" w:rsidRPr="00872E33" w:rsidTr="003B4811">
        <w:trPr>
          <w:jc w:val="center"/>
        </w:trPr>
        <w:tc>
          <w:tcPr>
            <w:tcW w:w="3343" w:type="dxa"/>
          </w:tcPr>
          <w:p w:rsidR="003B4811" w:rsidRPr="000A1AF7" w:rsidRDefault="003B4811" w:rsidP="003B4811">
            <w:pPr>
              <w:rPr>
                <w:rFonts w:ascii="Courier New" w:hAnsi="Courier New" w:cs="Courier New"/>
                <w:b/>
                <w:bCs/>
                <w:sz w:val="20"/>
                <w:szCs w:val="20"/>
              </w:rPr>
            </w:pPr>
            <w:r w:rsidRPr="000A1AF7">
              <w:rPr>
                <w:rFonts w:ascii="Courier New" w:hAnsi="Courier New" w:cs="Courier New"/>
                <w:b/>
                <w:bCs/>
                <w:sz w:val="20"/>
                <w:szCs w:val="20"/>
              </w:rPr>
              <w:t>FileOutputStream</w:t>
            </w:r>
          </w:p>
        </w:tc>
        <w:tc>
          <w:tcPr>
            <w:tcW w:w="5015" w:type="dxa"/>
          </w:tcPr>
          <w:p w:rsidR="003B4811" w:rsidRPr="000A1AF7" w:rsidRDefault="003B4811" w:rsidP="003B4811">
            <w:pPr>
              <w:rPr>
                <w:rFonts w:ascii="Courier New" w:hAnsi="Courier New" w:cs="Courier New"/>
                <w:b/>
                <w:bCs/>
                <w:sz w:val="20"/>
                <w:szCs w:val="20"/>
              </w:rPr>
            </w:pPr>
            <w:r w:rsidRPr="000A1AF7">
              <w:rPr>
                <w:rFonts w:ascii="Courier New" w:hAnsi="Courier New" w:cs="Courier New"/>
                <w:b/>
                <w:bCs/>
                <w:sz w:val="20"/>
                <w:szCs w:val="20"/>
              </w:rPr>
              <w:t>FileWriter</w:t>
            </w:r>
          </w:p>
        </w:tc>
      </w:tr>
      <w:tr w:rsidR="003B4811" w:rsidRPr="00872E33" w:rsidTr="003B4811">
        <w:trPr>
          <w:jc w:val="center"/>
        </w:trPr>
        <w:tc>
          <w:tcPr>
            <w:tcW w:w="3343"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StringBufferInputStream</w:t>
            </w:r>
          </w:p>
        </w:tc>
        <w:tc>
          <w:tcPr>
            <w:tcW w:w="5015"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StringReader</w:t>
            </w:r>
          </w:p>
        </w:tc>
      </w:tr>
      <w:tr w:rsidR="003B4811" w:rsidRPr="00872E33" w:rsidTr="003B4811">
        <w:trPr>
          <w:jc w:val="center"/>
        </w:trPr>
        <w:tc>
          <w:tcPr>
            <w:tcW w:w="3343" w:type="dxa"/>
          </w:tcPr>
          <w:p w:rsidR="003B4811" w:rsidRPr="003B4811" w:rsidRDefault="003B4811" w:rsidP="003B4811">
            <w:pPr>
              <w:rPr>
                <w:rFonts w:cs="Courier New"/>
                <w:sz w:val="20"/>
                <w:szCs w:val="20"/>
              </w:rPr>
            </w:pPr>
            <w:r w:rsidRPr="003B4811">
              <w:rPr>
                <w:rFonts w:cs="Courier New"/>
                <w:sz w:val="20"/>
                <w:szCs w:val="20"/>
              </w:rPr>
              <w:t>(sin clase correspondiente)</w:t>
            </w:r>
          </w:p>
        </w:tc>
        <w:tc>
          <w:tcPr>
            <w:tcW w:w="5015"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StringWriter</w:t>
            </w:r>
          </w:p>
        </w:tc>
      </w:tr>
      <w:tr w:rsidR="003B4811" w:rsidRPr="00872E33" w:rsidTr="003B4811">
        <w:trPr>
          <w:jc w:val="center"/>
        </w:trPr>
        <w:tc>
          <w:tcPr>
            <w:tcW w:w="3343"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ByteArrayInputStream</w:t>
            </w:r>
          </w:p>
        </w:tc>
        <w:tc>
          <w:tcPr>
            <w:tcW w:w="5015"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CharArrayReader</w:t>
            </w:r>
          </w:p>
        </w:tc>
      </w:tr>
      <w:tr w:rsidR="003B4811" w:rsidRPr="00872E33" w:rsidTr="003B4811">
        <w:trPr>
          <w:jc w:val="center"/>
        </w:trPr>
        <w:tc>
          <w:tcPr>
            <w:tcW w:w="3343"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ByteArrayOutputStream</w:t>
            </w:r>
          </w:p>
        </w:tc>
        <w:tc>
          <w:tcPr>
            <w:tcW w:w="5015"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CharArrayWriter</w:t>
            </w:r>
          </w:p>
        </w:tc>
      </w:tr>
      <w:tr w:rsidR="003B4811" w:rsidRPr="00872E33" w:rsidTr="003B4811">
        <w:trPr>
          <w:jc w:val="center"/>
        </w:trPr>
        <w:tc>
          <w:tcPr>
            <w:tcW w:w="3343"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PipedInputStream</w:t>
            </w:r>
          </w:p>
        </w:tc>
        <w:tc>
          <w:tcPr>
            <w:tcW w:w="5015"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PipedReader</w:t>
            </w:r>
          </w:p>
        </w:tc>
      </w:tr>
      <w:tr w:rsidR="003B4811" w:rsidRPr="00872E33" w:rsidTr="003B4811">
        <w:trPr>
          <w:jc w:val="center"/>
        </w:trPr>
        <w:tc>
          <w:tcPr>
            <w:tcW w:w="3343"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PipedOutputStream</w:t>
            </w:r>
          </w:p>
        </w:tc>
        <w:tc>
          <w:tcPr>
            <w:tcW w:w="5015" w:type="dxa"/>
          </w:tcPr>
          <w:p w:rsidR="003B4811" w:rsidRPr="003B4811" w:rsidRDefault="003B4811" w:rsidP="003B4811">
            <w:pPr>
              <w:rPr>
                <w:rFonts w:ascii="Courier New" w:hAnsi="Courier New" w:cs="Courier New"/>
                <w:sz w:val="20"/>
                <w:szCs w:val="20"/>
              </w:rPr>
            </w:pPr>
            <w:r w:rsidRPr="003B4811">
              <w:rPr>
                <w:rFonts w:ascii="Courier New" w:hAnsi="Courier New" w:cs="Courier New"/>
                <w:sz w:val="20"/>
                <w:szCs w:val="20"/>
              </w:rPr>
              <w:t>PipedWriter</w:t>
            </w:r>
          </w:p>
        </w:tc>
      </w:tr>
    </w:tbl>
    <w:p w:rsidR="003B4811" w:rsidRPr="003D7226" w:rsidRDefault="003B4811" w:rsidP="003B4811">
      <w:pPr>
        <w:pStyle w:val="LParrafosCapitulos"/>
        <w:rPr>
          <w:lang w:val="es-ES"/>
        </w:rPr>
      </w:pPr>
    </w:p>
    <w:p w:rsidR="000D0B2B" w:rsidRPr="003B4811" w:rsidRDefault="00D7089F" w:rsidP="000D0B2B">
      <w:pPr>
        <w:pStyle w:val="LParrafosCapitulos"/>
        <w:rPr>
          <w:lang w:val="es-ES"/>
        </w:rPr>
      </w:pPr>
      <w:r w:rsidRPr="00D7089F">
        <w:rPr>
          <w:lang w:val="es-ES"/>
        </w:rPr>
        <w:t>La Figura 1.2 muestra la jerarquía de clases para lectura y escritura de flujos de caracteres.</w:t>
      </w:r>
    </w:p>
    <w:p w:rsidR="000D0B2B" w:rsidRDefault="000D0B2B" w:rsidP="000D0B2B">
      <w:pPr>
        <w:pStyle w:val="LParrafosCapitulos"/>
      </w:pPr>
    </w:p>
    <w:p w:rsidR="00D7089F" w:rsidRDefault="00D7089F" w:rsidP="00D7089F">
      <w:pPr>
        <w:pStyle w:val="LParrafosCapitulos"/>
        <w:ind w:firstLine="0"/>
      </w:pPr>
      <w:r>
        <w:rPr>
          <w:noProof/>
          <w:lang w:val="es-ES"/>
        </w:rPr>
        <w:lastRenderedPageBreak/>
        <w:drawing>
          <wp:inline distT="0" distB="0" distL="0" distR="0">
            <wp:extent cx="5454650" cy="2551430"/>
            <wp:effectExtent l="19050" t="0" r="0" b="0"/>
            <wp:docPr id="3" name="2 Imagen" descr="Figura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_2.png"/>
                    <pic:cNvPicPr/>
                  </pic:nvPicPr>
                  <pic:blipFill>
                    <a:blip r:embed="rId9" cstate="print"/>
                    <a:stretch>
                      <a:fillRect/>
                    </a:stretch>
                  </pic:blipFill>
                  <pic:spPr>
                    <a:xfrm>
                      <a:off x="0" y="0"/>
                      <a:ext cx="5454650" cy="2551430"/>
                    </a:xfrm>
                    <a:prstGeom prst="rect">
                      <a:avLst/>
                    </a:prstGeom>
                  </pic:spPr>
                </pic:pic>
              </a:graphicData>
            </a:graphic>
          </wp:inline>
        </w:drawing>
      </w:r>
    </w:p>
    <w:p w:rsidR="00D7089F" w:rsidRPr="00BF4DCD" w:rsidRDefault="00D7089F" w:rsidP="00D7089F">
      <w:pPr>
        <w:pStyle w:val="LTextoFiguras"/>
      </w:pPr>
      <w:r>
        <w:rPr>
          <w:b/>
        </w:rPr>
        <w:t>Figura 1.2</w:t>
      </w:r>
      <w:r w:rsidRPr="00E40DEA">
        <w:rPr>
          <w:b/>
        </w:rPr>
        <w:t>.</w:t>
      </w:r>
      <w:r>
        <w:t xml:space="preserve"> Jerarquia de clases para lectura y escritura de flujos de caracteres.</w:t>
      </w:r>
    </w:p>
    <w:p w:rsidR="00D7089F" w:rsidRDefault="00D7089F" w:rsidP="000D0B2B">
      <w:pPr>
        <w:pStyle w:val="LParrafosCapitulos"/>
        <w:rPr>
          <w:lang w:val="es-ES"/>
        </w:rPr>
      </w:pPr>
    </w:p>
    <w:p w:rsidR="00CB2B90" w:rsidRPr="00CB2B90" w:rsidRDefault="00CB2B90" w:rsidP="00CB2B90">
      <w:pPr>
        <w:pStyle w:val="LParrafosCapitulos"/>
        <w:rPr>
          <w:lang w:val="es-ES"/>
        </w:rPr>
      </w:pPr>
      <w:r w:rsidRPr="00CB2B90">
        <w:rPr>
          <w:lang w:val="es-ES"/>
        </w:rPr>
        <w:t>Las clases de flujos de caracteres más importantes son:</w:t>
      </w:r>
    </w:p>
    <w:p w:rsidR="00CB2B90" w:rsidRPr="00952108" w:rsidRDefault="00CB2B90" w:rsidP="00CB2B90">
      <w:pPr>
        <w:pStyle w:val="LVietas"/>
        <w:rPr>
          <w:b/>
          <w:sz w:val="28"/>
        </w:rPr>
      </w:pPr>
      <w:r w:rsidRPr="00CB2B90">
        <w:t xml:space="preserve">Para acceso a </w:t>
      </w:r>
      <w:r w:rsidR="00952108" w:rsidRPr="00CB2B90">
        <w:t xml:space="preserve">ficheros, </w:t>
      </w:r>
      <w:r w:rsidR="00952108" w:rsidRPr="00952108">
        <w:rPr>
          <w:b/>
          <w:sz w:val="28"/>
        </w:rPr>
        <w:t>lectura</w:t>
      </w:r>
      <w:r w:rsidRPr="007629C6">
        <w:rPr>
          <w:b/>
          <w:sz w:val="28"/>
        </w:rPr>
        <w:t xml:space="preserve"> y escritura de caracteres en ficheros</w:t>
      </w:r>
      <w:r w:rsidRPr="00952108">
        <w:rPr>
          <w:b/>
          <w:sz w:val="28"/>
        </w:rPr>
        <w:t>: FileReader y FileWriter.</w:t>
      </w:r>
    </w:p>
    <w:p w:rsidR="00CB2B90" w:rsidRPr="00CB2B90" w:rsidRDefault="00CB2B90" w:rsidP="00CB2B90">
      <w:pPr>
        <w:pStyle w:val="LVietas"/>
      </w:pPr>
      <w:r w:rsidRPr="00CB2B90">
        <w:t xml:space="preserve">Para acceso a caracteres, leen y escriben un flujo de caracteres en un array de caracteres: </w:t>
      </w:r>
      <w:r w:rsidRPr="00CB2B90">
        <w:rPr>
          <w:b/>
        </w:rPr>
        <w:t>CharArrayReader</w:t>
      </w:r>
      <w:r w:rsidRPr="00CB2B90">
        <w:t xml:space="preserve"> y </w:t>
      </w:r>
      <w:r w:rsidRPr="00CB2B90">
        <w:rPr>
          <w:b/>
        </w:rPr>
        <w:t>CharArrayWriter</w:t>
      </w:r>
      <w:r w:rsidRPr="00CB2B90">
        <w:t>.</w:t>
      </w:r>
    </w:p>
    <w:p w:rsidR="00D7089F" w:rsidRPr="00D7089F" w:rsidRDefault="00CB2B90" w:rsidP="00CB2B90">
      <w:pPr>
        <w:pStyle w:val="LVietas"/>
      </w:pPr>
      <w:r w:rsidRPr="00450D8C">
        <w:rPr>
          <w:sz w:val="28"/>
        </w:rPr>
        <w:t xml:space="preserve">Para buferización de datos: </w:t>
      </w:r>
      <w:r w:rsidRPr="00450D8C">
        <w:rPr>
          <w:b/>
          <w:sz w:val="28"/>
        </w:rPr>
        <w:t>BufferedReader</w:t>
      </w:r>
      <w:r w:rsidRPr="00450D8C">
        <w:rPr>
          <w:sz w:val="28"/>
        </w:rPr>
        <w:t xml:space="preserve"> y </w:t>
      </w:r>
      <w:r w:rsidRPr="00450D8C">
        <w:rPr>
          <w:b/>
          <w:sz w:val="28"/>
        </w:rPr>
        <w:t>BufferedWriter</w:t>
      </w:r>
      <w:r w:rsidRPr="00CB2B90">
        <w:t xml:space="preserve">, se utilizan para evitar que cada lectura o escritura acceda directamente al </w:t>
      </w:r>
      <w:r>
        <w:t>fichero</w:t>
      </w:r>
      <w:r w:rsidRPr="00CB2B90">
        <w:t>, ya que utilizan un buffer intermedio entre la memoria y el stream.</w:t>
      </w:r>
    </w:p>
    <w:p w:rsidR="000D0B2B" w:rsidRDefault="000D0B2B" w:rsidP="000D0B2B">
      <w:pPr>
        <w:pStyle w:val="LParrafosCapitulos"/>
      </w:pPr>
    </w:p>
    <w:p w:rsidR="000D0B2B" w:rsidRDefault="000D0B2B" w:rsidP="000D0B2B">
      <w:pPr>
        <w:pStyle w:val="LTituloPrimerNivel"/>
      </w:pPr>
      <w:bookmarkStart w:id="14" w:name="_Toc447807274"/>
      <w:bookmarkStart w:id="15" w:name="_Toc524695437"/>
      <w:r>
        <w:t>1</w:t>
      </w:r>
      <w:r w:rsidRPr="00F77FB0">
        <w:t>.</w:t>
      </w:r>
      <w:r>
        <w:t>4.</w:t>
      </w:r>
      <w:r>
        <w:tab/>
        <w:t xml:space="preserve">FORMAS DE ACCESO </w:t>
      </w:r>
      <w:r w:rsidR="00952108">
        <w:t>A UN</w:t>
      </w:r>
      <w:r>
        <w:t xml:space="preserve"> FICHERO.</w:t>
      </w:r>
      <w:bookmarkEnd w:id="14"/>
      <w:bookmarkEnd w:id="15"/>
      <w:r>
        <w:tab/>
      </w:r>
    </w:p>
    <w:p w:rsidR="00574030" w:rsidRDefault="00574030" w:rsidP="00D12A32">
      <w:pPr>
        <w:pStyle w:val="LParrafosCapitulos"/>
      </w:pPr>
    </w:p>
    <w:p w:rsidR="00D12A32" w:rsidRDefault="00D12A32" w:rsidP="00D12A32">
      <w:pPr>
        <w:pStyle w:val="LParrafosCapitulos"/>
      </w:pPr>
      <w:r>
        <w:t>Hay dos formas de acceso a la información almacenada en un fichero: acceso secuencial y acceso directo o aleatorio:</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797"/>
      </w:tblGrid>
      <w:tr w:rsidR="00F409C2" w:rsidRPr="00F409C2" w:rsidTr="004B4E2A">
        <w:trPr>
          <w:trHeight w:val="5241"/>
        </w:trPr>
        <w:tc>
          <w:tcPr>
            <w:tcW w:w="2376" w:type="dxa"/>
            <w:vAlign w:val="center"/>
          </w:tcPr>
          <w:p w:rsidR="00F409C2" w:rsidRPr="00F409C2" w:rsidRDefault="00F409C2" w:rsidP="004B4E2A">
            <w:pPr>
              <w:jc w:val="center"/>
              <w:rPr>
                <w:rFonts w:ascii="Times New Roman" w:hAnsi="Times New Roman" w:cs="Times New Roman"/>
                <w:b/>
                <w:sz w:val="28"/>
              </w:rPr>
            </w:pPr>
            <w:r w:rsidRPr="00F409C2">
              <w:rPr>
                <w:rFonts w:ascii="Times New Roman" w:hAnsi="Times New Roman" w:cs="Times New Roman"/>
                <w:b/>
                <w:sz w:val="28"/>
              </w:rPr>
              <w:t>Acceso</w:t>
            </w:r>
          </w:p>
          <w:p w:rsidR="00F409C2" w:rsidRPr="00F409C2" w:rsidRDefault="00F409C2" w:rsidP="004B4E2A">
            <w:pPr>
              <w:jc w:val="center"/>
              <w:rPr>
                <w:rFonts w:ascii="Times New Roman" w:hAnsi="Times New Roman" w:cs="Times New Roman"/>
                <w:sz w:val="28"/>
              </w:rPr>
            </w:pPr>
            <w:r w:rsidRPr="00F409C2">
              <w:rPr>
                <w:rFonts w:ascii="Times New Roman" w:hAnsi="Times New Roman" w:cs="Times New Roman"/>
                <w:b/>
                <w:sz w:val="28"/>
              </w:rPr>
              <w:t>secuencial</w:t>
            </w:r>
          </w:p>
        </w:tc>
        <w:tc>
          <w:tcPr>
            <w:tcW w:w="7797" w:type="dxa"/>
            <w:vAlign w:val="center"/>
          </w:tcPr>
          <w:p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Los datos o registros se leen y se escriben en orden.</w:t>
            </w:r>
          </w:p>
          <w:p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 xml:space="preserve">Para acceder a un dato, o a un reg. </w:t>
            </w:r>
            <w:r>
              <w:rPr>
                <w:rFonts w:ascii="Times New Roman" w:hAnsi="Times New Roman" w:cs="Times New Roman"/>
                <w:sz w:val="32"/>
              </w:rPr>
              <w:t>h</w:t>
            </w:r>
            <w:r w:rsidRPr="00F409C2">
              <w:rPr>
                <w:rFonts w:ascii="Times New Roman" w:hAnsi="Times New Roman" w:cs="Times New Roman"/>
                <w:sz w:val="32"/>
              </w:rPr>
              <w:t>ay que leer los anteriores.</w:t>
            </w:r>
          </w:p>
          <w:p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Se añaden datos o reg a partir del último.</w:t>
            </w:r>
          </w:p>
          <w:p w:rsidR="00F409C2" w:rsidRPr="00F409C2" w:rsidRDefault="00F409C2" w:rsidP="004B4E2A">
            <w:pPr>
              <w:ind w:left="459"/>
              <w:rPr>
                <w:rFonts w:ascii="Times New Roman" w:hAnsi="Times New Roman" w:cs="Times New Roman"/>
                <w:sz w:val="32"/>
              </w:rPr>
            </w:pPr>
          </w:p>
          <w:p w:rsidR="00F409C2" w:rsidRPr="00F409C2" w:rsidRDefault="00F409C2" w:rsidP="004B4E2A">
            <w:pPr>
              <w:ind w:left="459"/>
              <w:rPr>
                <w:rFonts w:ascii="Times New Roman" w:hAnsi="Times New Roman" w:cs="Times New Roman"/>
                <w:sz w:val="32"/>
              </w:rPr>
            </w:pPr>
            <w:r w:rsidRPr="00F409C2">
              <w:rPr>
                <w:rFonts w:ascii="Times New Roman" w:hAnsi="Times New Roman" w:cs="Times New Roman"/>
                <w:sz w:val="32"/>
              </w:rPr>
              <w:t xml:space="preserve">Para acceder a un fichero de forma secuencial utilizaremos </w:t>
            </w:r>
            <w:proofErr w:type="gramStart"/>
            <w:r w:rsidRPr="00F409C2">
              <w:rPr>
                <w:rFonts w:ascii="Times New Roman" w:hAnsi="Times New Roman" w:cs="Times New Roman"/>
                <w:sz w:val="32"/>
              </w:rPr>
              <w:t>las  clases</w:t>
            </w:r>
            <w:proofErr w:type="gramEnd"/>
            <w:r w:rsidRPr="00F409C2">
              <w:rPr>
                <w:rFonts w:ascii="Times New Roman" w:hAnsi="Times New Roman" w:cs="Times New Roman"/>
                <w:sz w:val="32"/>
              </w:rPr>
              <w:t>:</w:t>
            </w:r>
          </w:p>
          <w:p w:rsidR="00F409C2" w:rsidRPr="00F409C2" w:rsidRDefault="00F409C2" w:rsidP="00F122DA">
            <w:pPr>
              <w:numPr>
                <w:ilvl w:val="0"/>
                <w:numId w:val="6"/>
              </w:numPr>
              <w:rPr>
                <w:rFonts w:ascii="Times New Roman" w:hAnsi="Times New Roman" w:cs="Times New Roman"/>
                <w:sz w:val="32"/>
              </w:rPr>
            </w:pPr>
            <w:r w:rsidRPr="00F409C2">
              <w:rPr>
                <w:rFonts w:ascii="Times New Roman" w:hAnsi="Times New Roman" w:cs="Times New Roman"/>
                <w:b/>
                <w:sz w:val="32"/>
              </w:rPr>
              <w:t>FileInputStream y FileOutputStream,</w:t>
            </w:r>
            <w:r w:rsidRPr="00F409C2">
              <w:rPr>
                <w:rFonts w:ascii="Times New Roman" w:hAnsi="Times New Roman" w:cs="Times New Roman"/>
                <w:sz w:val="32"/>
              </w:rPr>
              <w:t xml:space="preserve"> para el acceso binario</w:t>
            </w:r>
          </w:p>
          <w:p w:rsidR="00F409C2" w:rsidRPr="00F409C2" w:rsidRDefault="00F409C2" w:rsidP="00F122DA">
            <w:pPr>
              <w:numPr>
                <w:ilvl w:val="0"/>
                <w:numId w:val="6"/>
              </w:numPr>
              <w:rPr>
                <w:rFonts w:ascii="Times New Roman" w:hAnsi="Times New Roman" w:cs="Times New Roman"/>
                <w:sz w:val="32"/>
              </w:rPr>
            </w:pPr>
            <w:r w:rsidRPr="00F409C2">
              <w:rPr>
                <w:rFonts w:ascii="Times New Roman" w:hAnsi="Times New Roman" w:cs="Times New Roman"/>
                <w:b/>
                <w:sz w:val="32"/>
              </w:rPr>
              <w:t>FileReader y FileWriter</w:t>
            </w:r>
            <w:r w:rsidRPr="00F409C2">
              <w:rPr>
                <w:rFonts w:ascii="Times New Roman" w:hAnsi="Times New Roman" w:cs="Times New Roman"/>
                <w:sz w:val="32"/>
              </w:rPr>
              <w:t>, para el acceso a caracteres (texto). Utilizaremos estas clases para tratar los ficheros de texto.</w:t>
            </w:r>
          </w:p>
        </w:tc>
      </w:tr>
      <w:tr w:rsidR="00F409C2" w:rsidRPr="00F409C2" w:rsidTr="004B4E2A">
        <w:trPr>
          <w:trHeight w:val="2977"/>
        </w:trPr>
        <w:tc>
          <w:tcPr>
            <w:tcW w:w="2376" w:type="dxa"/>
            <w:vAlign w:val="center"/>
          </w:tcPr>
          <w:p w:rsidR="00F409C2" w:rsidRPr="00F409C2" w:rsidRDefault="00F409C2" w:rsidP="004B4E2A">
            <w:pPr>
              <w:jc w:val="center"/>
              <w:rPr>
                <w:rFonts w:ascii="Times New Roman" w:hAnsi="Times New Roman" w:cs="Times New Roman"/>
                <w:sz w:val="28"/>
              </w:rPr>
            </w:pPr>
            <w:r w:rsidRPr="00F409C2">
              <w:rPr>
                <w:rFonts w:ascii="Times New Roman" w:hAnsi="Times New Roman" w:cs="Times New Roman"/>
                <w:b/>
                <w:sz w:val="28"/>
              </w:rPr>
              <w:lastRenderedPageBreak/>
              <w:t>Acceso directo o aleatorio</w:t>
            </w:r>
          </w:p>
        </w:tc>
        <w:tc>
          <w:tcPr>
            <w:tcW w:w="7797" w:type="dxa"/>
            <w:vAlign w:val="center"/>
          </w:tcPr>
          <w:p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Permite acceder directamente a un dato o registro sin necesidad de leer los anteriores.</w:t>
            </w:r>
          </w:p>
          <w:p w:rsidR="00F409C2" w:rsidRPr="00F409C2" w:rsidRDefault="00F409C2" w:rsidP="00F122DA">
            <w:pPr>
              <w:numPr>
                <w:ilvl w:val="0"/>
                <w:numId w:val="5"/>
              </w:numPr>
              <w:ind w:left="459"/>
              <w:rPr>
                <w:rFonts w:ascii="Times New Roman" w:hAnsi="Times New Roman" w:cs="Times New Roman"/>
                <w:sz w:val="32"/>
              </w:rPr>
            </w:pPr>
            <w:r w:rsidRPr="00F409C2">
              <w:rPr>
                <w:rFonts w:ascii="Times New Roman" w:hAnsi="Times New Roman" w:cs="Times New Roman"/>
                <w:sz w:val="32"/>
              </w:rPr>
              <w:t xml:space="preserve">Los datos se almacenan </w:t>
            </w:r>
            <w:r w:rsidRPr="00F409C2">
              <w:rPr>
                <w:rFonts w:ascii="Times New Roman" w:hAnsi="Times New Roman" w:cs="Times New Roman"/>
                <w:sz w:val="32"/>
                <w:highlight w:val="yellow"/>
              </w:rPr>
              <w:t>en reg. de tamaños conocidos</w:t>
            </w:r>
            <w:r w:rsidRPr="00F409C2">
              <w:rPr>
                <w:rFonts w:ascii="Times New Roman" w:hAnsi="Times New Roman" w:cs="Times New Roman"/>
                <w:sz w:val="32"/>
              </w:rPr>
              <w:t>.</w:t>
            </w:r>
          </w:p>
          <w:p w:rsidR="00F409C2" w:rsidRPr="00F409C2" w:rsidRDefault="00F409C2" w:rsidP="004B4E2A">
            <w:pPr>
              <w:ind w:left="459"/>
              <w:rPr>
                <w:rFonts w:ascii="Times New Roman" w:hAnsi="Times New Roman" w:cs="Times New Roman"/>
                <w:sz w:val="32"/>
              </w:rPr>
            </w:pPr>
          </w:p>
          <w:p w:rsidR="00F409C2" w:rsidRPr="00F409C2" w:rsidRDefault="00F409C2" w:rsidP="004B4E2A">
            <w:pPr>
              <w:ind w:left="459"/>
              <w:rPr>
                <w:rFonts w:ascii="Times New Roman" w:hAnsi="Times New Roman" w:cs="Times New Roman"/>
                <w:sz w:val="32"/>
              </w:rPr>
            </w:pPr>
            <w:r w:rsidRPr="00F409C2">
              <w:rPr>
                <w:rFonts w:ascii="Times New Roman" w:hAnsi="Times New Roman" w:cs="Times New Roman"/>
                <w:sz w:val="32"/>
              </w:rPr>
              <w:t>Para el acceso aleatorio se utiliza la clase</w:t>
            </w:r>
            <w:r w:rsidRPr="00F409C2">
              <w:rPr>
                <w:rFonts w:ascii="Times New Roman" w:hAnsi="Times New Roman" w:cs="Times New Roman"/>
                <w:b/>
                <w:sz w:val="32"/>
              </w:rPr>
              <w:t xml:space="preserve"> RandomAccessFile</w:t>
            </w:r>
          </w:p>
        </w:tc>
      </w:tr>
    </w:tbl>
    <w:p w:rsidR="00F409C2" w:rsidRDefault="00F409C2" w:rsidP="00D12A32">
      <w:pPr>
        <w:pStyle w:val="LParrafosCapitulos"/>
      </w:pPr>
    </w:p>
    <w:p w:rsidR="000D0B2B" w:rsidRDefault="000D0B2B" w:rsidP="000D0B2B">
      <w:pPr>
        <w:pStyle w:val="LParrafosCapitulos"/>
      </w:pPr>
    </w:p>
    <w:p w:rsidR="000D0B2B" w:rsidRDefault="000D0B2B" w:rsidP="000D0B2B">
      <w:pPr>
        <w:pStyle w:val="LTituloPrimerNivel"/>
      </w:pPr>
      <w:bookmarkStart w:id="16" w:name="_Toc447807275"/>
      <w:bookmarkStart w:id="17" w:name="_Toc524695438"/>
      <w:r>
        <w:t>1</w:t>
      </w:r>
      <w:r w:rsidRPr="00F77FB0">
        <w:t>.</w:t>
      </w:r>
      <w:r>
        <w:t>5.</w:t>
      </w:r>
      <w:r>
        <w:tab/>
        <w:t>OPERACIONES SOBRE FICHEROS.</w:t>
      </w:r>
      <w:bookmarkEnd w:id="16"/>
      <w:bookmarkEnd w:id="17"/>
      <w:r>
        <w:tab/>
      </w:r>
    </w:p>
    <w:p w:rsidR="0048086A" w:rsidRPr="0048086A" w:rsidRDefault="0048086A" w:rsidP="0048086A">
      <w:pPr>
        <w:pStyle w:val="LParrafosCapitulos"/>
        <w:rPr>
          <w:lang w:val="es-ES"/>
        </w:rPr>
      </w:pPr>
      <w:r w:rsidRPr="0048086A">
        <w:rPr>
          <w:lang w:val="es-ES"/>
        </w:rPr>
        <w:t>Las operaciones básicas que se realizan sobre cualquier fichero independientemente de la forma de acceso al mismo son las siguientes:</w:t>
      </w:r>
    </w:p>
    <w:p w:rsidR="0048086A" w:rsidRPr="00122D4E" w:rsidRDefault="0048086A" w:rsidP="0048086A">
      <w:pPr>
        <w:pStyle w:val="LVietas"/>
        <w:rPr>
          <w:sz w:val="28"/>
        </w:rPr>
      </w:pPr>
      <w:r w:rsidRPr="00122D4E">
        <w:rPr>
          <w:b/>
          <w:sz w:val="28"/>
        </w:rPr>
        <w:t>Creación del fichero</w:t>
      </w:r>
      <w:r w:rsidRPr="00122D4E">
        <w:rPr>
          <w:sz w:val="28"/>
        </w:rPr>
        <w:t>.</w:t>
      </w:r>
    </w:p>
    <w:p w:rsidR="0048086A" w:rsidRPr="00122D4E" w:rsidRDefault="0048086A" w:rsidP="0048086A">
      <w:pPr>
        <w:pStyle w:val="LVietas"/>
        <w:rPr>
          <w:sz w:val="28"/>
        </w:rPr>
      </w:pPr>
      <w:r w:rsidRPr="00122D4E">
        <w:rPr>
          <w:b/>
          <w:sz w:val="28"/>
        </w:rPr>
        <w:t>Apertura del fichero.</w:t>
      </w:r>
      <w:r w:rsidRPr="00122D4E">
        <w:rPr>
          <w:sz w:val="28"/>
        </w:rPr>
        <w:t xml:space="preserve"> </w:t>
      </w:r>
    </w:p>
    <w:p w:rsidR="0048086A" w:rsidRPr="00122D4E" w:rsidRDefault="0048086A" w:rsidP="0048086A">
      <w:pPr>
        <w:pStyle w:val="LVietas"/>
        <w:rPr>
          <w:sz w:val="28"/>
        </w:rPr>
      </w:pPr>
      <w:r w:rsidRPr="00122D4E">
        <w:rPr>
          <w:b/>
          <w:sz w:val="28"/>
        </w:rPr>
        <w:t>Cierre del fichero</w:t>
      </w:r>
      <w:r w:rsidRPr="00122D4E">
        <w:rPr>
          <w:sz w:val="28"/>
        </w:rPr>
        <w:t xml:space="preserve">. </w:t>
      </w:r>
    </w:p>
    <w:p w:rsidR="0048086A" w:rsidRPr="00122D4E" w:rsidRDefault="0048086A" w:rsidP="0048086A">
      <w:pPr>
        <w:pStyle w:val="LVietas"/>
        <w:rPr>
          <w:sz w:val="28"/>
        </w:rPr>
      </w:pPr>
      <w:r w:rsidRPr="00122D4E">
        <w:rPr>
          <w:b/>
          <w:sz w:val="28"/>
        </w:rPr>
        <w:t>Lectura de los datos del fichero.</w:t>
      </w:r>
    </w:p>
    <w:p w:rsidR="0048086A" w:rsidRPr="00122D4E" w:rsidRDefault="0048086A" w:rsidP="0048086A">
      <w:pPr>
        <w:pStyle w:val="LVietas"/>
        <w:rPr>
          <w:sz w:val="28"/>
        </w:rPr>
      </w:pPr>
      <w:r w:rsidRPr="00122D4E">
        <w:rPr>
          <w:b/>
          <w:sz w:val="28"/>
        </w:rPr>
        <w:t>Escritura de datos en el fichero.</w:t>
      </w:r>
      <w:r w:rsidRPr="00122D4E">
        <w:rPr>
          <w:sz w:val="28"/>
        </w:rPr>
        <w:t xml:space="preserve"> </w:t>
      </w:r>
    </w:p>
    <w:p w:rsidR="00122D4E" w:rsidRPr="00122D4E" w:rsidRDefault="00122D4E" w:rsidP="00122D4E">
      <w:pPr>
        <w:pStyle w:val="LVietas"/>
        <w:numPr>
          <w:ilvl w:val="0"/>
          <w:numId w:val="0"/>
        </w:numPr>
        <w:ind w:left="1004"/>
        <w:rPr>
          <w:sz w:val="28"/>
        </w:rPr>
      </w:pPr>
    </w:p>
    <w:p w:rsidR="0048086A" w:rsidRPr="00122D4E" w:rsidRDefault="0048086A" w:rsidP="0048086A">
      <w:pPr>
        <w:pStyle w:val="LParrafosCapitulos"/>
        <w:rPr>
          <w:sz w:val="28"/>
          <w:lang w:val="es-ES"/>
        </w:rPr>
      </w:pPr>
      <w:r w:rsidRPr="00122D4E">
        <w:rPr>
          <w:sz w:val="28"/>
          <w:lang w:val="es-ES"/>
        </w:rPr>
        <w:t>Normalmente las operaciones típicas que se realizan sobre un fichero una vez abierto son las siguientes:</w:t>
      </w:r>
    </w:p>
    <w:p w:rsidR="0048086A" w:rsidRPr="00122D4E" w:rsidRDefault="0048086A" w:rsidP="0048086A">
      <w:pPr>
        <w:pStyle w:val="LVietas"/>
        <w:rPr>
          <w:sz w:val="28"/>
        </w:rPr>
      </w:pPr>
      <w:r w:rsidRPr="00122D4E">
        <w:rPr>
          <w:b/>
          <w:sz w:val="28"/>
        </w:rPr>
        <w:t>Altas</w:t>
      </w:r>
      <w:r w:rsidR="00122D4E" w:rsidRPr="00122D4E">
        <w:rPr>
          <w:sz w:val="28"/>
        </w:rPr>
        <w:t>.</w:t>
      </w:r>
    </w:p>
    <w:p w:rsidR="0048086A" w:rsidRPr="00122D4E" w:rsidRDefault="0048086A" w:rsidP="0048086A">
      <w:pPr>
        <w:pStyle w:val="LVietas"/>
        <w:rPr>
          <w:sz w:val="28"/>
        </w:rPr>
      </w:pPr>
      <w:r w:rsidRPr="00122D4E">
        <w:rPr>
          <w:b/>
          <w:sz w:val="28"/>
        </w:rPr>
        <w:t>Bajas</w:t>
      </w:r>
      <w:r w:rsidR="00122D4E" w:rsidRPr="00122D4E">
        <w:rPr>
          <w:sz w:val="28"/>
        </w:rPr>
        <w:t>.</w:t>
      </w:r>
    </w:p>
    <w:p w:rsidR="0048086A" w:rsidRPr="00122D4E" w:rsidRDefault="0048086A" w:rsidP="0048086A">
      <w:pPr>
        <w:pStyle w:val="LVietas"/>
        <w:rPr>
          <w:sz w:val="28"/>
        </w:rPr>
      </w:pPr>
      <w:r w:rsidRPr="00122D4E">
        <w:rPr>
          <w:b/>
          <w:sz w:val="28"/>
        </w:rPr>
        <w:t>Modificaciones</w:t>
      </w:r>
      <w:r w:rsidR="00122D4E" w:rsidRPr="00122D4E">
        <w:rPr>
          <w:sz w:val="28"/>
        </w:rPr>
        <w:t>.</w:t>
      </w:r>
    </w:p>
    <w:p w:rsidR="000D0B2B" w:rsidRPr="00122D4E" w:rsidRDefault="0048086A" w:rsidP="000D0B2B">
      <w:pPr>
        <w:pStyle w:val="LVietas"/>
        <w:rPr>
          <w:sz w:val="28"/>
        </w:rPr>
      </w:pPr>
      <w:r w:rsidRPr="00122D4E">
        <w:rPr>
          <w:b/>
          <w:sz w:val="28"/>
        </w:rPr>
        <w:t>Consultas</w:t>
      </w:r>
      <w:r w:rsidR="00122D4E" w:rsidRPr="00122D4E">
        <w:rPr>
          <w:sz w:val="28"/>
        </w:rPr>
        <w:t>.</w:t>
      </w:r>
    </w:p>
    <w:p w:rsidR="00122D4E" w:rsidRDefault="00122D4E" w:rsidP="00122D4E">
      <w:pPr>
        <w:pStyle w:val="LVietas"/>
        <w:numPr>
          <w:ilvl w:val="0"/>
          <w:numId w:val="0"/>
        </w:numPr>
        <w:ind w:left="1004"/>
        <w:rPr>
          <w:b/>
        </w:rPr>
      </w:pPr>
    </w:p>
    <w:p w:rsidR="00122D4E" w:rsidRDefault="00122D4E" w:rsidP="00122D4E">
      <w:pPr>
        <w:pStyle w:val="LVietas"/>
        <w:numPr>
          <w:ilvl w:val="0"/>
          <w:numId w:val="0"/>
        </w:numPr>
        <w:ind w:left="1004"/>
      </w:pPr>
    </w:p>
    <w:p w:rsidR="00122D4E" w:rsidRDefault="00122D4E" w:rsidP="00122D4E">
      <w:pPr>
        <w:pStyle w:val="LVietas"/>
        <w:numPr>
          <w:ilvl w:val="0"/>
          <w:numId w:val="0"/>
        </w:numPr>
        <w:ind w:left="1004"/>
      </w:pPr>
    </w:p>
    <w:p w:rsidR="000D0B2B" w:rsidRPr="000D0B2B" w:rsidRDefault="000D0B2B" w:rsidP="000D0B2B">
      <w:pPr>
        <w:pStyle w:val="LTtuloSegundoNivel"/>
      </w:pPr>
      <w:bookmarkStart w:id="18" w:name="_Toc447807276"/>
      <w:bookmarkStart w:id="19" w:name="_Toc524695439"/>
      <w:r w:rsidRPr="000D0B2B">
        <w:t xml:space="preserve">1.5.1. </w:t>
      </w:r>
      <w:r>
        <w:t>Operaciones sobre ficheros secuenciales.</w:t>
      </w:r>
      <w:bookmarkEnd w:id="18"/>
      <w:bookmarkEnd w:id="19"/>
    </w:p>
    <w:p w:rsidR="001531B7" w:rsidRDefault="001531B7" w:rsidP="001531B7">
      <w:pPr>
        <w:pStyle w:val="LParrafosCapitulos"/>
      </w:pPr>
    </w:p>
    <w:p w:rsidR="001531B7" w:rsidRDefault="001A1365" w:rsidP="001531B7">
      <w:pPr>
        <w:pStyle w:val="LParrafosCapitulos"/>
      </w:pPr>
      <w:r>
        <w:t>E</w:t>
      </w:r>
      <w:r w:rsidR="001531B7">
        <w:t xml:space="preserve">n los ficheros secuenciales los registros se insertan en orden cronológico, es decir un registro se inserta a continuación del último insertado. Si hay que añadir nuevos registros estos se añaden a partir del final del fichero. </w:t>
      </w:r>
    </w:p>
    <w:p w:rsidR="00F409C2" w:rsidRPr="00F409C2" w:rsidRDefault="00F409C2" w:rsidP="00F409C2">
      <w:pPr>
        <w:rPr>
          <w:rFonts w:ascii="Times New Roman" w:hAnsi="Times New Roman" w:cs="Times New Roman"/>
          <w:sz w:val="28"/>
          <w:szCs w:val="28"/>
          <w:lang w:val="es-ES_tradnl" w:eastAsia="es-ES_tradnl"/>
        </w:rPr>
      </w:pPr>
      <w:r w:rsidRPr="00F409C2">
        <w:rPr>
          <w:rFonts w:ascii="Times New Roman" w:hAnsi="Times New Roman" w:cs="Times New Roman"/>
          <w:sz w:val="28"/>
          <w:szCs w:val="28"/>
          <w:lang w:val="es-ES_tradnl" w:eastAsia="es-ES_tradnl"/>
        </w:rPr>
        <w:t>Veamos como se realizan las operaciones típicas:</w:t>
      </w:r>
    </w:p>
    <w:p w:rsidR="00F409C2" w:rsidRPr="00F409C2" w:rsidRDefault="00F409C2" w:rsidP="00F409C2">
      <w:pPr>
        <w:rPr>
          <w:rFonts w:ascii="Times New Roman" w:hAnsi="Times New Roman" w:cs="Times New Roman"/>
          <w:sz w:val="28"/>
          <w:szCs w:val="28"/>
          <w:lang w:val="es-ES_tradnl" w:eastAsia="es-ES_tradnl"/>
        </w:rPr>
      </w:pPr>
    </w:p>
    <w:p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Consultas:</w:t>
      </w:r>
      <w:r w:rsidRPr="00F409C2">
        <w:rPr>
          <w:rFonts w:ascii="Times New Roman" w:hAnsi="Times New Roman" w:cs="Times New Roman"/>
          <w:sz w:val="28"/>
          <w:szCs w:val="28"/>
          <w:lang w:val="es-ES_tradnl" w:eastAsia="es-ES_tradnl"/>
        </w:rPr>
        <w:t xml:space="preserve"> la consulta es </w:t>
      </w:r>
      <w:r w:rsidRPr="00F409C2">
        <w:rPr>
          <w:rFonts w:ascii="Times New Roman" w:hAnsi="Times New Roman" w:cs="Times New Roman"/>
          <w:b/>
          <w:sz w:val="28"/>
          <w:szCs w:val="28"/>
          <w:lang w:val="es-ES_tradnl" w:eastAsia="es-ES_tradnl"/>
        </w:rPr>
        <w:t>secuencial</w:t>
      </w:r>
      <w:r w:rsidRPr="00F409C2">
        <w:rPr>
          <w:rFonts w:ascii="Times New Roman" w:hAnsi="Times New Roman" w:cs="Times New Roman"/>
          <w:sz w:val="28"/>
          <w:szCs w:val="28"/>
          <w:lang w:val="es-ES_tradnl" w:eastAsia="es-ES_tradnl"/>
        </w:rPr>
        <w:t xml:space="preserve">, para consultar un determinado registro es necesario empezar la lectura desde el primer registro, y leer secuencialmente hasta localizar el registro buscado. </w:t>
      </w:r>
    </w:p>
    <w:p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lastRenderedPageBreak/>
        <w:t>Altas:</w:t>
      </w:r>
      <w:r w:rsidRPr="00F409C2">
        <w:rPr>
          <w:rFonts w:ascii="Times New Roman" w:hAnsi="Times New Roman" w:cs="Times New Roman"/>
          <w:sz w:val="28"/>
          <w:szCs w:val="28"/>
          <w:lang w:val="es-ES_tradnl" w:eastAsia="es-ES_tradnl"/>
        </w:rPr>
        <w:t xml:space="preserve"> sólo se permite añadir datos al final del fichero.</w:t>
      </w:r>
    </w:p>
    <w:p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Bajas:</w:t>
      </w:r>
      <w:r w:rsidRPr="00F409C2">
        <w:rPr>
          <w:rFonts w:ascii="Times New Roman" w:hAnsi="Times New Roman" w:cs="Times New Roman"/>
          <w:sz w:val="28"/>
          <w:szCs w:val="28"/>
          <w:lang w:val="es-ES_tradnl" w:eastAsia="es-ES_tradnl"/>
        </w:rPr>
        <w:t xml:space="preserve"> para dar de baja un registro se leen todos los registros uno a uno y se escriben en un fichero auxiliar, salvo el que deseamos dar de baja. Luego se borra el fichero y se renombre el auxiliar. </w:t>
      </w:r>
    </w:p>
    <w:p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Modificaciones:</w:t>
      </w:r>
      <w:r w:rsidRPr="00F409C2">
        <w:rPr>
          <w:rFonts w:ascii="Times New Roman" w:hAnsi="Times New Roman" w:cs="Times New Roman"/>
          <w:sz w:val="28"/>
          <w:szCs w:val="28"/>
          <w:lang w:val="es-ES_tradnl" w:eastAsia="es-ES_tradnl"/>
        </w:rPr>
        <w:t xml:space="preserve"> El proceso es similar a las bajas, en este caso el registro se modifica.</w:t>
      </w:r>
    </w:p>
    <w:p w:rsidR="00F409C2" w:rsidRPr="00F409C2" w:rsidRDefault="00F409C2" w:rsidP="00F409C2">
      <w:pPr>
        <w:rPr>
          <w:rFonts w:ascii="Times New Roman" w:hAnsi="Times New Roman" w:cs="Times New Roman"/>
          <w:sz w:val="28"/>
          <w:szCs w:val="28"/>
          <w:lang w:val="es-ES_tradnl"/>
        </w:rPr>
      </w:pPr>
    </w:p>
    <w:p w:rsidR="00F409C2" w:rsidRPr="00F409C2" w:rsidRDefault="00F409C2" w:rsidP="00F409C2">
      <w:pPr>
        <w:rPr>
          <w:rFonts w:ascii="Times New Roman" w:hAnsi="Times New Roman" w:cs="Times New Roman"/>
          <w:sz w:val="28"/>
          <w:szCs w:val="28"/>
        </w:rPr>
      </w:pPr>
      <w:r w:rsidRPr="00F409C2">
        <w:rPr>
          <w:rFonts w:ascii="Times New Roman" w:hAnsi="Times New Roman" w:cs="Times New Roman"/>
          <w:b/>
          <w:sz w:val="28"/>
          <w:szCs w:val="28"/>
          <w:lang w:val="es-ES_tradnl"/>
        </w:rPr>
        <w:t>VENTAJA</w:t>
      </w:r>
      <w:r w:rsidRPr="00F409C2">
        <w:rPr>
          <w:rFonts w:ascii="Times New Roman" w:hAnsi="Times New Roman" w:cs="Times New Roman"/>
          <w:sz w:val="28"/>
          <w:szCs w:val="28"/>
          <w:lang w:val="es-ES_tradnl"/>
        </w:rPr>
        <w:t xml:space="preserve">: </w:t>
      </w:r>
      <w:r w:rsidRPr="00F409C2">
        <w:rPr>
          <w:rFonts w:ascii="Times New Roman" w:hAnsi="Times New Roman" w:cs="Times New Roman"/>
          <w:sz w:val="28"/>
          <w:szCs w:val="28"/>
        </w:rPr>
        <w:t xml:space="preserve">se utilizan en aplicaciones de proceso por lotes. Rápido acceso a los registros cuando se accede a ellos de forma secuencial. No se crean huecos, aprovechan mejor el espacio. </w:t>
      </w:r>
    </w:p>
    <w:p w:rsidR="00F409C2" w:rsidRPr="00F409C2" w:rsidRDefault="00F409C2" w:rsidP="00F409C2">
      <w:pPr>
        <w:rPr>
          <w:rFonts w:ascii="Times New Roman" w:hAnsi="Times New Roman" w:cs="Times New Roman"/>
          <w:sz w:val="28"/>
          <w:szCs w:val="28"/>
        </w:rPr>
      </w:pPr>
    </w:p>
    <w:p w:rsidR="00F409C2" w:rsidRPr="00F409C2" w:rsidRDefault="00F409C2" w:rsidP="00F409C2">
      <w:pPr>
        <w:rPr>
          <w:rFonts w:ascii="Times New Roman" w:hAnsi="Times New Roman" w:cs="Times New Roman"/>
          <w:sz w:val="28"/>
          <w:szCs w:val="28"/>
        </w:rPr>
      </w:pPr>
      <w:r w:rsidRPr="00F409C2">
        <w:rPr>
          <w:rFonts w:ascii="Times New Roman" w:hAnsi="Times New Roman" w:cs="Times New Roman"/>
          <w:b/>
          <w:sz w:val="28"/>
          <w:szCs w:val="28"/>
        </w:rPr>
        <w:t>DESVENTAJA</w:t>
      </w:r>
      <w:r w:rsidRPr="00F409C2">
        <w:rPr>
          <w:rFonts w:ascii="Times New Roman" w:hAnsi="Times New Roman" w:cs="Times New Roman"/>
          <w:sz w:val="28"/>
          <w:szCs w:val="28"/>
        </w:rPr>
        <w:t xml:space="preserve">: NO se puede acceder directamente a un registro determinado, hay que leer antes todos los anteriores; es decir, no soporta acceso aleatorio. A la hora de actualizar se deben reescribir. </w:t>
      </w:r>
    </w:p>
    <w:p w:rsidR="00BC7531" w:rsidRDefault="00BC7531" w:rsidP="001531B7">
      <w:pPr>
        <w:pStyle w:val="LParrafosCapitulos"/>
      </w:pPr>
    </w:p>
    <w:p w:rsidR="000D0B2B" w:rsidRDefault="000D0B2B" w:rsidP="000D0B2B">
      <w:pPr>
        <w:pStyle w:val="LTtuloSegundoNivel"/>
      </w:pPr>
      <w:bookmarkStart w:id="20" w:name="_Toc447807277"/>
      <w:bookmarkStart w:id="21" w:name="_Toc524695440"/>
      <w:r w:rsidRPr="000D0B2B">
        <w:t>1.5.</w:t>
      </w:r>
      <w:r>
        <w:t>2</w:t>
      </w:r>
      <w:r w:rsidRPr="000D0B2B">
        <w:t xml:space="preserve">. </w:t>
      </w:r>
      <w:r>
        <w:t>Operaciones sobre ficheros aleatorios.</w:t>
      </w:r>
      <w:bookmarkEnd w:id="20"/>
      <w:bookmarkEnd w:id="21"/>
      <w:r>
        <w:tab/>
      </w:r>
    </w:p>
    <w:p w:rsidR="000C642B" w:rsidRDefault="000C642B" w:rsidP="000C642B">
      <w:pPr>
        <w:pStyle w:val="LParrafosCapitulos"/>
      </w:pPr>
    </w:p>
    <w:p w:rsidR="00E818F9" w:rsidRDefault="000C642B" w:rsidP="000C642B">
      <w:pPr>
        <w:pStyle w:val="LParrafosCapitulos"/>
        <w:rPr>
          <w:sz w:val="28"/>
        </w:rPr>
      </w:pPr>
      <w:r w:rsidRPr="00E818F9">
        <w:rPr>
          <w:sz w:val="28"/>
        </w:rPr>
        <w:t xml:space="preserve">Las operaciones en ficheros aleatorios son las vistas </w:t>
      </w:r>
      <w:proofErr w:type="gramStart"/>
      <w:r w:rsidRPr="00E818F9">
        <w:rPr>
          <w:sz w:val="28"/>
        </w:rPr>
        <w:t>anteriormente</w:t>
      </w:r>
      <w:proofErr w:type="gramEnd"/>
      <w:r w:rsidRPr="00E818F9">
        <w:rPr>
          <w:sz w:val="28"/>
        </w:rPr>
        <w:t xml:space="preserve"> pero teniendo en cuenta que para acceder a un registro hay que localizar la posición o dirección donde se encuentra. </w:t>
      </w:r>
    </w:p>
    <w:p w:rsidR="00E818F9" w:rsidRPr="00E818F9" w:rsidRDefault="000C642B" w:rsidP="000C642B">
      <w:pPr>
        <w:pStyle w:val="LParrafosCapitulos"/>
        <w:rPr>
          <w:sz w:val="28"/>
        </w:rPr>
      </w:pPr>
      <w:r w:rsidRPr="00E818F9">
        <w:rPr>
          <w:sz w:val="28"/>
        </w:rPr>
        <w:t xml:space="preserve">Normalmente para posicionarnos en un registro </w:t>
      </w:r>
      <w:r w:rsidRPr="00F409C2">
        <w:rPr>
          <w:b/>
          <w:sz w:val="28"/>
        </w:rPr>
        <w:t>es necesario aplicar una función de conversión que usualmente tiene que ver con el tamaño del registro y con la clave del mismo</w:t>
      </w:r>
      <w:r w:rsidRPr="00E818F9">
        <w:rPr>
          <w:sz w:val="28"/>
        </w:rPr>
        <w:t xml:space="preserve"> (la clave es el campo o campos que identifica de forma unívoca a un registro). </w:t>
      </w:r>
    </w:p>
    <w:p w:rsidR="00E818F9" w:rsidRDefault="00E818F9" w:rsidP="000C642B">
      <w:pPr>
        <w:pStyle w:val="LParrafosCapitulos"/>
      </w:pPr>
    </w:p>
    <w:p w:rsidR="000C642B" w:rsidRDefault="000C642B" w:rsidP="000C642B">
      <w:pPr>
        <w:pStyle w:val="LParrafosCapitulos"/>
        <w:rPr>
          <w:sz w:val="28"/>
        </w:rPr>
      </w:pPr>
      <w:r w:rsidRPr="001E0981">
        <w:rPr>
          <w:sz w:val="28"/>
        </w:rPr>
        <w:t xml:space="preserve">Puede ocurrir que al aplicar la función al campo clave nos devuelva una posición ocupada por otro registro, en ese caso habría que buscar una nueva posición libre en el fichero para ubicar dicho registro o utilizar una </w:t>
      </w:r>
      <w:r w:rsidRPr="001E0981">
        <w:rPr>
          <w:b/>
          <w:sz w:val="28"/>
        </w:rPr>
        <w:t xml:space="preserve">zona de excedentes </w:t>
      </w:r>
      <w:r w:rsidRPr="001E0981">
        <w:rPr>
          <w:sz w:val="28"/>
        </w:rPr>
        <w:t>dentro del mismo para ir ubicando estos registros.</w:t>
      </w:r>
    </w:p>
    <w:p w:rsidR="001E0981" w:rsidRPr="001E0981" w:rsidRDefault="001E0981" w:rsidP="000C642B">
      <w:pPr>
        <w:pStyle w:val="LParrafosCapitulos"/>
        <w:rPr>
          <w:sz w:val="28"/>
        </w:rPr>
      </w:pPr>
    </w:p>
    <w:p w:rsidR="000C642B" w:rsidRPr="00F409C2" w:rsidRDefault="000C642B" w:rsidP="000C642B">
      <w:pPr>
        <w:pStyle w:val="LParrafosCapitulos"/>
        <w:rPr>
          <w:sz w:val="28"/>
          <w:szCs w:val="28"/>
        </w:rPr>
      </w:pPr>
      <w:r w:rsidRPr="00F409C2">
        <w:rPr>
          <w:sz w:val="28"/>
          <w:szCs w:val="28"/>
        </w:rPr>
        <w:t>Veamos como se realizan las operaciones típicas:</w:t>
      </w:r>
    </w:p>
    <w:p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Consultas:</w:t>
      </w:r>
      <w:r w:rsidRPr="00F409C2">
        <w:rPr>
          <w:rFonts w:ascii="Times New Roman" w:hAnsi="Times New Roman" w:cs="Times New Roman"/>
          <w:sz w:val="28"/>
          <w:szCs w:val="28"/>
          <w:lang w:val="es-ES_tradnl" w:eastAsia="es-ES_tradnl"/>
        </w:rPr>
        <w:t xml:space="preserve"> se necesita saber la clave y aplicar la función de conversión para obtener la dirección y leer el registro ubicado en esa posición.</w:t>
      </w:r>
    </w:p>
    <w:p w:rsidR="00F409C2" w:rsidRPr="00F409C2" w:rsidRDefault="00F409C2" w:rsidP="00F409C2">
      <w:pPr>
        <w:ind w:left="720"/>
        <w:rPr>
          <w:rFonts w:ascii="Times New Roman" w:hAnsi="Times New Roman" w:cs="Times New Roman"/>
          <w:sz w:val="28"/>
          <w:szCs w:val="28"/>
          <w:lang w:val="es-ES_tradnl" w:eastAsia="es-ES_tradnl"/>
        </w:rPr>
      </w:pPr>
    </w:p>
    <w:p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 xml:space="preserve">Altas: </w:t>
      </w:r>
      <w:r w:rsidRPr="00F409C2">
        <w:rPr>
          <w:rFonts w:ascii="Times New Roman" w:hAnsi="Times New Roman" w:cs="Times New Roman"/>
          <w:sz w:val="28"/>
          <w:szCs w:val="28"/>
          <w:lang w:val="es-ES_tradnl" w:eastAsia="es-ES_tradnl"/>
        </w:rPr>
        <w:t xml:space="preserve">para insertar un registro necesitamos saber su clave, aplicar la función de conversión a la clave, obtener así la dirección y escribir el registro en la posición devuelta. Si la posición está ocupada por otro el registro se insertaría en la zona de </w:t>
      </w:r>
      <w:r w:rsidRPr="00F409C2">
        <w:rPr>
          <w:rFonts w:ascii="Times New Roman" w:hAnsi="Times New Roman" w:cs="Times New Roman"/>
          <w:b/>
          <w:sz w:val="28"/>
          <w:szCs w:val="28"/>
          <w:lang w:val="es-ES_tradnl" w:eastAsia="es-ES_tradnl"/>
        </w:rPr>
        <w:t>excedentes</w:t>
      </w:r>
      <w:r w:rsidRPr="00F409C2">
        <w:rPr>
          <w:rFonts w:ascii="Times New Roman" w:hAnsi="Times New Roman" w:cs="Times New Roman"/>
          <w:sz w:val="28"/>
          <w:szCs w:val="28"/>
          <w:lang w:val="es-ES_tradnl" w:eastAsia="es-ES_tradnl"/>
        </w:rPr>
        <w:t>.</w:t>
      </w:r>
    </w:p>
    <w:p w:rsidR="00F409C2" w:rsidRPr="00F409C2" w:rsidRDefault="00F409C2" w:rsidP="00F409C2">
      <w:pPr>
        <w:ind w:left="720"/>
        <w:rPr>
          <w:rFonts w:ascii="Times New Roman" w:hAnsi="Times New Roman" w:cs="Times New Roman"/>
          <w:sz w:val="28"/>
          <w:szCs w:val="28"/>
          <w:lang w:val="es-ES_tradnl" w:eastAsia="es-ES_tradnl"/>
        </w:rPr>
      </w:pPr>
    </w:p>
    <w:p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Bajas:</w:t>
      </w:r>
      <w:r w:rsidRPr="00F409C2">
        <w:rPr>
          <w:rFonts w:ascii="Times New Roman" w:hAnsi="Times New Roman" w:cs="Times New Roman"/>
          <w:sz w:val="28"/>
          <w:szCs w:val="28"/>
          <w:lang w:val="es-ES_tradnl" w:eastAsia="es-ES_tradnl"/>
        </w:rPr>
        <w:t xml:space="preserve"> las bajas suelen realizarse de forma lógica, es decir, se suele utilizar un campo del registro a modo de switch que tenga el valor 1 cuando el registro exista y le damos el valor 0 para darle de baja, físicamente el registro no </w:t>
      </w:r>
      <w:r w:rsidRPr="00F409C2">
        <w:rPr>
          <w:rFonts w:ascii="Times New Roman" w:hAnsi="Times New Roman" w:cs="Times New Roman"/>
          <w:sz w:val="28"/>
          <w:szCs w:val="28"/>
          <w:lang w:val="es-ES_tradnl" w:eastAsia="es-ES_tradnl"/>
        </w:rPr>
        <w:lastRenderedPageBreak/>
        <w:t>desaparece del disco. Habría que localizar el registro a dar de baja a partir de su campo clave y reescribir en este campo el valor 0.</w:t>
      </w:r>
    </w:p>
    <w:p w:rsidR="00F409C2" w:rsidRPr="00F409C2" w:rsidRDefault="00F409C2" w:rsidP="00F122DA">
      <w:pPr>
        <w:numPr>
          <w:ilvl w:val="0"/>
          <w:numId w:val="7"/>
        </w:numPr>
        <w:jc w:val="both"/>
        <w:rPr>
          <w:rFonts w:ascii="Times New Roman" w:hAnsi="Times New Roman" w:cs="Times New Roman"/>
          <w:sz w:val="28"/>
          <w:szCs w:val="28"/>
          <w:lang w:val="es-ES_tradnl" w:eastAsia="es-ES_tradnl"/>
        </w:rPr>
      </w:pPr>
      <w:r w:rsidRPr="00F409C2">
        <w:rPr>
          <w:rFonts w:ascii="Times New Roman" w:hAnsi="Times New Roman" w:cs="Times New Roman"/>
          <w:b/>
          <w:sz w:val="28"/>
          <w:szCs w:val="28"/>
          <w:lang w:val="es-ES_tradnl" w:eastAsia="es-ES_tradnl"/>
        </w:rPr>
        <w:t>Modificaciones:</w:t>
      </w:r>
      <w:r w:rsidRPr="00F409C2">
        <w:rPr>
          <w:rFonts w:ascii="Times New Roman" w:hAnsi="Times New Roman" w:cs="Times New Roman"/>
          <w:sz w:val="28"/>
          <w:szCs w:val="28"/>
          <w:lang w:val="es-ES_tradnl" w:eastAsia="es-ES_tradnl"/>
        </w:rPr>
        <w:t xml:space="preserve"> Se hace como en los anteriores casos, se localiza el registro con la clave y la función de conversión, se modifican los datos y se reescriben en esa posición.</w:t>
      </w:r>
    </w:p>
    <w:p w:rsidR="00136975" w:rsidRPr="00F409C2" w:rsidRDefault="00136975" w:rsidP="000C642B">
      <w:pPr>
        <w:pStyle w:val="LParrafosCapitulos"/>
      </w:pPr>
    </w:p>
    <w:p w:rsidR="00F409C2" w:rsidRPr="00F409C2" w:rsidRDefault="00F409C2" w:rsidP="00F409C2">
      <w:pPr>
        <w:rPr>
          <w:rFonts w:ascii="Times New Roman" w:hAnsi="Times New Roman" w:cs="Times New Roman"/>
          <w:sz w:val="32"/>
        </w:rPr>
      </w:pPr>
      <w:bookmarkStart w:id="22" w:name="_Toc447807278"/>
      <w:bookmarkEnd w:id="22"/>
      <w:r w:rsidRPr="00F409C2">
        <w:rPr>
          <w:rFonts w:ascii="Times New Roman" w:hAnsi="Times New Roman" w:cs="Times New Roman"/>
          <w:b/>
          <w:sz w:val="32"/>
        </w:rPr>
        <w:t>VENTAJAS</w:t>
      </w:r>
      <w:r w:rsidRPr="00F409C2">
        <w:rPr>
          <w:rFonts w:ascii="Times New Roman" w:hAnsi="Times New Roman" w:cs="Times New Roman"/>
          <w:sz w:val="32"/>
        </w:rPr>
        <w:t>:</w:t>
      </w:r>
      <w:r w:rsidRPr="00F409C2">
        <w:rPr>
          <w:rFonts w:ascii="Times New Roman" w:hAnsi="Times New Roman" w:cs="Times New Roman"/>
          <w:sz w:val="44"/>
        </w:rPr>
        <w:t xml:space="preserve"> </w:t>
      </w:r>
      <w:r w:rsidRPr="00F409C2">
        <w:rPr>
          <w:rFonts w:ascii="Times New Roman" w:hAnsi="Times New Roman" w:cs="Times New Roman"/>
          <w:sz w:val="32"/>
        </w:rPr>
        <w:t>el rápido acceso a una posición determinada para leer o escribir un registro.</w:t>
      </w:r>
    </w:p>
    <w:p w:rsidR="00F409C2" w:rsidRPr="00F409C2" w:rsidRDefault="00F409C2" w:rsidP="00F409C2">
      <w:pPr>
        <w:rPr>
          <w:rFonts w:ascii="Times New Roman" w:hAnsi="Times New Roman" w:cs="Times New Roman"/>
          <w:sz w:val="32"/>
        </w:rPr>
      </w:pPr>
    </w:p>
    <w:p w:rsidR="00F409C2" w:rsidRPr="00F409C2" w:rsidRDefault="00F409C2" w:rsidP="00F409C2">
      <w:pPr>
        <w:rPr>
          <w:rFonts w:ascii="Times New Roman" w:hAnsi="Times New Roman" w:cs="Times New Roman"/>
          <w:sz w:val="32"/>
        </w:rPr>
      </w:pPr>
      <w:r w:rsidRPr="00F409C2">
        <w:rPr>
          <w:rFonts w:ascii="Times New Roman" w:hAnsi="Times New Roman" w:cs="Times New Roman"/>
          <w:b/>
          <w:sz w:val="32"/>
        </w:rPr>
        <w:t>INCONVENIENTES</w:t>
      </w:r>
      <w:r w:rsidRPr="00F409C2">
        <w:rPr>
          <w:rFonts w:ascii="Times New Roman" w:hAnsi="Times New Roman" w:cs="Times New Roman"/>
          <w:sz w:val="32"/>
        </w:rPr>
        <w:t>: Encontrar una función de conversión que no provoque duplicados. Se desaprovecha mucho espacio por los huecos que se generan.</w:t>
      </w:r>
    </w:p>
    <w:p w:rsidR="00F409C2" w:rsidRPr="00F409C2" w:rsidRDefault="00F409C2" w:rsidP="00F409C2">
      <w:pPr>
        <w:rPr>
          <w:rFonts w:ascii="Times New Roman" w:hAnsi="Times New Roman" w:cs="Times New Roman"/>
        </w:rPr>
      </w:pPr>
    </w:p>
    <w:p w:rsidR="00EB3521" w:rsidRDefault="00EB3521" w:rsidP="000D0B2B">
      <w:pPr>
        <w:pStyle w:val="LTituloPrimerNivel"/>
      </w:pPr>
    </w:p>
    <w:p w:rsidR="004A0D29" w:rsidRDefault="004A0D29" w:rsidP="000D0B2B">
      <w:pPr>
        <w:pStyle w:val="LTituloPrimerNivel"/>
      </w:pPr>
      <w:bookmarkStart w:id="23" w:name="_GoBack"/>
      <w:bookmarkEnd w:id="23"/>
    </w:p>
    <w:sectPr w:rsidR="004A0D29" w:rsidSect="00D947E9">
      <w:headerReference w:type="even" r:id="rId10"/>
      <w:headerReference w:type="default" r:id="rId11"/>
      <w:footerReference w:type="even" r:id="rId12"/>
      <w:footerReference w:type="default" r:id="rId13"/>
      <w:endnotePr>
        <w:numFmt w:val="decimal"/>
      </w:endnotePr>
      <w:pgSz w:w="11907" w:h="16840" w:code="9"/>
      <w:pgMar w:top="760" w:right="1134" w:bottom="851" w:left="1276" w:header="765" w:footer="709"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3DC" w:rsidRDefault="000D23DC">
      <w:pPr>
        <w:spacing w:line="20" w:lineRule="exact"/>
      </w:pPr>
    </w:p>
  </w:endnote>
  <w:endnote w:type="continuationSeparator" w:id="0">
    <w:p w:rsidR="000D23DC" w:rsidRDefault="000D23DC">
      <w:r>
        <w:t xml:space="preserve"> </w:t>
      </w:r>
    </w:p>
  </w:endnote>
  <w:endnote w:type="continuationNotice" w:id="1">
    <w:p w:rsidR="000D23DC" w:rsidRDefault="000D23D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043" w:rsidRDefault="005E0043" w:rsidP="009F0B68">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043" w:rsidRDefault="005E0043">
    <w:pPr>
      <w:pStyle w:val="Piedepgina"/>
      <w:ind w:right="360" w:firstLine="36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3DC" w:rsidRDefault="000D23DC">
      <w:r>
        <w:separator/>
      </w:r>
    </w:p>
  </w:footnote>
  <w:footnote w:type="continuationSeparator" w:id="0">
    <w:p w:rsidR="000D23DC" w:rsidRDefault="000D23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043" w:rsidRDefault="005E0043" w:rsidP="006D688D">
    <w:pPr>
      <w:pStyle w:val="Encabezado"/>
      <w:pBdr>
        <w:bottom w:val="single" w:sz="4" w:space="1" w:color="auto"/>
      </w:pBdr>
      <w:rPr>
        <w:b/>
        <w:sz w:val="18"/>
        <w:szCs w:val="18"/>
      </w:rPr>
    </w:pPr>
    <w:r w:rsidRPr="006D688D">
      <w:rPr>
        <w:rFonts w:ascii="Arial" w:hAnsi="Arial" w:cs="Arial"/>
        <w:b/>
        <w:sz w:val="20"/>
      </w:rPr>
      <w:fldChar w:fldCharType="begin"/>
    </w:r>
    <w:r w:rsidRPr="006D688D">
      <w:rPr>
        <w:rFonts w:ascii="Arial" w:hAnsi="Arial" w:cs="Arial"/>
        <w:b/>
        <w:sz w:val="20"/>
      </w:rPr>
      <w:instrText xml:space="preserve"> PAGE   \* MERGEFORMAT </w:instrText>
    </w:r>
    <w:r w:rsidRPr="006D688D">
      <w:rPr>
        <w:rFonts w:ascii="Arial" w:hAnsi="Arial" w:cs="Arial"/>
        <w:b/>
        <w:sz w:val="20"/>
      </w:rPr>
      <w:fldChar w:fldCharType="separate"/>
    </w:r>
    <w:r w:rsidR="00DB0B4E">
      <w:rPr>
        <w:rFonts w:ascii="Arial" w:hAnsi="Arial" w:cs="Arial"/>
        <w:b/>
        <w:noProof/>
        <w:sz w:val="20"/>
      </w:rPr>
      <w:t>8</w:t>
    </w:r>
    <w:r w:rsidRPr="006D688D">
      <w:rPr>
        <w:rFonts w:ascii="Arial" w:hAnsi="Arial" w:cs="Arial"/>
        <w:b/>
        <w:sz w:val="20"/>
      </w:rPr>
      <w:fldChar w:fldCharType="end"/>
    </w:r>
    <w:r w:rsidRPr="004C307F">
      <w:rPr>
        <w:rStyle w:val="Nmerodepgina"/>
        <w:szCs w:val="18"/>
      </w:rPr>
      <w:t xml:space="preserve"> </w:t>
    </w:r>
    <w:sdt>
      <w:sdtPr>
        <w:rPr>
          <w:sz w:val="18"/>
          <w:szCs w:val="18"/>
        </w:rPr>
        <w:id w:val="320005919"/>
        <w:docPartObj>
          <w:docPartGallery w:val="Page Numbers (Top of Page)"/>
          <w:docPartUnique/>
        </w:docPartObj>
      </w:sdtPr>
      <w:sdtEndPr>
        <w:rPr>
          <w:b/>
        </w:rPr>
      </w:sdtEndPr>
      <w:sdtContent>
        <w:r>
          <w:rPr>
            <w:sz w:val="18"/>
            <w:szCs w:val="18"/>
          </w:rPr>
          <w:t xml:space="preserve">     </w:t>
        </w:r>
        <w:r>
          <w:rPr>
            <w:rFonts w:ascii="Arial" w:hAnsi="Arial" w:cs="Arial"/>
            <w:sz w:val="18"/>
            <w:szCs w:val="18"/>
          </w:rPr>
          <w:t>Manejo de ficheros</w:t>
        </w:r>
      </w:sdtContent>
    </w:sdt>
  </w:p>
  <w:p w:rsidR="005E0043" w:rsidRPr="00887598" w:rsidRDefault="005E0043" w:rsidP="009B112E">
    <w:pPr>
      <w:pStyle w:val="Encabezado"/>
      <w:rPr>
        <w:rFonts w:ascii="Arial" w:hAnsi="Arial" w:cs="Arial"/>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52727"/>
      <w:docPartObj>
        <w:docPartGallery w:val="Page Numbers (Top of Page)"/>
        <w:docPartUnique/>
      </w:docPartObj>
    </w:sdtPr>
    <w:sdtEndPr>
      <w:rPr>
        <w:b/>
      </w:rPr>
    </w:sdtEndPr>
    <w:sdtContent>
      <w:p w:rsidR="005E0043" w:rsidRDefault="005E0043" w:rsidP="008D2476">
        <w:pPr>
          <w:pStyle w:val="Encabezado"/>
          <w:pBdr>
            <w:bottom w:val="single" w:sz="4" w:space="1" w:color="auto"/>
          </w:pBdr>
          <w:jc w:val="center"/>
        </w:pPr>
        <w:r w:rsidRPr="004C307F">
          <w:t xml:space="preserve">                                    </w:t>
        </w:r>
        <w:r>
          <w:t xml:space="preserve">                                                                       Capítulo 1. </w:t>
        </w:r>
        <w:r w:rsidRPr="004C307F">
          <w:t xml:space="preserve"> </w:t>
        </w:r>
        <w:r>
          <w:rPr>
            <w:rFonts w:ascii="Arial" w:hAnsi="Arial" w:cs="Arial"/>
            <w:sz w:val="18"/>
            <w:szCs w:val="18"/>
          </w:rPr>
          <w:t xml:space="preserve">Manejo de Ficheros   </w:t>
        </w:r>
        <w:r>
          <w:rPr>
            <w:rFonts w:ascii="Arial" w:hAnsi="Arial" w:cs="Arial"/>
            <w:b/>
            <w:sz w:val="18"/>
            <w:szCs w:val="18"/>
          </w:rPr>
          <w:t xml:space="preserve"> </w:t>
        </w:r>
        <w:r w:rsidRPr="006D688D">
          <w:rPr>
            <w:rFonts w:ascii="Arial" w:hAnsi="Arial" w:cs="Arial"/>
            <w:b/>
            <w:sz w:val="20"/>
          </w:rPr>
          <w:fldChar w:fldCharType="begin"/>
        </w:r>
        <w:r w:rsidRPr="006D688D">
          <w:rPr>
            <w:rFonts w:ascii="Arial" w:hAnsi="Arial" w:cs="Arial"/>
            <w:b/>
            <w:sz w:val="20"/>
          </w:rPr>
          <w:instrText xml:space="preserve"> PAGE   \* MERGEFORMAT </w:instrText>
        </w:r>
        <w:r w:rsidRPr="006D688D">
          <w:rPr>
            <w:rFonts w:ascii="Arial" w:hAnsi="Arial" w:cs="Arial"/>
            <w:b/>
            <w:sz w:val="20"/>
          </w:rPr>
          <w:fldChar w:fldCharType="separate"/>
        </w:r>
        <w:r w:rsidR="00DB0B4E">
          <w:rPr>
            <w:rFonts w:ascii="Arial" w:hAnsi="Arial" w:cs="Arial"/>
            <w:b/>
            <w:noProof/>
            <w:sz w:val="20"/>
          </w:rPr>
          <w:t>7</w:t>
        </w:r>
        <w:r w:rsidRPr="006D688D">
          <w:rPr>
            <w:rFonts w:ascii="Arial" w:hAnsi="Arial" w:cs="Arial"/>
            <w:b/>
            <w:sz w:val="20"/>
          </w:rPr>
          <w:fldChar w:fldCharType="end"/>
        </w:r>
      </w:p>
    </w:sdtContent>
  </w:sdt>
  <w:p w:rsidR="005E0043" w:rsidRPr="00887598" w:rsidRDefault="005E0043" w:rsidP="004C307F">
    <w:pPr>
      <w:pStyle w:val="Encabezado"/>
      <w:ind w:left="-142" w:right="360"/>
      <w:jc w:val="center"/>
      <w:rPr>
        <w:rStyle w:val="Nmerodepgina"/>
        <w:rFonts w:ascii="Arial" w:hAnsi="Arial" w:cs="Arial"/>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Bullet1"/>
      <w:lvlText w:val="*"/>
      <w:lvlJc w:val="left"/>
    </w:lvl>
  </w:abstractNum>
  <w:abstractNum w:abstractNumId="1" w15:restartNumberingAfterBreak="0">
    <w:nsid w:val="02F47E1C"/>
    <w:multiLevelType w:val="hybridMultilevel"/>
    <w:tmpl w:val="B31A95C4"/>
    <w:lvl w:ilvl="0" w:tplc="14CADE48">
      <w:start w:val="1"/>
      <w:numFmt w:val="bullet"/>
      <w:lvlText w:val="-"/>
      <w:lvlJc w:val="left"/>
      <w:pPr>
        <w:ind w:left="360" w:hanging="360"/>
      </w:pPr>
      <w:rPr>
        <w:rFonts w:ascii="Helvetica" w:hAnsi="Helvetic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34135F8"/>
    <w:multiLevelType w:val="hybridMultilevel"/>
    <w:tmpl w:val="774E624A"/>
    <w:lvl w:ilvl="0" w:tplc="14CADE48">
      <w:start w:val="1"/>
      <w:numFmt w:val="bullet"/>
      <w:lvlText w:val="-"/>
      <w:lvlJc w:val="left"/>
      <w:pPr>
        <w:ind w:left="760" w:hanging="360"/>
      </w:pPr>
      <w:rPr>
        <w:rFonts w:ascii="Helvetica" w:hAnsi="Helvetica"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3" w15:restartNumberingAfterBreak="0">
    <w:nsid w:val="2C1F69A6"/>
    <w:multiLevelType w:val="hybridMultilevel"/>
    <w:tmpl w:val="5666DD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44CF02CA"/>
    <w:multiLevelType w:val="hybridMultilevel"/>
    <w:tmpl w:val="4DA66440"/>
    <w:lvl w:ilvl="0" w:tplc="C930C580">
      <w:start w:val="1"/>
      <w:numFmt w:val="bullet"/>
      <w:pStyle w:val="LVietas"/>
      <w:lvlText w:val=""/>
      <w:lvlJc w:val="left"/>
      <w:pPr>
        <w:tabs>
          <w:tab w:val="num" w:pos="1004"/>
        </w:tabs>
        <w:ind w:left="1004" w:hanging="360"/>
      </w:pPr>
      <w:rPr>
        <w:rFonts w:ascii="Wingdings" w:hAnsi="Wingdings"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4F2039C9"/>
    <w:multiLevelType w:val="hybridMultilevel"/>
    <w:tmpl w:val="15105F1E"/>
    <w:lvl w:ilvl="0" w:tplc="14CADE48">
      <w:start w:val="1"/>
      <w:numFmt w:val="bullet"/>
      <w:lvlText w:val="-"/>
      <w:lvlJc w:val="left"/>
      <w:pPr>
        <w:ind w:left="1179" w:hanging="360"/>
      </w:pPr>
      <w:rPr>
        <w:rFonts w:ascii="Helvetica" w:hAnsi="Helvetica" w:hint="default"/>
      </w:rPr>
    </w:lvl>
    <w:lvl w:ilvl="1" w:tplc="0C0A0003" w:tentative="1">
      <w:start w:val="1"/>
      <w:numFmt w:val="bullet"/>
      <w:lvlText w:val="o"/>
      <w:lvlJc w:val="left"/>
      <w:pPr>
        <w:ind w:left="1899" w:hanging="360"/>
      </w:pPr>
      <w:rPr>
        <w:rFonts w:ascii="Courier New" w:hAnsi="Courier New" w:cs="Courier New" w:hint="default"/>
      </w:rPr>
    </w:lvl>
    <w:lvl w:ilvl="2" w:tplc="0C0A0005" w:tentative="1">
      <w:start w:val="1"/>
      <w:numFmt w:val="bullet"/>
      <w:lvlText w:val=""/>
      <w:lvlJc w:val="left"/>
      <w:pPr>
        <w:ind w:left="2619" w:hanging="360"/>
      </w:pPr>
      <w:rPr>
        <w:rFonts w:ascii="Wingdings" w:hAnsi="Wingdings" w:hint="default"/>
      </w:rPr>
    </w:lvl>
    <w:lvl w:ilvl="3" w:tplc="0C0A0001" w:tentative="1">
      <w:start w:val="1"/>
      <w:numFmt w:val="bullet"/>
      <w:lvlText w:val=""/>
      <w:lvlJc w:val="left"/>
      <w:pPr>
        <w:ind w:left="3339" w:hanging="360"/>
      </w:pPr>
      <w:rPr>
        <w:rFonts w:ascii="Symbol" w:hAnsi="Symbol" w:hint="default"/>
      </w:rPr>
    </w:lvl>
    <w:lvl w:ilvl="4" w:tplc="0C0A0003" w:tentative="1">
      <w:start w:val="1"/>
      <w:numFmt w:val="bullet"/>
      <w:lvlText w:val="o"/>
      <w:lvlJc w:val="left"/>
      <w:pPr>
        <w:ind w:left="4059" w:hanging="360"/>
      </w:pPr>
      <w:rPr>
        <w:rFonts w:ascii="Courier New" w:hAnsi="Courier New" w:cs="Courier New" w:hint="default"/>
      </w:rPr>
    </w:lvl>
    <w:lvl w:ilvl="5" w:tplc="0C0A0005" w:tentative="1">
      <w:start w:val="1"/>
      <w:numFmt w:val="bullet"/>
      <w:lvlText w:val=""/>
      <w:lvlJc w:val="left"/>
      <w:pPr>
        <w:ind w:left="4779" w:hanging="360"/>
      </w:pPr>
      <w:rPr>
        <w:rFonts w:ascii="Wingdings" w:hAnsi="Wingdings" w:hint="default"/>
      </w:rPr>
    </w:lvl>
    <w:lvl w:ilvl="6" w:tplc="0C0A0001" w:tentative="1">
      <w:start w:val="1"/>
      <w:numFmt w:val="bullet"/>
      <w:lvlText w:val=""/>
      <w:lvlJc w:val="left"/>
      <w:pPr>
        <w:ind w:left="5499" w:hanging="360"/>
      </w:pPr>
      <w:rPr>
        <w:rFonts w:ascii="Symbol" w:hAnsi="Symbol" w:hint="default"/>
      </w:rPr>
    </w:lvl>
    <w:lvl w:ilvl="7" w:tplc="0C0A0003" w:tentative="1">
      <w:start w:val="1"/>
      <w:numFmt w:val="bullet"/>
      <w:lvlText w:val="o"/>
      <w:lvlJc w:val="left"/>
      <w:pPr>
        <w:ind w:left="6219" w:hanging="360"/>
      </w:pPr>
      <w:rPr>
        <w:rFonts w:ascii="Courier New" w:hAnsi="Courier New" w:cs="Courier New" w:hint="default"/>
      </w:rPr>
    </w:lvl>
    <w:lvl w:ilvl="8" w:tplc="0C0A0005" w:tentative="1">
      <w:start w:val="1"/>
      <w:numFmt w:val="bullet"/>
      <w:lvlText w:val=""/>
      <w:lvlJc w:val="left"/>
      <w:pPr>
        <w:ind w:left="6939" w:hanging="360"/>
      </w:pPr>
      <w:rPr>
        <w:rFonts w:ascii="Wingdings" w:hAnsi="Wingdings" w:hint="default"/>
      </w:rPr>
    </w:lvl>
  </w:abstractNum>
  <w:abstractNum w:abstractNumId="6" w15:restartNumberingAfterBreak="0">
    <w:nsid w:val="78AB1AB4"/>
    <w:multiLevelType w:val="hybridMultilevel"/>
    <w:tmpl w:val="53C65CD0"/>
    <w:lvl w:ilvl="0" w:tplc="14CADE48">
      <w:start w:val="1"/>
      <w:numFmt w:val="bullet"/>
      <w:lvlText w:val="-"/>
      <w:lvlJc w:val="left"/>
      <w:pPr>
        <w:ind w:left="720" w:hanging="360"/>
      </w:pPr>
      <w:rPr>
        <w:rFonts w:ascii="Helvetica" w:hAnsi="Helvetica"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lvlOverride w:ilvl="0">
      <w:lvl w:ilvl="0">
        <w:numFmt w:val="bullet"/>
        <w:pStyle w:val="Bullet1"/>
        <w:lvlText w:val=""/>
        <w:legacy w:legacy="1" w:legacySpace="0" w:legacyIndent="360"/>
        <w:lvlJc w:val="left"/>
        <w:pPr>
          <w:ind w:left="720" w:hanging="360"/>
        </w:pPr>
        <w:rPr>
          <w:rFonts w:ascii="Symbol" w:hAnsi="Symbol" w:hint="default"/>
        </w:rPr>
      </w:lvl>
    </w:lvlOverride>
  </w:num>
  <w:num w:numId="2">
    <w:abstractNumId w:val="4"/>
  </w:num>
  <w:num w:numId="3">
    <w:abstractNumId w:val="3"/>
  </w:num>
  <w:num w:numId="4">
    <w:abstractNumId w:val="1"/>
  </w:num>
  <w:num w:numId="5">
    <w:abstractNumId w:val="2"/>
  </w:num>
  <w:num w:numId="6">
    <w:abstractNumId w:val="5"/>
  </w:num>
  <w:num w:numId="7">
    <w:abstractNumId w:val="6"/>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style="mso-position-vertical-relative:line;v-text-anchor:middle" fill="f" fillcolor="none [3206]" strokecolor="none [3213]">
      <v:fill color="none [3206]" on="f"/>
      <v:stroke color="none [3213]" weight="1.5pt"/>
      <v:shadow type="perspective" color="none [1606]" opacity=".5" offset="1pt" offset2="-1pt"/>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0B"/>
    <w:rsid w:val="000009E8"/>
    <w:rsid w:val="0000286D"/>
    <w:rsid w:val="00002A6B"/>
    <w:rsid w:val="00003014"/>
    <w:rsid w:val="0000335D"/>
    <w:rsid w:val="00003F33"/>
    <w:rsid w:val="00004CC8"/>
    <w:rsid w:val="00005640"/>
    <w:rsid w:val="00005D32"/>
    <w:rsid w:val="00007EB8"/>
    <w:rsid w:val="00010093"/>
    <w:rsid w:val="00010FFC"/>
    <w:rsid w:val="000123BF"/>
    <w:rsid w:val="000128E2"/>
    <w:rsid w:val="00012F2D"/>
    <w:rsid w:val="00012F7A"/>
    <w:rsid w:val="000137D0"/>
    <w:rsid w:val="000146F1"/>
    <w:rsid w:val="00014EC2"/>
    <w:rsid w:val="00015915"/>
    <w:rsid w:val="000160B1"/>
    <w:rsid w:val="00017665"/>
    <w:rsid w:val="000209EB"/>
    <w:rsid w:val="000216BE"/>
    <w:rsid w:val="0002194A"/>
    <w:rsid w:val="0002241A"/>
    <w:rsid w:val="00022C35"/>
    <w:rsid w:val="000235DF"/>
    <w:rsid w:val="00024596"/>
    <w:rsid w:val="0002478A"/>
    <w:rsid w:val="00024A34"/>
    <w:rsid w:val="00024E70"/>
    <w:rsid w:val="000258A4"/>
    <w:rsid w:val="00025E2E"/>
    <w:rsid w:val="00030022"/>
    <w:rsid w:val="00030183"/>
    <w:rsid w:val="00030975"/>
    <w:rsid w:val="00030E48"/>
    <w:rsid w:val="00032540"/>
    <w:rsid w:val="00033171"/>
    <w:rsid w:val="00033D2C"/>
    <w:rsid w:val="00034C9B"/>
    <w:rsid w:val="00034D39"/>
    <w:rsid w:val="00035738"/>
    <w:rsid w:val="00035B2E"/>
    <w:rsid w:val="00035B67"/>
    <w:rsid w:val="00035DC5"/>
    <w:rsid w:val="00036848"/>
    <w:rsid w:val="00036899"/>
    <w:rsid w:val="00036BB2"/>
    <w:rsid w:val="0003743B"/>
    <w:rsid w:val="00037735"/>
    <w:rsid w:val="000378F1"/>
    <w:rsid w:val="00037A8C"/>
    <w:rsid w:val="00037F2A"/>
    <w:rsid w:val="00037F35"/>
    <w:rsid w:val="0004003A"/>
    <w:rsid w:val="00040102"/>
    <w:rsid w:val="00040B1F"/>
    <w:rsid w:val="00041D44"/>
    <w:rsid w:val="0004207D"/>
    <w:rsid w:val="00042BDD"/>
    <w:rsid w:val="00043CCC"/>
    <w:rsid w:val="00043FD5"/>
    <w:rsid w:val="00044AF7"/>
    <w:rsid w:val="0004579D"/>
    <w:rsid w:val="000457C0"/>
    <w:rsid w:val="00047582"/>
    <w:rsid w:val="000477DA"/>
    <w:rsid w:val="00050AE5"/>
    <w:rsid w:val="00051381"/>
    <w:rsid w:val="000516FF"/>
    <w:rsid w:val="00051990"/>
    <w:rsid w:val="00052A0F"/>
    <w:rsid w:val="000536CA"/>
    <w:rsid w:val="000537FD"/>
    <w:rsid w:val="00053928"/>
    <w:rsid w:val="00053CC9"/>
    <w:rsid w:val="00054533"/>
    <w:rsid w:val="000546FB"/>
    <w:rsid w:val="00054D71"/>
    <w:rsid w:val="000559DE"/>
    <w:rsid w:val="00056525"/>
    <w:rsid w:val="00056A9C"/>
    <w:rsid w:val="00060CEC"/>
    <w:rsid w:val="00060F8B"/>
    <w:rsid w:val="00061302"/>
    <w:rsid w:val="00061A35"/>
    <w:rsid w:val="00061BB2"/>
    <w:rsid w:val="00061D0A"/>
    <w:rsid w:val="00062F68"/>
    <w:rsid w:val="000639F9"/>
    <w:rsid w:val="000642CC"/>
    <w:rsid w:val="0006609D"/>
    <w:rsid w:val="00066A75"/>
    <w:rsid w:val="000701D4"/>
    <w:rsid w:val="00070943"/>
    <w:rsid w:val="0007167C"/>
    <w:rsid w:val="000716D8"/>
    <w:rsid w:val="000716EA"/>
    <w:rsid w:val="00071E33"/>
    <w:rsid w:val="00073679"/>
    <w:rsid w:val="0007396E"/>
    <w:rsid w:val="00073C0C"/>
    <w:rsid w:val="00074179"/>
    <w:rsid w:val="00074D7E"/>
    <w:rsid w:val="00074E70"/>
    <w:rsid w:val="00075185"/>
    <w:rsid w:val="00075673"/>
    <w:rsid w:val="00075A50"/>
    <w:rsid w:val="00076A26"/>
    <w:rsid w:val="00076B88"/>
    <w:rsid w:val="00076F4F"/>
    <w:rsid w:val="00080465"/>
    <w:rsid w:val="00080505"/>
    <w:rsid w:val="00080967"/>
    <w:rsid w:val="00081130"/>
    <w:rsid w:val="0008153F"/>
    <w:rsid w:val="000821E1"/>
    <w:rsid w:val="00083DC3"/>
    <w:rsid w:val="00083EAC"/>
    <w:rsid w:val="0008400E"/>
    <w:rsid w:val="00084188"/>
    <w:rsid w:val="000847CA"/>
    <w:rsid w:val="000853FD"/>
    <w:rsid w:val="00086DEE"/>
    <w:rsid w:val="00086E67"/>
    <w:rsid w:val="00087366"/>
    <w:rsid w:val="00087CFE"/>
    <w:rsid w:val="00087F57"/>
    <w:rsid w:val="00090754"/>
    <w:rsid w:val="00090BA8"/>
    <w:rsid w:val="000913CB"/>
    <w:rsid w:val="000918FE"/>
    <w:rsid w:val="00091F26"/>
    <w:rsid w:val="0009404D"/>
    <w:rsid w:val="000949A8"/>
    <w:rsid w:val="000949CD"/>
    <w:rsid w:val="00094B0F"/>
    <w:rsid w:val="000966A0"/>
    <w:rsid w:val="000969F2"/>
    <w:rsid w:val="00096BDE"/>
    <w:rsid w:val="00096E58"/>
    <w:rsid w:val="000A07EE"/>
    <w:rsid w:val="000A07F1"/>
    <w:rsid w:val="000A0D73"/>
    <w:rsid w:val="000A0E96"/>
    <w:rsid w:val="000A0F68"/>
    <w:rsid w:val="000A1AF7"/>
    <w:rsid w:val="000A1D7D"/>
    <w:rsid w:val="000A1ECE"/>
    <w:rsid w:val="000A1F9A"/>
    <w:rsid w:val="000A35E1"/>
    <w:rsid w:val="000A3CA4"/>
    <w:rsid w:val="000A6466"/>
    <w:rsid w:val="000A7770"/>
    <w:rsid w:val="000B131C"/>
    <w:rsid w:val="000B13B0"/>
    <w:rsid w:val="000B18A0"/>
    <w:rsid w:val="000B1A45"/>
    <w:rsid w:val="000B2285"/>
    <w:rsid w:val="000B2448"/>
    <w:rsid w:val="000B24EB"/>
    <w:rsid w:val="000B2FBE"/>
    <w:rsid w:val="000B3277"/>
    <w:rsid w:val="000B35BF"/>
    <w:rsid w:val="000B48D8"/>
    <w:rsid w:val="000B5152"/>
    <w:rsid w:val="000B51F7"/>
    <w:rsid w:val="000B5539"/>
    <w:rsid w:val="000B5DB7"/>
    <w:rsid w:val="000B6346"/>
    <w:rsid w:val="000B6454"/>
    <w:rsid w:val="000B64D8"/>
    <w:rsid w:val="000B6B91"/>
    <w:rsid w:val="000B702F"/>
    <w:rsid w:val="000B72F4"/>
    <w:rsid w:val="000B7391"/>
    <w:rsid w:val="000C0069"/>
    <w:rsid w:val="000C0728"/>
    <w:rsid w:val="000C14FE"/>
    <w:rsid w:val="000C1A2D"/>
    <w:rsid w:val="000C23CB"/>
    <w:rsid w:val="000C2774"/>
    <w:rsid w:val="000C3758"/>
    <w:rsid w:val="000C38DA"/>
    <w:rsid w:val="000C3F94"/>
    <w:rsid w:val="000C459E"/>
    <w:rsid w:val="000C47B0"/>
    <w:rsid w:val="000C642B"/>
    <w:rsid w:val="000C6BE8"/>
    <w:rsid w:val="000C7795"/>
    <w:rsid w:val="000D019C"/>
    <w:rsid w:val="000D08D6"/>
    <w:rsid w:val="000D0AF0"/>
    <w:rsid w:val="000D0B23"/>
    <w:rsid w:val="000D0B2B"/>
    <w:rsid w:val="000D0D86"/>
    <w:rsid w:val="000D0E15"/>
    <w:rsid w:val="000D1041"/>
    <w:rsid w:val="000D10EE"/>
    <w:rsid w:val="000D23DC"/>
    <w:rsid w:val="000D2564"/>
    <w:rsid w:val="000D3238"/>
    <w:rsid w:val="000D3FAE"/>
    <w:rsid w:val="000D5C29"/>
    <w:rsid w:val="000D639F"/>
    <w:rsid w:val="000D685D"/>
    <w:rsid w:val="000D6C22"/>
    <w:rsid w:val="000D7012"/>
    <w:rsid w:val="000D7CD5"/>
    <w:rsid w:val="000D7FFE"/>
    <w:rsid w:val="000E049C"/>
    <w:rsid w:val="000E0514"/>
    <w:rsid w:val="000E0891"/>
    <w:rsid w:val="000E0B62"/>
    <w:rsid w:val="000E139E"/>
    <w:rsid w:val="000E13B5"/>
    <w:rsid w:val="000E193F"/>
    <w:rsid w:val="000E2327"/>
    <w:rsid w:val="000E2C27"/>
    <w:rsid w:val="000E3FF6"/>
    <w:rsid w:val="000E400B"/>
    <w:rsid w:val="000E42E1"/>
    <w:rsid w:val="000E4F85"/>
    <w:rsid w:val="000E5E52"/>
    <w:rsid w:val="000E5EDB"/>
    <w:rsid w:val="000E5F90"/>
    <w:rsid w:val="000E67D0"/>
    <w:rsid w:val="000E72A1"/>
    <w:rsid w:val="000F00ED"/>
    <w:rsid w:val="000F0275"/>
    <w:rsid w:val="000F05FA"/>
    <w:rsid w:val="000F07F5"/>
    <w:rsid w:val="000F0CEC"/>
    <w:rsid w:val="000F13E1"/>
    <w:rsid w:val="000F1A6C"/>
    <w:rsid w:val="000F261B"/>
    <w:rsid w:val="000F2D4A"/>
    <w:rsid w:val="000F45C5"/>
    <w:rsid w:val="000F45DC"/>
    <w:rsid w:val="000F579B"/>
    <w:rsid w:val="000F57BF"/>
    <w:rsid w:val="000F5E3A"/>
    <w:rsid w:val="000F62DE"/>
    <w:rsid w:val="000F65A8"/>
    <w:rsid w:val="000F6AF1"/>
    <w:rsid w:val="000F75D9"/>
    <w:rsid w:val="00100B65"/>
    <w:rsid w:val="00101484"/>
    <w:rsid w:val="00101525"/>
    <w:rsid w:val="00101CE1"/>
    <w:rsid w:val="00101D51"/>
    <w:rsid w:val="00101D5F"/>
    <w:rsid w:val="00102233"/>
    <w:rsid w:val="00102C83"/>
    <w:rsid w:val="001035E6"/>
    <w:rsid w:val="00103FE4"/>
    <w:rsid w:val="00106A8F"/>
    <w:rsid w:val="00110185"/>
    <w:rsid w:val="0011232F"/>
    <w:rsid w:val="001128E0"/>
    <w:rsid w:val="00113F72"/>
    <w:rsid w:val="001140B2"/>
    <w:rsid w:val="00114475"/>
    <w:rsid w:val="00114D2D"/>
    <w:rsid w:val="00115018"/>
    <w:rsid w:val="00115132"/>
    <w:rsid w:val="00115C8E"/>
    <w:rsid w:val="00116779"/>
    <w:rsid w:val="00116FD9"/>
    <w:rsid w:val="0012005F"/>
    <w:rsid w:val="0012017F"/>
    <w:rsid w:val="00120DBC"/>
    <w:rsid w:val="0012162A"/>
    <w:rsid w:val="00121BBE"/>
    <w:rsid w:val="00121EF4"/>
    <w:rsid w:val="001220C1"/>
    <w:rsid w:val="00122CB3"/>
    <w:rsid w:val="00122D4E"/>
    <w:rsid w:val="00122D94"/>
    <w:rsid w:val="00123252"/>
    <w:rsid w:val="00123561"/>
    <w:rsid w:val="00123DA6"/>
    <w:rsid w:val="00125460"/>
    <w:rsid w:val="00126071"/>
    <w:rsid w:val="00126991"/>
    <w:rsid w:val="00126B6D"/>
    <w:rsid w:val="0012753E"/>
    <w:rsid w:val="00127D9E"/>
    <w:rsid w:val="00127FBB"/>
    <w:rsid w:val="0013001D"/>
    <w:rsid w:val="00130542"/>
    <w:rsid w:val="00131404"/>
    <w:rsid w:val="001317CE"/>
    <w:rsid w:val="00134497"/>
    <w:rsid w:val="001346A6"/>
    <w:rsid w:val="00134C07"/>
    <w:rsid w:val="001354B6"/>
    <w:rsid w:val="00135753"/>
    <w:rsid w:val="00136774"/>
    <w:rsid w:val="00136975"/>
    <w:rsid w:val="00136E5C"/>
    <w:rsid w:val="0013729A"/>
    <w:rsid w:val="00137375"/>
    <w:rsid w:val="001379A5"/>
    <w:rsid w:val="00137F3F"/>
    <w:rsid w:val="00140847"/>
    <w:rsid w:val="00140941"/>
    <w:rsid w:val="00140FB7"/>
    <w:rsid w:val="001410A0"/>
    <w:rsid w:val="001415F3"/>
    <w:rsid w:val="00141BA4"/>
    <w:rsid w:val="00142998"/>
    <w:rsid w:val="00142F7C"/>
    <w:rsid w:val="001433ED"/>
    <w:rsid w:val="001434D2"/>
    <w:rsid w:val="0014358D"/>
    <w:rsid w:val="001437E7"/>
    <w:rsid w:val="00143F3B"/>
    <w:rsid w:val="00144485"/>
    <w:rsid w:val="00146502"/>
    <w:rsid w:val="00146E16"/>
    <w:rsid w:val="00147A21"/>
    <w:rsid w:val="001502F8"/>
    <w:rsid w:val="001520AC"/>
    <w:rsid w:val="00152423"/>
    <w:rsid w:val="001528BA"/>
    <w:rsid w:val="00153062"/>
    <w:rsid w:val="001531B7"/>
    <w:rsid w:val="00154682"/>
    <w:rsid w:val="00155447"/>
    <w:rsid w:val="00155565"/>
    <w:rsid w:val="00155683"/>
    <w:rsid w:val="0015575A"/>
    <w:rsid w:val="00156309"/>
    <w:rsid w:val="001565DB"/>
    <w:rsid w:val="00156746"/>
    <w:rsid w:val="00156F08"/>
    <w:rsid w:val="001573BE"/>
    <w:rsid w:val="00161510"/>
    <w:rsid w:val="00161A24"/>
    <w:rsid w:val="00161CAF"/>
    <w:rsid w:val="00163B1B"/>
    <w:rsid w:val="001642F3"/>
    <w:rsid w:val="00164454"/>
    <w:rsid w:val="0016509F"/>
    <w:rsid w:val="00165AC3"/>
    <w:rsid w:val="00165C99"/>
    <w:rsid w:val="0016683A"/>
    <w:rsid w:val="00166944"/>
    <w:rsid w:val="00167869"/>
    <w:rsid w:val="00167D69"/>
    <w:rsid w:val="00170DCA"/>
    <w:rsid w:val="00171296"/>
    <w:rsid w:val="00171B18"/>
    <w:rsid w:val="00171D95"/>
    <w:rsid w:val="00171F7D"/>
    <w:rsid w:val="0017251C"/>
    <w:rsid w:val="00172ADD"/>
    <w:rsid w:val="001740EA"/>
    <w:rsid w:val="00174B9D"/>
    <w:rsid w:val="00174C1F"/>
    <w:rsid w:val="00175391"/>
    <w:rsid w:val="00176080"/>
    <w:rsid w:val="001768BD"/>
    <w:rsid w:val="00180EF8"/>
    <w:rsid w:val="001819AF"/>
    <w:rsid w:val="00181BEE"/>
    <w:rsid w:val="00181DF6"/>
    <w:rsid w:val="0018377A"/>
    <w:rsid w:val="001848F2"/>
    <w:rsid w:val="00184BB4"/>
    <w:rsid w:val="001855E5"/>
    <w:rsid w:val="00186EAE"/>
    <w:rsid w:val="00187F1D"/>
    <w:rsid w:val="00187F7E"/>
    <w:rsid w:val="0019020D"/>
    <w:rsid w:val="00190F1D"/>
    <w:rsid w:val="0019215B"/>
    <w:rsid w:val="00192296"/>
    <w:rsid w:val="00193AF4"/>
    <w:rsid w:val="00194AAF"/>
    <w:rsid w:val="00197CCA"/>
    <w:rsid w:val="00197E2B"/>
    <w:rsid w:val="00197F7B"/>
    <w:rsid w:val="001A009F"/>
    <w:rsid w:val="001A03C9"/>
    <w:rsid w:val="001A0A25"/>
    <w:rsid w:val="001A0DB3"/>
    <w:rsid w:val="001A0FFF"/>
    <w:rsid w:val="001A1365"/>
    <w:rsid w:val="001A14BC"/>
    <w:rsid w:val="001A1F78"/>
    <w:rsid w:val="001A24B6"/>
    <w:rsid w:val="001A2B56"/>
    <w:rsid w:val="001A3E0D"/>
    <w:rsid w:val="001A55BC"/>
    <w:rsid w:val="001A60EB"/>
    <w:rsid w:val="001A64FB"/>
    <w:rsid w:val="001A6A5C"/>
    <w:rsid w:val="001A6A75"/>
    <w:rsid w:val="001A6EAA"/>
    <w:rsid w:val="001A748B"/>
    <w:rsid w:val="001A7C01"/>
    <w:rsid w:val="001B0B4C"/>
    <w:rsid w:val="001B0D5F"/>
    <w:rsid w:val="001B1666"/>
    <w:rsid w:val="001B17C3"/>
    <w:rsid w:val="001B1814"/>
    <w:rsid w:val="001B1C6B"/>
    <w:rsid w:val="001B321B"/>
    <w:rsid w:val="001B5189"/>
    <w:rsid w:val="001B55A9"/>
    <w:rsid w:val="001B5C4B"/>
    <w:rsid w:val="001B5EBB"/>
    <w:rsid w:val="001B61A3"/>
    <w:rsid w:val="001B634D"/>
    <w:rsid w:val="001B7D39"/>
    <w:rsid w:val="001B7FCD"/>
    <w:rsid w:val="001C0822"/>
    <w:rsid w:val="001C0C68"/>
    <w:rsid w:val="001C0E4B"/>
    <w:rsid w:val="001C167F"/>
    <w:rsid w:val="001C1D23"/>
    <w:rsid w:val="001C2359"/>
    <w:rsid w:val="001C26D2"/>
    <w:rsid w:val="001C2E58"/>
    <w:rsid w:val="001C357E"/>
    <w:rsid w:val="001C35BD"/>
    <w:rsid w:val="001C3F90"/>
    <w:rsid w:val="001C4EF3"/>
    <w:rsid w:val="001C4F9C"/>
    <w:rsid w:val="001C5051"/>
    <w:rsid w:val="001C5139"/>
    <w:rsid w:val="001C6246"/>
    <w:rsid w:val="001C67F2"/>
    <w:rsid w:val="001D0466"/>
    <w:rsid w:val="001D0D59"/>
    <w:rsid w:val="001D2B97"/>
    <w:rsid w:val="001D3408"/>
    <w:rsid w:val="001D44E1"/>
    <w:rsid w:val="001D4A0D"/>
    <w:rsid w:val="001D58AD"/>
    <w:rsid w:val="001D5DF5"/>
    <w:rsid w:val="001D632E"/>
    <w:rsid w:val="001D673D"/>
    <w:rsid w:val="001D7333"/>
    <w:rsid w:val="001D7E76"/>
    <w:rsid w:val="001E0260"/>
    <w:rsid w:val="001E039D"/>
    <w:rsid w:val="001E03BE"/>
    <w:rsid w:val="001E0981"/>
    <w:rsid w:val="001E0F5C"/>
    <w:rsid w:val="001E1217"/>
    <w:rsid w:val="001E1D52"/>
    <w:rsid w:val="001E2396"/>
    <w:rsid w:val="001E26E3"/>
    <w:rsid w:val="001E280C"/>
    <w:rsid w:val="001E2AA6"/>
    <w:rsid w:val="001E33C0"/>
    <w:rsid w:val="001E3444"/>
    <w:rsid w:val="001E357C"/>
    <w:rsid w:val="001E3BD5"/>
    <w:rsid w:val="001E3CAF"/>
    <w:rsid w:val="001E3E13"/>
    <w:rsid w:val="001E467C"/>
    <w:rsid w:val="001E539F"/>
    <w:rsid w:val="001E62EB"/>
    <w:rsid w:val="001E6643"/>
    <w:rsid w:val="001E714C"/>
    <w:rsid w:val="001E77F4"/>
    <w:rsid w:val="001E77FA"/>
    <w:rsid w:val="001F06EA"/>
    <w:rsid w:val="001F0819"/>
    <w:rsid w:val="001F1294"/>
    <w:rsid w:val="001F174F"/>
    <w:rsid w:val="001F175E"/>
    <w:rsid w:val="001F1C7C"/>
    <w:rsid w:val="001F1FC5"/>
    <w:rsid w:val="001F32E0"/>
    <w:rsid w:val="001F349B"/>
    <w:rsid w:val="001F36B3"/>
    <w:rsid w:val="001F3D3E"/>
    <w:rsid w:val="001F41D1"/>
    <w:rsid w:val="001F4697"/>
    <w:rsid w:val="001F56AC"/>
    <w:rsid w:val="001F56DC"/>
    <w:rsid w:val="001F653B"/>
    <w:rsid w:val="001F65D5"/>
    <w:rsid w:val="002004ED"/>
    <w:rsid w:val="00200796"/>
    <w:rsid w:val="0020212A"/>
    <w:rsid w:val="0020224D"/>
    <w:rsid w:val="00202339"/>
    <w:rsid w:val="002023C6"/>
    <w:rsid w:val="00202CB1"/>
    <w:rsid w:val="00203016"/>
    <w:rsid w:val="00204AD5"/>
    <w:rsid w:val="00204B92"/>
    <w:rsid w:val="00204C0A"/>
    <w:rsid w:val="00205757"/>
    <w:rsid w:val="00206837"/>
    <w:rsid w:val="00210909"/>
    <w:rsid w:val="002125C7"/>
    <w:rsid w:val="002129BF"/>
    <w:rsid w:val="00212EA9"/>
    <w:rsid w:val="00213478"/>
    <w:rsid w:val="002139EF"/>
    <w:rsid w:val="00213B78"/>
    <w:rsid w:val="00215795"/>
    <w:rsid w:val="002170C7"/>
    <w:rsid w:val="00217978"/>
    <w:rsid w:val="002200BC"/>
    <w:rsid w:val="002200FF"/>
    <w:rsid w:val="00220393"/>
    <w:rsid w:val="0022052D"/>
    <w:rsid w:val="00221530"/>
    <w:rsid w:val="002227AC"/>
    <w:rsid w:val="00225073"/>
    <w:rsid w:val="00225955"/>
    <w:rsid w:val="0022699B"/>
    <w:rsid w:val="00226CB7"/>
    <w:rsid w:val="0022732B"/>
    <w:rsid w:val="002275BE"/>
    <w:rsid w:val="00230055"/>
    <w:rsid w:val="00230494"/>
    <w:rsid w:val="0023180E"/>
    <w:rsid w:val="002321F0"/>
    <w:rsid w:val="002325D9"/>
    <w:rsid w:val="002329B0"/>
    <w:rsid w:val="00232EED"/>
    <w:rsid w:val="0023389B"/>
    <w:rsid w:val="00233B6A"/>
    <w:rsid w:val="00233CFD"/>
    <w:rsid w:val="00233D3C"/>
    <w:rsid w:val="00234156"/>
    <w:rsid w:val="002344D5"/>
    <w:rsid w:val="00234866"/>
    <w:rsid w:val="002348BD"/>
    <w:rsid w:val="00234B86"/>
    <w:rsid w:val="00236820"/>
    <w:rsid w:val="00237FE5"/>
    <w:rsid w:val="00240B51"/>
    <w:rsid w:val="002413CB"/>
    <w:rsid w:val="002417B7"/>
    <w:rsid w:val="002417E3"/>
    <w:rsid w:val="00241A70"/>
    <w:rsid w:val="00241C84"/>
    <w:rsid w:val="00241CAD"/>
    <w:rsid w:val="002425FB"/>
    <w:rsid w:val="002436EB"/>
    <w:rsid w:val="002441FE"/>
    <w:rsid w:val="002447B3"/>
    <w:rsid w:val="002457DC"/>
    <w:rsid w:val="002460C6"/>
    <w:rsid w:val="002461A9"/>
    <w:rsid w:val="002467C7"/>
    <w:rsid w:val="002472E3"/>
    <w:rsid w:val="00247317"/>
    <w:rsid w:val="00250549"/>
    <w:rsid w:val="00250999"/>
    <w:rsid w:val="002509C1"/>
    <w:rsid w:val="00251F59"/>
    <w:rsid w:val="002522F9"/>
    <w:rsid w:val="002523F4"/>
    <w:rsid w:val="002528A2"/>
    <w:rsid w:val="0025296A"/>
    <w:rsid w:val="00253AC2"/>
    <w:rsid w:val="00253F04"/>
    <w:rsid w:val="00253F74"/>
    <w:rsid w:val="00254448"/>
    <w:rsid w:val="002546E6"/>
    <w:rsid w:val="002549C0"/>
    <w:rsid w:val="00255D7E"/>
    <w:rsid w:val="0025675D"/>
    <w:rsid w:val="00256FEC"/>
    <w:rsid w:val="0025748E"/>
    <w:rsid w:val="00257D90"/>
    <w:rsid w:val="00260134"/>
    <w:rsid w:val="00260B85"/>
    <w:rsid w:val="002628CA"/>
    <w:rsid w:val="00262FF4"/>
    <w:rsid w:val="00263754"/>
    <w:rsid w:val="002638AF"/>
    <w:rsid w:val="002647DD"/>
    <w:rsid w:val="00264D58"/>
    <w:rsid w:val="00264F39"/>
    <w:rsid w:val="0026583D"/>
    <w:rsid w:val="00265A12"/>
    <w:rsid w:val="0026789E"/>
    <w:rsid w:val="00270112"/>
    <w:rsid w:val="0027012C"/>
    <w:rsid w:val="00270151"/>
    <w:rsid w:val="00270808"/>
    <w:rsid w:val="00270B1D"/>
    <w:rsid w:val="0027132A"/>
    <w:rsid w:val="00271343"/>
    <w:rsid w:val="00271442"/>
    <w:rsid w:val="00272F7A"/>
    <w:rsid w:val="00273807"/>
    <w:rsid w:val="002739FF"/>
    <w:rsid w:val="0027481D"/>
    <w:rsid w:val="00274A3F"/>
    <w:rsid w:val="00274A51"/>
    <w:rsid w:val="00276EF0"/>
    <w:rsid w:val="0027732F"/>
    <w:rsid w:val="002779EA"/>
    <w:rsid w:val="00277B24"/>
    <w:rsid w:val="00280607"/>
    <w:rsid w:val="00280B17"/>
    <w:rsid w:val="00281F6A"/>
    <w:rsid w:val="00282698"/>
    <w:rsid w:val="00282E30"/>
    <w:rsid w:val="002830B8"/>
    <w:rsid w:val="00283733"/>
    <w:rsid w:val="002839F3"/>
    <w:rsid w:val="00284190"/>
    <w:rsid w:val="00284192"/>
    <w:rsid w:val="002841E4"/>
    <w:rsid w:val="00284794"/>
    <w:rsid w:val="00285B77"/>
    <w:rsid w:val="002862CE"/>
    <w:rsid w:val="00286353"/>
    <w:rsid w:val="00286670"/>
    <w:rsid w:val="00286E9C"/>
    <w:rsid w:val="002874A0"/>
    <w:rsid w:val="002874F5"/>
    <w:rsid w:val="00287A6C"/>
    <w:rsid w:val="002902A8"/>
    <w:rsid w:val="00290E3D"/>
    <w:rsid w:val="00290FB0"/>
    <w:rsid w:val="00291CAD"/>
    <w:rsid w:val="00291F05"/>
    <w:rsid w:val="00291FE5"/>
    <w:rsid w:val="00292167"/>
    <w:rsid w:val="0029351C"/>
    <w:rsid w:val="00293898"/>
    <w:rsid w:val="00294368"/>
    <w:rsid w:val="0029476F"/>
    <w:rsid w:val="0029570C"/>
    <w:rsid w:val="002967A0"/>
    <w:rsid w:val="002973A8"/>
    <w:rsid w:val="00297B7D"/>
    <w:rsid w:val="002A11B5"/>
    <w:rsid w:val="002A125E"/>
    <w:rsid w:val="002A17A8"/>
    <w:rsid w:val="002A1B1E"/>
    <w:rsid w:val="002A20D9"/>
    <w:rsid w:val="002A3413"/>
    <w:rsid w:val="002A3443"/>
    <w:rsid w:val="002A36F1"/>
    <w:rsid w:val="002A4125"/>
    <w:rsid w:val="002A5276"/>
    <w:rsid w:val="002A60FB"/>
    <w:rsid w:val="002A630C"/>
    <w:rsid w:val="002A6784"/>
    <w:rsid w:val="002A6995"/>
    <w:rsid w:val="002A69AB"/>
    <w:rsid w:val="002A703B"/>
    <w:rsid w:val="002A711D"/>
    <w:rsid w:val="002B0402"/>
    <w:rsid w:val="002B1174"/>
    <w:rsid w:val="002B16C3"/>
    <w:rsid w:val="002B180E"/>
    <w:rsid w:val="002B2989"/>
    <w:rsid w:val="002B43D5"/>
    <w:rsid w:val="002B6163"/>
    <w:rsid w:val="002B6536"/>
    <w:rsid w:val="002B6BC2"/>
    <w:rsid w:val="002B7CB4"/>
    <w:rsid w:val="002B7D90"/>
    <w:rsid w:val="002C0B00"/>
    <w:rsid w:val="002C1096"/>
    <w:rsid w:val="002C1C51"/>
    <w:rsid w:val="002C27E0"/>
    <w:rsid w:val="002C3A12"/>
    <w:rsid w:val="002C409D"/>
    <w:rsid w:val="002C4F15"/>
    <w:rsid w:val="002C5216"/>
    <w:rsid w:val="002C5288"/>
    <w:rsid w:val="002C5A01"/>
    <w:rsid w:val="002C5CCA"/>
    <w:rsid w:val="002C6550"/>
    <w:rsid w:val="002C6578"/>
    <w:rsid w:val="002C661F"/>
    <w:rsid w:val="002C6793"/>
    <w:rsid w:val="002C67F8"/>
    <w:rsid w:val="002C7566"/>
    <w:rsid w:val="002C782F"/>
    <w:rsid w:val="002C78DA"/>
    <w:rsid w:val="002C7BC8"/>
    <w:rsid w:val="002C7F41"/>
    <w:rsid w:val="002D03EF"/>
    <w:rsid w:val="002D0543"/>
    <w:rsid w:val="002D0AD4"/>
    <w:rsid w:val="002D10D0"/>
    <w:rsid w:val="002D137B"/>
    <w:rsid w:val="002D175F"/>
    <w:rsid w:val="002D2DDA"/>
    <w:rsid w:val="002D32DB"/>
    <w:rsid w:val="002D3B0C"/>
    <w:rsid w:val="002D4383"/>
    <w:rsid w:val="002D4BCB"/>
    <w:rsid w:val="002D5FB0"/>
    <w:rsid w:val="002D64BE"/>
    <w:rsid w:val="002D6D9E"/>
    <w:rsid w:val="002D7D9A"/>
    <w:rsid w:val="002E1A41"/>
    <w:rsid w:val="002E27B2"/>
    <w:rsid w:val="002E2A80"/>
    <w:rsid w:val="002E4C1E"/>
    <w:rsid w:val="002E5D3E"/>
    <w:rsid w:val="002E5D46"/>
    <w:rsid w:val="002E637C"/>
    <w:rsid w:val="002E669E"/>
    <w:rsid w:val="002E67FD"/>
    <w:rsid w:val="002E7D96"/>
    <w:rsid w:val="002F0226"/>
    <w:rsid w:val="002F066C"/>
    <w:rsid w:val="002F11E7"/>
    <w:rsid w:val="002F12D9"/>
    <w:rsid w:val="002F2CEE"/>
    <w:rsid w:val="002F310E"/>
    <w:rsid w:val="002F3DF1"/>
    <w:rsid w:val="002F5799"/>
    <w:rsid w:val="002F5F17"/>
    <w:rsid w:val="002F66CF"/>
    <w:rsid w:val="002F6751"/>
    <w:rsid w:val="002F6D3B"/>
    <w:rsid w:val="002F7FE0"/>
    <w:rsid w:val="00300EEE"/>
    <w:rsid w:val="00300F8D"/>
    <w:rsid w:val="0030155A"/>
    <w:rsid w:val="00301E94"/>
    <w:rsid w:val="0030282C"/>
    <w:rsid w:val="00303B79"/>
    <w:rsid w:val="00304EA6"/>
    <w:rsid w:val="003053B4"/>
    <w:rsid w:val="003055DE"/>
    <w:rsid w:val="00305B5A"/>
    <w:rsid w:val="0030698F"/>
    <w:rsid w:val="0030699D"/>
    <w:rsid w:val="00306BCD"/>
    <w:rsid w:val="00306F9D"/>
    <w:rsid w:val="00307815"/>
    <w:rsid w:val="0030797F"/>
    <w:rsid w:val="0031044C"/>
    <w:rsid w:val="00310FDD"/>
    <w:rsid w:val="00311FB3"/>
    <w:rsid w:val="003124CD"/>
    <w:rsid w:val="00312AFB"/>
    <w:rsid w:val="00313506"/>
    <w:rsid w:val="00313EF2"/>
    <w:rsid w:val="003141B6"/>
    <w:rsid w:val="00315514"/>
    <w:rsid w:val="00315F26"/>
    <w:rsid w:val="00316019"/>
    <w:rsid w:val="003167F5"/>
    <w:rsid w:val="00316ED1"/>
    <w:rsid w:val="00320461"/>
    <w:rsid w:val="003210F4"/>
    <w:rsid w:val="0032123F"/>
    <w:rsid w:val="003216AC"/>
    <w:rsid w:val="0032172F"/>
    <w:rsid w:val="00321EFF"/>
    <w:rsid w:val="0032205F"/>
    <w:rsid w:val="003227A7"/>
    <w:rsid w:val="00322B6F"/>
    <w:rsid w:val="00323607"/>
    <w:rsid w:val="00323618"/>
    <w:rsid w:val="00323CC2"/>
    <w:rsid w:val="00324177"/>
    <w:rsid w:val="00324998"/>
    <w:rsid w:val="003253B6"/>
    <w:rsid w:val="0032577F"/>
    <w:rsid w:val="0032593B"/>
    <w:rsid w:val="0032792A"/>
    <w:rsid w:val="00327ABA"/>
    <w:rsid w:val="00327E2D"/>
    <w:rsid w:val="00330606"/>
    <w:rsid w:val="00330771"/>
    <w:rsid w:val="0033089F"/>
    <w:rsid w:val="00332014"/>
    <w:rsid w:val="003329B2"/>
    <w:rsid w:val="00332D5F"/>
    <w:rsid w:val="0033451A"/>
    <w:rsid w:val="00334814"/>
    <w:rsid w:val="0033539B"/>
    <w:rsid w:val="003354C3"/>
    <w:rsid w:val="00336264"/>
    <w:rsid w:val="0033657F"/>
    <w:rsid w:val="003369E6"/>
    <w:rsid w:val="00336AD6"/>
    <w:rsid w:val="00336C6C"/>
    <w:rsid w:val="00337E68"/>
    <w:rsid w:val="003408AA"/>
    <w:rsid w:val="00341FFD"/>
    <w:rsid w:val="003447F2"/>
    <w:rsid w:val="00345595"/>
    <w:rsid w:val="003456AB"/>
    <w:rsid w:val="0034574C"/>
    <w:rsid w:val="0034639F"/>
    <w:rsid w:val="003471E8"/>
    <w:rsid w:val="00347DA1"/>
    <w:rsid w:val="0035001D"/>
    <w:rsid w:val="00350141"/>
    <w:rsid w:val="00350C8C"/>
    <w:rsid w:val="0035126C"/>
    <w:rsid w:val="00351F5E"/>
    <w:rsid w:val="00352085"/>
    <w:rsid w:val="0035267D"/>
    <w:rsid w:val="0035279D"/>
    <w:rsid w:val="003527A9"/>
    <w:rsid w:val="003527F0"/>
    <w:rsid w:val="00352A89"/>
    <w:rsid w:val="00352FC8"/>
    <w:rsid w:val="00353B74"/>
    <w:rsid w:val="00354A2D"/>
    <w:rsid w:val="0035560C"/>
    <w:rsid w:val="00356688"/>
    <w:rsid w:val="00356B09"/>
    <w:rsid w:val="0036002D"/>
    <w:rsid w:val="003617AB"/>
    <w:rsid w:val="0036227F"/>
    <w:rsid w:val="0036228E"/>
    <w:rsid w:val="003624FA"/>
    <w:rsid w:val="003634DD"/>
    <w:rsid w:val="0036361C"/>
    <w:rsid w:val="003642DC"/>
    <w:rsid w:val="0036438A"/>
    <w:rsid w:val="00364BA1"/>
    <w:rsid w:val="00364D19"/>
    <w:rsid w:val="00364FC2"/>
    <w:rsid w:val="0036640D"/>
    <w:rsid w:val="00366827"/>
    <w:rsid w:val="00367E96"/>
    <w:rsid w:val="00371682"/>
    <w:rsid w:val="00371C4E"/>
    <w:rsid w:val="00371CB8"/>
    <w:rsid w:val="00371D1C"/>
    <w:rsid w:val="00372945"/>
    <w:rsid w:val="00372E50"/>
    <w:rsid w:val="00373C26"/>
    <w:rsid w:val="00373DF3"/>
    <w:rsid w:val="003747B8"/>
    <w:rsid w:val="00374983"/>
    <w:rsid w:val="00374988"/>
    <w:rsid w:val="00374DFF"/>
    <w:rsid w:val="0037507E"/>
    <w:rsid w:val="0037515C"/>
    <w:rsid w:val="00375707"/>
    <w:rsid w:val="00376D33"/>
    <w:rsid w:val="00376D74"/>
    <w:rsid w:val="003804C9"/>
    <w:rsid w:val="0038095B"/>
    <w:rsid w:val="003817F5"/>
    <w:rsid w:val="003824FD"/>
    <w:rsid w:val="00382CED"/>
    <w:rsid w:val="003831FE"/>
    <w:rsid w:val="00383378"/>
    <w:rsid w:val="003833B3"/>
    <w:rsid w:val="003833F2"/>
    <w:rsid w:val="00383E75"/>
    <w:rsid w:val="00384032"/>
    <w:rsid w:val="00384749"/>
    <w:rsid w:val="00384AAF"/>
    <w:rsid w:val="003857E0"/>
    <w:rsid w:val="0038582A"/>
    <w:rsid w:val="003872B4"/>
    <w:rsid w:val="00387308"/>
    <w:rsid w:val="003879AF"/>
    <w:rsid w:val="00390BBF"/>
    <w:rsid w:val="00390F70"/>
    <w:rsid w:val="003912B6"/>
    <w:rsid w:val="00391397"/>
    <w:rsid w:val="003914A8"/>
    <w:rsid w:val="003938E3"/>
    <w:rsid w:val="00393B36"/>
    <w:rsid w:val="003961EC"/>
    <w:rsid w:val="003966D4"/>
    <w:rsid w:val="00397248"/>
    <w:rsid w:val="003977D5"/>
    <w:rsid w:val="0039796F"/>
    <w:rsid w:val="003A0175"/>
    <w:rsid w:val="003A079E"/>
    <w:rsid w:val="003A0855"/>
    <w:rsid w:val="003A0D7C"/>
    <w:rsid w:val="003A1A61"/>
    <w:rsid w:val="003A2118"/>
    <w:rsid w:val="003A2A92"/>
    <w:rsid w:val="003A333D"/>
    <w:rsid w:val="003A3F5E"/>
    <w:rsid w:val="003A462A"/>
    <w:rsid w:val="003A4CDB"/>
    <w:rsid w:val="003A5E22"/>
    <w:rsid w:val="003A5F2D"/>
    <w:rsid w:val="003B0EF1"/>
    <w:rsid w:val="003B102B"/>
    <w:rsid w:val="003B1035"/>
    <w:rsid w:val="003B16AB"/>
    <w:rsid w:val="003B2092"/>
    <w:rsid w:val="003B2E5B"/>
    <w:rsid w:val="003B31AA"/>
    <w:rsid w:val="003B4811"/>
    <w:rsid w:val="003B5031"/>
    <w:rsid w:val="003B508E"/>
    <w:rsid w:val="003B52FE"/>
    <w:rsid w:val="003B569E"/>
    <w:rsid w:val="003B5962"/>
    <w:rsid w:val="003B5C34"/>
    <w:rsid w:val="003B5D9B"/>
    <w:rsid w:val="003B6038"/>
    <w:rsid w:val="003B65C2"/>
    <w:rsid w:val="003B6A4D"/>
    <w:rsid w:val="003B71EE"/>
    <w:rsid w:val="003B7695"/>
    <w:rsid w:val="003B7EE5"/>
    <w:rsid w:val="003C009E"/>
    <w:rsid w:val="003C015E"/>
    <w:rsid w:val="003C031A"/>
    <w:rsid w:val="003C0881"/>
    <w:rsid w:val="003C1414"/>
    <w:rsid w:val="003C15BB"/>
    <w:rsid w:val="003C2666"/>
    <w:rsid w:val="003C2FA9"/>
    <w:rsid w:val="003C34FB"/>
    <w:rsid w:val="003C3A31"/>
    <w:rsid w:val="003C3C0A"/>
    <w:rsid w:val="003C4CDC"/>
    <w:rsid w:val="003C53A8"/>
    <w:rsid w:val="003C5885"/>
    <w:rsid w:val="003C58BC"/>
    <w:rsid w:val="003C6E53"/>
    <w:rsid w:val="003D0B1E"/>
    <w:rsid w:val="003D16F7"/>
    <w:rsid w:val="003D1F9B"/>
    <w:rsid w:val="003D2989"/>
    <w:rsid w:val="003D450A"/>
    <w:rsid w:val="003D45EB"/>
    <w:rsid w:val="003D48B8"/>
    <w:rsid w:val="003D5F31"/>
    <w:rsid w:val="003D63A3"/>
    <w:rsid w:val="003D66A4"/>
    <w:rsid w:val="003D6A68"/>
    <w:rsid w:val="003D7226"/>
    <w:rsid w:val="003D7A95"/>
    <w:rsid w:val="003D7CB0"/>
    <w:rsid w:val="003E26F8"/>
    <w:rsid w:val="003E2DFD"/>
    <w:rsid w:val="003E321C"/>
    <w:rsid w:val="003E4497"/>
    <w:rsid w:val="003E4CF3"/>
    <w:rsid w:val="003E5659"/>
    <w:rsid w:val="003E56E2"/>
    <w:rsid w:val="003E6D4E"/>
    <w:rsid w:val="003F04C9"/>
    <w:rsid w:val="003F1543"/>
    <w:rsid w:val="003F1E85"/>
    <w:rsid w:val="003F254F"/>
    <w:rsid w:val="003F3200"/>
    <w:rsid w:val="003F350C"/>
    <w:rsid w:val="003F494C"/>
    <w:rsid w:val="003F5338"/>
    <w:rsid w:val="003F6C98"/>
    <w:rsid w:val="003F6D3F"/>
    <w:rsid w:val="00400D0A"/>
    <w:rsid w:val="0040235B"/>
    <w:rsid w:val="00402D1F"/>
    <w:rsid w:val="004034EA"/>
    <w:rsid w:val="004041EF"/>
    <w:rsid w:val="004048B5"/>
    <w:rsid w:val="00406910"/>
    <w:rsid w:val="00406B6A"/>
    <w:rsid w:val="00406CC4"/>
    <w:rsid w:val="00406FC6"/>
    <w:rsid w:val="0040725F"/>
    <w:rsid w:val="00407EC8"/>
    <w:rsid w:val="004126B0"/>
    <w:rsid w:val="004126F6"/>
    <w:rsid w:val="00412B46"/>
    <w:rsid w:val="00413359"/>
    <w:rsid w:val="00413774"/>
    <w:rsid w:val="00413800"/>
    <w:rsid w:val="004144A5"/>
    <w:rsid w:val="0041458F"/>
    <w:rsid w:val="00414D18"/>
    <w:rsid w:val="00414E1A"/>
    <w:rsid w:val="00415134"/>
    <w:rsid w:val="00415753"/>
    <w:rsid w:val="0041578D"/>
    <w:rsid w:val="0041591F"/>
    <w:rsid w:val="0041675F"/>
    <w:rsid w:val="00420B3E"/>
    <w:rsid w:val="004217D7"/>
    <w:rsid w:val="00421A2F"/>
    <w:rsid w:val="00421AC3"/>
    <w:rsid w:val="00421ECB"/>
    <w:rsid w:val="004227D3"/>
    <w:rsid w:val="00422D60"/>
    <w:rsid w:val="00423534"/>
    <w:rsid w:val="00425BA5"/>
    <w:rsid w:val="00426765"/>
    <w:rsid w:val="00426FCD"/>
    <w:rsid w:val="00427255"/>
    <w:rsid w:val="00427D6A"/>
    <w:rsid w:val="0043033D"/>
    <w:rsid w:val="004304B2"/>
    <w:rsid w:val="00430991"/>
    <w:rsid w:val="004312F1"/>
    <w:rsid w:val="00431725"/>
    <w:rsid w:val="00431AE0"/>
    <w:rsid w:val="00431AEB"/>
    <w:rsid w:val="0043233E"/>
    <w:rsid w:val="00432479"/>
    <w:rsid w:val="0043366C"/>
    <w:rsid w:val="00433850"/>
    <w:rsid w:val="00433F60"/>
    <w:rsid w:val="00434AC9"/>
    <w:rsid w:val="00434F43"/>
    <w:rsid w:val="004352CE"/>
    <w:rsid w:val="00435989"/>
    <w:rsid w:val="004359FC"/>
    <w:rsid w:val="00435E30"/>
    <w:rsid w:val="004363E2"/>
    <w:rsid w:val="0043788C"/>
    <w:rsid w:val="004402C8"/>
    <w:rsid w:val="00440342"/>
    <w:rsid w:val="00440565"/>
    <w:rsid w:val="00440C42"/>
    <w:rsid w:val="00440C9D"/>
    <w:rsid w:val="00440E33"/>
    <w:rsid w:val="0044129D"/>
    <w:rsid w:val="0044225A"/>
    <w:rsid w:val="00442FAE"/>
    <w:rsid w:val="00443257"/>
    <w:rsid w:val="004438A2"/>
    <w:rsid w:val="0044483A"/>
    <w:rsid w:val="00444A89"/>
    <w:rsid w:val="00444E58"/>
    <w:rsid w:val="00445247"/>
    <w:rsid w:val="00445DB6"/>
    <w:rsid w:val="0044624C"/>
    <w:rsid w:val="004463DF"/>
    <w:rsid w:val="004467EF"/>
    <w:rsid w:val="004469C0"/>
    <w:rsid w:val="00447590"/>
    <w:rsid w:val="00447BCC"/>
    <w:rsid w:val="00450D8C"/>
    <w:rsid w:val="0045110F"/>
    <w:rsid w:val="00451541"/>
    <w:rsid w:val="00451666"/>
    <w:rsid w:val="0045265A"/>
    <w:rsid w:val="004537DD"/>
    <w:rsid w:val="00453E7E"/>
    <w:rsid w:val="004543C4"/>
    <w:rsid w:val="00454AEA"/>
    <w:rsid w:val="00456F0D"/>
    <w:rsid w:val="0045743C"/>
    <w:rsid w:val="0045793B"/>
    <w:rsid w:val="004606C8"/>
    <w:rsid w:val="00461122"/>
    <w:rsid w:val="00461219"/>
    <w:rsid w:val="004613A1"/>
    <w:rsid w:val="00461769"/>
    <w:rsid w:val="00461819"/>
    <w:rsid w:val="00461A69"/>
    <w:rsid w:val="0046238C"/>
    <w:rsid w:val="004629A9"/>
    <w:rsid w:val="00463201"/>
    <w:rsid w:val="00464751"/>
    <w:rsid w:val="00464A55"/>
    <w:rsid w:val="00464CDF"/>
    <w:rsid w:val="0046520E"/>
    <w:rsid w:val="00465549"/>
    <w:rsid w:val="00470213"/>
    <w:rsid w:val="00470415"/>
    <w:rsid w:val="0047173E"/>
    <w:rsid w:val="00471859"/>
    <w:rsid w:val="00472A02"/>
    <w:rsid w:val="00473A9A"/>
    <w:rsid w:val="00474930"/>
    <w:rsid w:val="004750F3"/>
    <w:rsid w:val="00475EB9"/>
    <w:rsid w:val="00475FF9"/>
    <w:rsid w:val="004772A6"/>
    <w:rsid w:val="0048027F"/>
    <w:rsid w:val="004805E0"/>
    <w:rsid w:val="0048086A"/>
    <w:rsid w:val="00480A56"/>
    <w:rsid w:val="00482966"/>
    <w:rsid w:val="004829BE"/>
    <w:rsid w:val="00482A12"/>
    <w:rsid w:val="00482D98"/>
    <w:rsid w:val="004833E7"/>
    <w:rsid w:val="0048392F"/>
    <w:rsid w:val="00484149"/>
    <w:rsid w:val="004844A6"/>
    <w:rsid w:val="0048640B"/>
    <w:rsid w:val="00486FEC"/>
    <w:rsid w:val="004872F5"/>
    <w:rsid w:val="0048763A"/>
    <w:rsid w:val="00490467"/>
    <w:rsid w:val="0049138A"/>
    <w:rsid w:val="004916E4"/>
    <w:rsid w:val="00491CED"/>
    <w:rsid w:val="0049204F"/>
    <w:rsid w:val="004924E2"/>
    <w:rsid w:val="004936F0"/>
    <w:rsid w:val="00493D50"/>
    <w:rsid w:val="0049409B"/>
    <w:rsid w:val="004944B2"/>
    <w:rsid w:val="00494CE8"/>
    <w:rsid w:val="00495367"/>
    <w:rsid w:val="004953BC"/>
    <w:rsid w:val="00495F28"/>
    <w:rsid w:val="00497C3A"/>
    <w:rsid w:val="004A03B8"/>
    <w:rsid w:val="004A03CB"/>
    <w:rsid w:val="004A0D29"/>
    <w:rsid w:val="004A1AAA"/>
    <w:rsid w:val="004A26F3"/>
    <w:rsid w:val="004A2D27"/>
    <w:rsid w:val="004A33AD"/>
    <w:rsid w:val="004A3E93"/>
    <w:rsid w:val="004A4476"/>
    <w:rsid w:val="004A4D5F"/>
    <w:rsid w:val="004A50CD"/>
    <w:rsid w:val="004A511B"/>
    <w:rsid w:val="004A586A"/>
    <w:rsid w:val="004A5B56"/>
    <w:rsid w:val="004A5DD5"/>
    <w:rsid w:val="004A62BA"/>
    <w:rsid w:val="004A67A5"/>
    <w:rsid w:val="004A6CD2"/>
    <w:rsid w:val="004A74D2"/>
    <w:rsid w:val="004A7D55"/>
    <w:rsid w:val="004B02DC"/>
    <w:rsid w:val="004B0307"/>
    <w:rsid w:val="004B04D2"/>
    <w:rsid w:val="004B1B14"/>
    <w:rsid w:val="004B207C"/>
    <w:rsid w:val="004B2F45"/>
    <w:rsid w:val="004B385F"/>
    <w:rsid w:val="004B3D5A"/>
    <w:rsid w:val="004B5D58"/>
    <w:rsid w:val="004B5E73"/>
    <w:rsid w:val="004B6642"/>
    <w:rsid w:val="004B7F50"/>
    <w:rsid w:val="004C01EF"/>
    <w:rsid w:val="004C03AF"/>
    <w:rsid w:val="004C04DA"/>
    <w:rsid w:val="004C0C55"/>
    <w:rsid w:val="004C1CF0"/>
    <w:rsid w:val="004C224B"/>
    <w:rsid w:val="004C25C2"/>
    <w:rsid w:val="004C2B2C"/>
    <w:rsid w:val="004C307F"/>
    <w:rsid w:val="004C366D"/>
    <w:rsid w:val="004C3890"/>
    <w:rsid w:val="004C4109"/>
    <w:rsid w:val="004C500D"/>
    <w:rsid w:val="004C510B"/>
    <w:rsid w:val="004C5190"/>
    <w:rsid w:val="004C549E"/>
    <w:rsid w:val="004C5970"/>
    <w:rsid w:val="004C6291"/>
    <w:rsid w:val="004C6508"/>
    <w:rsid w:val="004C6680"/>
    <w:rsid w:val="004C6AEA"/>
    <w:rsid w:val="004C743A"/>
    <w:rsid w:val="004C7F3A"/>
    <w:rsid w:val="004D0978"/>
    <w:rsid w:val="004D1D27"/>
    <w:rsid w:val="004D2A9E"/>
    <w:rsid w:val="004D34EC"/>
    <w:rsid w:val="004D35FD"/>
    <w:rsid w:val="004D3C01"/>
    <w:rsid w:val="004D3D8E"/>
    <w:rsid w:val="004D408D"/>
    <w:rsid w:val="004D40E3"/>
    <w:rsid w:val="004D417E"/>
    <w:rsid w:val="004D4742"/>
    <w:rsid w:val="004D53DE"/>
    <w:rsid w:val="004D56E6"/>
    <w:rsid w:val="004D5750"/>
    <w:rsid w:val="004D5967"/>
    <w:rsid w:val="004D5A50"/>
    <w:rsid w:val="004D5D30"/>
    <w:rsid w:val="004D605E"/>
    <w:rsid w:val="004D6EA9"/>
    <w:rsid w:val="004D76B0"/>
    <w:rsid w:val="004D774C"/>
    <w:rsid w:val="004E14A0"/>
    <w:rsid w:val="004E1523"/>
    <w:rsid w:val="004E1669"/>
    <w:rsid w:val="004E200C"/>
    <w:rsid w:val="004E281A"/>
    <w:rsid w:val="004E2A5E"/>
    <w:rsid w:val="004E3147"/>
    <w:rsid w:val="004E38F7"/>
    <w:rsid w:val="004E3DF0"/>
    <w:rsid w:val="004E3EBE"/>
    <w:rsid w:val="004E407B"/>
    <w:rsid w:val="004E5081"/>
    <w:rsid w:val="004E5533"/>
    <w:rsid w:val="004E5834"/>
    <w:rsid w:val="004E6196"/>
    <w:rsid w:val="004E6716"/>
    <w:rsid w:val="004E6880"/>
    <w:rsid w:val="004F0E65"/>
    <w:rsid w:val="004F1EC8"/>
    <w:rsid w:val="004F23B0"/>
    <w:rsid w:val="004F38C8"/>
    <w:rsid w:val="004F3A71"/>
    <w:rsid w:val="004F40F6"/>
    <w:rsid w:val="004F4234"/>
    <w:rsid w:val="004F45C2"/>
    <w:rsid w:val="004F4903"/>
    <w:rsid w:val="004F4A72"/>
    <w:rsid w:val="004F50D5"/>
    <w:rsid w:val="004F6D66"/>
    <w:rsid w:val="004F7F0D"/>
    <w:rsid w:val="0050008F"/>
    <w:rsid w:val="0050036F"/>
    <w:rsid w:val="0050054D"/>
    <w:rsid w:val="005009D1"/>
    <w:rsid w:val="00500C57"/>
    <w:rsid w:val="0050105D"/>
    <w:rsid w:val="0050206D"/>
    <w:rsid w:val="00502097"/>
    <w:rsid w:val="005022E7"/>
    <w:rsid w:val="00502309"/>
    <w:rsid w:val="005023CD"/>
    <w:rsid w:val="0050383D"/>
    <w:rsid w:val="005040FA"/>
    <w:rsid w:val="00506872"/>
    <w:rsid w:val="00506DFF"/>
    <w:rsid w:val="0050789C"/>
    <w:rsid w:val="00510189"/>
    <w:rsid w:val="0051050C"/>
    <w:rsid w:val="00511766"/>
    <w:rsid w:val="00511912"/>
    <w:rsid w:val="005138D2"/>
    <w:rsid w:val="005139B5"/>
    <w:rsid w:val="00514118"/>
    <w:rsid w:val="0051459E"/>
    <w:rsid w:val="00514F89"/>
    <w:rsid w:val="005153BE"/>
    <w:rsid w:val="00515911"/>
    <w:rsid w:val="00515E59"/>
    <w:rsid w:val="00516911"/>
    <w:rsid w:val="005171A9"/>
    <w:rsid w:val="00517EEE"/>
    <w:rsid w:val="00522047"/>
    <w:rsid w:val="005221C4"/>
    <w:rsid w:val="00522220"/>
    <w:rsid w:val="00522631"/>
    <w:rsid w:val="0052269E"/>
    <w:rsid w:val="00523767"/>
    <w:rsid w:val="005239AD"/>
    <w:rsid w:val="00523DEF"/>
    <w:rsid w:val="00525E19"/>
    <w:rsid w:val="0052686A"/>
    <w:rsid w:val="00526A26"/>
    <w:rsid w:val="00530EBC"/>
    <w:rsid w:val="00531075"/>
    <w:rsid w:val="0053196B"/>
    <w:rsid w:val="00531F73"/>
    <w:rsid w:val="00532FB5"/>
    <w:rsid w:val="0053355C"/>
    <w:rsid w:val="00533C28"/>
    <w:rsid w:val="0053446F"/>
    <w:rsid w:val="00534AF5"/>
    <w:rsid w:val="00534C36"/>
    <w:rsid w:val="00535183"/>
    <w:rsid w:val="00535855"/>
    <w:rsid w:val="00535BB6"/>
    <w:rsid w:val="0053609E"/>
    <w:rsid w:val="00536945"/>
    <w:rsid w:val="00536AD1"/>
    <w:rsid w:val="005373FC"/>
    <w:rsid w:val="00537C09"/>
    <w:rsid w:val="00540A57"/>
    <w:rsid w:val="00540F3E"/>
    <w:rsid w:val="0054255A"/>
    <w:rsid w:val="00542BB3"/>
    <w:rsid w:val="00542D52"/>
    <w:rsid w:val="005430DF"/>
    <w:rsid w:val="005431F5"/>
    <w:rsid w:val="00543473"/>
    <w:rsid w:val="0054496A"/>
    <w:rsid w:val="005459E2"/>
    <w:rsid w:val="00550D4F"/>
    <w:rsid w:val="005513FC"/>
    <w:rsid w:val="005515A7"/>
    <w:rsid w:val="00551741"/>
    <w:rsid w:val="00551900"/>
    <w:rsid w:val="00552941"/>
    <w:rsid w:val="00552CA9"/>
    <w:rsid w:val="005533D6"/>
    <w:rsid w:val="00553ABD"/>
    <w:rsid w:val="0055402D"/>
    <w:rsid w:val="00554045"/>
    <w:rsid w:val="005540CC"/>
    <w:rsid w:val="005540EA"/>
    <w:rsid w:val="005552A2"/>
    <w:rsid w:val="00555CAE"/>
    <w:rsid w:val="00556029"/>
    <w:rsid w:val="0055697B"/>
    <w:rsid w:val="005574AD"/>
    <w:rsid w:val="005578C0"/>
    <w:rsid w:val="0056095C"/>
    <w:rsid w:val="005610CA"/>
    <w:rsid w:val="00561463"/>
    <w:rsid w:val="005614F6"/>
    <w:rsid w:val="00561CC4"/>
    <w:rsid w:val="00562556"/>
    <w:rsid w:val="00562780"/>
    <w:rsid w:val="0056284F"/>
    <w:rsid w:val="00563FC1"/>
    <w:rsid w:val="005649C8"/>
    <w:rsid w:val="00564C76"/>
    <w:rsid w:val="00565844"/>
    <w:rsid w:val="00565946"/>
    <w:rsid w:val="00565958"/>
    <w:rsid w:val="00565A70"/>
    <w:rsid w:val="00566865"/>
    <w:rsid w:val="0056697F"/>
    <w:rsid w:val="005672DF"/>
    <w:rsid w:val="005675B5"/>
    <w:rsid w:val="00567800"/>
    <w:rsid w:val="00571B28"/>
    <w:rsid w:val="00571D7F"/>
    <w:rsid w:val="005723CB"/>
    <w:rsid w:val="00572450"/>
    <w:rsid w:val="0057285E"/>
    <w:rsid w:val="005734AE"/>
    <w:rsid w:val="005736EE"/>
    <w:rsid w:val="00573FEB"/>
    <w:rsid w:val="00574030"/>
    <w:rsid w:val="00574259"/>
    <w:rsid w:val="00574294"/>
    <w:rsid w:val="005743ED"/>
    <w:rsid w:val="00574603"/>
    <w:rsid w:val="00574656"/>
    <w:rsid w:val="00574736"/>
    <w:rsid w:val="005751F2"/>
    <w:rsid w:val="00577858"/>
    <w:rsid w:val="00577FC0"/>
    <w:rsid w:val="0058099E"/>
    <w:rsid w:val="005809A5"/>
    <w:rsid w:val="00580E13"/>
    <w:rsid w:val="00581655"/>
    <w:rsid w:val="0058217C"/>
    <w:rsid w:val="005827D4"/>
    <w:rsid w:val="00582F4F"/>
    <w:rsid w:val="00583266"/>
    <w:rsid w:val="00584067"/>
    <w:rsid w:val="005840D7"/>
    <w:rsid w:val="00584FD7"/>
    <w:rsid w:val="005860BD"/>
    <w:rsid w:val="005861D4"/>
    <w:rsid w:val="00586777"/>
    <w:rsid w:val="005873C5"/>
    <w:rsid w:val="00587819"/>
    <w:rsid w:val="00587C36"/>
    <w:rsid w:val="00587EFF"/>
    <w:rsid w:val="00590623"/>
    <w:rsid w:val="00590685"/>
    <w:rsid w:val="00590A30"/>
    <w:rsid w:val="00591219"/>
    <w:rsid w:val="005924F5"/>
    <w:rsid w:val="0059291E"/>
    <w:rsid w:val="00592A76"/>
    <w:rsid w:val="00592B33"/>
    <w:rsid w:val="00593E65"/>
    <w:rsid w:val="00595154"/>
    <w:rsid w:val="005959F0"/>
    <w:rsid w:val="00595ED3"/>
    <w:rsid w:val="00597C72"/>
    <w:rsid w:val="005A1016"/>
    <w:rsid w:val="005A11AF"/>
    <w:rsid w:val="005A1C04"/>
    <w:rsid w:val="005A32AF"/>
    <w:rsid w:val="005A4628"/>
    <w:rsid w:val="005A4A4D"/>
    <w:rsid w:val="005A538D"/>
    <w:rsid w:val="005A5491"/>
    <w:rsid w:val="005A6576"/>
    <w:rsid w:val="005A695E"/>
    <w:rsid w:val="005A77F9"/>
    <w:rsid w:val="005B05FD"/>
    <w:rsid w:val="005B0827"/>
    <w:rsid w:val="005B09D2"/>
    <w:rsid w:val="005B0DD7"/>
    <w:rsid w:val="005B105B"/>
    <w:rsid w:val="005B11D0"/>
    <w:rsid w:val="005B1BF3"/>
    <w:rsid w:val="005B1F60"/>
    <w:rsid w:val="005B2081"/>
    <w:rsid w:val="005B20FE"/>
    <w:rsid w:val="005B2138"/>
    <w:rsid w:val="005B2381"/>
    <w:rsid w:val="005B3086"/>
    <w:rsid w:val="005B35A5"/>
    <w:rsid w:val="005B3B3B"/>
    <w:rsid w:val="005B3B53"/>
    <w:rsid w:val="005B41A7"/>
    <w:rsid w:val="005B41C2"/>
    <w:rsid w:val="005B5E93"/>
    <w:rsid w:val="005B61BD"/>
    <w:rsid w:val="005B6F8A"/>
    <w:rsid w:val="005C004B"/>
    <w:rsid w:val="005C0086"/>
    <w:rsid w:val="005C0571"/>
    <w:rsid w:val="005C0744"/>
    <w:rsid w:val="005C0785"/>
    <w:rsid w:val="005C0DF1"/>
    <w:rsid w:val="005C0E05"/>
    <w:rsid w:val="005C19F3"/>
    <w:rsid w:val="005C22A7"/>
    <w:rsid w:val="005C2FDB"/>
    <w:rsid w:val="005C3627"/>
    <w:rsid w:val="005C4962"/>
    <w:rsid w:val="005C54D5"/>
    <w:rsid w:val="005C5EC8"/>
    <w:rsid w:val="005C649E"/>
    <w:rsid w:val="005C64DC"/>
    <w:rsid w:val="005C6AB7"/>
    <w:rsid w:val="005C6C86"/>
    <w:rsid w:val="005C7CA3"/>
    <w:rsid w:val="005C7DDD"/>
    <w:rsid w:val="005D0423"/>
    <w:rsid w:val="005D2699"/>
    <w:rsid w:val="005D2C64"/>
    <w:rsid w:val="005D2F05"/>
    <w:rsid w:val="005D2FA2"/>
    <w:rsid w:val="005D347B"/>
    <w:rsid w:val="005D3C90"/>
    <w:rsid w:val="005D68A0"/>
    <w:rsid w:val="005D68B3"/>
    <w:rsid w:val="005D6DEB"/>
    <w:rsid w:val="005D6E14"/>
    <w:rsid w:val="005D6F95"/>
    <w:rsid w:val="005E0043"/>
    <w:rsid w:val="005E0101"/>
    <w:rsid w:val="005E19C8"/>
    <w:rsid w:val="005E1C2F"/>
    <w:rsid w:val="005E30F9"/>
    <w:rsid w:val="005E4012"/>
    <w:rsid w:val="005E4D08"/>
    <w:rsid w:val="005E5546"/>
    <w:rsid w:val="005E5BF5"/>
    <w:rsid w:val="005E5C9D"/>
    <w:rsid w:val="005E5F29"/>
    <w:rsid w:val="005E6D4C"/>
    <w:rsid w:val="005E76F8"/>
    <w:rsid w:val="005E7801"/>
    <w:rsid w:val="005F00D3"/>
    <w:rsid w:val="005F0427"/>
    <w:rsid w:val="005F145F"/>
    <w:rsid w:val="005F1DB0"/>
    <w:rsid w:val="005F26BB"/>
    <w:rsid w:val="005F3266"/>
    <w:rsid w:val="005F3B80"/>
    <w:rsid w:val="005F4518"/>
    <w:rsid w:val="005F4D66"/>
    <w:rsid w:val="005F5E8B"/>
    <w:rsid w:val="005F6D7E"/>
    <w:rsid w:val="005F7441"/>
    <w:rsid w:val="005F7719"/>
    <w:rsid w:val="0060070D"/>
    <w:rsid w:val="006008A9"/>
    <w:rsid w:val="0060133D"/>
    <w:rsid w:val="006018D0"/>
    <w:rsid w:val="006019B1"/>
    <w:rsid w:val="0060259C"/>
    <w:rsid w:val="006039B1"/>
    <w:rsid w:val="006043FF"/>
    <w:rsid w:val="006053D7"/>
    <w:rsid w:val="006065B0"/>
    <w:rsid w:val="006074FE"/>
    <w:rsid w:val="00610D7A"/>
    <w:rsid w:val="00612504"/>
    <w:rsid w:val="00612CA0"/>
    <w:rsid w:val="006132AE"/>
    <w:rsid w:val="006135F4"/>
    <w:rsid w:val="00615519"/>
    <w:rsid w:val="00616850"/>
    <w:rsid w:val="00616CFA"/>
    <w:rsid w:val="006176EC"/>
    <w:rsid w:val="00617727"/>
    <w:rsid w:val="00617D16"/>
    <w:rsid w:val="00620D68"/>
    <w:rsid w:val="00621B1E"/>
    <w:rsid w:val="00621D54"/>
    <w:rsid w:val="00622074"/>
    <w:rsid w:val="00622250"/>
    <w:rsid w:val="006231C6"/>
    <w:rsid w:val="00623826"/>
    <w:rsid w:val="00623B17"/>
    <w:rsid w:val="00623CA3"/>
    <w:rsid w:val="00624282"/>
    <w:rsid w:val="0062469B"/>
    <w:rsid w:val="00625CAC"/>
    <w:rsid w:val="00626A09"/>
    <w:rsid w:val="00627016"/>
    <w:rsid w:val="0062785D"/>
    <w:rsid w:val="00627977"/>
    <w:rsid w:val="00627CC7"/>
    <w:rsid w:val="00630007"/>
    <w:rsid w:val="00630B6D"/>
    <w:rsid w:val="00631050"/>
    <w:rsid w:val="006313CC"/>
    <w:rsid w:val="006314BC"/>
    <w:rsid w:val="0063213B"/>
    <w:rsid w:val="0063315E"/>
    <w:rsid w:val="006338EF"/>
    <w:rsid w:val="00633C68"/>
    <w:rsid w:val="00634198"/>
    <w:rsid w:val="00635763"/>
    <w:rsid w:val="0063677F"/>
    <w:rsid w:val="00636802"/>
    <w:rsid w:val="00637961"/>
    <w:rsid w:val="00637F01"/>
    <w:rsid w:val="0064012B"/>
    <w:rsid w:val="006407CD"/>
    <w:rsid w:val="00640B39"/>
    <w:rsid w:val="006410EA"/>
    <w:rsid w:val="00641A8E"/>
    <w:rsid w:val="00642F5A"/>
    <w:rsid w:val="0064317B"/>
    <w:rsid w:val="00643427"/>
    <w:rsid w:val="0064343A"/>
    <w:rsid w:val="006437AA"/>
    <w:rsid w:val="00645DA8"/>
    <w:rsid w:val="0064616A"/>
    <w:rsid w:val="00646611"/>
    <w:rsid w:val="00646AAE"/>
    <w:rsid w:val="00646C5B"/>
    <w:rsid w:val="00647425"/>
    <w:rsid w:val="00647AC8"/>
    <w:rsid w:val="006504FD"/>
    <w:rsid w:val="006506A0"/>
    <w:rsid w:val="006507FD"/>
    <w:rsid w:val="00650EF6"/>
    <w:rsid w:val="0065150E"/>
    <w:rsid w:val="00651F8B"/>
    <w:rsid w:val="006526AB"/>
    <w:rsid w:val="00654571"/>
    <w:rsid w:val="00654694"/>
    <w:rsid w:val="00654707"/>
    <w:rsid w:val="006548F0"/>
    <w:rsid w:val="00654A2F"/>
    <w:rsid w:val="00654B58"/>
    <w:rsid w:val="006557DF"/>
    <w:rsid w:val="006559B7"/>
    <w:rsid w:val="006569BB"/>
    <w:rsid w:val="006575CC"/>
    <w:rsid w:val="006614A9"/>
    <w:rsid w:val="00661665"/>
    <w:rsid w:val="00661C57"/>
    <w:rsid w:val="00661E17"/>
    <w:rsid w:val="00662130"/>
    <w:rsid w:val="00662F98"/>
    <w:rsid w:val="00663C16"/>
    <w:rsid w:val="00663D81"/>
    <w:rsid w:val="00664EAE"/>
    <w:rsid w:val="00665C7C"/>
    <w:rsid w:val="0066633A"/>
    <w:rsid w:val="006664CC"/>
    <w:rsid w:val="00666F4A"/>
    <w:rsid w:val="00667741"/>
    <w:rsid w:val="00667B0E"/>
    <w:rsid w:val="0067023B"/>
    <w:rsid w:val="00671141"/>
    <w:rsid w:val="00671819"/>
    <w:rsid w:val="0067216C"/>
    <w:rsid w:val="006727D7"/>
    <w:rsid w:val="0067292F"/>
    <w:rsid w:val="00673C44"/>
    <w:rsid w:val="00674935"/>
    <w:rsid w:val="00674B1F"/>
    <w:rsid w:val="0067552B"/>
    <w:rsid w:val="00676142"/>
    <w:rsid w:val="0067670E"/>
    <w:rsid w:val="0067675C"/>
    <w:rsid w:val="00677183"/>
    <w:rsid w:val="00677550"/>
    <w:rsid w:val="00677780"/>
    <w:rsid w:val="006807F4"/>
    <w:rsid w:val="00680D6D"/>
    <w:rsid w:val="00681079"/>
    <w:rsid w:val="00681A52"/>
    <w:rsid w:val="00681E6A"/>
    <w:rsid w:val="00681F40"/>
    <w:rsid w:val="00682BC1"/>
    <w:rsid w:val="00682FA3"/>
    <w:rsid w:val="00684202"/>
    <w:rsid w:val="00684EF9"/>
    <w:rsid w:val="00685089"/>
    <w:rsid w:val="00686775"/>
    <w:rsid w:val="00687803"/>
    <w:rsid w:val="00687EF2"/>
    <w:rsid w:val="006906C3"/>
    <w:rsid w:val="00690B26"/>
    <w:rsid w:val="00691168"/>
    <w:rsid w:val="00691A4F"/>
    <w:rsid w:val="00691AB7"/>
    <w:rsid w:val="006925F2"/>
    <w:rsid w:val="00692913"/>
    <w:rsid w:val="006929FB"/>
    <w:rsid w:val="00693465"/>
    <w:rsid w:val="00693933"/>
    <w:rsid w:val="006943AF"/>
    <w:rsid w:val="00694D12"/>
    <w:rsid w:val="006952F5"/>
    <w:rsid w:val="00695C39"/>
    <w:rsid w:val="0069724E"/>
    <w:rsid w:val="00697341"/>
    <w:rsid w:val="0069790C"/>
    <w:rsid w:val="006A179E"/>
    <w:rsid w:val="006A183F"/>
    <w:rsid w:val="006A1C3C"/>
    <w:rsid w:val="006A1E59"/>
    <w:rsid w:val="006A1EDA"/>
    <w:rsid w:val="006A3833"/>
    <w:rsid w:val="006A41D1"/>
    <w:rsid w:val="006A5625"/>
    <w:rsid w:val="006A72C4"/>
    <w:rsid w:val="006A760A"/>
    <w:rsid w:val="006A7695"/>
    <w:rsid w:val="006B0098"/>
    <w:rsid w:val="006B063A"/>
    <w:rsid w:val="006B0A05"/>
    <w:rsid w:val="006B0D4E"/>
    <w:rsid w:val="006B1A11"/>
    <w:rsid w:val="006B2CE7"/>
    <w:rsid w:val="006B3574"/>
    <w:rsid w:val="006B3A12"/>
    <w:rsid w:val="006B4CE2"/>
    <w:rsid w:val="006B6678"/>
    <w:rsid w:val="006B6FCE"/>
    <w:rsid w:val="006B7010"/>
    <w:rsid w:val="006B732B"/>
    <w:rsid w:val="006B7B18"/>
    <w:rsid w:val="006B7B20"/>
    <w:rsid w:val="006C02CD"/>
    <w:rsid w:val="006C095F"/>
    <w:rsid w:val="006C0CCE"/>
    <w:rsid w:val="006C0D2D"/>
    <w:rsid w:val="006C0EF3"/>
    <w:rsid w:val="006C2671"/>
    <w:rsid w:val="006C3B93"/>
    <w:rsid w:val="006C3C63"/>
    <w:rsid w:val="006C420F"/>
    <w:rsid w:val="006C6634"/>
    <w:rsid w:val="006C7214"/>
    <w:rsid w:val="006C78A6"/>
    <w:rsid w:val="006D01B4"/>
    <w:rsid w:val="006D01F6"/>
    <w:rsid w:val="006D045A"/>
    <w:rsid w:val="006D0AFD"/>
    <w:rsid w:val="006D1529"/>
    <w:rsid w:val="006D190E"/>
    <w:rsid w:val="006D2448"/>
    <w:rsid w:val="006D3D3B"/>
    <w:rsid w:val="006D447C"/>
    <w:rsid w:val="006D4A64"/>
    <w:rsid w:val="006D4DA9"/>
    <w:rsid w:val="006D57ED"/>
    <w:rsid w:val="006D59D2"/>
    <w:rsid w:val="006D6079"/>
    <w:rsid w:val="006D61ED"/>
    <w:rsid w:val="006D688D"/>
    <w:rsid w:val="006D6AAD"/>
    <w:rsid w:val="006D7661"/>
    <w:rsid w:val="006E0B85"/>
    <w:rsid w:val="006E0CFF"/>
    <w:rsid w:val="006E0D1E"/>
    <w:rsid w:val="006E1117"/>
    <w:rsid w:val="006E1563"/>
    <w:rsid w:val="006E21F5"/>
    <w:rsid w:val="006E264D"/>
    <w:rsid w:val="006E266E"/>
    <w:rsid w:val="006E277C"/>
    <w:rsid w:val="006E3654"/>
    <w:rsid w:val="006E3835"/>
    <w:rsid w:val="006E3A53"/>
    <w:rsid w:val="006E3B2C"/>
    <w:rsid w:val="006E4021"/>
    <w:rsid w:val="006E4975"/>
    <w:rsid w:val="006E5770"/>
    <w:rsid w:val="006E693C"/>
    <w:rsid w:val="006E6A19"/>
    <w:rsid w:val="006E6EE7"/>
    <w:rsid w:val="006E7A4B"/>
    <w:rsid w:val="006F044E"/>
    <w:rsid w:val="006F09E8"/>
    <w:rsid w:val="006F17C8"/>
    <w:rsid w:val="006F1E28"/>
    <w:rsid w:val="006F2A9A"/>
    <w:rsid w:val="006F3188"/>
    <w:rsid w:val="006F3F95"/>
    <w:rsid w:val="006F3FC1"/>
    <w:rsid w:val="006F4550"/>
    <w:rsid w:val="006F4CA6"/>
    <w:rsid w:val="006F563F"/>
    <w:rsid w:val="006F5B3E"/>
    <w:rsid w:val="006F5B77"/>
    <w:rsid w:val="006F5EEA"/>
    <w:rsid w:val="006F7106"/>
    <w:rsid w:val="00701332"/>
    <w:rsid w:val="007021F2"/>
    <w:rsid w:val="0070235F"/>
    <w:rsid w:val="00702EC7"/>
    <w:rsid w:val="00703A9F"/>
    <w:rsid w:val="0070577A"/>
    <w:rsid w:val="00705906"/>
    <w:rsid w:val="007064E4"/>
    <w:rsid w:val="00706648"/>
    <w:rsid w:val="007078DA"/>
    <w:rsid w:val="00707D18"/>
    <w:rsid w:val="00707DFF"/>
    <w:rsid w:val="00707EE0"/>
    <w:rsid w:val="00711A5C"/>
    <w:rsid w:val="007128E3"/>
    <w:rsid w:val="00712D06"/>
    <w:rsid w:val="00712E3F"/>
    <w:rsid w:val="00712E6F"/>
    <w:rsid w:val="00713516"/>
    <w:rsid w:val="00714662"/>
    <w:rsid w:val="007149C0"/>
    <w:rsid w:val="00714A9B"/>
    <w:rsid w:val="00714C64"/>
    <w:rsid w:val="00714E7C"/>
    <w:rsid w:val="007165DC"/>
    <w:rsid w:val="007166EC"/>
    <w:rsid w:val="00716B8D"/>
    <w:rsid w:val="00716D6F"/>
    <w:rsid w:val="0072046C"/>
    <w:rsid w:val="00720E91"/>
    <w:rsid w:val="00721797"/>
    <w:rsid w:val="00721C71"/>
    <w:rsid w:val="007225CA"/>
    <w:rsid w:val="00722D11"/>
    <w:rsid w:val="00722E6F"/>
    <w:rsid w:val="00723391"/>
    <w:rsid w:val="007233D2"/>
    <w:rsid w:val="007237A7"/>
    <w:rsid w:val="0072507C"/>
    <w:rsid w:val="00725181"/>
    <w:rsid w:val="00725A5D"/>
    <w:rsid w:val="00725E3A"/>
    <w:rsid w:val="00727681"/>
    <w:rsid w:val="007276E7"/>
    <w:rsid w:val="00730886"/>
    <w:rsid w:val="0073253E"/>
    <w:rsid w:val="007327DF"/>
    <w:rsid w:val="00732C76"/>
    <w:rsid w:val="00733E4A"/>
    <w:rsid w:val="0073446E"/>
    <w:rsid w:val="00735C99"/>
    <w:rsid w:val="007360FD"/>
    <w:rsid w:val="00736EF4"/>
    <w:rsid w:val="0073707E"/>
    <w:rsid w:val="007370F4"/>
    <w:rsid w:val="00737A81"/>
    <w:rsid w:val="007400F9"/>
    <w:rsid w:val="007402DC"/>
    <w:rsid w:val="00740E77"/>
    <w:rsid w:val="00740F68"/>
    <w:rsid w:val="007412EC"/>
    <w:rsid w:val="007413D9"/>
    <w:rsid w:val="00741EDA"/>
    <w:rsid w:val="00742A6B"/>
    <w:rsid w:val="00743971"/>
    <w:rsid w:val="00744321"/>
    <w:rsid w:val="00744E46"/>
    <w:rsid w:val="00745E85"/>
    <w:rsid w:val="00745F93"/>
    <w:rsid w:val="00746735"/>
    <w:rsid w:val="007467D9"/>
    <w:rsid w:val="00747180"/>
    <w:rsid w:val="0074719B"/>
    <w:rsid w:val="00747601"/>
    <w:rsid w:val="00747D00"/>
    <w:rsid w:val="00747D46"/>
    <w:rsid w:val="007515A2"/>
    <w:rsid w:val="0075211F"/>
    <w:rsid w:val="00752438"/>
    <w:rsid w:val="00752A7E"/>
    <w:rsid w:val="00752EA3"/>
    <w:rsid w:val="00753030"/>
    <w:rsid w:val="007530D9"/>
    <w:rsid w:val="007538EB"/>
    <w:rsid w:val="00753B6A"/>
    <w:rsid w:val="0075464E"/>
    <w:rsid w:val="00754D76"/>
    <w:rsid w:val="007554B1"/>
    <w:rsid w:val="0075627F"/>
    <w:rsid w:val="0075696A"/>
    <w:rsid w:val="00760C68"/>
    <w:rsid w:val="0076177F"/>
    <w:rsid w:val="00761E77"/>
    <w:rsid w:val="00762273"/>
    <w:rsid w:val="0076282E"/>
    <w:rsid w:val="007629C6"/>
    <w:rsid w:val="00762BB0"/>
    <w:rsid w:val="00762D98"/>
    <w:rsid w:val="00762DF3"/>
    <w:rsid w:val="0076331E"/>
    <w:rsid w:val="00763F2A"/>
    <w:rsid w:val="00764367"/>
    <w:rsid w:val="00765C0B"/>
    <w:rsid w:val="00766256"/>
    <w:rsid w:val="0076663C"/>
    <w:rsid w:val="007671E2"/>
    <w:rsid w:val="0077099E"/>
    <w:rsid w:val="00772C4C"/>
    <w:rsid w:val="00774C39"/>
    <w:rsid w:val="00774D31"/>
    <w:rsid w:val="00775522"/>
    <w:rsid w:val="00775AF4"/>
    <w:rsid w:val="007761B6"/>
    <w:rsid w:val="0077646F"/>
    <w:rsid w:val="00776D12"/>
    <w:rsid w:val="00777996"/>
    <w:rsid w:val="00777B6A"/>
    <w:rsid w:val="00777BA2"/>
    <w:rsid w:val="0078111C"/>
    <w:rsid w:val="007813A9"/>
    <w:rsid w:val="00781626"/>
    <w:rsid w:val="00781B1E"/>
    <w:rsid w:val="007828A4"/>
    <w:rsid w:val="00783848"/>
    <w:rsid w:val="00783A1C"/>
    <w:rsid w:val="00783EB2"/>
    <w:rsid w:val="007841C2"/>
    <w:rsid w:val="00786023"/>
    <w:rsid w:val="0078633F"/>
    <w:rsid w:val="007868E4"/>
    <w:rsid w:val="00786A91"/>
    <w:rsid w:val="00786D11"/>
    <w:rsid w:val="00786E39"/>
    <w:rsid w:val="00787023"/>
    <w:rsid w:val="007907C3"/>
    <w:rsid w:val="00790B5A"/>
    <w:rsid w:val="00791C21"/>
    <w:rsid w:val="007921D4"/>
    <w:rsid w:val="00793940"/>
    <w:rsid w:val="00793EC4"/>
    <w:rsid w:val="00793FA4"/>
    <w:rsid w:val="00794149"/>
    <w:rsid w:val="00794292"/>
    <w:rsid w:val="00794368"/>
    <w:rsid w:val="00794C7D"/>
    <w:rsid w:val="00794D22"/>
    <w:rsid w:val="00795204"/>
    <w:rsid w:val="00795DD1"/>
    <w:rsid w:val="00795F7C"/>
    <w:rsid w:val="00796165"/>
    <w:rsid w:val="00796B89"/>
    <w:rsid w:val="00796CAE"/>
    <w:rsid w:val="00796FC6"/>
    <w:rsid w:val="00797A39"/>
    <w:rsid w:val="00797D8D"/>
    <w:rsid w:val="007A011D"/>
    <w:rsid w:val="007A0480"/>
    <w:rsid w:val="007A2607"/>
    <w:rsid w:val="007A2686"/>
    <w:rsid w:val="007A28E3"/>
    <w:rsid w:val="007A3744"/>
    <w:rsid w:val="007A42E9"/>
    <w:rsid w:val="007A5E14"/>
    <w:rsid w:val="007A6236"/>
    <w:rsid w:val="007A624B"/>
    <w:rsid w:val="007A67B6"/>
    <w:rsid w:val="007A6C00"/>
    <w:rsid w:val="007A6F3B"/>
    <w:rsid w:val="007A7D60"/>
    <w:rsid w:val="007A7E4B"/>
    <w:rsid w:val="007B0B89"/>
    <w:rsid w:val="007B1017"/>
    <w:rsid w:val="007B1050"/>
    <w:rsid w:val="007B1A50"/>
    <w:rsid w:val="007B1B72"/>
    <w:rsid w:val="007B1F7D"/>
    <w:rsid w:val="007B2605"/>
    <w:rsid w:val="007B30DE"/>
    <w:rsid w:val="007B36EF"/>
    <w:rsid w:val="007B3A24"/>
    <w:rsid w:val="007B3BBC"/>
    <w:rsid w:val="007B3E43"/>
    <w:rsid w:val="007B5CA5"/>
    <w:rsid w:val="007B647C"/>
    <w:rsid w:val="007B6F86"/>
    <w:rsid w:val="007B7C31"/>
    <w:rsid w:val="007C12F7"/>
    <w:rsid w:val="007C211B"/>
    <w:rsid w:val="007C2385"/>
    <w:rsid w:val="007C23E4"/>
    <w:rsid w:val="007C2872"/>
    <w:rsid w:val="007C2A07"/>
    <w:rsid w:val="007C2BDE"/>
    <w:rsid w:val="007C335D"/>
    <w:rsid w:val="007C3572"/>
    <w:rsid w:val="007C370E"/>
    <w:rsid w:val="007C42CE"/>
    <w:rsid w:val="007C6256"/>
    <w:rsid w:val="007C6C9D"/>
    <w:rsid w:val="007C6EB9"/>
    <w:rsid w:val="007C6FCF"/>
    <w:rsid w:val="007C7633"/>
    <w:rsid w:val="007C77D2"/>
    <w:rsid w:val="007D1170"/>
    <w:rsid w:val="007D2CF3"/>
    <w:rsid w:val="007D3BA1"/>
    <w:rsid w:val="007D48B7"/>
    <w:rsid w:val="007D4A92"/>
    <w:rsid w:val="007D4BF3"/>
    <w:rsid w:val="007D5579"/>
    <w:rsid w:val="007D5D19"/>
    <w:rsid w:val="007D60C6"/>
    <w:rsid w:val="007D6F20"/>
    <w:rsid w:val="007D7A19"/>
    <w:rsid w:val="007E027D"/>
    <w:rsid w:val="007E03F6"/>
    <w:rsid w:val="007E0ACB"/>
    <w:rsid w:val="007E1553"/>
    <w:rsid w:val="007E1856"/>
    <w:rsid w:val="007E1F14"/>
    <w:rsid w:val="007E2422"/>
    <w:rsid w:val="007E3B78"/>
    <w:rsid w:val="007E3E6C"/>
    <w:rsid w:val="007E4E1A"/>
    <w:rsid w:val="007E4FB5"/>
    <w:rsid w:val="007E524B"/>
    <w:rsid w:val="007E565D"/>
    <w:rsid w:val="007E5FC8"/>
    <w:rsid w:val="007E78A3"/>
    <w:rsid w:val="007F0F68"/>
    <w:rsid w:val="007F1356"/>
    <w:rsid w:val="007F35EF"/>
    <w:rsid w:val="007F37F1"/>
    <w:rsid w:val="007F4693"/>
    <w:rsid w:val="007F525C"/>
    <w:rsid w:val="007F5352"/>
    <w:rsid w:val="007F5778"/>
    <w:rsid w:val="007F57CF"/>
    <w:rsid w:val="007F6318"/>
    <w:rsid w:val="007F6402"/>
    <w:rsid w:val="007F7A8D"/>
    <w:rsid w:val="00800104"/>
    <w:rsid w:val="00800DFE"/>
    <w:rsid w:val="00800EF8"/>
    <w:rsid w:val="0080422F"/>
    <w:rsid w:val="008047AD"/>
    <w:rsid w:val="00804E33"/>
    <w:rsid w:val="0080507F"/>
    <w:rsid w:val="008064C5"/>
    <w:rsid w:val="00806AFB"/>
    <w:rsid w:val="00807150"/>
    <w:rsid w:val="00807A0C"/>
    <w:rsid w:val="00807BB8"/>
    <w:rsid w:val="00807C04"/>
    <w:rsid w:val="00810226"/>
    <w:rsid w:val="0081067F"/>
    <w:rsid w:val="00810B51"/>
    <w:rsid w:val="0081224C"/>
    <w:rsid w:val="008127B8"/>
    <w:rsid w:val="00813BE9"/>
    <w:rsid w:val="00813C7F"/>
    <w:rsid w:val="00815CA3"/>
    <w:rsid w:val="00816963"/>
    <w:rsid w:val="00816C6E"/>
    <w:rsid w:val="00817BE6"/>
    <w:rsid w:val="00823218"/>
    <w:rsid w:val="0082352C"/>
    <w:rsid w:val="00825DCA"/>
    <w:rsid w:val="008269E6"/>
    <w:rsid w:val="00827F4A"/>
    <w:rsid w:val="00827FAE"/>
    <w:rsid w:val="008304D4"/>
    <w:rsid w:val="00830E90"/>
    <w:rsid w:val="00831336"/>
    <w:rsid w:val="008322F2"/>
    <w:rsid w:val="0083232C"/>
    <w:rsid w:val="00833179"/>
    <w:rsid w:val="00835779"/>
    <w:rsid w:val="00835FAE"/>
    <w:rsid w:val="0083799E"/>
    <w:rsid w:val="00837C05"/>
    <w:rsid w:val="00837F83"/>
    <w:rsid w:val="00841339"/>
    <w:rsid w:val="008414FB"/>
    <w:rsid w:val="008417CD"/>
    <w:rsid w:val="00842B83"/>
    <w:rsid w:val="00843707"/>
    <w:rsid w:val="008440A6"/>
    <w:rsid w:val="00844922"/>
    <w:rsid w:val="00845D5F"/>
    <w:rsid w:val="008461E9"/>
    <w:rsid w:val="00846663"/>
    <w:rsid w:val="00846A49"/>
    <w:rsid w:val="0084746A"/>
    <w:rsid w:val="00850D69"/>
    <w:rsid w:val="00850E5B"/>
    <w:rsid w:val="00852002"/>
    <w:rsid w:val="00852326"/>
    <w:rsid w:val="00852562"/>
    <w:rsid w:val="00853348"/>
    <w:rsid w:val="00853F2E"/>
    <w:rsid w:val="00854677"/>
    <w:rsid w:val="0085490B"/>
    <w:rsid w:val="008553D9"/>
    <w:rsid w:val="00855480"/>
    <w:rsid w:val="00855953"/>
    <w:rsid w:val="008561CD"/>
    <w:rsid w:val="00856DB8"/>
    <w:rsid w:val="00857894"/>
    <w:rsid w:val="00860F7B"/>
    <w:rsid w:val="0086199D"/>
    <w:rsid w:val="00861BDA"/>
    <w:rsid w:val="00861C8B"/>
    <w:rsid w:val="00861E24"/>
    <w:rsid w:val="008632CE"/>
    <w:rsid w:val="00863EDC"/>
    <w:rsid w:val="00863FA8"/>
    <w:rsid w:val="00864438"/>
    <w:rsid w:val="00864796"/>
    <w:rsid w:val="008648B9"/>
    <w:rsid w:val="00865501"/>
    <w:rsid w:val="00866C68"/>
    <w:rsid w:val="008706F4"/>
    <w:rsid w:val="00870804"/>
    <w:rsid w:val="00871195"/>
    <w:rsid w:val="00872328"/>
    <w:rsid w:val="008736BA"/>
    <w:rsid w:val="00873C88"/>
    <w:rsid w:val="00874347"/>
    <w:rsid w:val="00874B02"/>
    <w:rsid w:val="00875061"/>
    <w:rsid w:val="008758BB"/>
    <w:rsid w:val="00875A3D"/>
    <w:rsid w:val="00876342"/>
    <w:rsid w:val="00876B86"/>
    <w:rsid w:val="00880802"/>
    <w:rsid w:val="00880B96"/>
    <w:rsid w:val="00880D8C"/>
    <w:rsid w:val="00881AD6"/>
    <w:rsid w:val="00881B5D"/>
    <w:rsid w:val="0088232E"/>
    <w:rsid w:val="00882BE2"/>
    <w:rsid w:val="00882D34"/>
    <w:rsid w:val="0088338A"/>
    <w:rsid w:val="00883CF7"/>
    <w:rsid w:val="008841EB"/>
    <w:rsid w:val="0088426C"/>
    <w:rsid w:val="00884646"/>
    <w:rsid w:val="00884E1B"/>
    <w:rsid w:val="008855B7"/>
    <w:rsid w:val="00886972"/>
    <w:rsid w:val="008871EB"/>
    <w:rsid w:val="00887598"/>
    <w:rsid w:val="00891764"/>
    <w:rsid w:val="00892F3F"/>
    <w:rsid w:val="0089586C"/>
    <w:rsid w:val="008966CC"/>
    <w:rsid w:val="0089696A"/>
    <w:rsid w:val="00896AE8"/>
    <w:rsid w:val="00897B01"/>
    <w:rsid w:val="00897F58"/>
    <w:rsid w:val="008A047C"/>
    <w:rsid w:val="008A1473"/>
    <w:rsid w:val="008A1D37"/>
    <w:rsid w:val="008A1FCC"/>
    <w:rsid w:val="008A2DDC"/>
    <w:rsid w:val="008A3724"/>
    <w:rsid w:val="008A3E3E"/>
    <w:rsid w:val="008A5AE4"/>
    <w:rsid w:val="008A688F"/>
    <w:rsid w:val="008A6E58"/>
    <w:rsid w:val="008A768C"/>
    <w:rsid w:val="008B0651"/>
    <w:rsid w:val="008B0B9E"/>
    <w:rsid w:val="008B0F0F"/>
    <w:rsid w:val="008B1A75"/>
    <w:rsid w:val="008B2ECB"/>
    <w:rsid w:val="008B2F39"/>
    <w:rsid w:val="008B3AE9"/>
    <w:rsid w:val="008B3BD3"/>
    <w:rsid w:val="008B7CB4"/>
    <w:rsid w:val="008B7CDF"/>
    <w:rsid w:val="008B7E11"/>
    <w:rsid w:val="008B7FA1"/>
    <w:rsid w:val="008C0301"/>
    <w:rsid w:val="008C0CC2"/>
    <w:rsid w:val="008C16E8"/>
    <w:rsid w:val="008C24B7"/>
    <w:rsid w:val="008C2569"/>
    <w:rsid w:val="008C4020"/>
    <w:rsid w:val="008C444F"/>
    <w:rsid w:val="008C66BB"/>
    <w:rsid w:val="008C6AB9"/>
    <w:rsid w:val="008C6F63"/>
    <w:rsid w:val="008D0EBE"/>
    <w:rsid w:val="008D1AE8"/>
    <w:rsid w:val="008D1C76"/>
    <w:rsid w:val="008D2476"/>
    <w:rsid w:val="008D309E"/>
    <w:rsid w:val="008D32CD"/>
    <w:rsid w:val="008D32DF"/>
    <w:rsid w:val="008D3329"/>
    <w:rsid w:val="008D344A"/>
    <w:rsid w:val="008D42A8"/>
    <w:rsid w:val="008D42EA"/>
    <w:rsid w:val="008D4C3F"/>
    <w:rsid w:val="008D4C76"/>
    <w:rsid w:val="008D5DB7"/>
    <w:rsid w:val="008D7FD3"/>
    <w:rsid w:val="008E00C8"/>
    <w:rsid w:val="008E0421"/>
    <w:rsid w:val="008E051A"/>
    <w:rsid w:val="008E0863"/>
    <w:rsid w:val="008E1D06"/>
    <w:rsid w:val="008E27AE"/>
    <w:rsid w:val="008E2FA9"/>
    <w:rsid w:val="008E34C4"/>
    <w:rsid w:val="008E3677"/>
    <w:rsid w:val="008E42A6"/>
    <w:rsid w:val="008E4346"/>
    <w:rsid w:val="008E48CA"/>
    <w:rsid w:val="008E4CAD"/>
    <w:rsid w:val="008E6103"/>
    <w:rsid w:val="008E6327"/>
    <w:rsid w:val="008E69F9"/>
    <w:rsid w:val="008E6E29"/>
    <w:rsid w:val="008E6E33"/>
    <w:rsid w:val="008E73B3"/>
    <w:rsid w:val="008F0528"/>
    <w:rsid w:val="008F054F"/>
    <w:rsid w:val="008F0988"/>
    <w:rsid w:val="008F1E2D"/>
    <w:rsid w:val="008F249F"/>
    <w:rsid w:val="008F2E60"/>
    <w:rsid w:val="008F3141"/>
    <w:rsid w:val="008F3E71"/>
    <w:rsid w:val="008F409E"/>
    <w:rsid w:val="008F431D"/>
    <w:rsid w:val="008F4591"/>
    <w:rsid w:val="008F562E"/>
    <w:rsid w:val="008F7C47"/>
    <w:rsid w:val="0090113C"/>
    <w:rsid w:val="009013F5"/>
    <w:rsid w:val="00901753"/>
    <w:rsid w:val="00902910"/>
    <w:rsid w:val="00902BB6"/>
    <w:rsid w:val="00903152"/>
    <w:rsid w:val="009031E7"/>
    <w:rsid w:val="0090320B"/>
    <w:rsid w:val="0090431D"/>
    <w:rsid w:val="00904F01"/>
    <w:rsid w:val="009050E4"/>
    <w:rsid w:val="00906974"/>
    <w:rsid w:val="00907290"/>
    <w:rsid w:val="00907C57"/>
    <w:rsid w:val="00907EB3"/>
    <w:rsid w:val="00910675"/>
    <w:rsid w:val="009108C8"/>
    <w:rsid w:val="00910F4A"/>
    <w:rsid w:val="00911585"/>
    <w:rsid w:val="00912A9A"/>
    <w:rsid w:val="0091324F"/>
    <w:rsid w:val="00913A95"/>
    <w:rsid w:val="0091492A"/>
    <w:rsid w:val="00914D74"/>
    <w:rsid w:val="00914F42"/>
    <w:rsid w:val="00915357"/>
    <w:rsid w:val="00915A0C"/>
    <w:rsid w:val="00915FD1"/>
    <w:rsid w:val="00916B38"/>
    <w:rsid w:val="0091751B"/>
    <w:rsid w:val="0092165A"/>
    <w:rsid w:val="00922254"/>
    <w:rsid w:val="009225AB"/>
    <w:rsid w:val="0092308D"/>
    <w:rsid w:val="00923250"/>
    <w:rsid w:val="0092372D"/>
    <w:rsid w:val="00923D77"/>
    <w:rsid w:val="0092408E"/>
    <w:rsid w:val="0092414D"/>
    <w:rsid w:val="009243E9"/>
    <w:rsid w:val="0092487E"/>
    <w:rsid w:val="00924E8E"/>
    <w:rsid w:val="00925237"/>
    <w:rsid w:val="00925BCD"/>
    <w:rsid w:val="0092613A"/>
    <w:rsid w:val="00926C67"/>
    <w:rsid w:val="0092778D"/>
    <w:rsid w:val="0093022A"/>
    <w:rsid w:val="009325E9"/>
    <w:rsid w:val="00932D23"/>
    <w:rsid w:val="00932ECC"/>
    <w:rsid w:val="0093319E"/>
    <w:rsid w:val="00934630"/>
    <w:rsid w:val="009352E8"/>
    <w:rsid w:val="0093622C"/>
    <w:rsid w:val="009366AF"/>
    <w:rsid w:val="00936D5F"/>
    <w:rsid w:val="00937E18"/>
    <w:rsid w:val="0094026E"/>
    <w:rsid w:val="0094068C"/>
    <w:rsid w:val="009413CC"/>
    <w:rsid w:val="00942C4D"/>
    <w:rsid w:val="00943EDF"/>
    <w:rsid w:val="00944F12"/>
    <w:rsid w:val="00944FA8"/>
    <w:rsid w:val="009456A5"/>
    <w:rsid w:val="00945CDE"/>
    <w:rsid w:val="00946427"/>
    <w:rsid w:val="0095145B"/>
    <w:rsid w:val="009516F4"/>
    <w:rsid w:val="00952108"/>
    <w:rsid w:val="0095221F"/>
    <w:rsid w:val="00952325"/>
    <w:rsid w:val="009523EC"/>
    <w:rsid w:val="009524F3"/>
    <w:rsid w:val="00952582"/>
    <w:rsid w:val="0095265D"/>
    <w:rsid w:val="0095272C"/>
    <w:rsid w:val="00952815"/>
    <w:rsid w:val="00952A14"/>
    <w:rsid w:val="00954070"/>
    <w:rsid w:val="00954132"/>
    <w:rsid w:val="00954723"/>
    <w:rsid w:val="00955D01"/>
    <w:rsid w:val="0095639C"/>
    <w:rsid w:val="00956AA9"/>
    <w:rsid w:val="00956DC3"/>
    <w:rsid w:val="0095722D"/>
    <w:rsid w:val="00957516"/>
    <w:rsid w:val="00957560"/>
    <w:rsid w:val="00957A2D"/>
    <w:rsid w:val="00960017"/>
    <w:rsid w:val="009607ED"/>
    <w:rsid w:val="00960AA4"/>
    <w:rsid w:val="00960B0B"/>
    <w:rsid w:val="00961009"/>
    <w:rsid w:val="009610BE"/>
    <w:rsid w:val="00961194"/>
    <w:rsid w:val="009619DB"/>
    <w:rsid w:val="00962B7D"/>
    <w:rsid w:val="009633A1"/>
    <w:rsid w:val="00964174"/>
    <w:rsid w:val="00964670"/>
    <w:rsid w:val="009650A2"/>
    <w:rsid w:val="00965B91"/>
    <w:rsid w:val="00965D0E"/>
    <w:rsid w:val="009667B9"/>
    <w:rsid w:val="00966BA1"/>
    <w:rsid w:val="00966E0D"/>
    <w:rsid w:val="009673C6"/>
    <w:rsid w:val="00967A31"/>
    <w:rsid w:val="00967EDF"/>
    <w:rsid w:val="00967F6E"/>
    <w:rsid w:val="0097050A"/>
    <w:rsid w:val="00970908"/>
    <w:rsid w:val="009715B4"/>
    <w:rsid w:val="00971A77"/>
    <w:rsid w:val="0097229B"/>
    <w:rsid w:val="009726DD"/>
    <w:rsid w:val="00972BBA"/>
    <w:rsid w:val="009736E4"/>
    <w:rsid w:val="00973917"/>
    <w:rsid w:val="00973FF5"/>
    <w:rsid w:val="0097439E"/>
    <w:rsid w:val="00975679"/>
    <w:rsid w:val="009757C1"/>
    <w:rsid w:val="00975B2F"/>
    <w:rsid w:val="009760FE"/>
    <w:rsid w:val="00977491"/>
    <w:rsid w:val="0097752A"/>
    <w:rsid w:val="009775C1"/>
    <w:rsid w:val="0098041C"/>
    <w:rsid w:val="00980712"/>
    <w:rsid w:val="00980D76"/>
    <w:rsid w:val="009815A7"/>
    <w:rsid w:val="00981D65"/>
    <w:rsid w:val="00982CA8"/>
    <w:rsid w:val="00983850"/>
    <w:rsid w:val="00984258"/>
    <w:rsid w:val="00984CCC"/>
    <w:rsid w:val="009858C9"/>
    <w:rsid w:val="00985D6F"/>
    <w:rsid w:val="00986140"/>
    <w:rsid w:val="0098627B"/>
    <w:rsid w:val="0098695A"/>
    <w:rsid w:val="00987775"/>
    <w:rsid w:val="00987827"/>
    <w:rsid w:val="00987F0E"/>
    <w:rsid w:val="00990FE4"/>
    <w:rsid w:val="009914D1"/>
    <w:rsid w:val="00991A77"/>
    <w:rsid w:val="00992297"/>
    <w:rsid w:val="00992902"/>
    <w:rsid w:val="00992F2D"/>
    <w:rsid w:val="00992F7E"/>
    <w:rsid w:val="00993D9C"/>
    <w:rsid w:val="00994094"/>
    <w:rsid w:val="00994247"/>
    <w:rsid w:val="009944D8"/>
    <w:rsid w:val="00995328"/>
    <w:rsid w:val="00995FC0"/>
    <w:rsid w:val="0099649F"/>
    <w:rsid w:val="00996F47"/>
    <w:rsid w:val="00997E4D"/>
    <w:rsid w:val="009A01C3"/>
    <w:rsid w:val="009A13EC"/>
    <w:rsid w:val="009A1A5D"/>
    <w:rsid w:val="009A2433"/>
    <w:rsid w:val="009A2ECE"/>
    <w:rsid w:val="009A366F"/>
    <w:rsid w:val="009A460D"/>
    <w:rsid w:val="009A615E"/>
    <w:rsid w:val="009A616F"/>
    <w:rsid w:val="009A63C5"/>
    <w:rsid w:val="009A63E7"/>
    <w:rsid w:val="009A6746"/>
    <w:rsid w:val="009A6C51"/>
    <w:rsid w:val="009A7583"/>
    <w:rsid w:val="009A75DE"/>
    <w:rsid w:val="009A7820"/>
    <w:rsid w:val="009A7BD4"/>
    <w:rsid w:val="009B01DB"/>
    <w:rsid w:val="009B0909"/>
    <w:rsid w:val="009B112E"/>
    <w:rsid w:val="009B16DB"/>
    <w:rsid w:val="009B16F0"/>
    <w:rsid w:val="009B2A69"/>
    <w:rsid w:val="009B2E09"/>
    <w:rsid w:val="009B32F2"/>
    <w:rsid w:val="009B4062"/>
    <w:rsid w:val="009B4714"/>
    <w:rsid w:val="009B700A"/>
    <w:rsid w:val="009B71B7"/>
    <w:rsid w:val="009B7BEA"/>
    <w:rsid w:val="009B7E8A"/>
    <w:rsid w:val="009C0BFA"/>
    <w:rsid w:val="009C2A43"/>
    <w:rsid w:val="009C3893"/>
    <w:rsid w:val="009C437F"/>
    <w:rsid w:val="009C4A4F"/>
    <w:rsid w:val="009C4B37"/>
    <w:rsid w:val="009C5178"/>
    <w:rsid w:val="009C6EBA"/>
    <w:rsid w:val="009D0D57"/>
    <w:rsid w:val="009D11A2"/>
    <w:rsid w:val="009D148E"/>
    <w:rsid w:val="009D1EF8"/>
    <w:rsid w:val="009D2C41"/>
    <w:rsid w:val="009D39D1"/>
    <w:rsid w:val="009D3BCA"/>
    <w:rsid w:val="009D4707"/>
    <w:rsid w:val="009D4C36"/>
    <w:rsid w:val="009D6079"/>
    <w:rsid w:val="009D6A99"/>
    <w:rsid w:val="009D7208"/>
    <w:rsid w:val="009D7B99"/>
    <w:rsid w:val="009D7C4A"/>
    <w:rsid w:val="009E0208"/>
    <w:rsid w:val="009E0D51"/>
    <w:rsid w:val="009E3941"/>
    <w:rsid w:val="009E48DE"/>
    <w:rsid w:val="009E6454"/>
    <w:rsid w:val="009E653E"/>
    <w:rsid w:val="009E6F9A"/>
    <w:rsid w:val="009F08B4"/>
    <w:rsid w:val="009F0B68"/>
    <w:rsid w:val="009F0EF8"/>
    <w:rsid w:val="009F12CD"/>
    <w:rsid w:val="009F1AC1"/>
    <w:rsid w:val="009F1B53"/>
    <w:rsid w:val="009F25FC"/>
    <w:rsid w:val="009F2DA2"/>
    <w:rsid w:val="009F47C1"/>
    <w:rsid w:val="009F4982"/>
    <w:rsid w:val="009F4F60"/>
    <w:rsid w:val="009F5EBF"/>
    <w:rsid w:val="009F5F54"/>
    <w:rsid w:val="009F6370"/>
    <w:rsid w:val="009F6FC7"/>
    <w:rsid w:val="009F796D"/>
    <w:rsid w:val="009F7C43"/>
    <w:rsid w:val="00A00014"/>
    <w:rsid w:val="00A00046"/>
    <w:rsid w:val="00A006CC"/>
    <w:rsid w:val="00A0077A"/>
    <w:rsid w:val="00A00BCD"/>
    <w:rsid w:val="00A00FF0"/>
    <w:rsid w:val="00A01F6E"/>
    <w:rsid w:val="00A02FE0"/>
    <w:rsid w:val="00A030EA"/>
    <w:rsid w:val="00A03BAD"/>
    <w:rsid w:val="00A04A0B"/>
    <w:rsid w:val="00A04ECF"/>
    <w:rsid w:val="00A054B8"/>
    <w:rsid w:val="00A06925"/>
    <w:rsid w:val="00A07003"/>
    <w:rsid w:val="00A1068D"/>
    <w:rsid w:val="00A10B4A"/>
    <w:rsid w:val="00A11C0C"/>
    <w:rsid w:val="00A125EB"/>
    <w:rsid w:val="00A1379D"/>
    <w:rsid w:val="00A13EA5"/>
    <w:rsid w:val="00A1437C"/>
    <w:rsid w:val="00A1473D"/>
    <w:rsid w:val="00A14B6D"/>
    <w:rsid w:val="00A15414"/>
    <w:rsid w:val="00A160F9"/>
    <w:rsid w:val="00A163EC"/>
    <w:rsid w:val="00A164E5"/>
    <w:rsid w:val="00A16D92"/>
    <w:rsid w:val="00A17480"/>
    <w:rsid w:val="00A2006F"/>
    <w:rsid w:val="00A2106B"/>
    <w:rsid w:val="00A21168"/>
    <w:rsid w:val="00A21457"/>
    <w:rsid w:val="00A22088"/>
    <w:rsid w:val="00A22A81"/>
    <w:rsid w:val="00A22D00"/>
    <w:rsid w:val="00A22F3F"/>
    <w:rsid w:val="00A23A4B"/>
    <w:rsid w:val="00A243DC"/>
    <w:rsid w:val="00A2534D"/>
    <w:rsid w:val="00A25EBC"/>
    <w:rsid w:val="00A2690D"/>
    <w:rsid w:val="00A273C7"/>
    <w:rsid w:val="00A279A9"/>
    <w:rsid w:val="00A27D00"/>
    <w:rsid w:val="00A301B6"/>
    <w:rsid w:val="00A3157F"/>
    <w:rsid w:val="00A32713"/>
    <w:rsid w:val="00A3301C"/>
    <w:rsid w:val="00A338E7"/>
    <w:rsid w:val="00A33FBA"/>
    <w:rsid w:val="00A34247"/>
    <w:rsid w:val="00A34911"/>
    <w:rsid w:val="00A35318"/>
    <w:rsid w:val="00A35F25"/>
    <w:rsid w:val="00A36AF8"/>
    <w:rsid w:val="00A37592"/>
    <w:rsid w:val="00A37CAA"/>
    <w:rsid w:val="00A40CDD"/>
    <w:rsid w:val="00A41252"/>
    <w:rsid w:val="00A41277"/>
    <w:rsid w:val="00A412B0"/>
    <w:rsid w:val="00A416FF"/>
    <w:rsid w:val="00A41CDB"/>
    <w:rsid w:val="00A41FE2"/>
    <w:rsid w:val="00A42240"/>
    <w:rsid w:val="00A425C2"/>
    <w:rsid w:val="00A434BE"/>
    <w:rsid w:val="00A440EA"/>
    <w:rsid w:val="00A44205"/>
    <w:rsid w:val="00A4567E"/>
    <w:rsid w:val="00A45A2A"/>
    <w:rsid w:val="00A46E01"/>
    <w:rsid w:val="00A476BB"/>
    <w:rsid w:val="00A52552"/>
    <w:rsid w:val="00A5369D"/>
    <w:rsid w:val="00A53AA0"/>
    <w:rsid w:val="00A56120"/>
    <w:rsid w:val="00A562A8"/>
    <w:rsid w:val="00A56455"/>
    <w:rsid w:val="00A60182"/>
    <w:rsid w:val="00A62774"/>
    <w:rsid w:val="00A62C24"/>
    <w:rsid w:val="00A62EB2"/>
    <w:rsid w:val="00A62EDC"/>
    <w:rsid w:val="00A631DC"/>
    <w:rsid w:val="00A6352C"/>
    <w:rsid w:val="00A638C1"/>
    <w:rsid w:val="00A63E9B"/>
    <w:rsid w:val="00A646F8"/>
    <w:rsid w:val="00A652AD"/>
    <w:rsid w:val="00A6553B"/>
    <w:rsid w:val="00A6597A"/>
    <w:rsid w:val="00A65BFC"/>
    <w:rsid w:val="00A6682F"/>
    <w:rsid w:val="00A66E9D"/>
    <w:rsid w:val="00A66EE4"/>
    <w:rsid w:val="00A678D0"/>
    <w:rsid w:val="00A70AC2"/>
    <w:rsid w:val="00A71F70"/>
    <w:rsid w:val="00A72043"/>
    <w:rsid w:val="00A721B1"/>
    <w:rsid w:val="00A722C8"/>
    <w:rsid w:val="00A72A2C"/>
    <w:rsid w:val="00A752F2"/>
    <w:rsid w:val="00A75A8F"/>
    <w:rsid w:val="00A75E73"/>
    <w:rsid w:val="00A764AD"/>
    <w:rsid w:val="00A767D9"/>
    <w:rsid w:val="00A769DE"/>
    <w:rsid w:val="00A769EA"/>
    <w:rsid w:val="00A76B50"/>
    <w:rsid w:val="00A77322"/>
    <w:rsid w:val="00A77C11"/>
    <w:rsid w:val="00A77DB4"/>
    <w:rsid w:val="00A805AA"/>
    <w:rsid w:val="00A8074D"/>
    <w:rsid w:val="00A81A0B"/>
    <w:rsid w:val="00A81EBF"/>
    <w:rsid w:val="00A844C5"/>
    <w:rsid w:val="00A844E2"/>
    <w:rsid w:val="00A85B6C"/>
    <w:rsid w:val="00A8750D"/>
    <w:rsid w:val="00A87BEE"/>
    <w:rsid w:val="00A90625"/>
    <w:rsid w:val="00A9325F"/>
    <w:rsid w:val="00A9361F"/>
    <w:rsid w:val="00A9448D"/>
    <w:rsid w:val="00A94EDB"/>
    <w:rsid w:val="00A94EF8"/>
    <w:rsid w:val="00A97040"/>
    <w:rsid w:val="00A976D0"/>
    <w:rsid w:val="00A97815"/>
    <w:rsid w:val="00A97901"/>
    <w:rsid w:val="00AA01A1"/>
    <w:rsid w:val="00AA08C2"/>
    <w:rsid w:val="00AA0DD1"/>
    <w:rsid w:val="00AA1F16"/>
    <w:rsid w:val="00AA22AF"/>
    <w:rsid w:val="00AA245A"/>
    <w:rsid w:val="00AA2BCD"/>
    <w:rsid w:val="00AA304B"/>
    <w:rsid w:val="00AA3589"/>
    <w:rsid w:val="00AA5541"/>
    <w:rsid w:val="00AA609E"/>
    <w:rsid w:val="00AA6B87"/>
    <w:rsid w:val="00AA6BCA"/>
    <w:rsid w:val="00AB0039"/>
    <w:rsid w:val="00AB1890"/>
    <w:rsid w:val="00AB23ED"/>
    <w:rsid w:val="00AB2B34"/>
    <w:rsid w:val="00AB2DBF"/>
    <w:rsid w:val="00AB3D7C"/>
    <w:rsid w:val="00AB3FBB"/>
    <w:rsid w:val="00AB4B19"/>
    <w:rsid w:val="00AB529E"/>
    <w:rsid w:val="00AB5C13"/>
    <w:rsid w:val="00AB5E87"/>
    <w:rsid w:val="00AB5FC2"/>
    <w:rsid w:val="00AB6CD1"/>
    <w:rsid w:val="00AB7066"/>
    <w:rsid w:val="00AB7B63"/>
    <w:rsid w:val="00AC134A"/>
    <w:rsid w:val="00AC26A5"/>
    <w:rsid w:val="00AC2A48"/>
    <w:rsid w:val="00AC34CC"/>
    <w:rsid w:val="00AC3C7C"/>
    <w:rsid w:val="00AC4537"/>
    <w:rsid w:val="00AC5608"/>
    <w:rsid w:val="00AD03F0"/>
    <w:rsid w:val="00AD0596"/>
    <w:rsid w:val="00AD06AE"/>
    <w:rsid w:val="00AD28C7"/>
    <w:rsid w:val="00AD2E84"/>
    <w:rsid w:val="00AD3225"/>
    <w:rsid w:val="00AD4290"/>
    <w:rsid w:val="00AD4A4A"/>
    <w:rsid w:val="00AD4A93"/>
    <w:rsid w:val="00AD4AE7"/>
    <w:rsid w:val="00AD64B8"/>
    <w:rsid w:val="00AD7641"/>
    <w:rsid w:val="00AD7D93"/>
    <w:rsid w:val="00AD7ED1"/>
    <w:rsid w:val="00AD7F93"/>
    <w:rsid w:val="00AE0AE9"/>
    <w:rsid w:val="00AE1385"/>
    <w:rsid w:val="00AE13EC"/>
    <w:rsid w:val="00AE2386"/>
    <w:rsid w:val="00AE29C6"/>
    <w:rsid w:val="00AE43D9"/>
    <w:rsid w:val="00AE4644"/>
    <w:rsid w:val="00AE4731"/>
    <w:rsid w:val="00AE563D"/>
    <w:rsid w:val="00AE613C"/>
    <w:rsid w:val="00AE63A4"/>
    <w:rsid w:val="00AE7C2B"/>
    <w:rsid w:val="00AF0349"/>
    <w:rsid w:val="00AF1C99"/>
    <w:rsid w:val="00AF20A2"/>
    <w:rsid w:val="00AF27D3"/>
    <w:rsid w:val="00AF31EE"/>
    <w:rsid w:val="00AF43F6"/>
    <w:rsid w:val="00AF4D4C"/>
    <w:rsid w:val="00AF5065"/>
    <w:rsid w:val="00AF51B0"/>
    <w:rsid w:val="00AF5808"/>
    <w:rsid w:val="00AF5B9F"/>
    <w:rsid w:val="00AF6991"/>
    <w:rsid w:val="00AF7435"/>
    <w:rsid w:val="00AF7440"/>
    <w:rsid w:val="00B006F2"/>
    <w:rsid w:val="00B00827"/>
    <w:rsid w:val="00B00D01"/>
    <w:rsid w:val="00B015F7"/>
    <w:rsid w:val="00B01E55"/>
    <w:rsid w:val="00B01F35"/>
    <w:rsid w:val="00B021D1"/>
    <w:rsid w:val="00B0254F"/>
    <w:rsid w:val="00B02DD5"/>
    <w:rsid w:val="00B03B9C"/>
    <w:rsid w:val="00B042D2"/>
    <w:rsid w:val="00B04BD5"/>
    <w:rsid w:val="00B054FB"/>
    <w:rsid w:val="00B05B50"/>
    <w:rsid w:val="00B06342"/>
    <w:rsid w:val="00B0689E"/>
    <w:rsid w:val="00B077A3"/>
    <w:rsid w:val="00B078A7"/>
    <w:rsid w:val="00B11725"/>
    <w:rsid w:val="00B12E76"/>
    <w:rsid w:val="00B1344D"/>
    <w:rsid w:val="00B13AD2"/>
    <w:rsid w:val="00B13ADD"/>
    <w:rsid w:val="00B13F5D"/>
    <w:rsid w:val="00B1433F"/>
    <w:rsid w:val="00B14371"/>
    <w:rsid w:val="00B145E7"/>
    <w:rsid w:val="00B14C3F"/>
    <w:rsid w:val="00B14FFD"/>
    <w:rsid w:val="00B15ED6"/>
    <w:rsid w:val="00B1615D"/>
    <w:rsid w:val="00B162D3"/>
    <w:rsid w:val="00B16368"/>
    <w:rsid w:val="00B16647"/>
    <w:rsid w:val="00B16AE6"/>
    <w:rsid w:val="00B16DBD"/>
    <w:rsid w:val="00B1711A"/>
    <w:rsid w:val="00B17671"/>
    <w:rsid w:val="00B21B7E"/>
    <w:rsid w:val="00B2207A"/>
    <w:rsid w:val="00B22F34"/>
    <w:rsid w:val="00B22FA7"/>
    <w:rsid w:val="00B23863"/>
    <w:rsid w:val="00B254DF"/>
    <w:rsid w:val="00B25577"/>
    <w:rsid w:val="00B2655F"/>
    <w:rsid w:val="00B2664C"/>
    <w:rsid w:val="00B26922"/>
    <w:rsid w:val="00B2743C"/>
    <w:rsid w:val="00B27824"/>
    <w:rsid w:val="00B30589"/>
    <w:rsid w:val="00B306DC"/>
    <w:rsid w:val="00B30F74"/>
    <w:rsid w:val="00B313DB"/>
    <w:rsid w:val="00B316A0"/>
    <w:rsid w:val="00B319AE"/>
    <w:rsid w:val="00B31C6E"/>
    <w:rsid w:val="00B31DDE"/>
    <w:rsid w:val="00B32BAC"/>
    <w:rsid w:val="00B32E56"/>
    <w:rsid w:val="00B33C72"/>
    <w:rsid w:val="00B34D4E"/>
    <w:rsid w:val="00B35A74"/>
    <w:rsid w:val="00B35E59"/>
    <w:rsid w:val="00B36550"/>
    <w:rsid w:val="00B366EE"/>
    <w:rsid w:val="00B37116"/>
    <w:rsid w:val="00B37159"/>
    <w:rsid w:val="00B37286"/>
    <w:rsid w:val="00B374A9"/>
    <w:rsid w:val="00B37B52"/>
    <w:rsid w:val="00B41CB6"/>
    <w:rsid w:val="00B41D42"/>
    <w:rsid w:val="00B424B2"/>
    <w:rsid w:val="00B427AF"/>
    <w:rsid w:val="00B42A48"/>
    <w:rsid w:val="00B42CB7"/>
    <w:rsid w:val="00B432A9"/>
    <w:rsid w:val="00B44238"/>
    <w:rsid w:val="00B444B6"/>
    <w:rsid w:val="00B44675"/>
    <w:rsid w:val="00B446C8"/>
    <w:rsid w:val="00B463CC"/>
    <w:rsid w:val="00B5051D"/>
    <w:rsid w:val="00B50814"/>
    <w:rsid w:val="00B509F5"/>
    <w:rsid w:val="00B50FE1"/>
    <w:rsid w:val="00B51FAC"/>
    <w:rsid w:val="00B534F3"/>
    <w:rsid w:val="00B5533B"/>
    <w:rsid w:val="00B5630E"/>
    <w:rsid w:val="00B56681"/>
    <w:rsid w:val="00B57265"/>
    <w:rsid w:val="00B57F32"/>
    <w:rsid w:val="00B60E77"/>
    <w:rsid w:val="00B6127C"/>
    <w:rsid w:val="00B61AFD"/>
    <w:rsid w:val="00B626F8"/>
    <w:rsid w:val="00B62EA0"/>
    <w:rsid w:val="00B641C4"/>
    <w:rsid w:val="00B65572"/>
    <w:rsid w:val="00B66295"/>
    <w:rsid w:val="00B66981"/>
    <w:rsid w:val="00B67155"/>
    <w:rsid w:val="00B671EF"/>
    <w:rsid w:val="00B7030C"/>
    <w:rsid w:val="00B70674"/>
    <w:rsid w:val="00B72367"/>
    <w:rsid w:val="00B7312E"/>
    <w:rsid w:val="00B73C82"/>
    <w:rsid w:val="00B73CE4"/>
    <w:rsid w:val="00B73D1E"/>
    <w:rsid w:val="00B7550A"/>
    <w:rsid w:val="00B77BAA"/>
    <w:rsid w:val="00B8044E"/>
    <w:rsid w:val="00B8185F"/>
    <w:rsid w:val="00B81E9C"/>
    <w:rsid w:val="00B82B44"/>
    <w:rsid w:val="00B8345B"/>
    <w:rsid w:val="00B83A05"/>
    <w:rsid w:val="00B83B9D"/>
    <w:rsid w:val="00B83CAD"/>
    <w:rsid w:val="00B8454F"/>
    <w:rsid w:val="00B845CC"/>
    <w:rsid w:val="00B8556A"/>
    <w:rsid w:val="00B856D2"/>
    <w:rsid w:val="00B860DD"/>
    <w:rsid w:val="00B875FB"/>
    <w:rsid w:val="00B87F9B"/>
    <w:rsid w:val="00B90357"/>
    <w:rsid w:val="00B90387"/>
    <w:rsid w:val="00B905B1"/>
    <w:rsid w:val="00B92EBE"/>
    <w:rsid w:val="00B9382D"/>
    <w:rsid w:val="00B93CCA"/>
    <w:rsid w:val="00B93D91"/>
    <w:rsid w:val="00B9539F"/>
    <w:rsid w:val="00B96758"/>
    <w:rsid w:val="00B96B38"/>
    <w:rsid w:val="00B97658"/>
    <w:rsid w:val="00B97F02"/>
    <w:rsid w:val="00BA0AB0"/>
    <w:rsid w:val="00BA0F43"/>
    <w:rsid w:val="00BA1C76"/>
    <w:rsid w:val="00BA2376"/>
    <w:rsid w:val="00BA2443"/>
    <w:rsid w:val="00BA24EB"/>
    <w:rsid w:val="00BA2F8D"/>
    <w:rsid w:val="00BA36BB"/>
    <w:rsid w:val="00BA3CDF"/>
    <w:rsid w:val="00BA3F29"/>
    <w:rsid w:val="00BA428B"/>
    <w:rsid w:val="00BA558D"/>
    <w:rsid w:val="00BA55C9"/>
    <w:rsid w:val="00BA56FB"/>
    <w:rsid w:val="00BA57ED"/>
    <w:rsid w:val="00BA58DA"/>
    <w:rsid w:val="00BA6BB2"/>
    <w:rsid w:val="00BA7E45"/>
    <w:rsid w:val="00BA7E4E"/>
    <w:rsid w:val="00BB0A1A"/>
    <w:rsid w:val="00BB23D7"/>
    <w:rsid w:val="00BB2772"/>
    <w:rsid w:val="00BB2CB9"/>
    <w:rsid w:val="00BB318D"/>
    <w:rsid w:val="00BB3679"/>
    <w:rsid w:val="00BB3713"/>
    <w:rsid w:val="00BB46BE"/>
    <w:rsid w:val="00BB551E"/>
    <w:rsid w:val="00BB561F"/>
    <w:rsid w:val="00BB5BD3"/>
    <w:rsid w:val="00BB64A5"/>
    <w:rsid w:val="00BB6E57"/>
    <w:rsid w:val="00BB71E9"/>
    <w:rsid w:val="00BC045F"/>
    <w:rsid w:val="00BC0B5F"/>
    <w:rsid w:val="00BC0ECE"/>
    <w:rsid w:val="00BC1C64"/>
    <w:rsid w:val="00BC1CB4"/>
    <w:rsid w:val="00BC2FA7"/>
    <w:rsid w:val="00BC33DF"/>
    <w:rsid w:val="00BC3CE0"/>
    <w:rsid w:val="00BC4494"/>
    <w:rsid w:val="00BC485C"/>
    <w:rsid w:val="00BC5C33"/>
    <w:rsid w:val="00BC6022"/>
    <w:rsid w:val="00BC7234"/>
    <w:rsid w:val="00BC7531"/>
    <w:rsid w:val="00BC7B71"/>
    <w:rsid w:val="00BC7E54"/>
    <w:rsid w:val="00BD012E"/>
    <w:rsid w:val="00BD047A"/>
    <w:rsid w:val="00BD1848"/>
    <w:rsid w:val="00BD269E"/>
    <w:rsid w:val="00BD28BC"/>
    <w:rsid w:val="00BD31BC"/>
    <w:rsid w:val="00BD4461"/>
    <w:rsid w:val="00BD48E2"/>
    <w:rsid w:val="00BD497F"/>
    <w:rsid w:val="00BD5529"/>
    <w:rsid w:val="00BD59AD"/>
    <w:rsid w:val="00BD5DAB"/>
    <w:rsid w:val="00BD6541"/>
    <w:rsid w:val="00BD6ADB"/>
    <w:rsid w:val="00BD6BD4"/>
    <w:rsid w:val="00BD73E9"/>
    <w:rsid w:val="00BD7C8A"/>
    <w:rsid w:val="00BD7F24"/>
    <w:rsid w:val="00BE05E7"/>
    <w:rsid w:val="00BE194D"/>
    <w:rsid w:val="00BE1D8A"/>
    <w:rsid w:val="00BE1D9A"/>
    <w:rsid w:val="00BE1E9B"/>
    <w:rsid w:val="00BE2415"/>
    <w:rsid w:val="00BE2FEC"/>
    <w:rsid w:val="00BE3B22"/>
    <w:rsid w:val="00BE3BD8"/>
    <w:rsid w:val="00BE4389"/>
    <w:rsid w:val="00BE4457"/>
    <w:rsid w:val="00BE5485"/>
    <w:rsid w:val="00BE56E4"/>
    <w:rsid w:val="00BE6040"/>
    <w:rsid w:val="00BE67FE"/>
    <w:rsid w:val="00BF0198"/>
    <w:rsid w:val="00BF0555"/>
    <w:rsid w:val="00BF0B17"/>
    <w:rsid w:val="00BF0F54"/>
    <w:rsid w:val="00BF1325"/>
    <w:rsid w:val="00BF1FA7"/>
    <w:rsid w:val="00BF23AC"/>
    <w:rsid w:val="00BF240E"/>
    <w:rsid w:val="00BF2419"/>
    <w:rsid w:val="00BF298B"/>
    <w:rsid w:val="00BF2B28"/>
    <w:rsid w:val="00BF383C"/>
    <w:rsid w:val="00BF3C17"/>
    <w:rsid w:val="00BF4683"/>
    <w:rsid w:val="00BF4DCD"/>
    <w:rsid w:val="00BF5256"/>
    <w:rsid w:val="00BF5751"/>
    <w:rsid w:val="00BF588D"/>
    <w:rsid w:val="00BF5BFE"/>
    <w:rsid w:val="00BF6737"/>
    <w:rsid w:val="00BF77B6"/>
    <w:rsid w:val="00BF7C25"/>
    <w:rsid w:val="00C00BC6"/>
    <w:rsid w:val="00C020ED"/>
    <w:rsid w:val="00C0213E"/>
    <w:rsid w:val="00C0271F"/>
    <w:rsid w:val="00C02F84"/>
    <w:rsid w:val="00C032BB"/>
    <w:rsid w:val="00C03333"/>
    <w:rsid w:val="00C0364A"/>
    <w:rsid w:val="00C04321"/>
    <w:rsid w:val="00C04474"/>
    <w:rsid w:val="00C047BA"/>
    <w:rsid w:val="00C04B18"/>
    <w:rsid w:val="00C05282"/>
    <w:rsid w:val="00C05DF9"/>
    <w:rsid w:val="00C06BBF"/>
    <w:rsid w:val="00C0745F"/>
    <w:rsid w:val="00C077D4"/>
    <w:rsid w:val="00C10868"/>
    <w:rsid w:val="00C115F4"/>
    <w:rsid w:val="00C11AB0"/>
    <w:rsid w:val="00C121D3"/>
    <w:rsid w:val="00C12C68"/>
    <w:rsid w:val="00C13731"/>
    <w:rsid w:val="00C13F12"/>
    <w:rsid w:val="00C1438A"/>
    <w:rsid w:val="00C148E8"/>
    <w:rsid w:val="00C16422"/>
    <w:rsid w:val="00C16EC4"/>
    <w:rsid w:val="00C17B6B"/>
    <w:rsid w:val="00C20A55"/>
    <w:rsid w:val="00C21174"/>
    <w:rsid w:val="00C2168E"/>
    <w:rsid w:val="00C21DD9"/>
    <w:rsid w:val="00C220E5"/>
    <w:rsid w:val="00C22BAF"/>
    <w:rsid w:val="00C238DE"/>
    <w:rsid w:val="00C23C7A"/>
    <w:rsid w:val="00C260C8"/>
    <w:rsid w:val="00C272F8"/>
    <w:rsid w:val="00C27755"/>
    <w:rsid w:val="00C27819"/>
    <w:rsid w:val="00C30556"/>
    <w:rsid w:val="00C32A31"/>
    <w:rsid w:val="00C32B4B"/>
    <w:rsid w:val="00C33669"/>
    <w:rsid w:val="00C336D7"/>
    <w:rsid w:val="00C3391B"/>
    <w:rsid w:val="00C33E3A"/>
    <w:rsid w:val="00C344E6"/>
    <w:rsid w:val="00C3463C"/>
    <w:rsid w:val="00C34AA7"/>
    <w:rsid w:val="00C34C48"/>
    <w:rsid w:val="00C3500F"/>
    <w:rsid w:val="00C35F4A"/>
    <w:rsid w:val="00C363DA"/>
    <w:rsid w:val="00C36AD2"/>
    <w:rsid w:val="00C36D23"/>
    <w:rsid w:val="00C37426"/>
    <w:rsid w:val="00C37807"/>
    <w:rsid w:val="00C4171D"/>
    <w:rsid w:val="00C418BA"/>
    <w:rsid w:val="00C41ED7"/>
    <w:rsid w:val="00C4243B"/>
    <w:rsid w:val="00C42597"/>
    <w:rsid w:val="00C42634"/>
    <w:rsid w:val="00C436F0"/>
    <w:rsid w:val="00C438C2"/>
    <w:rsid w:val="00C4502A"/>
    <w:rsid w:val="00C45313"/>
    <w:rsid w:val="00C45F1C"/>
    <w:rsid w:val="00C46068"/>
    <w:rsid w:val="00C472B4"/>
    <w:rsid w:val="00C474A2"/>
    <w:rsid w:val="00C47B0A"/>
    <w:rsid w:val="00C50F99"/>
    <w:rsid w:val="00C515B5"/>
    <w:rsid w:val="00C52189"/>
    <w:rsid w:val="00C526E1"/>
    <w:rsid w:val="00C531A8"/>
    <w:rsid w:val="00C53F12"/>
    <w:rsid w:val="00C546E4"/>
    <w:rsid w:val="00C55084"/>
    <w:rsid w:val="00C55400"/>
    <w:rsid w:val="00C55CA6"/>
    <w:rsid w:val="00C5671E"/>
    <w:rsid w:val="00C568A1"/>
    <w:rsid w:val="00C603E1"/>
    <w:rsid w:val="00C60652"/>
    <w:rsid w:val="00C60D0D"/>
    <w:rsid w:val="00C61BA5"/>
    <w:rsid w:val="00C61E05"/>
    <w:rsid w:val="00C6233C"/>
    <w:rsid w:val="00C62533"/>
    <w:rsid w:val="00C63CF1"/>
    <w:rsid w:val="00C643F2"/>
    <w:rsid w:val="00C644A8"/>
    <w:rsid w:val="00C6528A"/>
    <w:rsid w:val="00C65957"/>
    <w:rsid w:val="00C65B6B"/>
    <w:rsid w:val="00C65FAF"/>
    <w:rsid w:val="00C6691B"/>
    <w:rsid w:val="00C70093"/>
    <w:rsid w:val="00C715FF"/>
    <w:rsid w:val="00C71FA2"/>
    <w:rsid w:val="00C7252D"/>
    <w:rsid w:val="00C7373F"/>
    <w:rsid w:val="00C73A96"/>
    <w:rsid w:val="00C73C0E"/>
    <w:rsid w:val="00C73F7A"/>
    <w:rsid w:val="00C74016"/>
    <w:rsid w:val="00C74497"/>
    <w:rsid w:val="00C74BC2"/>
    <w:rsid w:val="00C7503D"/>
    <w:rsid w:val="00C76B7A"/>
    <w:rsid w:val="00C772BA"/>
    <w:rsid w:val="00C779CF"/>
    <w:rsid w:val="00C81097"/>
    <w:rsid w:val="00C81AEA"/>
    <w:rsid w:val="00C82C90"/>
    <w:rsid w:val="00C8360C"/>
    <w:rsid w:val="00C8370B"/>
    <w:rsid w:val="00C845E1"/>
    <w:rsid w:val="00C858DE"/>
    <w:rsid w:val="00C86337"/>
    <w:rsid w:val="00C86864"/>
    <w:rsid w:val="00C87365"/>
    <w:rsid w:val="00C925BF"/>
    <w:rsid w:val="00C93B98"/>
    <w:rsid w:val="00C93E3B"/>
    <w:rsid w:val="00C941DC"/>
    <w:rsid w:val="00C945B7"/>
    <w:rsid w:val="00C94DBA"/>
    <w:rsid w:val="00C94F96"/>
    <w:rsid w:val="00C95510"/>
    <w:rsid w:val="00C9579F"/>
    <w:rsid w:val="00C957CF"/>
    <w:rsid w:val="00C965D8"/>
    <w:rsid w:val="00C96D9D"/>
    <w:rsid w:val="00C97D14"/>
    <w:rsid w:val="00CA1A7A"/>
    <w:rsid w:val="00CA21D2"/>
    <w:rsid w:val="00CA2925"/>
    <w:rsid w:val="00CA5A31"/>
    <w:rsid w:val="00CA5F74"/>
    <w:rsid w:val="00CA6718"/>
    <w:rsid w:val="00CA6D20"/>
    <w:rsid w:val="00CA7945"/>
    <w:rsid w:val="00CB08C9"/>
    <w:rsid w:val="00CB115E"/>
    <w:rsid w:val="00CB1B2F"/>
    <w:rsid w:val="00CB24E6"/>
    <w:rsid w:val="00CB2B90"/>
    <w:rsid w:val="00CB326E"/>
    <w:rsid w:val="00CB432E"/>
    <w:rsid w:val="00CB44A8"/>
    <w:rsid w:val="00CB47E1"/>
    <w:rsid w:val="00CB4C15"/>
    <w:rsid w:val="00CB56B7"/>
    <w:rsid w:val="00CB57AE"/>
    <w:rsid w:val="00CB5813"/>
    <w:rsid w:val="00CB5A68"/>
    <w:rsid w:val="00CB61C8"/>
    <w:rsid w:val="00CB6644"/>
    <w:rsid w:val="00CB6C1A"/>
    <w:rsid w:val="00CB73E2"/>
    <w:rsid w:val="00CB76D6"/>
    <w:rsid w:val="00CB791C"/>
    <w:rsid w:val="00CB7B8A"/>
    <w:rsid w:val="00CB7BA9"/>
    <w:rsid w:val="00CB7D99"/>
    <w:rsid w:val="00CC0CAE"/>
    <w:rsid w:val="00CC1640"/>
    <w:rsid w:val="00CC1F83"/>
    <w:rsid w:val="00CC35E1"/>
    <w:rsid w:val="00CC479F"/>
    <w:rsid w:val="00CC4896"/>
    <w:rsid w:val="00CC4B5C"/>
    <w:rsid w:val="00CC4BFB"/>
    <w:rsid w:val="00CC4CF7"/>
    <w:rsid w:val="00CC4F22"/>
    <w:rsid w:val="00CC5359"/>
    <w:rsid w:val="00CC550F"/>
    <w:rsid w:val="00CC615E"/>
    <w:rsid w:val="00CC62C0"/>
    <w:rsid w:val="00CC63C5"/>
    <w:rsid w:val="00CC6960"/>
    <w:rsid w:val="00CC717B"/>
    <w:rsid w:val="00CC7487"/>
    <w:rsid w:val="00CC7928"/>
    <w:rsid w:val="00CC7F5F"/>
    <w:rsid w:val="00CD1317"/>
    <w:rsid w:val="00CD1343"/>
    <w:rsid w:val="00CD150D"/>
    <w:rsid w:val="00CD2D49"/>
    <w:rsid w:val="00CD3A10"/>
    <w:rsid w:val="00CD4607"/>
    <w:rsid w:val="00CD4824"/>
    <w:rsid w:val="00CD5041"/>
    <w:rsid w:val="00CD5322"/>
    <w:rsid w:val="00CD570F"/>
    <w:rsid w:val="00CD57DC"/>
    <w:rsid w:val="00CD7852"/>
    <w:rsid w:val="00CD7905"/>
    <w:rsid w:val="00CD7A75"/>
    <w:rsid w:val="00CD7FDC"/>
    <w:rsid w:val="00CE070B"/>
    <w:rsid w:val="00CE0ADE"/>
    <w:rsid w:val="00CE0CCB"/>
    <w:rsid w:val="00CE1D59"/>
    <w:rsid w:val="00CE232F"/>
    <w:rsid w:val="00CE29CF"/>
    <w:rsid w:val="00CE2D90"/>
    <w:rsid w:val="00CE30B4"/>
    <w:rsid w:val="00CE340B"/>
    <w:rsid w:val="00CE4667"/>
    <w:rsid w:val="00CE53DF"/>
    <w:rsid w:val="00CE56CD"/>
    <w:rsid w:val="00CE5731"/>
    <w:rsid w:val="00CE5FD6"/>
    <w:rsid w:val="00CE6181"/>
    <w:rsid w:val="00CE6919"/>
    <w:rsid w:val="00CE6D2A"/>
    <w:rsid w:val="00CE7581"/>
    <w:rsid w:val="00CF1C90"/>
    <w:rsid w:val="00CF31B3"/>
    <w:rsid w:val="00CF4BA0"/>
    <w:rsid w:val="00CF4BCD"/>
    <w:rsid w:val="00CF4DAC"/>
    <w:rsid w:val="00CF5B1C"/>
    <w:rsid w:val="00CF674F"/>
    <w:rsid w:val="00CF6AC6"/>
    <w:rsid w:val="00CF6E05"/>
    <w:rsid w:val="00CF75A6"/>
    <w:rsid w:val="00CF762A"/>
    <w:rsid w:val="00CF7A65"/>
    <w:rsid w:val="00D0097F"/>
    <w:rsid w:val="00D00A6B"/>
    <w:rsid w:val="00D00E26"/>
    <w:rsid w:val="00D01A17"/>
    <w:rsid w:val="00D01DE4"/>
    <w:rsid w:val="00D021A8"/>
    <w:rsid w:val="00D027F4"/>
    <w:rsid w:val="00D02A84"/>
    <w:rsid w:val="00D043AF"/>
    <w:rsid w:val="00D052C9"/>
    <w:rsid w:val="00D07388"/>
    <w:rsid w:val="00D073F4"/>
    <w:rsid w:val="00D076F8"/>
    <w:rsid w:val="00D07DF2"/>
    <w:rsid w:val="00D10383"/>
    <w:rsid w:val="00D108CF"/>
    <w:rsid w:val="00D12706"/>
    <w:rsid w:val="00D12A32"/>
    <w:rsid w:val="00D137CD"/>
    <w:rsid w:val="00D13ECC"/>
    <w:rsid w:val="00D15365"/>
    <w:rsid w:val="00D1544C"/>
    <w:rsid w:val="00D15B50"/>
    <w:rsid w:val="00D15E8C"/>
    <w:rsid w:val="00D165D1"/>
    <w:rsid w:val="00D16A6C"/>
    <w:rsid w:val="00D17ACB"/>
    <w:rsid w:val="00D17BA6"/>
    <w:rsid w:val="00D207C0"/>
    <w:rsid w:val="00D20CC3"/>
    <w:rsid w:val="00D211FD"/>
    <w:rsid w:val="00D2143E"/>
    <w:rsid w:val="00D2145D"/>
    <w:rsid w:val="00D215EE"/>
    <w:rsid w:val="00D21DD6"/>
    <w:rsid w:val="00D223BD"/>
    <w:rsid w:val="00D2372A"/>
    <w:rsid w:val="00D23997"/>
    <w:rsid w:val="00D23F01"/>
    <w:rsid w:val="00D2455C"/>
    <w:rsid w:val="00D24B22"/>
    <w:rsid w:val="00D25492"/>
    <w:rsid w:val="00D26914"/>
    <w:rsid w:val="00D27E27"/>
    <w:rsid w:val="00D3045D"/>
    <w:rsid w:val="00D30A1C"/>
    <w:rsid w:val="00D30A3D"/>
    <w:rsid w:val="00D3149E"/>
    <w:rsid w:val="00D31906"/>
    <w:rsid w:val="00D31F42"/>
    <w:rsid w:val="00D35C1B"/>
    <w:rsid w:val="00D3799C"/>
    <w:rsid w:val="00D37DDB"/>
    <w:rsid w:val="00D401B4"/>
    <w:rsid w:val="00D40F5C"/>
    <w:rsid w:val="00D41302"/>
    <w:rsid w:val="00D417F8"/>
    <w:rsid w:val="00D41D2B"/>
    <w:rsid w:val="00D41E19"/>
    <w:rsid w:val="00D42ABB"/>
    <w:rsid w:val="00D43332"/>
    <w:rsid w:val="00D44F52"/>
    <w:rsid w:val="00D4567F"/>
    <w:rsid w:val="00D46702"/>
    <w:rsid w:val="00D46F63"/>
    <w:rsid w:val="00D47227"/>
    <w:rsid w:val="00D47555"/>
    <w:rsid w:val="00D5065E"/>
    <w:rsid w:val="00D50BA0"/>
    <w:rsid w:val="00D510FA"/>
    <w:rsid w:val="00D51541"/>
    <w:rsid w:val="00D51785"/>
    <w:rsid w:val="00D51F11"/>
    <w:rsid w:val="00D52272"/>
    <w:rsid w:val="00D522F4"/>
    <w:rsid w:val="00D52B73"/>
    <w:rsid w:val="00D53239"/>
    <w:rsid w:val="00D5336A"/>
    <w:rsid w:val="00D5439D"/>
    <w:rsid w:val="00D544CB"/>
    <w:rsid w:val="00D546B2"/>
    <w:rsid w:val="00D5473B"/>
    <w:rsid w:val="00D548C7"/>
    <w:rsid w:val="00D54BB6"/>
    <w:rsid w:val="00D54DE9"/>
    <w:rsid w:val="00D551A4"/>
    <w:rsid w:val="00D558B2"/>
    <w:rsid w:val="00D56158"/>
    <w:rsid w:val="00D57A6D"/>
    <w:rsid w:val="00D57C7F"/>
    <w:rsid w:val="00D601D4"/>
    <w:rsid w:val="00D622D5"/>
    <w:rsid w:val="00D62386"/>
    <w:rsid w:val="00D6269F"/>
    <w:rsid w:val="00D62889"/>
    <w:rsid w:val="00D62E17"/>
    <w:rsid w:val="00D639CF"/>
    <w:rsid w:val="00D63C47"/>
    <w:rsid w:val="00D642B6"/>
    <w:rsid w:val="00D6474B"/>
    <w:rsid w:val="00D656AE"/>
    <w:rsid w:val="00D6574C"/>
    <w:rsid w:val="00D660B4"/>
    <w:rsid w:val="00D673AC"/>
    <w:rsid w:val="00D70061"/>
    <w:rsid w:val="00D70127"/>
    <w:rsid w:val="00D7089F"/>
    <w:rsid w:val="00D71207"/>
    <w:rsid w:val="00D71E19"/>
    <w:rsid w:val="00D71E44"/>
    <w:rsid w:val="00D72853"/>
    <w:rsid w:val="00D73A4B"/>
    <w:rsid w:val="00D74339"/>
    <w:rsid w:val="00D74DDD"/>
    <w:rsid w:val="00D753AC"/>
    <w:rsid w:val="00D75867"/>
    <w:rsid w:val="00D75FEC"/>
    <w:rsid w:val="00D776DF"/>
    <w:rsid w:val="00D77957"/>
    <w:rsid w:val="00D77ABC"/>
    <w:rsid w:val="00D77B9D"/>
    <w:rsid w:val="00D80BFE"/>
    <w:rsid w:val="00D8247B"/>
    <w:rsid w:val="00D83806"/>
    <w:rsid w:val="00D84491"/>
    <w:rsid w:val="00D84C63"/>
    <w:rsid w:val="00D84F9A"/>
    <w:rsid w:val="00D85636"/>
    <w:rsid w:val="00D856B6"/>
    <w:rsid w:val="00D85FDB"/>
    <w:rsid w:val="00D86240"/>
    <w:rsid w:val="00D86265"/>
    <w:rsid w:val="00D863D5"/>
    <w:rsid w:val="00D86FB5"/>
    <w:rsid w:val="00D90305"/>
    <w:rsid w:val="00D90421"/>
    <w:rsid w:val="00D904A4"/>
    <w:rsid w:val="00D90808"/>
    <w:rsid w:val="00D93903"/>
    <w:rsid w:val="00D947E9"/>
    <w:rsid w:val="00D94ED7"/>
    <w:rsid w:val="00D95140"/>
    <w:rsid w:val="00D957F5"/>
    <w:rsid w:val="00D95F9B"/>
    <w:rsid w:val="00D9601C"/>
    <w:rsid w:val="00D9633C"/>
    <w:rsid w:val="00D97320"/>
    <w:rsid w:val="00DA1648"/>
    <w:rsid w:val="00DA23F2"/>
    <w:rsid w:val="00DA38B6"/>
    <w:rsid w:val="00DA3FFE"/>
    <w:rsid w:val="00DA4294"/>
    <w:rsid w:val="00DA48B8"/>
    <w:rsid w:val="00DA624F"/>
    <w:rsid w:val="00DA6649"/>
    <w:rsid w:val="00DB0B4E"/>
    <w:rsid w:val="00DB11E0"/>
    <w:rsid w:val="00DB2EF4"/>
    <w:rsid w:val="00DB36A8"/>
    <w:rsid w:val="00DB3FE4"/>
    <w:rsid w:val="00DB479E"/>
    <w:rsid w:val="00DB5A62"/>
    <w:rsid w:val="00DB6008"/>
    <w:rsid w:val="00DB6383"/>
    <w:rsid w:val="00DB660F"/>
    <w:rsid w:val="00DB6EBE"/>
    <w:rsid w:val="00DB7B9F"/>
    <w:rsid w:val="00DC0337"/>
    <w:rsid w:val="00DC1C68"/>
    <w:rsid w:val="00DC24F9"/>
    <w:rsid w:val="00DC35B3"/>
    <w:rsid w:val="00DC38CE"/>
    <w:rsid w:val="00DC38D9"/>
    <w:rsid w:val="00DC40BF"/>
    <w:rsid w:val="00DC40DE"/>
    <w:rsid w:val="00DC4522"/>
    <w:rsid w:val="00DC4F3A"/>
    <w:rsid w:val="00DC7146"/>
    <w:rsid w:val="00DC7355"/>
    <w:rsid w:val="00DC741A"/>
    <w:rsid w:val="00DC7DC8"/>
    <w:rsid w:val="00DD04EB"/>
    <w:rsid w:val="00DD0A05"/>
    <w:rsid w:val="00DD0B2D"/>
    <w:rsid w:val="00DD0D59"/>
    <w:rsid w:val="00DD225F"/>
    <w:rsid w:val="00DD2B8F"/>
    <w:rsid w:val="00DD36E2"/>
    <w:rsid w:val="00DD3746"/>
    <w:rsid w:val="00DD39F2"/>
    <w:rsid w:val="00DD4026"/>
    <w:rsid w:val="00DD40CD"/>
    <w:rsid w:val="00DD44B6"/>
    <w:rsid w:val="00DD465B"/>
    <w:rsid w:val="00DD5184"/>
    <w:rsid w:val="00DD6639"/>
    <w:rsid w:val="00DD6F2F"/>
    <w:rsid w:val="00DD7B12"/>
    <w:rsid w:val="00DE10E0"/>
    <w:rsid w:val="00DE111C"/>
    <w:rsid w:val="00DE1292"/>
    <w:rsid w:val="00DE3D11"/>
    <w:rsid w:val="00DE40FD"/>
    <w:rsid w:val="00DE4389"/>
    <w:rsid w:val="00DE61A8"/>
    <w:rsid w:val="00DE6A7A"/>
    <w:rsid w:val="00DE6AF9"/>
    <w:rsid w:val="00DE7994"/>
    <w:rsid w:val="00DF0745"/>
    <w:rsid w:val="00DF0F38"/>
    <w:rsid w:val="00DF1415"/>
    <w:rsid w:val="00DF1758"/>
    <w:rsid w:val="00DF1D78"/>
    <w:rsid w:val="00DF1E0D"/>
    <w:rsid w:val="00DF23B5"/>
    <w:rsid w:val="00DF312A"/>
    <w:rsid w:val="00DF3DDB"/>
    <w:rsid w:val="00DF3EBE"/>
    <w:rsid w:val="00DF3F04"/>
    <w:rsid w:val="00DF3FB7"/>
    <w:rsid w:val="00DF4522"/>
    <w:rsid w:val="00DF4BB6"/>
    <w:rsid w:val="00DF4FB5"/>
    <w:rsid w:val="00DF5B2F"/>
    <w:rsid w:val="00DF6760"/>
    <w:rsid w:val="00DF6F47"/>
    <w:rsid w:val="00DF7385"/>
    <w:rsid w:val="00DF7A88"/>
    <w:rsid w:val="00DF7CAA"/>
    <w:rsid w:val="00E001EB"/>
    <w:rsid w:val="00E0057E"/>
    <w:rsid w:val="00E00CBF"/>
    <w:rsid w:val="00E017B6"/>
    <w:rsid w:val="00E02680"/>
    <w:rsid w:val="00E02D43"/>
    <w:rsid w:val="00E030B0"/>
    <w:rsid w:val="00E0330A"/>
    <w:rsid w:val="00E0372E"/>
    <w:rsid w:val="00E04627"/>
    <w:rsid w:val="00E04986"/>
    <w:rsid w:val="00E0577B"/>
    <w:rsid w:val="00E05B09"/>
    <w:rsid w:val="00E06B80"/>
    <w:rsid w:val="00E06FA6"/>
    <w:rsid w:val="00E07243"/>
    <w:rsid w:val="00E07675"/>
    <w:rsid w:val="00E07E74"/>
    <w:rsid w:val="00E104B6"/>
    <w:rsid w:val="00E115C5"/>
    <w:rsid w:val="00E12538"/>
    <w:rsid w:val="00E12E0F"/>
    <w:rsid w:val="00E130B9"/>
    <w:rsid w:val="00E13CFD"/>
    <w:rsid w:val="00E14D7A"/>
    <w:rsid w:val="00E14D99"/>
    <w:rsid w:val="00E15A21"/>
    <w:rsid w:val="00E16310"/>
    <w:rsid w:val="00E17286"/>
    <w:rsid w:val="00E17C28"/>
    <w:rsid w:val="00E17F1C"/>
    <w:rsid w:val="00E20843"/>
    <w:rsid w:val="00E215F0"/>
    <w:rsid w:val="00E218D0"/>
    <w:rsid w:val="00E21B85"/>
    <w:rsid w:val="00E220BF"/>
    <w:rsid w:val="00E222B2"/>
    <w:rsid w:val="00E230D9"/>
    <w:rsid w:val="00E2383A"/>
    <w:rsid w:val="00E24BAA"/>
    <w:rsid w:val="00E25E8E"/>
    <w:rsid w:val="00E26C93"/>
    <w:rsid w:val="00E26DD4"/>
    <w:rsid w:val="00E27077"/>
    <w:rsid w:val="00E271B9"/>
    <w:rsid w:val="00E27C4E"/>
    <w:rsid w:val="00E3177D"/>
    <w:rsid w:val="00E3194E"/>
    <w:rsid w:val="00E32BD7"/>
    <w:rsid w:val="00E332A3"/>
    <w:rsid w:val="00E33399"/>
    <w:rsid w:val="00E33660"/>
    <w:rsid w:val="00E33B0C"/>
    <w:rsid w:val="00E33F87"/>
    <w:rsid w:val="00E3448C"/>
    <w:rsid w:val="00E34903"/>
    <w:rsid w:val="00E35AB6"/>
    <w:rsid w:val="00E35DA4"/>
    <w:rsid w:val="00E36390"/>
    <w:rsid w:val="00E365D4"/>
    <w:rsid w:val="00E36DBD"/>
    <w:rsid w:val="00E37E83"/>
    <w:rsid w:val="00E37F33"/>
    <w:rsid w:val="00E40DEA"/>
    <w:rsid w:val="00E40EF5"/>
    <w:rsid w:val="00E42FDC"/>
    <w:rsid w:val="00E43A3E"/>
    <w:rsid w:val="00E43EF4"/>
    <w:rsid w:val="00E442BE"/>
    <w:rsid w:val="00E44BDA"/>
    <w:rsid w:val="00E4578E"/>
    <w:rsid w:val="00E46A2E"/>
    <w:rsid w:val="00E47930"/>
    <w:rsid w:val="00E47B2D"/>
    <w:rsid w:val="00E505EE"/>
    <w:rsid w:val="00E50642"/>
    <w:rsid w:val="00E516C3"/>
    <w:rsid w:val="00E520CF"/>
    <w:rsid w:val="00E52D21"/>
    <w:rsid w:val="00E53054"/>
    <w:rsid w:val="00E53055"/>
    <w:rsid w:val="00E53420"/>
    <w:rsid w:val="00E53D04"/>
    <w:rsid w:val="00E54624"/>
    <w:rsid w:val="00E554D8"/>
    <w:rsid w:val="00E55629"/>
    <w:rsid w:val="00E556FD"/>
    <w:rsid w:val="00E55A97"/>
    <w:rsid w:val="00E568DA"/>
    <w:rsid w:val="00E57094"/>
    <w:rsid w:val="00E57A2A"/>
    <w:rsid w:val="00E57B2E"/>
    <w:rsid w:val="00E601AE"/>
    <w:rsid w:val="00E60BEB"/>
    <w:rsid w:val="00E61021"/>
    <w:rsid w:val="00E6168A"/>
    <w:rsid w:val="00E619DE"/>
    <w:rsid w:val="00E62279"/>
    <w:rsid w:val="00E62519"/>
    <w:rsid w:val="00E631C4"/>
    <w:rsid w:val="00E6361D"/>
    <w:rsid w:val="00E636AF"/>
    <w:rsid w:val="00E6386F"/>
    <w:rsid w:val="00E639F3"/>
    <w:rsid w:val="00E64073"/>
    <w:rsid w:val="00E64939"/>
    <w:rsid w:val="00E650C9"/>
    <w:rsid w:val="00E655E2"/>
    <w:rsid w:val="00E658C2"/>
    <w:rsid w:val="00E65F2A"/>
    <w:rsid w:val="00E670D7"/>
    <w:rsid w:val="00E671BC"/>
    <w:rsid w:val="00E671DF"/>
    <w:rsid w:val="00E70CE3"/>
    <w:rsid w:val="00E7145A"/>
    <w:rsid w:val="00E71E8D"/>
    <w:rsid w:val="00E71FA3"/>
    <w:rsid w:val="00E72433"/>
    <w:rsid w:val="00E73C05"/>
    <w:rsid w:val="00E74459"/>
    <w:rsid w:val="00E74560"/>
    <w:rsid w:val="00E7505F"/>
    <w:rsid w:val="00E751D9"/>
    <w:rsid w:val="00E7702E"/>
    <w:rsid w:val="00E77244"/>
    <w:rsid w:val="00E77294"/>
    <w:rsid w:val="00E772F9"/>
    <w:rsid w:val="00E77DD1"/>
    <w:rsid w:val="00E80D28"/>
    <w:rsid w:val="00E80F8B"/>
    <w:rsid w:val="00E816AC"/>
    <w:rsid w:val="00E818F9"/>
    <w:rsid w:val="00E82227"/>
    <w:rsid w:val="00E82A23"/>
    <w:rsid w:val="00E82FFE"/>
    <w:rsid w:val="00E83071"/>
    <w:rsid w:val="00E83224"/>
    <w:rsid w:val="00E839EE"/>
    <w:rsid w:val="00E83A4F"/>
    <w:rsid w:val="00E84582"/>
    <w:rsid w:val="00E845DB"/>
    <w:rsid w:val="00E848B1"/>
    <w:rsid w:val="00E8544B"/>
    <w:rsid w:val="00E85814"/>
    <w:rsid w:val="00E85B19"/>
    <w:rsid w:val="00E86125"/>
    <w:rsid w:val="00E86291"/>
    <w:rsid w:val="00E864B3"/>
    <w:rsid w:val="00E902C5"/>
    <w:rsid w:val="00E92E67"/>
    <w:rsid w:val="00E93F30"/>
    <w:rsid w:val="00E9554E"/>
    <w:rsid w:val="00E96384"/>
    <w:rsid w:val="00EA0079"/>
    <w:rsid w:val="00EA04A1"/>
    <w:rsid w:val="00EA1F6E"/>
    <w:rsid w:val="00EA2193"/>
    <w:rsid w:val="00EA27FB"/>
    <w:rsid w:val="00EA3506"/>
    <w:rsid w:val="00EA44BB"/>
    <w:rsid w:val="00EA44F2"/>
    <w:rsid w:val="00EA576A"/>
    <w:rsid w:val="00EA6036"/>
    <w:rsid w:val="00EA6E34"/>
    <w:rsid w:val="00EB07F9"/>
    <w:rsid w:val="00EB0AB3"/>
    <w:rsid w:val="00EB1307"/>
    <w:rsid w:val="00EB294F"/>
    <w:rsid w:val="00EB306F"/>
    <w:rsid w:val="00EB3077"/>
    <w:rsid w:val="00EB3521"/>
    <w:rsid w:val="00EB3830"/>
    <w:rsid w:val="00EB3DA8"/>
    <w:rsid w:val="00EB43DE"/>
    <w:rsid w:val="00EB4F13"/>
    <w:rsid w:val="00EB58A7"/>
    <w:rsid w:val="00EB630D"/>
    <w:rsid w:val="00EB66DD"/>
    <w:rsid w:val="00EB6C18"/>
    <w:rsid w:val="00EB6F62"/>
    <w:rsid w:val="00EB6FF9"/>
    <w:rsid w:val="00EB7860"/>
    <w:rsid w:val="00EC0117"/>
    <w:rsid w:val="00EC394C"/>
    <w:rsid w:val="00EC4281"/>
    <w:rsid w:val="00EC6611"/>
    <w:rsid w:val="00EC674D"/>
    <w:rsid w:val="00EC74F0"/>
    <w:rsid w:val="00EC7E15"/>
    <w:rsid w:val="00EC7F93"/>
    <w:rsid w:val="00ED001F"/>
    <w:rsid w:val="00ED0CBC"/>
    <w:rsid w:val="00ED10A1"/>
    <w:rsid w:val="00ED11CA"/>
    <w:rsid w:val="00ED15CE"/>
    <w:rsid w:val="00ED1B86"/>
    <w:rsid w:val="00ED26F6"/>
    <w:rsid w:val="00ED2785"/>
    <w:rsid w:val="00ED3DC6"/>
    <w:rsid w:val="00ED5570"/>
    <w:rsid w:val="00ED6088"/>
    <w:rsid w:val="00ED6A77"/>
    <w:rsid w:val="00ED6C00"/>
    <w:rsid w:val="00ED75A4"/>
    <w:rsid w:val="00EE01EE"/>
    <w:rsid w:val="00EE081E"/>
    <w:rsid w:val="00EE0E7B"/>
    <w:rsid w:val="00EE0FC4"/>
    <w:rsid w:val="00EE1606"/>
    <w:rsid w:val="00EE36A4"/>
    <w:rsid w:val="00EE3A19"/>
    <w:rsid w:val="00EE404A"/>
    <w:rsid w:val="00EE4625"/>
    <w:rsid w:val="00EE58CC"/>
    <w:rsid w:val="00EE5F24"/>
    <w:rsid w:val="00EE60E2"/>
    <w:rsid w:val="00EE74D4"/>
    <w:rsid w:val="00EE75C8"/>
    <w:rsid w:val="00EF0668"/>
    <w:rsid w:val="00EF0CD3"/>
    <w:rsid w:val="00EF0DC9"/>
    <w:rsid w:val="00EF0E9D"/>
    <w:rsid w:val="00EF0F98"/>
    <w:rsid w:val="00EF3213"/>
    <w:rsid w:val="00EF55E4"/>
    <w:rsid w:val="00EF58D6"/>
    <w:rsid w:val="00EF6A2A"/>
    <w:rsid w:val="00EF7151"/>
    <w:rsid w:val="00EF7663"/>
    <w:rsid w:val="00EF76D1"/>
    <w:rsid w:val="00F0001B"/>
    <w:rsid w:val="00F00183"/>
    <w:rsid w:val="00F00799"/>
    <w:rsid w:val="00F00C83"/>
    <w:rsid w:val="00F011DB"/>
    <w:rsid w:val="00F0179D"/>
    <w:rsid w:val="00F01B97"/>
    <w:rsid w:val="00F0237F"/>
    <w:rsid w:val="00F0341B"/>
    <w:rsid w:val="00F03BE2"/>
    <w:rsid w:val="00F03E71"/>
    <w:rsid w:val="00F04B17"/>
    <w:rsid w:val="00F04B3A"/>
    <w:rsid w:val="00F04D5A"/>
    <w:rsid w:val="00F052C3"/>
    <w:rsid w:val="00F05574"/>
    <w:rsid w:val="00F05622"/>
    <w:rsid w:val="00F057E8"/>
    <w:rsid w:val="00F05B62"/>
    <w:rsid w:val="00F0691A"/>
    <w:rsid w:val="00F070B7"/>
    <w:rsid w:val="00F07F3D"/>
    <w:rsid w:val="00F1099E"/>
    <w:rsid w:val="00F11864"/>
    <w:rsid w:val="00F122DA"/>
    <w:rsid w:val="00F12839"/>
    <w:rsid w:val="00F1386F"/>
    <w:rsid w:val="00F1640B"/>
    <w:rsid w:val="00F16A3D"/>
    <w:rsid w:val="00F16D6A"/>
    <w:rsid w:val="00F17279"/>
    <w:rsid w:val="00F2058D"/>
    <w:rsid w:val="00F20691"/>
    <w:rsid w:val="00F206C7"/>
    <w:rsid w:val="00F20713"/>
    <w:rsid w:val="00F21031"/>
    <w:rsid w:val="00F227B5"/>
    <w:rsid w:val="00F22E48"/>
    <w:rsid w:val="00F2306E"/>
    <w:rsid w:val="00F23A7E"/>
    <w:rsid w:val="00F24516"/>
    <w:rsid w:val="00F2509E"/>
    <w:rsid w:val="00F2556D"/>
    <w:rsid w:val="00F25AA0"/>
    <w:rsid w:val="00F26DE9"/>
    <w:rsid w:val="00F26FAB"/>
    <w:rsid w:val="00F27312"/>
    <w:rsid w:val="00F27537"/>
    <w:rsid w:val="00F2760E"/>
    <w:rsid w:val="00F27671"/>
    <w:rsid w:val="00F27FCB"/>
    <w:rsid w:val="00F3003B"/>
    <w:rsid w:val="00F30F3F"/>
    <w:rsid w:val="00F310F1"/>
    <w:rsid w:val="00F32103"/>
    <w:rsid w:val="00F32ADE"/>
    <w:rsid w:val="00F32E43"/>
    <w:rsid w:val="00F33EFD"/>
    <w:rsid w:val="00F34273"/>
    <w:rsid w:val="00F34603"/>
    <w:rsid w:val="00F35E01"/>
    <w:rsid w:val="00F3640B"/>
    <w:rsid w:val="00F371E5"/>
    <w:rsid w:val="00F403B8"/>
    <w:rsid w:val="00F408E0"/>
    <w:rsid w:val="00F409C2"/>
    <w:rsid w:val="00F40D72"/>
    <w:rsid w:val="00F40F9C"/>
    <w:rsid w:val="00F412FD"/>
    <w:rsid w:val="00F41D02"/>
    <w:rsid w:val="00F420DF"/>
    <w:rsid w:val="00F42429"/>
    <w:rsid w:val="00F4332D"/>
    <w:rsid w:val="00F434F8"/>
    <w:rsid w:val="00F436C8"/>
    <w:rsid w:val="00F45A8C"/>
    <w:rsid w:val="00F472D1"/>
    <w:rsid w:val="00F47ECE"/>
    <w:rsid w:val="00F503A9"/>
    <w:rsid w:val="00F50FBA"/>
    <w:rsid w:val="00F511DE"/>
    <w:rsid w:val="00F5180F"/>
    <w:rsid w:val="00F518AD"/>
    <w:rsid w:val="00F521EA"/>
    <w:rsid w:val="00F52F2B"/>
    <w:rsid w:val="00F53CEC"/>
    <w:rsid w:val="00F5498C"/>
    <w:rsid w:val="00F55CFD"/>
    <w:rsid w:val="00F55D01"/>
    <w:rsid w:val="00F560C1"/>
    <w:rsid w:val="00F56717"/>
    <w:rsid w:val="00F574AA"/>
    <w:rsid w:val="00F57ADA"/>
    <w:rsid w:val="00F57C6E"/>
    <w:rsid w:val="00F60F9E"/>
    <w:rsid w:val="00F60FB7"/>
    <w:rsid w:val="00F61D33"/>
    <w:rsid w:val="00F62801"/>
    <w:rsid w:val="00F6375C"/>
    <w:rsid w:val="00F63CD8"/>
    <w:rsid w:val="00F64012"/>
    <w:rsid w:val="00F642A8"/>
    <w:rsid w:val="00F64840"/>
    <w:rsid w:val="00F64DDE"/>
    <w:rsid w:val="00F65A8A"/>
    <w:rsid w:val="00F661A8"/>
    <w:rsid w:val="00F6625C"/>
    <w:rsid w:val="00F6757C"/>
    <w:rsid w:val="00F67D86"/>
    <w:rsid w:val="00F701A8"/>
    <w:rsid w:val="00F710BF"/>
    <w:rsid w:val="00F71DDF"/>
    <w:rsid w:val="00F72A3E"/>
    <w:rsid w:val="00F731FC"/>
    <w:rsid w:val="00F735A5"/>
    <w:rsid w:val="00F739B3"/>
    <w:rsid w:val="00F73EC4"/>
    <w:rsid w:val="00F7514F"/>
    <w:rsid w:val="00F75CB5"/>
    <w:rsid w:val="00F75D6F"/>
    <w:rsid w:val="00F75EBD"/>
    <w:rsid w:val="00F76A51"/>
    <w:rsid w:val="00F7709E"/>
    <w:rsid w:val="00F77FB0"/>
    <w:rsid w:val="00F8014C"/>
    <w:rsid w:val="00F80843"/>
    <w:rsid w:val="00F80AA9"/>
    <w:rsid w:val="00F80ED6"/>
    <w:rsid w:val="00F81129"/>
    <w:rsid w:val="00F81470"/>
    <w:rsid w:val="00F82823"/>
    <w:rsid w:val="00F830EB"/>
    <w:rsid w:val="00F831F9"/>
    <w:rsid w:val="00F83CA8"/>
    <w:rsid w:val="00F83F4D"/>
    <w:rsid w:val="00F84D06"/>
    <w:rsid w:val="00F84FD5"/>
    <w:rsid w:val="00F8551F"/>
    <w:rsid w:val="00F85FD6"/>
    <w:rsid w:val="00F86BFE"/>
    <w:rsid w:val="00F872D4"/>
    <w:rsid w:val="00F87981"/>
    <w:rsid w:val="00F87D4B"/>
    <w:rsid w:val="00F90494"/>
    <w:rsid w:val="00F9136D"/>
    <w:rsid w:val="00F915C0"/>
    <w:rsid w:val="00F91E0A"/>
    <w:rsid w:val="00F91F1F"/>
    <w:rsid w:val="00F92C62"/>
    <w:rsid w:val="00F9319B"/>
    <w:rsid w:val="00F936CE"/>
    <w:rsid w:val="00F937A3"/>
    <w:rsid w:val="00F94523"/>
    <w:rsid w:val="00F9465D"/>
    <w:rsid w:val="00F94DDC"/>
    <w:rsid w:val="00F9642F"/>
    <w:rsid w:val="00F964AF"/>
    <w:rsid w:val="00F9663B"/>
    <w:rsid w:val="00F97D6E"/>
    <w:rsid w:val="00FA0006"/>
    <w:rsid w:val="00FA0068"/>
    <w:rsid w:val="00FA076A"/>
    <w:rsid w:val="00FA1932"/>
    <w:rsid w:val="00FA2218"/>
    <w:rsid w:val="00FA2643"/>
    <w:rsid w:val="00FA3694"/>
    <w:rsid w:val="00FA435D"/>
    <w:rsid w:val="00FA4529"/>
    <w:rsid w:val="00FA50D7"/>
    <w:rsid w:val="00FA7599"/>
    <w:rsid w:val="00FA7C36"/>
    <w:rsid w:val="00FA7F89"/>
    <w:rsid w:val="00FB01C1"/>
    <w:rsid w:val="00FB0785"/>
    <w:rsid w:val="00FB0A75"/>
    <w:rsid w:val="00FB136F"/>
    <w:rsid w:val="00FB2EC1"/>
    <w:rsid w:val="00FB34FA"/>
    <w:rsid w:val="00FB41AD"/>
    <w:rsid w:val="00FB4694"/>
    <w:rsid w:val="00FB4A8B"/>
    <w:rsid w:val="00FB4D98"/>
    <w:rsid w:val="00FB5997"/>
    <w:rsid w:val="00FB6D70"/>
    <w:rsid w:val="00FB7609"/>
    <w:rsid w:val="00FB77E1"/>
    <w:rsid w:val="00FB7928"/>
    <w:rsid w:val="00FB79E2"/>
    <w:rsid w:val="00FC113C"/>
    <w:rsid w:val="00FC2E33"/>
    <w:rsid w:val="00FC3E13"/>
    <w:rsid w:val="00FC4F57"/>
    <w:rsid w:val="00FC6CF7"/>
    <w:rsid w:val="00FC730B"/>
    <w:rsid w:val="00FC74CB"/>
    <w:rsid w:val="00FC7F73"/>
    <w:rsid w:val="00FD05A0"/>
    <w:rsid w:val="00FD1669"/>
    <w:rsid w:val="00FD22CB"/>
    <w:rsid w:val="00FD25C3"/>
    <w:rsid w:val="00FD2CDA"/>
    <w:rsid w:val="00FD4041"/>
    <w:rsid w:val="00FD40E5"/>
    <w:rsid w:val="00FD4C98"/>
    <w:rsid w:val="00FD5524"/>
    <w:rsid w:val="00FD570D"/>
    <w:rsid w:val="00FD6112"/>
    <w:rsid w:val="00FD78CC"/>
    <w:rsid w:val="00FD78F3"/>
    <w:rsid w:val="00FD79EC"/>
    <w:rsid w:val="00FE0A24"/>
    <w:rsid w:val="00FE17CE"/>
    <w:rsid w:val="00FE262C"/>
    <w:rsid w:val="00FE2A15"/>
    <w:rsid w:val="00FE3373"/>
    <w:rsid w:val="00FE3728"/>
    <w:rsid w:val="00FE4A85"/>
    <w:rsid w:val="00FE5EAC"/>
    <w:rsid w:val="00FE6072"/>
    <w:rsid w:val="00FE613A"/>
    <w:rsid w:val="00FE6BDA"/>
    <w:rsid w:val="00FE790F"/>
    <w:rsid w:val="00FE7BC2"/>
    <w:rsid w:val="00FF09F1"/>
    <w:rsid w:val="00FF12F1"/>
    <w:rsid w:val="00FF1965"/>
    <w:rsid w:val="00FF1E28"/>
    <w:rsid w:val="00FF3253"/>
    <w:rsid w:val="00FF32F4"/>
    <w:rsid w:val="00FF4360"/>
    <w:rsid w:val="00FF4808"/>
    <w:rsid w:val="00FF59BE"/>
    <w:rsid w:val="00FF6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v-text-anchor:middle" fill="f" fillcolor="none [3206]" strokecolor="none [3213]">
      <v:fill color="none [3206]" on="f"/>
      <v:stroke color="none [3213]" weight="1.5pt"/>
      <v:shadow type="perspective" color="none [1606]" opacity=".5" offset="1pt" offset2="-1pt"/>
    </o:shapedefaults>
    <o:shapelayout v:ext="edit">
      <o:idmap v:ext="edit" data="1"/>
    </o:shapelayout>
  </w:shapeDefaults>
  <w:decimalSymbol w:val=","/>
  <w:listSeparator w:val=";"/>
  <w15:docId w15:val="{E988E148-1040-4215-A85F-F7A0842F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imes New Roman" w:hAnsi="Helvetica" w:cs="Times New Roman"/>
        <w:sz w:val="16"/>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tablaaaaa"/>
    <w:qFormat/>
    <w:rsid w:val="00FF6196"/>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rsid w:val="00FB6D70"/>
    <w:pPr>
      <w:keepNext/>
      <w:suppressAutoHyphens/>
      <w:spacing w:before="200" w:line="233" w:lineRule="auto"/>
      <w:outlineLvl w:val="0"/>
    </w:pPr>
    <w:rPr>
      <w:rFonts w:ascii="Arial" w:hAnsi="Arial"/>
      <w:b/>
      <w:spacing w:val="-2"/>
      <w:sz w:val="32"/>
    </w:rPr>
  </w:style>
  <w:style w:type="paragraph" w:styleId="Ttulo2">
    <w:name w:val="heading 2"/>
    <w:basedOn w:val="Normal"/>
    <w:next w:val="Normal"/>
    <w:link w:val="Ttulo2Car"/>
    <w:uiPriority w:val="9"/>
    <w:qFormat/>
    <w:rsid w:val="006559B7"/>
    <w:pPr>
      <w:keepNext/>
      <w:suppressAutoHyphens/>
      <w:spacing w:before="200"/>
      <w:outlineLvl w:val="1"/>
    </w:pPr>
    <w:rPr>
      <w:rFonts w:ascii="Arial" w:hAnsi="Arial"/>
      <w:b/>
      <w:spacing w:val="-2"/>
      <w:sz w:val="28"/>
    </w:rPr>
  </w:style>
  <w:style w:type="paragraph" w:styleId="Ttulo3">
    <w:name w:val="heading 3"/>
    <w:basedOn w:val="Normal"/>
    <w:next w:val="Normal"/>
    <w:link w:val="Ttulo3Car"/>
    <w:uiPriority w:val="9"/>
    <w:qFormat/>
    <w:rsid w:val="000F579B"/>
    <w:pPr>
      <w:keepNext/>
      <w:outlineLvl w:val="2"/>
    </w:pPr>
    <w:rPr>
      <w:b/>
      <w:i/>
      <w:sz w:val="28"/>
    </w:rPr>
  </w:style>
  <w:style w:type="paragraph" w:styleId="Ttulo4">
    <w:name w:val="heading 4"/>
    <w:basedOn w:val="Normal"/>
    <w:next w:val="Normal"/>
    <w:qFormat/>
    <w:rsid w:val="000F579B"/>
    <w:pPr>
      <w:keepNext/>
      <w:outlineLvl w:val="3"/>
    </w:pPr>
    <w:rPr>
      <w:i/>
      <w:sz w:val="20"/>
    </w:rPr>
  </w:style>
  <w:style w:type="paragraph" w:styleId="Ttulo5">
    <w:name w:val="heading 5"/>
    <w:basedOn w:val="Normal"/>
    <w:next w:val="Normal"/>
    <w:qFormat/>
    <w:rsid w:val="000F579B"/>
    <w:pPr>
      <w:keepNext/>
      <w:outlineLvl w:val="4"/>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rsid w:val="000F579B"/>
  </w:style>
  <w:style w:type="paragraph" w:styleId="TDC1">
    <w:name w:val="toc 1"/>
    <w:basedOn w:val="Normal"/>
    <w:next w:val="Normal"/>
    <w:autoRedefine/>
    <w:uiPriority w:val="39"/>
    <w:qFormat/>
    <w:rsid w:val="000F579B"/>
    <w:pPr>
      <w:spacing w:before="120"/>
    </w:pPr>
    <w:rPr>
      <w:b/>
      <w:bCs/>
      <w:i/>
      <w:iCs/>
      <w:sz w:val="24"/>
      <w:szCs w:val="24"/>
    </w:rPr>
  </w:style>
  <w:style w:type="paragraph" w:styleId="TDC2">
    <w:name w:val="toc 2"/>
    <w:basedOn w:val="Normal"/>
    <w:next w:val="Normal"/>
    <w:autoRedefine/>
    <w:uiPriority w:val="39"/>
    <w:qFormat/>
    <w:rsid w:val="005C0571"/>
    <w:pPr>
      <w:spacing w:before="120"/>
      <w:ind w:left="220"/>
    </w:pPr>
    <w:rPr>
      <w:b/>
      <w:bCs/>
    </w:rPr>
  </w:style>
  <w:style w:type="paragraph" w:styleId="TDC3">
    <w:name w:val="toc 3"/>
    <w:basedOn w:val="Normal"/>
    <w:next w:val="Normal"/>
    <w:autoRedefine/>
    <w:uiPriority w:val="39"/>
    <w:semiHidden/>
    <w:qFormat/>
    <w:rsid w:val="000F579B"/>
    <w:pPr>
      <w:ind w:left="440"/>
    </w:pPr>
    <w:rPr>
      <w:sz w:val="20"/>
      <w:szCs w:val="20"/>
    </w:rPr>
  </w:style>
  <w:style w:type="paragraph" w:styleId="TDC4">
    <w:name w:val="toc 4"/>
    <w:basedOn w:val="Normal"/>
    <w:next w:val="Normal"/>
    <w:autoRedefine/>
    <w:semiHidden/>
    <w:rsid w:val="000F579B"/>
    <w:pPr>
      <w:ind w:left="660"/>
    </w:pPr>
    <w:rPr>
      <w:sz w:val="20"/>
      <w:szCs w:val="20"/>
    </w:rPr>
  </w:style>
  <w:style w:type="paragraph" w:styleId="TDC5">
    <w:name w:val="toc 5"/>
    <w:basedOn w:val="Normal"/>
    <w:next w:val="Normal"/>
    <w:autoRedefine/>
    <w:semiHidden/>
    <w:rsid w:val="000F579B"/>
    <w:pPr>
      <w:ind w:left="880"/>
    </w:pPr>
    <w:rPr>
      <w:sz w:val="20"/>
      <w:szCs w:val="20"/>
    </w:rPr>
  </w:style>
  <w:style w:type="paragraph" w:styleId="TDC6">
    <w:name w:val="toc 6"/>
    <w:basedOn w:val="Normal"/>
    <w:next w:val="Normal"/>
    <w:autoRedefine/>
    <w:semiHidden/>
    <w:rsid w:val="000F579B"/>
    <w:pPr>
      <w:ind w:left="1100"/>
    </w:pPr>
    <w:rPr>
      <w:sz w:val="20"/>
      <w:szCs w:val="20"/>
    </w:rPr>
  </w:style>
  <w:style w:type="paragraph" w:styleId="TDC7">
    <w:name w:val="toc 7"/>
    <w:basedOn w:val="Normal"/>
    <w:next w:val="Normal"/>
    <w:autoRedefine/>
    <w:semiHidden/>
    <w:rsid w:val="000F579B"/>
    <w:pPr>
      <w:ind w:left="1320"/>
    </w:pPr>
    <w:rPr>
      <w:sz w:val="20"/>
      <w:szCs w:val="20"/>
    </w:rPr>
  </w:style>
  <w:style w:type="paragraph" w:styleId="TDC8">
    <w:name w:val="toc 8"/>
    <w:basedOn w:val="Normal"/>
    <w:next w:val="Normal"/>
    <w:autoRedefine/>
    <w:semiHidden/>
    <w:rsid w:val="000F579B"/>
    <w:pPr>
      <w:ind w:left="1540"/>
    </w:pPr>
    <w:rPr>
      <w:sz w:val="20"/>
      <w:szCs w:val="20"/>
    </w:rPr>
  </w:style>
  <w:style w:type="paragraph" w:styleId="TDC9">
    <w:name w:val="toc 9"/>
    <w:basedOn w:val="Normal"/>
    <w:next w:val="Normal"/>
    <w:autoRedefine/>
    <w:semiHidden/>
    <w:rsid w:val="000F579B"/>
    <w:pPr>
      <w:ind w:left="1760"/>
    </w:pPr>
    <w:rPr>
      <w:sz w:val="20"/>
      <w:szCs w:val="20"/>
    </w:rPr>
  </w:style>
  <w:style w:type="paragraph" w:customStyle="1" w:styleId="ndice1">
    <w:name w:val="índice 1"/>
    <w:basedOn w:val="Normal"/>
    <w:rsid w:val="000F579B"/>
    <w:pPr>
      <w:tabs>
        <w:tab w:val="left" w:leader="dot" w:pos="9000"/>
        <w:tab w:val="right" w:pos="9360"/>
      </w:tabs>
      <w:suppressAutoHyphens/>
      <w:ind w:left="1440" w:right="720" w:hanging="1440"/>
    </w:pPr>
    <w:rPr>
      <w:lang w:val="en-US"/>
    </w:rPr>
  </w:style>
  <w:style w:type="paragraph" w:customStyle="1" w:styleId="ndice2">
    <w:name w:val="índice 2"/>
    <w:basedOn w:val="Normal"/>
    <w:rsid w:val="000F579B"/>
    <w:pPr>
      <w:tabs>
        <w:tab w:val="left" w:leader="dot" w:pos="9000"/>
        <w:tab w:val="right" w:pos="9360"/>
      </w:tabs>
      <w:suppressAutoHyphens/>
      <w:ind w:left="1440" w:right="720" w:hanging="720"/>
    </w:pPr>
    <w:rPr>
      <w:lang w:val="en-US"/>
    </w:rPr>
  </w:style>
  <w:style w:type="paragraph" w:customStyle="1" w:styleId="toa">
    <w:name w:val="toa"/>
    <w:basedOn w:val="Normal"/>
    <w:rsid w:val="000F579B"/>
    <w:pPr>
      <w:tabs>
        <w:tab w:val="left" w:pos="9000"/>
        <w:tab w:val="right" w:pos="9360"/>
      </w:tabs>
      <w:suppressAutoHyphens/>
    </w:pPr>
    <w:rPr>
      <w:lang w:val="en-US"/>
    </w:rPr>
  </w:style>
  <w:style w:type="paragraph" w:customStyle="1" w:styleId="epgrafe">
    <w:name w:val="epígrafe"/>
    <w:basedOn w:val="Normal"/>
    <w:rsid w:val="000F579B"/>
  </w:style>
  <w:style w:type="character" w:customStyle="1" w:styleId="EquationCaption">
    <w:name w:val="_Equation Caption"/>
    <w:rsid w:val="000F579B"/>
  </w:style>
  <w:style w:type="paragraph" w:styleId="Encabezado">
    <w:name w:val="header"/>
    <w:basedOn w:val="Normal"/>
    <w:link w:val="EncabezadoCar"/>
    <w:uiPriority w:val="99"/>
    <w:rsid w:val="000F579B"/>
    <w:pPr>
      <w:tabs>
        <w:tab w:val="center" w:pos="4252"/>
        <w:tab w:val="right" w:pos="8504"/>
      </w:tabs>
    </w:pPr>
  </w:style>
  <w:style w:type="character" w:styleId="Nmerodepgina">
    <w:name w:val="page number"/>
    <w:basedOn w:val="Fuentedeprrafopredeter"/>
    <w:rsid w:val="000F579B"/>
  </w:style>
  <w:style w:type="paragraph" w:styleId="Piedepgina">
    <w:name w:val="footer"/>
    <w:basedOn w:val="Normal"/>
    <w:link w:val="PiedepginaCar"/>
    <w:uiPriority w:val="99"/>
    <w:rsid w:val="000F579B"/>
    <w:pPr>
      <w:tabs>
        <w:tab w:val="center" w:pos="4252"/>
        <w:tab w:val="right" w:pos="8504"/>
      </w:tabs>
    </w:pPr>
  </w:style>
  <w:style w:type="paragraph" w:customStyle="1" w:styleId="alineados">
    <w:name w:val="alineados"/>
    <w:basedOn w:val="Cuerpotexto"/>
    <w:rsid w:val="000F579B"/>
    <w:pPr>
      <w:tabs>
        <w:tab w:val="left" w:pos="794"/>
        <w:tab w:val="left" w:pos="964"/>
        <w:tab w:val="left" w:pos="7540"/>
        <w:tab w:val="left" w:pos="7625"/>
      </w:tabs>
      <w:ind w:firstLine="1"/>
    </w:pPr>
    <w:rPr>
      <w:color w:val="auto"/>
    </w:rPr>
  </w:style>
  <w:style w:type="paragraph" w:customStyle="1" w:styleId="Cuerpotexto">
    <w:name w:val="Cuerpo texto"/>
    <w:rsid w:val="000F579B"/>
    <w:pPr>
      <w:spacing w:before="1" w:after="1"/>
      <w:ind w:left="1" w:right="1" w:firstLine="681"/>
      <w:jc w:val="both"/>
    </w:pPr>
    <w:rPr>
      <w:color w:val="000000"/>
      <w:sz w:val="22"/>
      <w:lang w:val="es-ES_tradnl"/>
    </w:rPr>
  </w:style>
  <w:style w:type="paragraph" w:customStyle="1" w:styleId="nivel2">
    <w:name w:val="nivel2"/>
    <w:basedOn w:val="Normal"/>
    <w:rsid w:val="000F579B"/>
    <w:pPr>
      <w:spacing w:before="1" w:after="1"/>
      <w:ind w:left="1" w:right="1" w:firstLine="1"/>
    </w:pPr>
    <w:rPr>
      <w:rFonts w:ascii="Times" w:hAnsi="Times"/>
      <w:b/>
      <w:i/>
      <w:sz w:val="28"/>
    </w:rPr>
  </w:style>
  <w:style w:type="paragraph" w:customStyle="1" w:styleId="nivel3">
    <w:name w:val="nivel3"/>
    <w:basedOn w:val="nivel2"/>
    <w:rsid w:val="000F579B"/>
    <w:pPr>
      <w:ind w:left="341" w:hanging="341"/>
    </w:pPr>
  </w:style>
  <w:style w:type="paragraph" w:customStyle="1" w:styleId="S">
    <w:name w:val="S"/>
    <w:rsid w:val="000F579B"/>
    <w:pPr>
      <w:pBdr>
        <w:top w:val="single" w:sz="6" w:space="1" w:color="auto"/>
        <w:left w:val="single" w:sz="6" w:space="1" w:color="auto"/>
        <w:bottom w:val="single" w:sz="6" w:space="1" w:color="auto"/>
        <w:right w:val="single" w:sz="6" w:space="1" w:color="auto"/>
      </w:pBdr>
      <w:shd w:val="pct25" w:color="auto" w:fill="auto"/>
      <w:jc w:val="both"/>
    </w:pPr>
    <w:rPr>
      <w:spacing w:val="-2"/>
      <w:sz w:val="22"/>
    </w:rPr>
  </w:style>
  <w:style w:type="character" w:styleId="Hipervnculo">
    <w:name w:val="Hyperlink"/>
    <w:uiPriority w:val="99"/>
    <w:rsid w:val="000F579B"/>
    <w:rPr>
      <w:color w:val="0000FF"/>
      <w:u w:val="single"/>
    </w:rPr>
  </w:style>
  <w:style w:type="paragraph" w:styleId="Mapadeldocumento">
    <w:name w:val="Document Map"/>
    <w:basedOn w:val="Normal"/>
    <w:link w:val="MapadeldocumentoCar"/>
    <w:uiPriority w:val="99"/>
    <w:semiHidden/>
    <w:rsid w:val="000F579B"/>
    <w:pPr>
      <w:shd w:val="clear" w:color="auto" w:fill="000080"/>
    </w:pPr>
    <w:rPr>
      <w:rFonts w:ascii="Tahoma" w:hAnsi="Tahoma"/>
    </w:rPr>
  </w:style>
  <w:style w:type="paragraph" w:styleId="Textoindependiente">
    <w:name w:val="Body Text"/>
    <w:basedOn w:val="Normal"/>
    <w:rsid w:val="000F579B"/>
  </w:style>
  <w:style w:type="paragraph" w:styleId="Sangradetextonormal">
    <w:name w:val="Body Text Indent"/>
    <w:basedOn w:val="Normal"/>
    <w:rsid w:val="000F579B"/>
    <w:pPr>
      <w:suppressAutoHyphens/>
      <w:spacing w:line="233" w:lineRule="auto"/>
    </w:pPr>
    <w:rPr>
      <w:b/>
      <w:sz w:val="28"/>
    </w:rPr>
  </w:style>
  <w:style w:type="paragraph" w:styleId="Sangra2detindependiente">
    <w:name w:val="Body Text Indent 2"/>
    <w:basedOn w:val="Normal"/>
    <w:rsid w:val="000F579B"/>
    <w:pPr>
      <w:spacing w:line="307" w:lineRule="exact"/>
      <w:ind w:firstLine="720"/>
    </w:pPr>
  </w:style>
  <w:style w:type="paragraph" w:styleId="Textoindependiente2">
    <w:name w:val="Body Text 2"/>
    <w:basedOn w:val="Normal"/>
    <w:rsid w:val="000F579B"/>
    <w:rPr>
      <w:b/>
      <w:i/>
      <w:sz w:val="28"/>
    </w:rPr>
  </w:style>
  <w:style w:type="paragraph" w:styleId="Textoindependiente3">
    <w:name w:val="Body Text 3"/>
    <w:basedOn w:val="Normal"/>
    <w:rsid w:val="000F579B"/>
    <w:rPr>
      <w:b/>
      <w:sz w:val="28"/>
    </w:rPr>
  </w:style>
  <w:style w:type="paragraph" w:styleId="Sangra3detindependiente">
    <w:name w:val="Body Text Indent 3"/>
    <w:basedOn w:val="Normal"/>
    <w:rsid w:val="00FE3728"/>
    <w:pPr>
      <w:ind w:left="283"/>
    </w:pPr>
    <w:rPr>
      <w:sz w:val="16"/>
      <w:szCs w:val="16"/>
    </w:rPr>
  </w:style>
  <w:style w:type="table" w:styleId="Tablaconcuadrcula">
    <w:name w:val="Table Grid"/>
    <w:basedOn w:val="Tablanormal"/>
    <w:uiPriority w:val="59"/>
    <w:rsid w:val="009B2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qFormat/>
    <w:rsid w:val="005239AD"/>
    <w:pPr>
      <w:suppressAutoHyphens/>
      <w:spacing w:line="216" w:lineRule="auto"/>
    </w:pPr>
    <w:rPr>
      <w:rFonts w:ascii="Verdana" w:hAnsi="Verdana"/>
      <w:b/>
      <w:spacing w:val="-6"/>
      <w:sz w:val="28"/>
    </w:rPr>
  </w:style>
  <w:style w:type="character" w:customStyle="1" w:styleId="a1raya">
    <w:name w:val="a1 raya"/>
    <w:basedOn w:val="Fuentedeprrafopredeter"/>
    <w:rsid w:val="004D56E6"/>
  </w:style>
  <w:style w:type="paragraph" w:customStyle="1" w:styleId="a2interlin">
    <w:name w:val="a2interlin"/>
    <w:rsid w:val="004D56E6"/>
    <w:pPr>
      <w:tabs>
        <w:tab w:val="left" w:pos="-720"/>
      </w:tabs>
      <w:suppressAutoHyphens/>
      <w:spacing w:line="48" w:lineRule="auto"/>
    </w:pPr>
    <w:rPr>
      <w:rFonts w:ascii="TmsRmn 10pt" w:hAnsi="TmsRmn 10pt"/>
      <w:lang w:val="en-US"/>
    </w:rPr>
  </w:style>
  <w:style w:type="paragraph" w:customStyle="1" w:styleId="a1interlin">
    <w:name w:val="a1interlin"/>
    <w:rsid w:val="004D56E6"/>
    <w:pPr>
      <w:tabs>
        <w:tab w:val="left" w:pos="-720"/>
      </w:tabs>
      <w:suppressAutoHyphens/>
      <w:spacing w:line="72" w:lineRule="auto"/>
    </w:pPr>
    <w:rPr>
      <w:rFonts w:ascii="TmsRmn 10pt" w:hAnsi="TmsRmn 10pt"/>
      <w:lang w:val="en-US"/>
    </w:rPr>
  </w:style>
  <w:style w:type="character" w:customStyle="1" w:styleId="screen">
    <w:name w:val="screen"/>
    <w:basedOn w:val="Fuentedeprrafopredeter"/>
    <w:rsid w:val="008D0EBE"/>
  </w:style>
  <w:style w:type="paragraph" w:customStyle="1" w:styleId="body">
    <w:name w:val="body"/>
    <w:basedOn w:val="Normal"/>
    <w:rsid w:val="00337E68"/>
    <w:pPr>
      <w:spacing w:before="100" w:beforeAutospacing="1" w:after="100" w:afterAutospacing="1"/>
    </w:pPr>
    <w:rPr>
      <w:sz w:val="24"/>
      <w:szCs w:val="24"/>
    </w:rPr>
  </w:style>
  <w:style w:type="character" w:customStyle="1" w:styleId="input">
    <w:name w:val="input"/>
    <w:basedOn w:val="Fuentedeprrafopredeter"/>
    <w:rsid w:val="00CC4CF7"/>
  </w:style>
  <w:style w:type="character" w:customStyle="1" w:styleId="name">
    <w:name w:val="name"/>
    <w:basedOn w:val="Fuentedeprrafopredeter"/>
    <w:rsid w:val="00B14FFD"/>
  </w:style>
  <w:style w:type="character" w:customStyle="1" w:styleId="definedword">
    <w:name w:val="definedword"/>
    <w:basedOn w:val="Fuentedeprrafopredeter"/>
    <w:rsid w:val="006F09E8"/>
  </w:style>
  <w:style w:type="character" w:customStyle="1" w:styleId="label">
    <w:name w:val="label"/>
    <w:basedOn w:val="Fuentedeprrafopredeter"/>
    <w:rsid w:val="00C0364A"/>
  </w:style>
  <w:style w:type="paragraph" w:customStyle="1" w:styleId="step">
    <w:name w:val="step"/>
    <w:basedOn w:val="Normal"/>
    <w:rsid w:val="006F1E28"/>
    <w:pPr>
      <w:spacing w:before="100" w:beforeAutospacing="1" w:after="100" w:afterAutospacing="1"/>
    </w:pPr>
    <w:rPr>
      <w:sz w:val="24"/>
      <w:szCs w:val="24"/>
    </w:rPr>
  </w:style>
  <w:style w:type="paragraph" w:customStyle="1" w:styleId="menuselection">
    <w:name w:val="menuselection"/>
    <w:basedOn w:val="Normal"/>
    <w:rsid w:val="006F1E28"/>
    <w:pPr>
      <w:spacing w:before="100" w:beforeAutospacing="1" w:after="100" w:afterAutospacing="1"/>
    </w:pPr>
    <w:rPr>
      <w:sz w:val="24"/>
      <w:szCs w:val="24"/>
    </w:rPr>
  </w:style>
  <w:style w:type="character" w:customStyle="1" w:styleId="runinhead">
    <w:name w:val="runinhead"/>
    <w:basedOn w:val="Fuentedeprrafopredeter"/>
    <w:rsid w:val="00D73A4B"/>
  </w:style>
  <w:style w:type="character" w:customStyle="1" w:styleId="name1">
    <w:name w:val="name1"/>
    <w:rsid w:val="00F32E43"/>
    <w:rPr>
      <w:i/>
      <w:iCs/>
    </w:rPr>
  </w:style>
  <w:style w:type="character" w:customStyle="1" w:styleId="input1">
    <w:name w:val="input1"/>
    <w:rsid w:val="00C6233C"/>
    <w:rPr>
      <w:b/>
      <w:bCs/>
    </w:rPr>
  </w:style>
  <w:style w:type="character" w:customStyle="1" w:styleId="screen1">
    <w:name w:val="screen1"/>
    <w:rsid w:val="00C6233C"/>
    <w:rPr>
      <w:rFonts w:ascii="Arial" w:hAnsi="Arial" w:cs="Arial" w:hint="default"/>
      <w:b/>
      <w:bCs/>
      <w:color w:val="357474"/>
    </w:rPr>
  </w:style>
  <w:style w:type="character" w:customStyle="1" w:styleId="italic">
    <w:name w:val="italic"/>
    <w:basedOn w:val="Fuentedeprrafopredeter"/>
    <w:rsid w:val="00581655"/>
  </w:style>
  <w:style w:type="character" w:customStyle="1" w:styleId="syntax">
    <w:name w:val="syntax"/>
    <w:basedOn w:val="Fuentedeprrafopredeter"/>
    <w:rsid w:val="00F5498C"/>
  </w:style>
  <w:style w:type="paragraph" w:styleId="NormalWeb">
    <w:name w:val="Normal (Web)"/>
    <w:basedOn w:val="Normal"/>
    <w:uiPriority w:val="99"/>
    <w:unhideWhenUsed/>
    <w:rsid w:val="00C965D8"/>
    <w:pPr>
      <w:spacing w:before="100" w:beforeAutospacing="1" w:after="100" w:afterAutospacing="1"/>
    </w:pPr>
    <w:rPr>
      <w:sz w:val="24"/>
      <w:szCs w:val="24"/>
      <w:lang w:eastAsia="zh-CN"/>
    </w:rPr>
  </w:style>
  <w:style w:type="character" w:styleId="Textoennegrita">
    <w:name w:val="Strong"/>
    <w:uiPriority w:val="22"/>
    <w:qFormat/>
    <w:rsid w:val="006D447C"/>
    <w:rPr>
      <w:b/>
      <w:bCs/>
    </w:rPr>
  </w:style>
  <w:style w:type="paragraph" w:styleId="Prrafodelista">
    <w:name w:val="List Paragraph"/>
    <w:basedOn w:val="Normal"/>
    <w:uiPriority w:val="34"/>
    <w:qFormat/>
    <w:rsid w:val="003912B6"/>
    <w:pPr>
      <w:ind w:left="708"/>
    </w:pPr>
  </w:style>
  <w:style w:type="paragraph" w:customStyle="1" w:styleId="license">
    <w:name w:val="license"/>
    <w:basedOn w:val="Normal"/>
    <w:rsid w:val="00873C88"/>
    <w:pPr>
      <w:spacing w:before="100" w:beforeAutospacing="1" w:after="225" w:line="240" w:lineRule="atLeast"/>
    </w:pPr>
    <w:rPr>
      <w:sz w:val="24"/>
      <w:szCs w:val="24"/>
    </w:rPr>
  </w:style>
  <w:style w:type="paragraph" w:customStyle="1" w:styleId="copyright">
    <w:name w:val="copyright"/>
    <w:basedOn w:val="Normal"/>
    <w:rsid w:val="00873C88"/>
    <w:pPr>
      <w:pBdr>
        <w:top w:val="single" w:sz="6" w:space="12" w:color="BBB8B5"/>
      </w:pBdr>
      <w:spacing w:before="100" w:beforeAutospacing="1" w:after="225" w:line="240" w:lineRule="atLeast"/>
      <w:jc w:val="center"/>
    </w:pPr>
    <w:rPr>
      <w:color w:val="777777"/>
    </w:rPr>
  </w:style>
  <w:style w:type="paragraph" w:styleId="z-Principiodelformulario">
    <w:name w:val="HTML Top of Form"/>
    <w:basedOn w:val="Normal"/>
    <w:next w:val="Normal"/>
    <w:link w:val="z-PrincipiodelformularioCar"/>
    <w:hidden/>
    <w:uiPriority w:val="99"/>
    <w:unhideWhenUsed/>
    <w:rsid w:val="00873C88"/>
    <w:pPr>
      <w:pBdr>
        <w:bottom w:val="single" w:sz="6" w:space="1" w:color="auto"/>
      </w:pBdr>
      <w:jc w:val="center"/>
    </w:pPr>
    <w:rPr>
      <w:rFonts w:ascii="Arial" w:hAnsi="Arial"/>
      <w:vanish/>
      <w:sz w:val="16"/>
      <w:szCs w:val="16"/>
    </w:rPr>
  </w:style>
  <w:style w:type="character" w:customStyle="1" w:styleId="z-PrincipiodelformularioCar">
    <w:name w:val="z-Principio del formulario Car"/>
    <w:link w:val="z-Principiodelformulario"/>
    <w:uiPriority w:val="99"/>
    <w:rsid w:val="00873C88"/>
    <w:rPr>
      <w:rFonts w:ascii="Arial" w:hAnsi="Arial" w:cs="Arial"/>
      <w:vanish/>
      <w:sz w:val="16"/>
      <w:szCs w:val="16"/>
    </w:rPr>
  </w:style>
  <w:style w:type="paragraph" w:styleId="z-Finaldelformulario">
    <w:name w:val="HTML Bottom of Form"/>
    <w:basedOn w:val="Normal"/>
    <w:next w:val="Normal"/>
    <w:link w:val="z-FinaldelformularioCar"/>
    <w:hidden/>
    <w:uiPriority w:val="99"/>
    <w:unhideWhenUsed/>
    <w:rsid w:val="00873C88"/>
    <w:pPr>
      <w:pBdr>
        <w:top w:val="single" w:sz="6" w:space="1" w:color="auto"/>
      </w:pBdr>
      <w:jc w:val="center"/>
    </w:pPr>
    <w:rPr>
      <w:rFonts w:ascii="Arial" w:hAnsi="Arial"/>
      <w:vanish/>
      <w:sz w:val="16"/>
      <w:szCs w:val="16"/>
    </w:rPr>
  </w:style>
  <w:style w:type="character" w:customStyle="1" w:styleId="z-FinaldelformularioCar">
    <w:name w:val="z-Final del formulario Car"/>
    <w:link w:val="z-Finaldelformulario"/>
    <w:uiPriority w:val="99"/>
    <w:rsid w:val="00873C88"/>
    <w:rPr>
      <w:rFonts w:ascii="Arial" w:hAnsi="Arial" w:cs="Arial"/>
      <w:vanish/>
      <w:sz w:val="16"/>
      <w:szCs w:val="16"/>
    </w:rPr>
  </w:style>
  <w:style w:type="character" w:customStyle="1" w:styleId="goprolabel">
    <w:name w:val="goprolabel"/>
    <w:rsid w:val="00873C88"/>
  </w:style>
  <w:style w:type="character" w:customStyle="1" w:styleId="iconprivate">
    <w:name w:val="iconprivate"/>
    <w:rsid w:val="00873C88"/>
  </w:style>
  <w:style w:type="character" w:customStyle="1" w:styleId="embedpanelbasic1">
    <w:name w:val="embedpanelbasic1"/>
    <w:rsid w:val="00873C88"/>
    <w:rPr>
      <w:vanish w:val="0"/>
      <w:webHidden w:val="0"/>
      <w:specVanish w:val="0"/>
    </w:rPr>
  </w:style>
  <w:style w:type="character" w:customStyle="1" w:styleId="customizeembed1">
    <w:name w:val="customizeembed1"/>
    <w:rsid w:val="00873C88"/>
    <w:rPr>
      <w:vanish w:val="0"/>
      <w:webHidden w:val="0"/>
      <w:bdr w:val="single" w:sz="6" w:space="8" w:color="DDDCD7" w:frame="1"/>
      <w:specVanish w:val="0"/>
    </w:rPr>
  </w:style>
  <w:style w:type="character" w:customStyle="1" w:styleId="j-embed-size">
    <w:name w:val="j-embed-size"/>
    <w:rsid w:val="00873C88"/>
  </w:style>
  <w:style w:type="character" w:customStyle="1" w:styleId="j-embed-desc">
    <w:name w:val="j-embed-desc"/>
    <w:rsid w:val="00873C88"/>
  </w:style>
  <w:style w:type="character" w:customStyle="1" w:styleId="wp2">
    <w:name w:val="wp2"/>
    <w:rsid w:val="00873C88"/>
    <w:rPr>
      <w:vanish w:val="0"/>
      <w:webHidden w:val="0"/>
      <w:bdr w:val="single" w:sz="6" w:space="18" w:color="DDDCD7" w:frame="1"/>
      <w:specVanish w:val="0"/>
    </w:rPr>
  </w:style>
  <w:style w:type="character" w:customStyle="1" w:styleId="oldembed">
    <w:name w:val="oldembed"/>
    <w:rsid w:val="00873C88"/>
  </w:style>
  <w:style w:type="character" w:customStyle="1" w:styleId="change-unverified-email-validate">
    <w:name w:val="change-unverified-email-validate"/>
    <w:rsid w:val="00873C88"/>
  </w:style>
  <w:style w:type="character" w:customStyle="1" w:styleId="change-unverified-email-win">
    <w:name w:val="change-unverified-email-win"/>
    <w:rsid w:val="00873C88"/>
  </w:style>
  <w:style w:type="character" w:customStyle="1" w:styleId="change-unverified-email-fail">
    <w:name w:val="change-unverified-email-fail"/>
    <w:rsid w:val="00873C88"/>
  </w:style>
  <w:style w:type="character" w:customStyle="1" w:styleId="hint3">
    <w:name w:val="hint3"/>
    <w:rsid w:val="00873C88"/>
  </w:style>
  <w:style w:type="character" w:customStyle="1" w:styleId="in-widget">
    <w:name w:val="in-widget"/>
    <w:rsid w:val="00873C88"/>
  </w:style>
  <w:style w:type="character" w:customStyle="1" w:styleId="in-right">
    <w:name w:val="in-right"/>
    <w:rsid w:val="00873C88"/>
  </w:style>
  <w:style w:type="character" w:customStyle="1" w:styleId="h-related-title">
    <w:name w:val="h-related-title"/>
    <w:rsid w:val="00873C88"/>
  </w:style>
  <w:style w:type="character" w:customStyle="1" w:styleId="h-more-title">
    <w:name w:val="h-more-title"/>
    <w:rsid w:val="00873C88"/>
  </w:style>
  <w:style w:type="character" w:customStyle="1" w:styleId="h-section-add-contact">
    <w:name w:val="h-section-add-contact"/>
    <w:rsid w:val="00873C88"/>
  </w:style>
  <w:style w:type="character" w:customStyle="1" w:styleId="h-as-text">
    <w:name w:val="h-as-text"/>
    <w:rsid w:val="00873C88"/>
  </w:style>
  <w:style w:type="character" w:customStyle="1" w:styleId="j-tooltip">
    <w:name w:val="j-tooltip"/>
    <w:rsid w:val="00873C88"/>
  </w:style>
  <w:style w:type="character" w:customStyle="1" w:styleId="type-string-down">
    <w:name w:val="type-string-down"/>
    <w:rsid w:val="00873C88"/>
  </w:style>
  <w:style w:type="character" w:customStyle="1" w:styleId="suggestioncontainer3">
    <w:name w:val="suggestioncontainer3"/>
    <w:rsid w:val="00873C88"/>
  </w:style>
  <w:style w:type="character" w:customStyle="1" w:styleId="h-copyright-year">
    <w:name w:val="h-copyright-year"/>
    <w:rsid w:val="00873C88"/>
  </w:style>
  <w:style w:type="character" w:styleId="MquinadeescribirHTML">
    <w:name w:val="HTML Typewriter"/>
    <w:uiPriority w:val="99"/>
    <w:unhideWhenUsed/>
    <w:rsid w:val="00E54624"/>
    <w:rPr>
      <w:rFonts w:ascii="Courier New" w:eastAsia="Times New Roman" w:hAnsi="Courier New" w:cs="Courier New"/>
      <w:sz w:val="20"/>
      <w:szCs w:val="20"/>
    </w:rPr>
  </w:style>
  <w:style w:type="paragraph" w:customStyle="1" w:styleId="ladillos1">
    <w:name w:val="ladillos 1"/>
    <w:basedOn w:val="Normal"/>
    <w:rsid w:val="001B55A9"/>
    <w:pPr>
      <w:spacing w:before="360"/>
    </w:pPr>
    <w:rPr>
      <w:b/>
      <w:caps/>
      <w:sz w:val="26"/>
    </w:rPr>
  </w:style>
  <w:style w:type="paragraph" w:customStyle="1" w:styleId="ladillos4">
    <w:name w:val="ladillos 4"/>
    <w:basedOn w:val="Normal"/>
    <w:rsid w:val="001B55A9"/>
    <w:pPr>
      <w:spacing w:before="360"/>
    </w:pPr>
    <w:rPr>
      <w:b/>
    </w:rPr>
  </w:style>
  <w:style w:type="paragraph" w:customStyle="1" w:styleId="para">
    <w:name w:val="para"/>
    <w:basedOn w:val="Normal"/>
    <w:uiPriority w:val="99"/>
    <w:rsid w:val="001E2396"/>
    <w:pPr>
      <w:spacing w:before="100" w:beforeAutospacing="1" w:after="100" w:afterAutospacing="1"/>
    </w:pPr>
    <w:rPr>
      <w:rFonts w:eastAsia="MS Mincho"/>
      <w:sz w:val="24"/>
      <w:szCs w:val="24"/>
      <w:lang w:val="en-US"/>
    </w:rPr>
  </w:style>
  <w:style w:type="paragraph" w:customStyle="1" w:styleId="Bullet1">
    <w:name w:val="Bullet1"/>
    <w:autoRedefine/>
    <w:uiPriority w:val="99"/>
    <w:rsid w:val="001E2396"/>
    <w:pPr>
      <w:numPr>
        <w:numId w:val="1"/>
      </w:numPr>
      <w:spacing w:before="60"/>
    </w:pPr>
    <w:rPr>
      <w:rFonts w:ascii="Segoe UI" w:eastAsia="SimSun" w:hAnsi="Segoe UI" w:cs="Segoe UI"/>
      <w:lang w:val="en-US" w:eastAsia="zh-CN"/>
    </w:rPr>
  </w:style>
  <w:style w:type="character" w:styleId="CdigoHTML">
    <w:name w:val="HTML Code"/>
    <w:uiPriority w:val="99"/>
    <w:unhideWhenUsed/>
    <w:rsid w:val="001140B2"/>
    <w:rPr>
      <w:rFonts w:ascii="Courier New" w:eastAsia="Times New Roman" w:hAnsi="Courier New" w:cs="Courier New"/>
      <w:sz w:val="20"/>
      <w:szCs w:val="20"/>
    </w:rPr>
  </w:style>
  <w:style w:type="paragraph" w:styleId="Textodeglobo">
    <w:name w:val="Balloon Text"/>
    <w:basedOn w:val="Normal"/>
    <w:link w:val="TextodegloboCar"/>
    <w:uiPriority w:val="99"/>
    <w:rsid w:val="00B905B1"/>
    <w:rPr>
      <w:rFonts w:ascii="Tahoma" w:hAnsi="Tahoma" w:cs="Tahoma"/>
      <w:sz w:val="16"/>
      <w:szCs w:val="16"/>
    </w:rPr>
  </w:style>
  <w:style w:type="character" w:customStyle="1" w:styleId="TextodegloboCar">
    <w:name w:val="Texto de globo Car"/>
    <w:basedOn w:val="Fuentedeprrafopredeter"/>
    <w:link w:val="Textodeglobo"/>
    <w:uiPriority w:val="99"/>
    <w:rsid w:val="00B905B1"/>
    <w:rPr>
      <w:rFonts w:ascii="Tahoma" w:hAnsi="Tahoma" w:cs="Tahoma"/>
      <w:sz w:val="16"/>
      <w:szCs w:val="16"/>
      <w:lang w:val="es-ES_tradnl"/>
    </w:rPr>
  </w:style>
  <w:style w:type="paragraph" w:customStyle="1" w:styleId="Default">
    <w:name w:val="Default"/>
    <w:link w:val="DefaultCar"/>
    <w:rsid w:val="000D7CD5"/>
    <w:pPr>
      <w:autoSpaceDE w:val="0"/>
      <w:autoSpaceDN w:val="0"/>
      <w:adjustRightInd w:val="0"/>
    </w:pPr>
    <w:rPr>
      <w:rFonts w:ascii="Arial" w:hAnsi="Arial" w:cs="Arial"/>
      <w:color w:val="000000"/>
      <w:sz w:val="24"/>
      <w:szCs w:val="24"/>
    </w:rPr>
  </w:style>
  <w:style w:type="paragraph" w:customStyle="1" w:styleId="Pa17">
    <w:name w:val="Pa17"/>
    <w:basedOn w:val="Default"/>
    <w:next w:val="Default"/>
    <w:rsid w:val="000D7CD5"/>
    <w:pPr>
      <w:spacing w:line="241" w:lineRule="atLeast"/>
    </w:pPr>
    <w:rPr>
      <w:rFonts w:cs="Times New Roman"/>
      <w:color w:val="auto"/>
    </w:rPr>
  </w:style>
  <w:style w:type="character" w:customStyle="1" w:styleId="A1">
    <w:name w:val="A1"/>
    <w:rsid w:val="000D7CD5"/>
    <w:rPr>
      <w:rFonts w:cs="Arial"/>
      <w:color w:val="000000"/>
      <w:sz w:val="20"/>
      <w:szCs w:val="20"/>
    </w:rPr>
  </w:style>
  <w:style w:type="paragraph" w:customStyle="1" w:styleId="Pa35">
    <w:name w:val="Pa35"/>
    <w:basedOn w:val="Default"/>
    <w:next w:val="Default"/>
    <w:rsid w:val="000D7CD5"/>
    <w:pPr>
      <w:spacing w:line="241" w:lineRule="atLeast"/>
    </w:pPr>
    <w:rPr>
      <w:rFonts w:cs="Times New Roman"/>
      <w:color w:val="auto"/>
    </w:rPr>
  </w:style>
  <w:style w:type="paragraph" w:customStyle="1" w:styleId="Pa36">
    <w:name w:val="Pa36"/>
    <w:basedOn w:val="Default"/>
    <w:next w:val="Default"/>
    <w:rsid w:val="000D7CD5"/>
    <w:pPr>
      <w:spacing w:line="241" w:lineRule="atLeast"/>
    </w:pPr>
    <w:rPr>
      <w:rFonts w:cs="Times New Roman"/>
      <w:color w:val="auto"/>
    </w:rPr>
  </w:style>
  <w:style w:type="paragraph" w:customStyle="1" w:styleId="Pa16">
    <w:name w:val="Pa16"/>
    <w:basedOn w:val="Default"/>
    <w:next w:val="Default"/>
    <w:rsid w:val="000D7CD5"/>
    <w:pPr>
      <w:spacing w:line="201" w:lineRule="atLeast"/>
    </w:pPr>
    <w:rPr>
      <w:rFonts w:cs="Times New Roman"/>
      <w:color w:val="auto"/>
    </w:rPr>
  </w:style>
  <w:style w:type="paragraph" w:styleId="Textonotapie">
    <w:name w:val="footnote text"/>
    <w:basedOn w:val="Normal"/>
    <w:link w:val="TextonotapieCar"/>
    <w:uiPriority w:val="99"/>
    <w:rsid w:val="000D7CD5"/>
    <w:rPr>
      <w:sz w:val="20"/>
    </w:rPr>
  </w:style>
  <w:style w:type="character" w:customStyle="1" w:styleId="TextonotapieCar">
    <w:name w:val="Texto nota pie Car"/>
    <w:basedOn w:val="Fuentedeprrafopredeter"/>
    <w:link w:val="Textonotapie"/>
    <w:uiPriority w:val="99"/>
    <w:rsid w:val="000D7CD5"/>
  </w:style>
  <w:style w:type="character" w:styleId="Refdenotaalpie">
    <w:name w:val="footnote reference"/>
    <w:basedOn w:val="Fuentedeprrafopredeter"/>
    <w:uiPriority w:val="99"/>
    <w:rsid w:val="000D7CD5"/>
    <w:rPr>
      <w:vertAlign w:val="superscript"/>
    </w:rPr>
  </w:style>
  <w:style w:type="paragraph" w:styleId="Textonotaalfinal">
    <w:name w:val="endnote text"/>
    <w:basedOn w:val="Normal"/>
    <w:link w:val="TextonotaalfinalCar"/>
    <w:rsid w:val="000D7CD5"/>
    <w:rPr>
      <w:sz w:val="20"/>
    </w:rPr>
  </w:style>
  <w:style w:type="character" w:customStyle="1" w:styleId="TextonotaalfinalCar">
    <w:name w:val="Texto nota al final Car"/>
    <w:basedOn w:val="Fuentedeprrafopredeter"/>
    <w:link w:val="Textonotaalfinal"/>
    <w:rsid w:val="000D7CD5"/>
  </w:style>
  <w:style w:type="character" w:styleId="Refdenotaalfinal">
    <w:name w:val="endnote reference"/>
    <w:basedOn w:val="Fuentedeprrafopredeter"/>
    <w:rsid w:val="000D7CD5"/>
    <w:rPr>
      <w:vertAlign w:val="superscript"/>
    </w:rPr>
  </w:style>
  <w:style w:type="character" w:customStyle="1" w:styleId="apple-style-span">
    <w:name w:val="apple-style-span"/>
    <w:basedOn w:val="Fuentedeprrafopredeter"/>
    <w:rsid w:val="000D7CD5"/>
  </w:style>
  <w:style w:type="character" w:customStyle="1" w:styleId="apple-converted-space">
    <w:name w:val="apple-converted-space"/>
    <w:basedOn w:val="Fuentedeprrafopredeter"/>
    <w:rsid w:val="000D7CD5"/>
  </w:style>
  <w:style w:type="paragraph" w:styleId="HTMLconformatoprevio">
    <w:name w:val="HTML Preformatted"/>
    <w:basedOn w:val="Normal"/>
    <w:link w:val="HTMLconformatoprevioCar1"/>
    <w:uiPriority w:val="99"/>
    <w:rsid w:val="000D7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basedOn w:val="Fuentedeprrafopredeter"/>
    <w:uiPriority w:val="99"/>
    <w:rsid w:val="000D7CD5"/>
    <w:rPr>
      <w:rFonts w:ascii="Consolas" w:hAnsi="Consolas" w:cs="Consolas"/>
      <w:lang w:val="es-ES_tradnl"/>
    </w:rPr>
  </w:style>
  <w:style w:type="character" w:styleId="EjemplodeHTML">
    <w:name w:val="HTML Sample"/>
    <w:basedOn w:val="Fuentedeprrafopredeter"/>
    <w:rsid w:val="000D7CD5"/>
    <w:rPr>
      <w:rFonts w:ascii="Courier New" w:eastAsia="Times New Roman" w:hAnsi="Courier New" w:cs="Courier New"/>
    </w:rPr>
  </w:style>
  <w:style w:type="character" w:customStyle="1" w:styleId="HTMLconformatoprevioCar1">
    <w:name w:val="HTML con formato previo Car1"/>
    <w:basedOn w:val="Fuentedeprrafopredeter"/>
    <w:link w:val="HTMLconformatoprevio"/>
    <w:rsid w:val="000D7CD5"/>
    <w:rPr>
      <w:rFonts w:ascii="Courier New" w:hAnsi="Courier New" w:cs="Courier New"/>
    </w:rPr>
  </w:style>
  <w:style w:type="character" w:customStyle="1" w:styleId="DefaultCar">
    <w:name w:val="Default Car"/>
    <w:basedOn w:val="Fuentedeprrafopredeter"/>
    <w:link w:val="Default"/>
    <w:rsid w:val="000D7CD5"/>
    <w:rPr>
      <w:rFonts w:ascii="Arial" w:hAnsi="Arial" w:cs="Arial"/>
      <w:color w:val="000000"/>
      <w:sz w:val="24"/>
      <w:szCs w:val="24"/>
    </w:rPr>
  </w:style>
  <w:style w:type="character" w:customStyle="1" w:styleId="webkit-html-tag">
    <w:name w:val="webkit-html-tag"/>
    <w:basedOn w:val="Fuentedeprrafopredeter"/>
    <w:rsid w:val="000D7CD5"/>
  </w:style>
  <w:style w:type="character" w:customStyle="1" w:styleId="webkit-html-attribute-name">
    <w:name w:val="webkit-html-attribute-name"/>
    <w:basedOn w:val="Fuentedeprrafopredeter"/>
    <w:rsid w:val="000D7CD5"/>
  </w:style>
  <w:style w:type="character" w:customStyle="1" w:styleId="webkit-html-attribute-value">
    <w:name w:val="webkit-html-attribute-value"/>
    <w:basedOn w:val="Fuentedeprrafopredeter"/>
    <w:rsid w:val="000D7CD5"/>
  </w:style>
  <w:style w:type="paragraph" w:customStyle="1" w:styleId="NormalCourierNew">
    <w:name w:val="Normal + Courier New"/>
    <w:aliases w:val="10 pt"/>
    <w:basedOn w:val="Normal"/>
    <w:link w:val="NormalCourierNew10ptCar"/>
    <w:rsid w:val="000D7CD5"/>
    <w:rPr>
      <w:rFonts w:ascii="Courier New" w:hAnsi="Courier New"/>
      <w:sz w:val="20"/>
      <w:szCs w:val="24"/>
    </w:rPr>
  </w:style>
  <w:style w:type="character" w:customStyle="1" w:styleId="codigo1">
    <w:name w:val="codigo1"/>
    <w:basedOn w:val="Fuentedeprrafopredeter"/>
    <w:rsid w:val="000D7CD5"/>
    <w:rPr>
      <w:rFonts w:ascii="Courier New" w:hAnsi="Courier New" w:cs="Courier New" w:hint="default"/>
      <w:color w:val="660000"/>
      <w:sz w:val="16"/>
      <w:szCs w:val="16"/>
    </w:rPr>
  </w:style>
  <w:style w:type="character" w:styleId="nfasis">
    <w:name w:val="Emphasis"/>
    <w:basedOn w:val="Fuentedeprrafopredeter"/>
    <w:qFormat/>
    <w:rsid w:val="000D7CD5"/>
    <w:rPr>
      <w:i/>
      <w:iCs/>
    </w:rPr>
  </w:style>
  <w:style w:type="character" w:customStyle="1" w:styleId="mw-headline">
    <w:name w:val="mw-headline"/>
    <w:basedOn w:val="Fuentedeprrafopredeter"/>
    <w:rsid w:val="000D7CD5"/>
  </w:style>
  <w:style w:type="character" w:customStyle="1" w:styleId="sc2">
    <w:name w:val="sc2"/>
    <w:basedOn w:val="Fuentedeprrafopredeter"/>
    <w:rsid w:val="000D7CD5"/>
  </w:style>
  <w:style w:type="character" w:customStyle="1" w:styleId="kw2">
    <w:name w:val="kw2"/>
    <w:basedOn w:val="Fuentedeprrafopredeter"/>
    <w:rsid w:val="000D7CD5"/>
  </w:style>
  <w:style w:type="character" w:customStyle="1" w:styleId="kw3">
    <w:name w:val="kw3"/>
    <w:basedOn w:val="Fuentedeprrafopredeter"/>
    <w:rsid w:val="000D7CD5"/>
  </w:style>
  <w:style w:type="character" w:customStyle="1" w:styleId="st0">
    <w:name w:val="st0"/>
    <w:basedOn w:val="Fuentedeprrafopredeter"/>
    <w:rsid w:val="000D7CD5"/>
  </w:style>
  <w:style w:type="character" w:customStyle="1" w:styleId="Ttulo3Car">
    <w:name w:val="Título 3 Car"/>
    <w:basedOn w:val="Fuentedeprrafopredeter"/>
    <w:link w:val="Ttulo3"/>
    <w:uiPriority w:val="9"/>
    <w:rsid w:val="000D7CD5"/>
    <w:rPr>
      <w:b/>
      <w:i/>
      <w:sz w:val="28"/>
      <w:lang w:val="es-ES_tradnl"/>
    </w:rPr>
  </w:style>
  <w:style w:type="character" w:customStyle="1" w:styleId="Ttulo2Car">
    <w:name w:val="Título 2 Car"/>
    <w:basedOn w:val="Fuentedeprrafopredeter"/>
    <w:link w:val="Ttulo2"/>
    <w:uiPriority w:val="9"/>
    <w:rsid w:val="006559B7"/>
    <w:rPr>
      <w:rFonts w:ascii="Arial" w:hAnsi="Arial"/>
      <w:b/>
      <w:spacing w:val="-2"/>
      <w:sz w:val="28"/>
      <w:lang w:val="es-ES_tradnl"/>
    </w:rPr>
  </w:style>
  <w:style w:type="character" w:styleId="Hipervnculovisitado">
    <w:name w:val="FollowedHyperlink"/>
    <w:basedOn w:val="Fuentedeprrafopredeter"/>
    <w:rsid w:val="000D7CD5"/>
    <w:rPr>
      <w:color w:val="800080"/>
      <w:u w:val="single"/>
    </w:rPr>
  </w:style>
  <w:style w:type="character" w:styleId="DefinicinHTML">
    <w:name w:val="HTML Definition"/>
    <w:basedOn w:val="Fuentedeprrafopredeter"/>
    <w:rsid w:val="000D7CD5"/>
    <w:rPr>
      <w:i/>
      <w:iCs/>
    </w:rPr>
  </w:style>
  <w:style w:type="character" w:customStyle="1" w:styleId="index-inst">
    <w:name w:val="index-inst"/>
    <w:basedOn w:val="Fuentedeprrafopredeter"/>
    <w:rsid w:val="000D7CD5"/>
  </w:style>
  <w:style w:type="character" w:customStyle="1" w:styleId="index-def">
    <w:name w:val="index-def"/>
    <w:basedOn w:val="Fuentedeprrafopredeter"/>
    <w:rsid w:val="000D7CD5"/>
  </w:style>
  <w:style w:type="character" w:customStyle="1" w:styleId="msg">
    <w:name w:val="msg"/>
    <w:basedOn w:val="Fuentedeprrafopredeter"/>
    <w:rsid w:val="000D7CD5"/>
  </w:style>
  <w:style w:type="character" w:customStyle="1" w:styleId="NormalCourierNew10ptCar">
    <w:name w:val="Normal + Courier New;10 pt Car"/>
    <w:basedOn w:val="Fuentedeprrafopredeter"/>
    <w:link w:val="NormalCourierNew"/>
    <w:rsid w:val="000D7CD5"/>
    <w:rPr>
      <w:rFonts w:ascii="Courier New" w:hAnsi="Courier New"/>
      <w:szCs w:val="24"/>
    </w:rPr>
  </w:style>
  <w:style w:type="paragraph" w:styleId="Textosinformato">
    <w:name w:val="Plain Text"/>
    <w:basedOn w:val="Normal"/>
    <w:link w:val="TextosinformatoCar"/>
    <w:rsid w:val="000D7CD5"/>
    <w:rPr>
      <w:rFonts w:ascii="Courier New" w:hAnsi="Courier New" w:cs="Courier New"/>
      <w:sz w:val="20"/>
    </w:rPr>
  </w:style>
  <w:style w:type="character" w:customStyle="1" w:styleId="TextosinformatoCar">
    <w:name w:val="Texto sin formato Car"/>
    <w:basedOn w:val="Fuentedeprrafopredeter"/>
    <w:link w:val="Textosinformato"/>
    <w:rsid w:val="000D7CD5"/>
    <w:rPr>
      <w:rFonts w:ascii="Courier New" w:hAnsi="Courier New" w:cs="Courier New"/>
    </w:rPr>
  </w:style>
  <w:style w:type="paragraph" w:styleId="Ttulo">
    <w:name w:val="Title"/>
    <w:basedOn w:val="Normal"/>
    <w:next w:val="Normal"/>
    <w:link w:val="TtuloCar"/>
    <w:qFormat/>
    <w:rsid w:val="003463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34639F"/>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EncabezadoCar">
    <w:name w:val="Encabezado Car"/>
    <w:basedOn w:val="Fuentedeprrafopredeter"/>
    <w:link w:val="Encabezado"/>
    <w:uiPriority w:val="99"/>
    <w:rsid w:val="00167869"/>
    <w:rPr>
      <w:rFonts w:ascii="Times New Roman" w:hAnsi="Times New Roman"/>
      <w:sz w:val="22"/>
      <w:lang w:val="es-ES_tradnl"/>
    </w:rPr>
  </w:style>
  <w:style w:type="character" w:customStyle="1" w:styleId="PiedepginaCar">
    <w:name w:val="Pie de página Car"/>
    <w:basedOn w:val="Fuentedeprrafopredeter"/>
    <w:link w:val="Piedepgina"/>
    <w:uiPriority w:val="99"/>
    <w:rsid w:val="00167869"/>
    <w:rPr>
      <w:rFonts w:ascii="Times New Roman" w:hAnsi="Times New Roman"/>
      <w:sz w:val="22"/>
      <w:lang w:val="es-ES_tradnl"/>
    </w:rPr>
  </w:style>
  <w:style w:type="character" w:customStyle="1" w:styleId="MapadeldocumentoCar">
    <w:name w:val="Mapa del documento Car"/>
    <w:basedOn w:val="Fuentedeprrafopredeter"/>
    <w:link w:val="Mapadeldocumento"/>
    <w:uiPriority w:val="99"/>
    <w:semiHidden/>
    <w:rsid w:val="00167869"/>
    <w:rPr>
      <w:rFonts w:ascii="Tahoma" w:hAnsi="Tahoma"/>
      <w:sz w:val="22"/>
      <w:shd w:val="clear" w:color="auto" w:fill="000080"/>
      <w:lang w:val="es-ES_tradnl"/>
    </w:rPr>
  </w:style>
  <w:style w:type="table" w:styleId="Cuadrculamedia1-nfasis3">
    <w:name w:val="Medium Grid 1 Accent 3"/>
    <w:basedOn w:val="Tablanormal"/>
    <w:uiPriority w:val="67"/>
    <w:rsid w:val="00167869"/>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clara-nfasis3">
    <w:name w:val="Light Grid Accent 3"/>
    <w:basedOn w:val="Tablanormal"/>
    <w:uiPriority w:val="62"/>
    <w:rsid w:val="00167869"/>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claro-nfasis3">
    <w:name w:val="Light Shading Accent 3"/>
    <w:basedOn w:val="Tablanormal"/>
    <w:uiPriority w:val="60"/>
    <w:rsid w:val="00167869"/>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Apartado">
    <w:name w:val="Apartado"/>
    <w:basedOn w:val="Ttulo1"/>
    <w:qFormat/>
    <w:rsid w:val="006B7010"/>
    <w:rPr>
      <w:szCs w:val="32"/>
    </w:rPr>
  </w:style>
  <w:style w:type="paragraph" w:customStyle="1" w:styleId="SubApartadoSinNumero">
    <w:name w:val="SubApartadoSinNumero"/>
    <w:basedOn w:val="Normal"/>
    <w:qFormat/>
    <w:rsid w:val="006B7010"/>
    <w:pPr>
      <w:spacing w:line="360" w:lineRule="auto"/>
      <w:ind w:firstLine="567"/>
    </w:pPr>
    <w:rPr>
      <w:rFonts w:ascii="Arial" w:hAnsi="Arial" w:cs="Arial"/>
      <w:b/>
    </w:rPr>
  </w:style>
  <w:style w:type="paragraph" w:customStyle="1" w:styleId="SubApartadoConNumero">
    <w:name w:val="SubApartadoConNumero"/>
    <w:basedOn w:val="Ttulo2"/>
    <w:qFormat/>
    <w:rsid w:val="006B7010"/>
  </w:style>
  <w:style w:type="paragraph" w:customStyle="1" w:styleId="NotasAlPie">
    <w:name w:val="NotasAlPie"/>
    <w:basedOn w:val="Textonotapie"/>
    <w:qFormat/>
    <w:rsid w:val="006B7010"/>
  </w:style>
  <w:style w:type="paragraph" w:customStyle="1" w:styleId="Texto">
    <w:name w:val="Texto"/>
    <w:basedOn w:val="Normal"/>
    <w:qFormat/>
    <w:rsid w:val="006B7010"/>
  </w:style>
  <w:style w:type="paragraph" w:customStyle="1" w:styleId="LParrafosCapitulos">
    <w:name w:val="LParrafosCapitulos"/>
    <w:basedOn w:val="Prrafos"/>
    <w:link w:val="LParrafosCapitulosCar"/>
    <w:qFormat/>
    <w:rsid w:val="00D86240"/>
    <w:pPr>
      <w:spacing w:after="120"/>
      <w:ind w:firstLine="284"/>
      <w:jc w:val="both"/>
    </w:pPr>
    <w:rPr>
      <w:rFonts w:ascii="Times New Roman" w:eastAsia="Times New Roman" w:hAnsi="Times New Roman" w:cs="Times New Roman"/>
      <w:szCs w:val="16"/>
      <w:lang w:val="es-ES_tradnl" w:eastAsia="es-ES"/>
    </w:rPr>
  </w:style>
  <w:style w:type="paragraph" w:customStyle="1" w:styleId="Figuras">
    <w:name w:val="Figuras"/>
    <w:basedOn w:val="Normal"/>
    <w:qFormat/>
    <w:rsid w:val="006B7010"/>
    <w:pPr>
      <w:jc w:val="center"/>
    </w:pPr>
    <w:rPr>
      <w:rFonts w:ascii="Arial" w:hAnsi="Arial" w:cs="Arial"/>
      <w:b/>
      <w:sz w:val="18"/>
      <w:szCs w:val="18"/>
    </w:rPr>
  </w:style>
  <w:style w:type="paragraph" w:customStyle="1" w:styleId="LTituloPrimerNivel">
    <w:name w:val="LTituloPrimerNivel"/>
    <w:basedOn w:val="Ttulo1"/>
    <w:qFormat/>
    <w:rsid w:val="009B4062"/>
    <w:rPr>
      <w:szCs w:val="32"/>
    </w:rPr>
  </w:style>
  <w:style w:type="paragraph" w:customStyle="1" w:styleId="Prrafos">
    <w:name w:val="Párrafos"/>
    <w:basedOn w:val="Normal"/>
    <w:qFormat/>
    <w:rsid w:val="009B4062"/>
  </w:style>
  <w:style w:type="paragraph" w:customStyle="1" w:styleId="LTtulosSinNmero">
    <w:name w:val="LTítulosSinNúmero"/>
    <w:basedOn w:val="Normal"/>
    <w:qFormat/>
    <w:rsid w:val="009B4062"/>
    <w:pPr>
      <w:spacing w:line="360" w:lineRule="auto"/>
      <w:ind w:firstLine="567"/>
    </w:pPr>
    <w:rPr>
      <w:rFonts w:ascii="Arial" w:hAnsi="Arial" w:cs="Arial"/>
      <w:b/>
    </w:rPr>
  </w:style>
  <w:style w:type="paragraph" w:customStyle="1" w:styleId="LTtuloSegundoNivel">
    <w:name w:val="LTítuloSegundoNivel"/>
    <w:basedOn w:val="Ttulo2"/>
    <w:qFormat/>
    <w:rsid w:val="009B4062"/>
  </w:style>
  <w:style w:type="paragraph" w:customStyle="1" w:styleId="LNotasPieDePagina">
    <w:name w:val="LNotasPieDePagina"/>
    <w:basedOn w:val="Textonotapie"/>
    <w:qFormat/>
    <w:rsid w:val="00D86240"/>
    <w:rPr>
      <w:rFonts w:ascii="Times New Roman" w:eastAsia="Times New Roman" w:hAnsi="Times New Roman" w:cs="Times New Roman"/>
      <w:sz w:val="18"/>
      <w:szCs w:val="18"/>
      <w:lang w:eastAsia="es-ES"/>
    </w:rPr>
  </w:style>
  <w:style w:type="paragraph" w:customStyle="1" w:styleId="LTextoTablas">
    <w:name w:val="LTextoTablas"/>
    <w:basedOn w:val="Normal"/>
    <w:qFormat/>
    <w:rsid w:val="009B4062"/>
    <w:rPr>
      <w:sz w:val="20"/>
    </w:rPr>
  </w:style>
  <w:style w:type="paragraph" w:customStyle="1" w:styleId="LTextosActividadesEjemplos">
    <w:name w:val="LTextosActividadesEjemplos"/>
    <w:basedOn w:val="Normal"/>
    <w:qFormat/>
    <w:rsid w:val="009B4062"/>
    <w:rPr>
      <w:sz w:val="20"/>
    </w:rPr>
  </w:style>
  <w:style w:type="paragraph" w:customStyle="1" w:styleId="LTextoFiguras">
    <w:name w:val="LTextoFiguras"/>
    <w:basedOn w:val="Normal"/>
    <w:qFormat/>
    <w:rsid w:val="009B4062"/>
    <w:pPr>
      <w:jc w:val="center"/>
    </w:pPr>
    <w:rPr>
      <w:rFonts w:ascii="Arial" w:hAnsi="Arial" w:cs="Arial"/>
      <w:sz w:val="18"/>
      <w:szCs w:val="18"/>
    </w:rPr>
  </w:style>
  <w:style w:type="paragraph" w:customStyle="1" w:styleId="LTituloActividad">
    <w:name w:val="LTituloActividad"/>
    <w:basedOn w:val="Normal"/>
    <w:qFormat/>
    <w:rsid w:val="009B4062"/>
    <w:rPr>
      <w:rFonts w:ascii="Arial" w:hAnsi="Arial" w:cs="Arial"/>
      <w:b/>
    </w:rPr>
  </w:style>
  <w:style w:type="paragraph" w:customStyle="1" w:styleId="Interesante">
    <w:name w:val="Interesante"/>
    <w:basedOn w:val="Normal"/>
    <w:qFormat/>
    <w:rsid w:val="009B4062"/>
    <w:rPr>
      <w:b/>
    </w:rPr>
  </w:style>
  <w:style w:type="paragraph" w:customStyle="1" w:styleId="LVietas">
    <w:name w:val="LViñetas"/>
    <w:basedOn w:val="Prrafos"/>
    <w:qFormat/>
    <w:rsid w:val="00D86240"/>
    <w:pPr>
      <w:numPr>
        <w:numId w:val="2"/>
      </w:numPr>
      <w:spacing w:after="120"/>
      <w:jc w:val="both"/>
    </w:pPr>
    <w:rPr>
      <w:rFonts w:ascii="Times New Roman" w:eastAsia="Times New Roman" w:hAnsi="Times New Roman" w:cs="Times New Roman"/>
      <w:szCs w:val="16"/>
      <w:lang w:val="es-ES_tradnl" w:eastAsia="es-ES"/>
    </w:rPr>
  </w:style>
  <w:style w:type="paragraph" w:customStyle="1" w:styleId="Notas">
    <w:name w:val="Notas"/>
    <w:basedOn w:val="Normal"/>
    <w:qFormat/>
    <w:rsid w:val="009B4062"/>
    <w:pPr>
      <w:tabs>
        <w:tab w:val="left" w:pos="6999"/>
      </w:tabs>
      <w:spacing w:line="360" w:lineRule="auto"/>
      <w:ind w:firstLine="567"/>
    </w:pPr>
    <w:rPr>
      <w:rFonts w:ascii="Arial" w:hAnsi="Arial" w:cs="Arial"/>
      <w:sz w:val="18"/>
      <w:szCs w:val="18"/>
    </w:rPr>
  </w:style>
  <w:style w:type="paragraph" w:customStyle="1" w:styleId="LSabasQue">
    <w:name w:val="LSabíasQue"/>
    <w:basedOn w:val="Normal"/>
    <w:qFormat/>
    <w:rsid w:val="009B4062"/>
    <w:pPr>
      <w:tabs>
        <w:tab w:val="left" w:pos="6999"/>
      </w:tabs>
      <w:spacing w:line="360" w:lineRule="auto"/>
      <w:ind w:firstLine="567"/>
    </w:pPr>
    <w:rPr>
      <w:rFonts w:ascii="Arial" w:hAnsi="Arial" w:cs="Arial"/>
      <w:sz w:val="20"/>
    </w:rPr>
  </w:style>
  <w:style w:type="paragraph" w:customStyle="1" w:styleId="Cuestionario">
    <w:name w:val="Cuestionario"/>
    <w:basedOn w:val="Normal"/>
    <w:qFormat/>
    <w:rsid w:val="00671819"/>
    <w:pPr>
      <w:tabs>
        <w:tab w:val="left" w:pos="6999"/>
      </w:tabs>
      <w:jc w:val="center"/>
    </w:pPr>
    <w:rPr>
      <w:rFonts w:ascii="Arial" w:hAnsi="Arial" w:cs="Arial"/>
      <w:b/>
      <w:sz w:val="32"/>
      <w:szCs w:val="32"/>
    </w:rPr>
  </w:style>
  <w:style w:type="paragraph" w:customStyle="1" w:styleId="LTtuloTercerNivel">
    <w:name w:val="LTítuloTercerNivel"/>
    <w:basedOn w:val="LTtuloSegundoNivel"/>
    <w:qFormat/>
    <w:rsid w:val="00FD1669"/>
    <w:rPr>
      <w:sz w:val="24"/>
      <w:szCs w:val="24"/>
    </w:rPr>
  </w:style>
  <w:style w:type="paragraph" w:customStyle="1" w:styleId="LTituloTestDeConocimientos">
    <w:name w:val="LTituloTestDeConocimientos"/>
    <w:basedOn w:val="TituloTestDeConocimientos"/>
    <w:qFormat/>
    <w:rsid w:val="002973A8"/>
    <w:pPr>
      <w:pBdr>
        <w:bottom w:val="single" w:sz="4" w:space="1" w:color="auto"/>
      </w:pBdr>
      <w:spacing w:before="480"/>
    </w:pPr>
  </w:style>
  <w:style w:type="paragraph" w:customStyle="1" w:styleId="TituloPrimerNivel">
    <w:name w:val="TituloPrimerNivel"/>
    <w:basedOn w:val="Ttulo1"/>
    <w:qFormat/>
    <w:rsid w:val="00D86240"/>
    <w:rPr>
      <w:rFonts w:eastAsia="Times New Roman" w:cs="Times New Roman"/>
      <w:szCs w:val="32"/>
      <w:lang w:val="es-ES_tradnl" w:eastAsia="es-ES"/>
    </w:rPr>
  </w:style>
  <w:style w:type="paragraph" w:customStyle="1" w:styleId="TituloTestDeConocimientos">
    <w:name w:val="TituloTestDeConocimientos"/>
    <w:basedOn w:val="Prrafos"/>
    <w:qFormat/>
    <w:rsid w:val="002973A8"/>
    <w:pPr>
      <w:spacing w:after="120"/>
      <w:jc w:val="center"/>
    </w:pPr>
    <w:rPr>
      <w:rFonts w:ascii="Times New Roman" w:eastAsia="Times New Roman" w:hAnsi="Times New Roman" w:cs="Times New Roman"/>
      <w:b/>
      <w:sz w:val="32"/>
      <w:szCs w:val="32"/>
      <w:lang w:eastAsia="es-ES"/>
    </w:rPr>
  </w:style>
  <w:style w:type="paragraph" w:customStyle="1" w:styleId="LTituloDelCapitulo">
    <w:name w:val="LTituloDelCapitulo"/>
    <w:basedOn w:val="Encabezado"/>
    <w:qFormat/>
    <w:rsid w:val="003216AC"/>
    <w:pPr>
      <w:spacing w:after="120"/>
      <w:ind w:firstLine="284"/>
      <w:jc w:val="right"/>
    </w:pPr>
    <w:rPr>
      <w:rFonts w:ascii="Times New Roman" w:eastAsia="Times New Roman" w:hAnsi="Times New Roman" w:cs="Times New Roman"/>
      <w:b/>
      <w:sz w:val="28"/>
      <w:szCs w:val="16"/>
      <w:lang w:val="es-ES_tradnl" w:eastAsia="es-ES"/>
    </w:rPr>
  </w:style>
  <w:style w:type="paragraph" w:styleId="TtuloTDC">
    <w:name w:val="TOC Heading"/>
    <w:basedOn w:val="Ttulo1"/>
    <w:next w:val="Normal"/>
    <w:uiPriority w:val="39"/>
    <w:unhideWhenUsed/>
    <w:qFormat/>
    <w:rsid w:val="000A3CA4"/>
    <w:pPr>
      <w:keepLines/>
      <w:suppressAutoHyphens w:val="0"/>
      <w:spacing w:before="480" w:line="276" w:lineRule="auto"/>
      <w:outlineLvl w:val="9"/>
    </w:pPr>
    <w:rPr>
      <w:rFonts w:asciiTheme="majorHAnsi" w:eastAsiaTheme="majorEastAsia" w:hAnsiTheme="majorHAnsi" w:cstheme="majorBidi"/>
      <w:bCs/>
      <w:color w:val="365F91" w:themeColor="accent1" w:themeShade="BF"/>
      <w:spacing w:val="0"/>
      <w:sz w:val="28"/>
      <w:szCs w:val="28"/>
    </w:rPr>
  </w:style>
  <w:style w:type="character" w:styleId="Textodelmarcadordeposicin">
    <w:name w:val="Placeholder Text"/>
    <w:basedOn w:val="Fuentedeprrafopredeter"/>
    <w:uiPriority w:val="99"/>
    <w:semiHidden/>
    <w:rsid w:val="005D6F95"/>
    <w:rPr>
      <w:color w:val="808080"/>
    </w:rPr>
  </w:style>
  <w:style w:type="paragraph" w:customStyle="1" w:styleId="EstiloLParrafosCapitulosCourierNewDespus0pto">
    <w:name w:val="Estilo LParrafosCapitulos + Courier New Después:  0 pto"/>
    <w:basedOn w:val="LParrafosCapitulos"/>
    <w:rsid w:val="006906C3"/>
    <w:pPr>
      <w:spacing w:after="0"/>
    </w:pPr>
    <w:rPr>
      <w:rFonts w:ascii="Courier New" w:hAnsi="Courier New"/>
      <w:sz w:val="20"/>
      <w:szCs w:val="20"/>
    </w:rPr>
  </w:style>
  <w:style w:type="paragraph" w:customStyle="1" w:styleId="EstiloLParrafosCapitulosCourierNewPrimeralnea127cmDe">
    <w:name w:val="Estilo LParrafosCapitulos + Courier New Primera línea:  127 cm De..."/>
    <w:basedOn w:val="LParrafosCapitulos"/>
    <w:rsid w:val="006906C3"/>
    <w:pPr>
      <w:spacing w:after="0"/>
      <w:ind w:firstLine="720"/>
    </w:pPr>
    <w:rPr>
      <w:rFonts w:ascii="Courier New" w:hAnsi="Courier New"/>
      <w:sz w:val="20"/>
      <w:szCs w:val="20"/>
    </w:rPr>
  </w:style>
  <w:style w:type="character" w:customStyle="1" w:styleId="LParrafosCapitulosCar">
    <w:name w:val="LParrafosCapitulos Car"/>
    <w:basedOn w:val="Fuentedeprrafopredeter"/>
    <w:link w:val="LParrafosCapitulos"/>
    <w:rsid w:val="00574259"/>
    <w:rPr>
      <w:rFonts w:ascii="Times New Roman" w:hAnsi="Times New Roman"/>
      <w:sz w:val="22"/>
      <w:szCs w:val="16"/>
      <w:lang w:val="es-ES_tradnl"/>
    </w:rPr>
  </w:style>
  <w:style w:type="paragraph" w:customStyle="1" w:styleId="EstiloCodigo">
    <w:name w:val="Estilo Codigo"/>
    <w:link w:val="EstiloCodigoCar1"/>
    <w:qFormat/>
    <w:rsid w:val="00574259"/>
    <w:rPr>
      <w:rFonts w:ascii="Courier New" w:hAnsi="Courier New" w:cs="Courier New"/>
      <w:sz w:val="20"/>
      <w:szCs w:val="16"/>
      <w:lang w:val="es-ES_tradnl"/>
    </w:rPr>
  </w:style>
  <w:style w:type="character" w:customStyle="1" w:styleId="EstiloCodigoCar1">
    <w:name w:val="Estilo Codigo Car1"/>
    <w:basedOn w:val="LParrafosCapitulosCar"/>
    <w:link w:val="EstiloCodigo"/>
    <w:rsid w:val="00574259"/>
    <w:rPr>
      <w:rFonts w:ascii="Courier New" w:hAnsi="Courier New" w:cs="Courier New"/>
      <w:sz w:val="20"/>
      <w:szCs w:val="16"/>
      <w:lang w:val="es-ES_tradnl"/>
    </w:rPr>
  </w:style>
  <w:style w:type="paragraph" w:customStyle="1" w:styleId="EstiloLParrafosCapitulosCourierNew10ptoIzquierda125cm">
    <w:name w:val="Estilo LParrafosCapitulos + Courier New 10 pto Izquierda:  125 cm..."/>
    <w:basedOn w:val="LParrafosCapitulos"/>
    <w:rsid w:val="00B37116"/>
    <w:pPr>
      <w:shd w:val="clear" w:color="auto" w:fill="F2F2F2" w:themeFill="background1" w:themeFillShade="F2"/>
      <w:spacing w:after="0"/>
      <w:ind w:firstLine="0"/>
    </w:pPr>
    <w:rPr>
      <w:rFonts w:ascii="Courier New" w:hAnsi="Courier New"/>
      <w:sz w:val="20"/>
      <w:szCs w:val="20"/>
    </w:rPr>
  </w:style>
  <w:style w:type="character" w:customStyle="1" w:styleId="figcap">
    <w:name w:val="figcap"/>
    <w:basedOn w:val="Fuentedeprrafopredeter"/>
    <w:rsid w:val="00CE5FD6"/>
  </w:style>
  <w:style w:type="character" w:customStyle="1" w:styleId="Ttulo1Car">
    <w:name w:val="Título 1 Car"/>
    <w:link w:val="Ttulo1"/>
    <w:uiPriority w:val="9"/>
    <w:rsid w:val="00CE5FD6"/>
    <w:rPr>
      <w:rFonts w:ascii="Arial" w:eastAsiaTheme="minorHAnsi" w:hAnsi="Arial" w:cstheme="minorBidi"/>
      <w:b/>
      <w:spacing w:val="-2"/>
      <w:sz w:val="32"/>
      <w:szCs w:val="22"/>
      <w:lang w:eastAsia="en-US"/>
    </w:rPr>
  </w:style>
  <w:style w:type="character" w:customStyle="1" w:styleId="arrow">
    <w:name w:val="arrow"/>
    <w:basedOn w:val="Fuentedeprrafopredeter"/>
    <w:rsid w:val="00CE5FD6"/>
  </w:style>
  <w:style w:type="character" w:customStyle="1" w:styleId="typ">
    <w:name w:val="typ"/>
    <w:basedOn w:val="Fuentedeprrafopredeter"/>
    <w:rsid w:val="00CE5FD6"/>
  </w:style>
  <w:style w:type="character" w:customStyle="1" w:styleId="pln">
    <w:name w:val="pln"/>
    <w:basedOn w:val="Fuentedeprrafopredeter"/>
    <w:rsid w:val="00CE5FD6"/>
  </w:style>
  <w:style w:type="character" w:customStyle="1" w:styleId="pun">
    <w:name w:val="pun"/>
    <w:basedOn w:val="Fuentedeprrafopredeter"/>
    <w:rsid w:val="00CE5FD6"/>
  </w:style>
  <w:style w:type="character" w:customStyle="1" w:styleId="kwd">
    <w:name w:val="kwd"/>
    <w:basedOn w:val="Fuentedeprrafopredeter"/>
    <w:rsid w:val="00CE5FD6"/>
  </w:style>
  <w:style w:type="paragraph" w:customStyle="1" w:styleId="intro">
    <w:name w:val="intro"/>
    <w:basedOn w:val="Normal"/>
    <w:rsid w:val="00CE5FD6"/>
    <w:pPr>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5132">
      <w:bodyDiv w:val="1"/>
      <w:marLeft w:val="0"/>
      <w:marRight w:val="0"/>
      <w:marTop w:val="0"/>
      <w:marBottom w:val="0"/>
      <w:divBdr>
        <w:top w:val="none" w:sz="0" w:space="0" w:color="auto"/>
        <w:left w:val="none" w:sz="0" w:space="0" w:color="auto"/>
        <w:bottom w:val="none" w:sz="0" w:space="0" w:color="auto"/>
        <w:right w:val="none" w:sz="0" w:space="0" w:color="auto"/>
      </w:divBdr>
    </w:div>
    <w:div w:id="21445556">
      <w:bodyDiv w:val="1"/>
      <w:marLeft w:val="0"/>
      <w:marRight w:val="0"/>
      <w:marTop w:val="0"/>
      <w:marBottom w:val="0"/>
      <w:divBdr>
        <w:top w:val="none" w:sz="0" w:space="0" w:color="auto"/>
        <w:left w:val="none" w:sz="0" w:space="0" w:color="auto"/>
        <w:bottom w:val="none" w:sz="0" w:space="0" w:color="auto"/>
        <w:right w:val="none" w:sz="0" w:space="0" w:color="auto"/>
      </w:divBdr>
    </w:div>
    <w:div w:id="68160820">
      <w:bodyDiv w:val="1"/>
      <w:marLeft w:val="0"/>
      <w:marRight w:val="0"/>
      <w:marTop w:val="0"/>
      <w:marBottom w:val="0"/>
      <w:divBdr>
        <w:top w:val="none" w:sz="0" w:space="0" w:color="auto"/>
        <w:left w:val="none" w:sz="0" w:space="0" w:color="auto"/>
        <w:bottom w:val="none" w:sz="0" w:space="0" w:color="auto"/>
        <w:right w:val="none" w:sz="0" w:space="0" w:color="auto"/>
      </w:divBdr>
      <w:divsChild>
        <w:div w:id="1001931127">
          <w:marLeft w:val="0"/>
          <w:marRight w:val="0"/>
          <w:marTop w:val="0"/>
          <w:marBottom w:val="0"/>
          <w:divBdr>
            <w:top w:val="none" w:sz="0" w:space="0" w:color="auto"/>
            <w:left w:val="none" w:sz="0" w:space="0" w:color="auto"/>
            <w:bottom w:val="none" w:sz="0" w:space="0" w:color="auto"/>
            <w:right w:val="none" w:sz="0" w:space="0" w:color="auto"/>
          </w:divBdr>
          <w:divsChild>
            <w:div w:id="579683858">
              <w:marLeft w:val="0"/>
              <w:marRight w:val="0"/>
              <w:marTop w:val="0"/>
              <w:marBottom w:val="0"/>
              <w:divBdr>
                <w:top w:val="none" w:sz="0" w:space="0" w:color="auto"/>
                <w:left w:val="none" w:sz="0" w:space="0" w:color="auto"/>
                <w:bottom w:val="none" w:sz="0" w:space="0" w:color="auto"/>
                <w:right w:val="none" w:sz="0" w:space="0" w:color="auto"/>
              </w:divBdr>
              <w:divsChild>
                <w:div w:id="1897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996">
      <w:bodyDiv w:val="1"/>
      <w:marLeft w:val="0"/>
      <w:marRight w:val="0"/>
      <w:marTop w:val="0"/>
      <w:marBottom w:val="0"/>
      <w:divBdr>
        <w:top w:val="none" w:sz="0" w:space="0" w:color="auto"/>
        <w:left w:val="none" w:sz="0" w:space="0" w:color="auto"/>
        <w:bottom w:val="none" w:sz="0" w:space="0" w:color="auto"/>
        <w:right w:val="none" w:sz="0" w:space="0" w:color="auto"/>
      </w:divBdr>
    </w:div>
    <w:div w:id="155921386">
      <w:bodyDiv w:val="1"/>
      <w:marLeft w:val="0"/>
      <w:marRight w:val="0"/>
      <w:marTop w:val="0"/>
      <w:marBottom w:val="0"/>
      <w:divBdr>
        <w:top w:val="none" w:sz="0" w:space="0" w:color="auto"/>
        <w:left w:val="none" w:sz="0" w:space="0" w:color="auto"/>
        <w:bottom w:val="none" w:sz="0" w:space="0" w:color="auto"/>
        <w:right w:val="none" w:sz="0" w:space="0" w:color="auto"/>
      </w:divBdr>
    </w:div>
    <w:div w:id="156458471">
      <w:marLeft w:val="0"/>
      <w:marRight w:val="0"/>
      <w:marTop w:val="0"/>
      <w:marBottom w:val="0"/>
      <w:divBdr>
        <w:top w:val="none" w:sz="0" w:space="0" w:color="auto"/>
        <w:left w:val="none" w:sz="0" w:space="0" w:color="auto"/>
        <w:bottom w:val="none" w:sz="0" w:space="0" w:color="auto"/>
        <w:right w:val="none" w:sz="0" w:space="0" w:color="auto"/>
      </w:divBdr>
      <w:divsChild>
        <w:div w:id="731585585">
          <w:marLeft w:val="0"/>
          <w:marRight w:val="0"/>
          <w:marTop w:val="0"/>
          <w:marBottom w:val="0"/>
          <w:divBdr>
            <w:top w:val="none" w:sz="0" w:space="0" w:color="auto"/>
            <w:left w:val="none" w:sz="0" w:space="0" w:color="auto"/>
            <w:bottom w:val="none" w:sz="0" w:space="0" w:color="auto"/>
            <w:right w:val="none" w:sz="0" w:space="0" w:color="auto"/>
          </w:divBdr>
          <w:divsChild>
            <w:div w:id="997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227">
      <w:bodyDiv w:val="1"/>
      <w:marLeft w:val="0"/>
      <w:marRight w:val="0"/>
      <w:marTop w:val="0"/>
      <w:marBottom w:val="0"/>
      <w:divBdr>
        <w:top w:val="none" w:sz="0" w:space="0" w:color="auto"/>
        <w:left w:val="none" w:sz="0" w:space="0" w:color="auto"/>
        <w:bottom w:val="none" w:sz="0" w:space="0" w:color="auto"/>
        <w:right w:val="none" w:sz="0" w:space="0" w:color="auto"/>
      </w:divBdr>
    </w:div>
    <w:div w:id="198663128">
      <w:bodyDiv w:val="1"/>
      <w:marLeft w:val="0"/>
      <w:marRight w:val="0"/>
      <w:marTop w:val="0"/>
      <w:marBottom w:val="0"/>
      <w:divBdr>
        <w:top w:val="none" w:sz="0" w:space="0" w:color="auto"/>
        <w:left w:val="none" w:sz="0" w:space="0" w:color="auto"/>
        <w:bottom w:val="none" w:sz="0" w:space="0" w:color="auto"/>
        <w:right w:val="none" w:sz="0" w:space="0" w:color="auto"/>
      </w:divBdr>
      <w:divsChild>
        <w:div w:id="1967349146">
          <w:marLeft w:val="0"/>
          <w:marRight w:val="0"/>
          <w:marTop w:val="0"/>
          <w:marBottom w:val="0"/>
          <w:divBdr>
            <w:top w:val="none" w:sz="0" w:space="0" w:color="auto"/>
            <w:left w:val="none" w:sz="0" w:space="0" w:color="auto"/>
            <w:bottom w:val="none" w:sz="0" w:space="0" w:color="auto"/>
            <w:right w:val="none" w:sz="0" w:space="0" w:color="auto"/>
          </w:divBdr>
          <w:divsChild>
            <w:div w:id="1098792871">
              <w:marLeft w:val="0"/>
              <w:marRight w:val="0"/>
              <w:marTop w:val="0"/>
              <w:marBottom w:val="0"/>
              <w:divBdr>
                <w:top w:val="outset" w:sz="18" w:space="0" w:color="auto"/>
                <w:left w:val="outset" w:sz="18" w:space="0" w:color="auto"/>
                <w:bottom w:val="outset" w:sz="18" w:space="0" w:color="auto"/>
                <w:right w:val="outset" w:sz="18" w:space="0" w:color="auto"/>
              </w:divBdr>
              <w:divsChild>
                <w:div w:id="12535073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221017052">
      <w:bodyDiv w:val="1"/>
      <w:marLeft w:val="0"/>
      <w:marRight w:val="0"/>
      <w:marTop w:val="0"/>
      <w:marBottom w:val="0"/>
      <w:divBdr>
        <w:top w:val="none" w:sz="0" w:space="0" w:color="auto"/>
        <w:left w:val="none" w:sz="0" w:space="0" w:color="auto"/>
        <w:bottom w:val="none" w:sz="0" w:space="0" w:color="auto"/>
        <w:right w:val="none" w:sz="0" w:space="0" w:color="auto"/>
      </w:divBdr>
      <w:divsChild>
        <w:div w:id="362486479">
          <w:marLeft w:val="0"/>
          <w:marRight w:val="0"/>
          <w:marTop w:val="0"/>
          <w:marBottom w:val="0"/>
          <w:divBdr>
            <w:top w:val="none" w:sz="0" w:space="0" w:color="auto"/>
            <w:left w:val="none" w:sz="0" w:space="0" w:color="auto"/>
            <w:bottom w:val="none" w:sz="0" w:space="0" w:color="auto"/>
            <w:right w:val="none" w:sz="0" w:space="0" w:color="auto"/>
          </w:divBdr>
          <w:divsChild>
            <w:div w:id="2067601777">
              <w:marLeft w:val="0"/>
              <w:marRight w:val="0"/>
              <w:marTop w:val="0"/>
              <w:marBottom w:val="0"/>
              <w:divBdr>
                <w:top w:val="none" w:sz="0" w:space="0" w:color="auto"/>
                <w:left w:val="none" w:sz="0" w:space="0" w:color="auto"/>
                <w:bottom w:val="none" w:sz="0" w:space="0" w:color="auto"/>
                <w:right w:val="none" w:sz="0" w:space="0" w:color="auto"/>
              </w:divBdr>
              <w:divsChild>
                <w:div w:id="3206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6212">
      <w:bodyDiv w:val="1"/>
      <w:marLeft w:val="0"/>
      <w:marRight w:val="0"/>
      <w:marTop w:val="0"/>
      <w:marBottom w:val="0"/>
      <w:divBdr>
        <w:top w:val="none" w:sz="0" w:space="0" w:color="auto"/>
        <w:left w:val="none" w:sz="0" w:space="0" w:color="auto"/>
        <w:bottom w:val="none" w:sz="0" w:space="0" w:color="auto"/>
        <w:right w:val="none" w:sz="0" w:space="0" w:color="auto"/>
      </w:divBdr>
      <w:divsChild>
        <w:div w:id="193159132">
          <w:marLeft w:val="0"/>
          <w:marRight w:val="0"/>
          <w:marTop w:val="0"/>
          <w:marBottom w:val="0"/>
          <w:divBdr>
            <w:top w:val="none" w:sz="0" w:space="0" w:color="auto"/>
            <w:left w:val="none" w:sz="0" w:space="0" w:color="auto"/>
            <w:bottom w:val="none" w:sz="0" w:space="0" w:color="auto"/>
            <w:right w:val="none" w:sz="0" w:space="0" w:color="auto"/>
          </w:divBdr>
        </w:div>
      </w:divsChild>
    </w:div>
    <w:div w:id="243418980">
      <w:bodyDiv w:val="1"/>
      <w:marLeft w:val="0"/>
      <w:marRight w:val="0"/>
      <w:marTop w:val="0"/>
      <w:marBottom w:val="0"/>
      <w:divBdr>
        <w:top w:val="none" w:sz="0" w:space="0" w:color="auto"/>
        <w:left w:val="none" w:sz="0" w:space="0" w:color="auto"/>
        <w:bottom w:val="none" w:sz="0" w:space="0" w:color="auto"/>
        <w:right w:val="none" w:sz="0" w:space="0" w:color="auto"/>
      </w:divBdr>
      <w:divsChild>
        <w:div w:id="200363794">
          <w:marLeft w:val="0"/>
          <w:marRight w:val="0"/>
          <w:marTop w:val="0"/>
          <w:marBottom w:val="0"/>
          <w:divBdr>
            <w:top w:val="none" w:sz="0" w:space="0" w:color="auto"/>
            <w:left w:val="none" w:sz="0" w:space="0" w:color="auto"/>
            <w:bottom w:val="none" w:sz="0" w:space="0" w:color="auto"/>
            <w:right w:val="none" w:sz="0" w:space="0" w:color="auto"/>
          </w:divBdr>
          <w:divsChild>
            <w:div w:id="1711805678">
              <w:marLeft w:val="0"/>
              <w:marRight w:val="0"/>
              <w:marTop w:val="0"/>
              <w:marBottom w:val="0"/>
              <w:divBdr>
                <w:top w:val="none" w:sz="0" w:space="0" w:color="auto"/>
                <w:left w:val="none" w:sz="0" w:space="0" w:color="auto"/>
                <w:bottom w:val="none" w:sz="0" w:space="0" w:color="auto"/>
                <w:right w:val="none" w:sz="0" w:space="0" w:color="auto"/>
              </w:divBdr>
              <w:divsChild>
                <w:div w:id="1132164764">
                  <w:marLeft w:val="0"/>
                  <w:marRight w:val="0"/>
                  <w:marTop w:val="0"/>
                  <w:marBottom w:val="300"/>
                  <w:divBdr>
                    <w:top w:val="none" w:sz="0" w:space="0" w:color="auto"/>
                    <w:left w:val="none" w:sz="0" w:space="0" w:color="auto"/>
                    <w:bottom w:val="none" w:sz="0" w:space="0" w:color="auto"/>
                    <w:right w:val="none" w:sz="0" w:space="0" w:color="auto"/>
                  </w:divBdr>
                  <w:divsChild>
                    <w:div w:id="47461645">
                      <w:marLeft w:val="0"/>
                      <w:marRight w:val="0"/>
                      <w:marTop w:val="0"/>
                      <w:marBottom w:val="0"/>
                      <w:divBdr>
                        <w:top w:val="none" w:sz="0" w:space="0" w:color="auto"/>
                        <w:left w:val="none" w:sz="0" w:space="0" w:color="auto"/>
                        <w:bottom w:val="none" w:sz="0" w:space="0" w:color="auto"/>
                        <w:right w:val="none" w:sz="0" w:space="0" w:color="auto"/>
                      </w:divBdr>
                      <w:divsChild>
                        <w:div w:id="1970620364">
                          <w:marLeft w:val="0"/>
                          <w:marRight w:val="0"/>
                          <w:marTop w:val="0"/>
                          <w:marBottom w:val="0"/>
                          <w:divBdr>
                            <w:top w:val="none" w:sz="0" w:space="0" w:color="auto"/>
                            <w:left w:val="none" w:sz="0" w:space="0" w:color="auto"/>
                            <w:bottom w:val="none" w:sz="0" w:space="0" w:color="auto"/>
                            <w:right w:val="none" w:sz="0" w:space="0" w:color="auto"/>
                          </w:divBdr>
                          <w:divsChild>
                            <w:div w:id="681510128">
                              <w:marLeft w:val="0"/>
                              <w:marRight w:val="0"/>
                              <w:marTop w:val="0"/>
                              <w:marBottom w:val="0"/>
                              <w:divBdr>
                                <w:top w:val="none" w:sz="0" w:space="0" w:color="auto"/>
                                <w:left w:val="none" w:sz="0" w:space="0" w:color="auto"/>
                                <w:bottom w:val="none" w:sz="0" w:space="0" w:color="auto"/>
                                <w:right w:val="none" w:sz="0" w:space="0" w:color="auto"/>
                              </w:divBdr>
                              <w:divsChild>
                                <w:div w:id="1314485317">
                                  <w:marLeft w:val="0"/>
                                  <w:marRight w:val="0"/>
                                  <w:marTop w:val="0"/>
                                  <w:marBottom w:val="0"/>
                                  <w:divBdr>
                                    <w:top w:val="none" w:sz="0" w:space="0" w:color="auto"/>
                                    <w:left w:val="none" w:sz="0" w:space="0" w:color="auto"/>
                                    <w:bottom w:val="none" w:sz="0" w:space="0" w:color="auto"/>
                                    <w:right w:val="none" w:sz="0" w:space="0" w:color="auto"/>
                                  </w:divBdr>
                                  <w:divsChild>
                                    <w:div w:id="768740156">
                                      <w:marLeft w:val="0"/>
                                      <w:marRight w:val="0"/>
                                      <w:marTop w:val="0"/>
                                      <w:marBottom w:val="0"/>
                                      <w:divBdr>
                                        <w:top w:val="none" w:sz="0" w:space="0" w:color="auto"/>
                                        <w:left w:val="none" w:sz="0" w:space="0" w:color="auto"/>
                                        <w:bottom w:val="none" w:sz="0" w:space="0" w:color="auto"/>
                                        <w:right w:val="none" w:sz="0" w:space="0" w:color="auto"/>
                                      </w:divBdr>
                                      <w:divsChild>
                                        <w:div w:id="1751656989">
                                          <w:marLeft w:val="300"/>
                                          <w:marRight w:val="300"/>
                                          <w:marTop w:val="150"/>
                                          <w:marBottom w:val="150"/>
                                          <w:divBdr>
                                            <w:top w:val="none" w:sz="0" w:space="0" w:color="auto"/>
                                            <w:left w:val="none" w:sz="0" w:space="0" w:color="auto"/>
                                            <w:bottom w:val="none" w:sz="0" w:space="0" w:color="auto"/>
                                            <w:right w:val="none" w:sz="0" w:space="0" w:color="auto"/>
                                          </w:divBdr>
                                          <w:divsChild>
                                            <w:div w:id="956792049">
                                              <w:marLeft w:val="0"/>
                                              <w:marRight w:val="0"/>
                                              <w:marTop w:val="0"/>
                                              <w:marBottom w:val="0"/>
                                              <w:divBdr>
                                                <w:top w:val="none" w:sz="0" w:space="0" w:color="auto"/>
                                                <w:left w:val="none" w:sz="0" w:space="0" w:color="auto"/>
                                                <w:bottom w:val="none" w:sz="0" w:space="0" w:color="auto"/>
                                                <w:right w:val="none" w:sz="0" w:space="0" w:color="auto"/>
                                              </w:divBdr>
                                              <w:divsChild>
                                                <w:div w:id="636185639">
                                                  <w:marLeft w:val="0"/>
                                                  <w:marRight w:val="0"/>
                                                  <w:marTop w:val="0"/>
                                                  <w:marBottom w:val="0"/>
                                                  <w:divBdr>
                                                    <w:top w:val="none" w:sz="0" w:space="0" w:color="auto"/>
                                                    <w:left w:val="none" w:sz="0" w:space="0" w:color="auto"/>
                                                    <w:bottom w:val="none" w:sz="0" w:space="0" w:color="auto"/>
                                                    <w:right w:val="none" w:sz="0" w:space="0" w:color="auto"/>
                                                  </w:divBdr>
                                                  <w:divsChild>
                                                    <w:div w:id="1399590357">
                                                      <w:marLeft w:val="24"/>
                                                      <w:marRight w:val="0"/>
                                                      <w:marTop w:val="0"/>
                                                      <w:marBottom w:val="150"/>
                                                      <w:divBdr>
                                                        <w:top w:val="none" w:sz="0" w:space="0" w:color="auto"/>
                                                        <w:left w:val="none" w:sz="0" w:space="0" w:color="auto"/>
                                                        <w:bottom w:val="none" w:sz="0" w:space="0" w:color="auto"/>
                                                        <w:right w:val="none" w:sz="0" w:space="0" w:color="auto"/>
                                                      </w:divBdr>
                                                      <w:divsChild>
                                                        <w:div w:id="8623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958921">
      <w:bodyDiv w:val="1"/>
      <w:marLeft w:val="0"/>
      <w:marRight w:val="0"/>
      <w:marTop w:val="0"/>
      <w:marBottom w:val="0"/>
      <w:divBdr>
        <w:top w:val="none" w:sz="0" w:space="0" w:color="auto"/>
        <w:left w:val="none" w:sz="0" w:space="0" w:color="auto"/>
        <w:bottom w:val="none" w:sz="0" w:space="0" w:color="auto"/>
        <w:right w:val="none" w:sz="0" w:space="0" w:color="auto"/>
      </w:divBdr>
    </w:div>
    <w:div w:id="269357601">
      <w:bodyDiv w:val="1"/>
      <w:marLeft w:val="0"/>
      <w:marRight w:val="0"/>
      <w:marTop w:val="0"/>
      <w:marBottom w:val="0"/>
      <w:divBdr>
        <w:top w:val="none" w:sz="0" w:space="0" w:color="auto"/>
        <w:left w:val="none" w:sz="0" w:space="0" w:color="auto"/>
        <w:bottom w:val="none" w:sz="0" w:space="0" w:color="auto"/>
        <w:right w:val="none" w:sz="0" w:space="0" w:color="auto"/>
      </w:divBdr>
      <w:divsChild>
        <w:div w:id="2004619022">
          <w:marLeft w:val="0"/>
          <w:marRight w:val="0"/>
          <w:marTop w:val="0"/>
          <w:marBottom w:val="0"/>
          <w:divBdr>
            <w:top w:val="none" w:sz="0" w:space="0" w:color="auto"/>
            <w:left w:val="none" w:sz="0" w:space="0" w:color="auto"/>
            <w:bottom w:val="none" w:sz="0" w:space="0" w:color="auto"/>
            <w:right w:val="none" w:sz="0" w:space="0" w:color="auto"/>
          </w:divBdr>
          <w:divsChild>
            <w:div w:id="97681030">
              <w:marLeft w:val="0"/>
              <w:marRight w:val="0"/>
              <w:marTop w:val="0"/>
              <w:marBottom w:val="0"/>
              <w:divBdr>
                <w:top w:val="none" w:sz="0" w:space="0" w:color="auto"/>
                <w:left w:val="none" w:sz="0" w:space="0" w:color="auto"/>
                <w:bottom w:val="none" w:sz="0" w:space="0" w:color="auto"/>
                <w:right w:val="none" w:sz="0" w:space="0" w:color="auto"/>
              </w:divBdr>
              <w:divsChild>
                <w:div w:id="599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6428">
      <w:bodyDiv w:val="1"/>
      <w:marLeft w:val="0"/>
      <w:marRight w:val="0"/>
      <w:marTop w:val="0"/>
      <w:marBottom w:val="0"/>
      <w:divBdr>
        <w:top w:val="none" w:sz="0" w:space="0" w:color="auto"/>
        <w:left w:val="none" w:sz="0" w:space="0" w:color="auto"/>
        <w:bottom w:val="none" w:sz="0" w:space="0" w:color="auto"/>
        <w:right w:val="none" w:sz="0" w:space="0" w:color="auto"/>
      </w:divBdr>
      <w:divsChild>
        <w:div w:id="1312103887">
          <w:marLeft w:val="0"/>
          <w:marRight w:val="0"/>
          <w:marTop w:val="0"/>
          <w:marBottom w:val="0"/>
          <w:divBdr>
            <w:top w:val="none" w:sz="0" w:space="0" w:color="auto"/>
            <w:left w:val="none" w:sz="0" w:space="0" w:color="auto"/>
            <w:bottom w:val="none" w:sz="0" w:space="0" w:color="auto"/>
            <w:right w:val="none" w:sz="0" w:space="0" w:color="auto"/>
          </w:divBdr>
          <w:divsChild>
            <w:div w:id="1659577278">
              <w:marLeft w:val="0"/>
              <w:marRight w:val="0"/>
              <w:marTop w:val="0"/>
              <w:marBottom w:val="0"/>
              <w:divBdr>
                <w:top w:val="none" w:sz="0" w:space="0" w:color="auto"/>
                <w:left w:val="none" w:sz="0" w:space="0" w:color="auto"/>
                <w:bottom w:val="none" w:sz="0" w:space="0" w:color="auto"/>
                <w:right w:val="none" w:sz="0" w:space="0" w:color="auto"/>
              </w:divBdr>
              <w:divsChild>
                <w:div w:id="558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01011">
      <w:bodyDiv w:val="1"/>
      <w:marLeft w:val="0"/>
      <w:marRight w:val="0"/>
      <w:marTop w:val="0"/>
      <w:marBottom w:val="0"/>
      <w:divBdr>
        <w:top w:val="none" w:sz="0" w:space="0" w:color="auto"/>
        <w:left w:val="none" w:sz="0" w:space="0" w:color="auto"/>
        <w:bottom w:val="none" w:sz="0" w:space="0" w:color="auto"/>
        <w:right w:val="none" w:sz="0" w:space="0" w:color="auto"/>
      </w:divBdr>
      <w:divsChild>
        <w:div w:id="171190425">
          <w:marLeft w:val="0"/>
          <w:marRight w:val="0"/>
          <w:marTop w:val="0"/>
          <w:marBottom w:val="0"/>
          <w:divBdr>
            <w:top w:val="none" w:sz="0" w:space="0" w:color="auto"/>
            <w:left w:val="none" w:sz="0" w:space="0" w:color="auto"/>
            <w:bottom w:val="none" w:sz="0" w:space="0" w:color="auto"/>
            <w:right w:val="none" w:sz="0" w:space="0" w:color="auto"/>
          </w:divBdr>
          <w:divsChild>
            <w:div w:id="549541657">
              <w:marLeft w:val="0"/>
              <w:marRight w:val="0"/>
              <w:marTop w:val="0"/>
              <w:marBottom w:val="0"/>
              <w:divBdr>
                <w:top w:val="none" w:sz="0" w:space="0" w:color="auto"/>
                <w:left w:val="none" w:sz="0" w:space="0" w:color="auto"/>
                <w:bottom w:val="none" w:sz="0" w:space="0" w:color="auto"/>
                <w:right w:val="none" w:sz="0" w:space="0" w:color="auto"/>
              </w:divBdr>
              <w:divsChild>
                <w:div w:id="15027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5132">
      <w:bodyDiv w:val="1"/>
      <w:marLeft w:val="0"/>
      <w:marRight w:val="0"/>
      <w:marTop w:val="0"/>
      <w:marBottom w:val="0"/>
      <w:divBdr>
        <w:top w:val="none" w:sz="0" w:space="0" w:color="auto"/>
        <w:left w:val="none" w:sz="0" w:space="0" w:color="auto"/>
        <w:bottom w:val="none" w:sz="0" w:space="0" w:color="auto"/>
        <w:right w:val="none" w:sz="0" w:space="0" w:color="auto"/>
      </w:divBdr>
      <w:divsChild>
        <w:div w:id="1641496394">
          <w:marLeft w:val="0"/>
          <w:marRight w:val="0"/>
          <w:marTop w:val="0"/>
          <w:marBottom w:val="0"/>
          <w:divBdr>
            <w:top w:val="none" w:sz="0" w:space="0" w:color="auto"/>
            <w:left w:val="none" w:sz="0" w:space="0" w:color="auto"/>
            <w:bottom w:val="none" w:sz="0" w:space="0" w:color="auto"/>
            <w:right w:val="none" w:sz="0" w:space="0" w:color="auto"/>
          </w:divBdr>
          <w:divsChild>
            <w:div w:id="2112160060">
              <w:marLeft w:val="0"/>
              <w:marRight w:val="0"/>
              <w:marTop w:val="0"/>
              <w:marBottom w:val="0"/>
              <w:divBdr>
                <w:top w:val="none" w:sz="0" w:space="0" w:color="auto"/>
                <w:left w:val="none" w:sz="0" w:space="0" w:color="auto"/>
                <w:bottom w:val="none" w:sz="0" w:space="0" w:color="auto"/>
                <w:right w:val="none" w:sz="0" w:space="0" w:color="auto"/>
              </w:divBdr>
              <w:divsChild>
                <w:div w:id="12912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9535">
      <w:bodyDiv w:val="1"/>
      <w:marLeft w:val="0"/>
      <w:marRight w:val="0"/>
      <w:marTop w:val="0"/>
      <w:marBottom w:val="0"/>
      <w:divBdr>
        <w:top w:val="none" w:sz="0" w:space="0" w:color="auto"/>
        <w:left w:val="none" w:sz="0" w:space="0" w:color="auto"/>
        <w:bottom w:val="none" w:sz="0" w:space="0" w:color="auto"/>
        <w:right w:val="none" w:sz="0" w:space="0" w:color="auto"/>
      </w:divBdr>
    </w:div>
    <w:div w:id="416369390">
      <w:bodyDiv w:val="1"/>
      <w:marLeft w:val="0"/>
      <w:marRight w:val="0"/>
      <w:marTop w:val="0"/>
      <w:marBottom w:val="0"/>
      <w:divBdr>
        <w:top w:val="none" w:sz="0" w:space="0" w:color="auto"/>
        <w:left w:val="none" w:sz="0" w:space="0" w:color="auto"/>
        <w:bottom w:val="none" w:sz="0" w:space="0" w:color="auto"/>
        <w:right w:val="none" w:sz="0" w:space="0" w:color="auto"/>
      </w:divBdr>
      <w:divsChild>
        <w:div w:id="1768960624">
          <w:marLeft w:val="0"/>
          <w:marRight w:val="0"/>
          <w:marTop w:val="0"/>
          <w:marBottom w:val="0"/>
          <w:divBdr>
            <w:top w:val="none" w:sz="0" w:space="0" w:color="auto"/>
            <w:left w:val="none" w:sz="0" w:space="0" w:color="auto"/>
            <w:bottom w:val="none" w:sz="0" w:space="0" w:color="auto"/>
            <w:right w:val="none" w:sz="0" w:space="0" w:color="auto"/>
          </w:divBdr>
          <w:divsChild>
            <w:div w:id="865100743">
              <w:marLeft w:val="0"/>
              <w:marRight w:val="0"/>
              <w:marTop w:val="0"/>
              <w:marBottom w:val="0"/>
              <w:divBdr>
                <w:top w:val="none" w:sz="0" w:space="0" w:color="auto"/>
                <w:left w:val="none" w:sz="0" w:space="0" w:color="auto"/>
                <w:bottom w:val="none" w:sz="0" w:space="0" w:color="auto"/>
                <w:right w:val="none" w:sz="0" w:space="0" w:color="auto"/>
              </w:divBdr>
              <w:divsChild>
                <w:div w:id="18193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4535">
      <w:bodyDiv w:val="1"/>
      <w:marLeft w:val="0"/>
      <w:marRight w:val="0"/>
      <w:marTop w:val="0"/>
      <w:marBottom w:val="0"/>
      <w:divBdr>
        <w:top w:val="none" w:sz="0" w:space="0" w:color="auto"/>
        <w:left w:val="none" w:sz="0" w:space="0" w:color="auto"/>
        <w:bottom w:val="none" w:sz="0" w:space="0" w:color="auto"/>
        <w:right w:val="none" w:sz="0" w:space="0" w:color="auto"/>
      </w:divBdr>
    </w:div>
    <w:div w:id="499585543">
      <w:bodyDiv w:val="1"/>
      <w:marLeft w:val="0"/>
      <w:marRight w:val="0"/>
      <w:marTop w:val="0"/>
      <w:marBottom w:val="0"/>
      <w:divBdr>
        <w:top w:val="none" w:sz="0" w:space="0" w:color="auto"/>
        <w:left w:val="none" w:sz="0" w:space="0" w:color="auto"/>
        <w:bottom w:val="none" w:sz="0" w:space="0" w:color="auto"/>
        <w:right w:val="none" w:sz="0" w:space="0" w:color="auto"/>
      </w:divBdr>
      <w:divsChild>
        <w:div w:id="1363893819">
          <w:marLeft w:val="0"/>
          <w:marRight w:val="0"/>
          <w:marTop w:val="0"/>
          <w:marBottom w:val="0"/>
          <w:divBdr>
            <w:top w:val="none" w:sz="0" w:space="0" w:color="auto"/>
            <w:left w:val="none" w:sz="0" w:space="0" w:color="auto"/>
            <w:bottom w:val="none" w:sz="0" w:space="0" w:color="auto"/>
            <w:right w:val="none" w:sz="0" w:space="0" w:color="auto"/>
          </w:divBdr>
          <w:divsChild>
            <w:div w:id="305665451">
              <w:marLeft w:val="0"/>
              <w:marRight w:val="0"/>
              <w:marTop w:val="0"/>
              <w:marBottom w:val="0"/>
              <w:divBdr>
                <w:top w:val="none" w:sz="0" w:space="0" w:color="auto"/>
                <w:left w:val="none" w:sz="0" w:space="0" w:color="auto"/>
                <w:bottom w:val="none" w:sz="0" w:space="0" w:color="auto"/>
                <w:right w:val="none" w:sz="0" w:space="0" w:color="auto"/>
              </w:divBdr>
              <w:divsChild>
                <w:div w:id="19854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2884">
      <w:bodyDiv w:val="1"/>
      <w:marLeft w:val="0"/>
      <w:marRight w:val="0"/>
      <w:marTop w:val="0"/>
      <w:marBottom w:val="0"/>
      <w:divBdr>
        <w:top w:val="none" w:sz="0" w:space="0" w:color="auto"/>
        <w:left w:val="none" w:sz="0" w:space="0" w:color="auto"/>
        <w:bottom w:val="none" w:sz="0" w:space="0" w:color="auto"/>
        <w:right w:val="none" w:sz="0" w:space="0" w:color="auto"/>
      </w:divBdr>
      <w:divsChild>
        <w:div w:id="1160849932">
          <w:marLeft w:val="0"/>
          <w:marRight w:val="0"/>
          <w:marTop w:val="0"/>
          <w:marBottom w:val="0"/>
          <w:divBdr>
            <w:top w:val="none" w:sz="0" w:space="0" w:color="auto"/>
            <w:left w:val="none" w:sz="0" w:space="0" w:color="auto"/>
            <w:bottom w:val="none" w:sz="0" w:space="0" w:color="auto"/>
            <w:right w:val="none" w:sz="0" w:space="0" w:color="auto"/>
          </w:divBdr>
          <w:divsChild>
            <w:div w:id="776949774">
              <w:marLeft w:val="0"/>
              <w:marRight w:val="0"/>
              <w:marTop w:val="0"/>
              <w:marBottom w:val="0"/>
              <w:divBdr>
                <w:top w:val="none" w:sz="0" w:space="0" w:color="auto"/>
                <w:left w:val="none" w:sz="0" w:space="0" w:color="auto"/>
                <w:bottom w:val="none" w:sz="0" w:space="0" w:color="auto"/>
                <w:right w:val="none" w:sz="0" w:space="0" w:color="auto"/>
              </w:divBdr>
              <w:divsChild>
                <w:div w:id="5026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83">
      <w:bodyDiv w:val="1"/>
      <w:marLeft w:val="0"/>
      <w:marRight w:val="0"/>
      <w:marTop w:val="0"/>
      <w:marBottom w:val="0"/>
      <w:divBdr>
        <w:top w:val="none" w:sz="0" w:space="0" w:color="auto"/>
        <w:left w:val="none" w:sz="0" w:space="0" w:color="auto"/>
        <w:bottom w:val="none" w:sz="0" w:space="0" w:color="auto"/>
        <w:right w:val="none" w:sz="0" w:space="0" w:color="auto"/>
      </w:divBdr>
      <w:divsChild>
        <w:div w:id="182400292">
          <w:marLeft w:val="0"/>
          <w:marRight w:val="0"/>
          <w:marTop w:val="0"/>
          <w:marBottom w:val="0"/>
          <w:divBdr>
            <w:top w:val="none" w:sz="0" w:space="0" w:color="auto"/>
            <w:left w:val="none" w:sz="0" w:space="0" w:color="auto"/>
            <w:bottom w:val="none" w:sz="0" w:space="0" w:color="auto"/>
            <w:right w:val="none" w:sz="0" w:space="0" w:color="auto"/>
          </w:divBdr>
        </w:div>
        <w:div w:id="1064139826">
          <w:marLeft w:val="0"/>
          <w:marRight w:val="0"/>
          <w:marTop w:val="0"/>
          <w:marBottom w:val="0"/>
          <w:divBdr>
            <w:top w:val="none" w:sz="0" w:space="0" w:color="auto"/>
            <w:left w:val="none" w:sz="0" w:space="0" w:color="auto"/>
            <w:bottom w:val="none" w:sz="0" w:space="0" w:color="auto"/>
            <w:right w:val="none" w:sz="0" w:space="0" w:color="auto"/>
          </w:divBdr>
        </w:div>
        <w:div w:id="1234120802">
          <w:marLeft w:val="0"/>
          <w:marRight w:val="0"/>
          <w:marTop w:val="0"/>
          <w:marBottom w:val="0"/>
          <w:divBdr>
            <w:top w:val="none" w:sz="0" w:space="0" w:color="auto"/>
            <w:left w:val="none" w:sz="0" w:space="0" w:color="auto"/>
            <w:bottom w:val="none" w:sz="0" w:space="0" w:color="auto"/>
            <w:right w:val="none" w:sz="0" w:space="0" w:color="auto"/>
          </w:divBdr>
        </w:div>
        <w:div w:id="842747295">
          <w:marLeft w:val="0"/>
          <w:marRight w:val="0"/>
          <w:marTop w:val="0"/>
          <w:marBottom w:val="0"/>
          <w:divBdr>
            <w:top w:val="none" w:sz="0" w:space="0" w:color="auto"/>
            <w:left w:val="none" w:sz="0" w:space="0" w:color="auto"/>
            <w:bottom w:val="none" w:sz="0" w:space="0" w:color="auto"/>
            <w:right w:val="none" w:sz="0" w:space="0" w:color="auto"/>
          </w:divBdr>
        </w:div>
        <w:div w:id="1595625130">
          <w:marLeft w:val="0"/>
          <w:marRight w:val="0"/>
          <w:marTop w:val="0"/>
          <w:marBottom w:val="0"/>
          <w:divBdr>
            <w:top w:val="none" w:sz="0" w:space="0" w:color="auto"/>
            <w:left w:val="none" w:sz="0" w:space="0" w:color="auto"/>
            <w:bottom w:val="none" w:sz="0" w:space="0" w:color="auto"/>
            <w:right w:val="none" w:sz="0" w:space="0" w:color="auto"/>
          </w:divBdr>
        </w:div>
        <w:div w:id="1840535996">
          <w:marLeft w:val="0"/>
          <w:marRight w:val="0"/>
          <w:marTop w:val="0"/>
          <w:marBottom w:val="0"/>
          <w:divBdr>
            <w:top w:val="none" w:sz="0" w:space="0" w:color="auto"/>
            <w:left w:val="none" w:sz="0" w:space="0" w:color="auto"/>
            <w:bottom w:val="none" w:sz="0" w:space="0" w:color="auto"/>
            <w:right w:val="none" w:sz="0" w:space="0" w:color="auto"/>
          </w:divBdr>
        </w:div>
        <w:div w:id="657420384">
          <w:marLeft w:val="0"/>
          <w:marRight w:val="0"/>
          <w:marTop w:val="0"/>
          <w:marBottom w:val="0"/>
          <w:divBdr>
            <w:top w:val="none" w:sz="0" w:space="0" w:color="auto"/>
            <w:left w:val="none" w:sz="0" w:space="0" w:color="auto"/>
            <w:bottom w:val="none" w:sz="0" w:space="0" w:color="auto"/>
            <w:right w:val="none" w:sz="0" w:space="0" w:color="auto"/>
          </w:divBdr>
        </w:div>
        <w:div w:id="1121798582">
          <w:marLeft w:val="0"/>
          <w:marRight w:val="0"/>
          <w:marTop w:val="0"/>
          <w:marBottom w:val="0"/>
          <w:divBdr>
            <w:top w:val="none" w:sz="0" w:space="0" w:color="auto"/>
            <w:left w:val="none" w:sz="0" w:space="0" w:color="auto"/>
            <w:bottom w:val="none" w:sz="0" w:space="0" w:color="auto"/>
            <w:right w:val="none" w:sz="0" w:space="0" w:color="auto"/>
          </w:divBdr>
        </w:div>
        <w:div w:id="1888832263">
          <w:marLeft w:val="0"/>
          <w:marRight w:val="0"/>
          <w:marTop w:val="0"/>
          <w:marBottom w:val="0"/>
          <w:divBdr>
            <w:top w:val="none" w:sz="0" w:space="0" w:color="auto"/>
            <w:left w:val="none" w:sz="0" w:space="0" w:color="auto"/>
            <w:bottom w:val="none" w:sz="0" w:space="0" w:color="auto"/>
            <w:right w:val="none" w:sz="0" w:space="0" w:color="auto"/>
          </w:divBdr>
        </w:div>
        <w:div w:id="1889562604">
          <w:marLeft w:val="0"/>
          <w:marRight w:val="0"/>
          <w:marTop w:val="0"/>
          <w:marBottom w:val="0"/>
          <w:divBdr>
            <w:top w:val="none" w:sz="0" w:space="0" w:color="auto"/>
            <w:left w:val="none" w:sz="0" w:space="0" w:color="auto"/>
            <w:bottom w:val="none" w:sz="0" w:space="0" w:color="auto"/>
            <w:right w:val="none" w:sz="0" w:space="0" w:color="auto"/>
          </w:divBdr>
        </w:div>
        <w:div w:id="1325281869">
          <w:marLeft w:val="0"/>
          <w:marRight w:val="0"/>
          <w:marTop w:val="0"/>
          <w:marBottom w:val="0"/>
          <w:divBdr>
            <w:top w:val="none" w:sz="0" w:space="0" w:color="auto"/>
            <w:left w:val="none" w:sz="0" w:space="0" w:color="auto"/>
            <w:bottom w:val="none" w:sz="0" w:space="0" w:color="auto"/>
            <w:right w:val="none" w:sz="0" w:space="0" w:color="auto"/>
          </w:divBdr>
        </w:div>
        <w:div w:id="1240484244">
          <w:marLeft w:val="0"/>
          <w:marRight w:val="0"/>
          <w:marTop w:val="0"/>
          <w:marBottom w:val="0"/>
          <w:divBdr>
            <w:top w:val="none" w:sz="0" w:space="0" w:color="auto"/>
            <w:left w:val="none" w:sz="0" w:space="0" w:color="auto"/>
            <w:bottom w:val="none" w:sz="0" w:space="0" w:color="auto"/>
            <w:right w:val="none" w:sz="0" w:space="0" w:color="auto"/>
          </w:divBdr>
        </w:div>
        <w:div w:id="1446386235">
          <w:marLeft w:val="0"/>
          <w:marRight w:val="0"/>
          <w:marTop w:val="0"/>
          <w:marBottom w:val="0"/>
          <w:divBdr>
            <w:top w:val="none" w:sz="0" w:space="0" w:color="auto"/>
            <w:left w:val="none" w:sz="0" w:space="0" w:color="auto"/>
            <w:bottom w:val="none" w:sz="0" w:space="0" w:color="auto"/>
            <w:right w:val="none" w:sz="0" w:space="0" w:color="auto"/>
          </w:divBdr>
        </w:div>
        <w:div w:id="1656184574">
          <w:marLeft w:val="0"/>
          <w:marRight w:val="0"/>
          <w:marTop w:val="0"/>
          <w:marBottom w:val="0"/>
          <w:divBdr>
            <w:top w:val="none" w:sz="0" w:space="0" w:color="auto"/>
            <w:left w:val="none" w:sz="0" w:space="0" w:color="auto"/>
            <w:bottom w:val="none" w:sz="0" w:space="0" w:color="auto"/>
            <w:right w:val="none" w:sz="0" w:space="0" w:color="auto"/>
          </w:divBdr>
        </w:div>
        <w:div w:id="1266888204">
          <w:marLeft w:val="0"/>
          <w:marRight w:val="0"/>
          <w:marTop w:val="0"/>
          <w:marBottom w:val="0"/>
          <w:divBdr>
            <w:top w:val="none" w:sz="0" w:space="0" w:color="auto"/>
            <w:left w:val="none" w:sz="0" w:space="0" w:color="auto"/>
            <w:bottom w:val="none" w:sz="0" w:space="0" w:color="auto"/>
            <w:right w:val="none" w:sz="0" w:space="0" w:color="auto"/>
          </w:divBdr>
        </w:div>
        <w:div w:id="172376912">
          <w:marLeft w:val="0"/>
          <w:marRight w:val="0"/>
          <w:marTop w:val="0"/>
          <w:marBottom w:val="0"/>
          <w:divBdr>
            <w:top w:val="none" w:sz="0" w:space="0" w:color="auto"/>
            <w:left w:val="none" w:sz="0" w:space="0" w:color="auto"/>
            <w:bottom w:val="none" w:sz="0" w:space="0" w:color="auto"/>
            <w:right w:val="none" w:sz="0" w:space="0" w:color="auto"/>
          </w:divBdr>
        </w:div>
        <w:div w:id="33039270">
          <w:marLeft w:val="0"/>
          <w:marRight w:val="0"/>
          <w:marTop w:val="0"/>
          <w:marBottom w:val="0"/>
          <w:divBdr>
            <w:top w:val="none" w:sz="0" w:space="0" w:color="auto"/>
            <w:left w:val="none" w:sz="0" w:space="0" w:color="auto"/>
            <w:bottom w:val="none" w:sz="0" w:space="0" w:color="auto"/>
            <w:right w:val="none" w:sz="0" w:space="0" w:color="auto"/>
          </w:divBdr>
        </w:div>
      </w:divsChild>
    </w:div>
    <w:div w:id="582566136">
      <w:bodyDiv w:val="1"/>
      <w:marLeft w:val="0"/>
      <w:marRight w:val="0"/>
      <w:marTop w:val="0"/>
      <w:marBottom w:val="0"/>
      <w:divBdr>
        <w:top w:val="none" w:sz="0" w:space="0" w:color="auto"/>
        <w:left w:val="none" w:sz="0" w:space="0" w:color="auto"/>
        <w:bottom w:val="none" w:sz="0" w:space="0" w:color="auto"/>
        <w:right w:val="none" w:sz="0" w:space="0" w:color="auto"/>
      </w:divBdr>
    </w:div>
    <w:div w:id="623197178">
      <w:bodyDiv w:val="1"/>
      <w:marLeft w:val="0"/>
      <w:marRight w:val="0"/>
      <w:marTop w:val="0"/>
      <w:marBottom w:val="0"/>
      <w:divBdr>
        <w:top w:val="none" w:sz="0" w:space="0" w:color="auto"/>
        <w:left w:val="none" w:sz="0" w:space="0" w:color="auto"/>
        <w:bottom w:val="none" w:sz="0" w:space="0" w:color="auto"/>
        <w:right w:val="none" w:sz="0" w:space="0" w:color="auto"/>
      </w:divBdr>
    </w:div>
    <w:div w:id="650138828">
      <w:marLeft w:val="0"/>
      <w:marRight w:val="0"/>
      <w:marTop w:val="0"/>
      <w:marBottom w:val="750"/>
      <w:divBdr>
        <w:top w:val="none" w:sz="0" w:space="0" w:color="auto"/>
        <w:left w:val="none" w:sz="0" w:space="0" w:color="auto"/>
        <w:bottom w:val="none" w:sz="0" w:space="0" w:color="auto"/>
        <w:right w:val="none" w:sz="0" w:space="0" w:color="auto"/>
      </w:divBdr>
    </w:div>
    <w:div w:id="651255889">
      <w:marLeft w:val="0"/>
      <w:marRight w:val="0"/>
      <w:marTop w:val="0"/>
      <w:marBottom w:val="0"/>
      <w:divBdr>
        <w:top w:val="none" w:sz="0" w:space="0" w:color="auto"/>
        <w:left w:val="none" w:sz="0" w:space="0" w:color="auto"/>
        <w:bottom w:val="none" w:sz="0" w:space="0" w:color="auto"/>
        <w:right w:val="none" w:sz="0" w:space="0" w:color="auto"/>
      </w:divBdr>
      <w:divsChild>
        <w:div w:id="723984474">
          <w:marLeft w:val="0"/>
          <w:marRight w:val="0"/>
          <w:marTop w:val="0"/>
          <w:marBottom w:val="0"/>
          <w:divBdr>
            <w:top w:val="none" w:sz="0" w:space="0" w:color="auto"/>
            <w:left w:val="none" w:sz="0" w:space="0" w:color="auto"/>
            <w:bottom w:val="none" w:sz="0" w:space="0" w:color="auto"/>
            <w:right w:val="none" w:sz="0" w:space="0" w:color="auto"/>
          </w:divBdr>
          <w:divsChild>
            <w:div w:id="482742724">
              <w:marLeft w:val="-180"/>
              <w:marRight w:val="-180"/>
              <w:marTop w:val="0"/>
              <w:marBottom w:val="0"/>
              <w:divBdr>
                <w:top w:val="none" w:sz="0" w:space="0" w:color="auto"/>
                <w:left w:val="none" w:sz="0" w:space="0" w:color="auto"/>
                <w:bottom w:val="none" w:sz="0" w:space="0" w:color="auto"/>
                <w:right w:val="none" w:sz="0" w:space="0" w:color="auto"/>
              </w:divBdr>
              <w:divsChild>
                <w:div w:id="927157939">
                  <w:marLeft w:val="0"/>
                  <w:marRight w:val="0"/>
                  <w:marTop w:val="0"/>
                  <w:marBottom w:val="0"/>
                  <w:divBdr>
                    <w:top w:val="none" w:sz="0" w:space="0" w:color="auto"/>
                    <w:left w:val="none" w:sz="0" w:space="0" w:color="auto"/>
                    <w:bottom w:val="none" w:sz="0" w:space="0" w:color="auto"/>
                    <w:right w:val="none" w:sz="0" w:space="0" w:color="auto"/>
                  </w:divBdr>
                </w:div>
                <w:div w:id="1235163628">
                  <w:marLeft w:val="0"/>
                  <w:marRight w:val="0"/>
                  <w:marTop w:val="300"/>
                  <w:marBottom w:val="0"/>
                  <w:divBdr>
                    <w:top w:val="none" w:sz="0" w:space="0" w:color="auto"/>
                    <w:left w:val="none" w:sz="0" w:space="0" w:color="auto"/>
                    <w:bottom w:val="none" w:sz="0" w:space="0" w:color="auto"/>
                    <w:right w:val="none" w:sz="0" w:space="0" w:color="auto"/>
                  </w:divBdr>
                </w:div>
                <w:div w:id="2073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4237">
      <w:bodyDiv w:val="1"/>
      <w:marLeft w:val="0"/>
      <w:marRight w:val="0"/>
      <w:marTop w:val="0"/>
      <w:marBottom w:val="0"/>
      <w:divBdr>
        <w:top w:val="none" w:sz="0" w:space="0" w:color="auto"/>
        <w:left w:val="none" w:sz="0" w:space="0" w:color="auto"/>
        <w:bottom w:val="none" w:sz="0" w:space="0" w:color="auto"/>
        <w:right w:val="none" w:sz="0" w:space="0" w:color="auto"/>
      </w:divBdr>
    </w:div>
    <w:div w:id="674184265">
      <w:bodyDiv w:val="1"/>
      <w:marLeft w:val="0"/>
      <w:marRight w:val="0"/>
      <w:marTop w:val="0"/>
      <w:marBottom w:val="0"/>
      <w:divBdr>
        <w:top w:val="none" w:sz="0" w:space="0" w:color="auto"/>
        <w:left w:val="none" w:sz="0" w:space="0" w:color="auto"/>
        <w:bottom w:val="none" w:sz="0" w:space="0" w:color="auto"/>
        <w:right w:val="none" w:sz="0" w:space="0" w:color="auto"/>
      </w:divBdr>
      <w:divsChild>
        <w:div w:id="1831093037">
          <w:marLeft w:val="0"/>
          <w:marRight w:val="0"/>
          <w:marTop w:val="0"/>
          <w:marBottom w:val="0"/>
          <w:divBdr>
            <w:top w:val="none" w:sz="0" w:space="0" w:color="auto"/>
            <w:left w:val="none" w:sz="0" w:space="0" w:color="auto"/>
            <w:bottom w:val="none" w:sz="0" w:space="0" w:color="auto"/>
            <w:right w:val="none" w:sz="0" w:space="0" w:color="auto"/>
          </w:divBdr>
          <w:divsChild>
            <w:div w:id="14795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9095">
      <w:bodyDiv w:val="1"/>
      <w:marLeft w:val="0"/>
      <w:marRight w:val="0"/>
      <w:marTop w:val="0"/>
      <w:marBottom w:val="0"/>
      <w:divBdr>
        <w:top w:val="none" w:sz="0" w:space="0" w:color="auto"/>
        <w:left w:val="none" w:sz="0" w:space="0" w:color="auto"/>
        <w:bottom w:val="none" w:sz="0" w:space="0" w:color="auto"/>
        <w:right w:val="none" w:sz="0" w:space="0" w:color="auto"/>
      </w:divBdr>
      <w:divsChild>
        <w:div w:id="1734042472">
          <w:marLeft w:val="0"/>
          <w:marRight w:val="0"/>
          <w:marTop w:val="0"/>
          <w:marBottom w:val="0"/>
          <w:divBdr>
            <w:top w:val="none" w:sz="0" w:space="0" w:color="auto"/>
            <w:left w:val="none" w:sz="0" w:space="0" w:color="auto"/>
            <w:bottom w:val="none" w:sz="0" w:space="0" w:color="auto"/>
            <w:right w:val="none" w:sz="0" w:space="0" w:color="auto"/>
          </w:divBdr>
          <w:divsChild>
            <w:div w:id="1027024414">
              <w:marLeft w:val="0"/>
              <w:marRight w:val="0"/>
              <w:marTop w:val="0"/>
              <w:marBottom w:val="0"/>
              <w:divBdr>
                <w:top w:val="none" w:sz="0" w:space="0" w:color="auto"/>
                <w:left w:val="none" w:sz="0" w:space="0" w:color="auto"/>
                <w:bottom w:val="none" w:sz="0" w:space="0" w:color="auto"/>
                <w:right w:val="none" w:sz="0" w:space="0" w:color="auto"/>
              </w:divBdr>
              <w:divsChild>
                <w:div w:id="19478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99836">
      <w:bodyDiv w:val="1"/>
      <w:marLeft w:val="0"/>
      <w:marRight w:val="0"/>
      <w:marTop w:val="0"/>
      <w:marBottom w:val="0"/>
      <w:divBdr>
        <w:top w:val="none" w:sz="0" w:space="0" w:color="auto"/>
        <w:left w:val="none" w:sz="0" w:space="0" w:color="auto"/>
        <w:bottom w:val="none" w:sz="0" w:space="0" w:color="auto"/>
        <w:right w:val="none" w:sz="0" w:space="0" w:color="auto"/>
      </w:divBdr>
      <w:divsChild>
        <w:div w:id="873925644">
          <w:marLeft w:val="150"/>
          <w:marRight w:val="150"/>
          <w:marTop w:val="150"/>
          <w:marBottom w:val="150"/>
          <w:divBdr>
            <w:top w:val="none" w:sz="0" w:space="0" w:color="auto"/>
            <w:left w:val="none" w:sz="0" w:space="0" w:color="auto"/>
            <w:bottom w:val="none" w:sz="0" w:space="0" w:color="auto"/>
            <w:right w:val="none" w:sz="0" w:space="0" w:color="auto"/>
          </w:divBdr>
        </w:div>
      </w:divsChild>
    </w:div>
    <w:div w:id="821047115">
      <w:bodyDiv w:val="1"/>
      <w:marLeft w:val="0"/>
      <w:marRight w:val="0"/>
      <w:marTop w:val="0"/>
      <w:marBottom w:val="0"/>
      <w:divBdr>
        <w:top w:val="none" w:sz="0" w:space="0" w:color="auto"/>
        <w:left w:val="none" w:sz="0" w:space="0" w:color="auto"/>
        <w:bottom w:val="none" w:sz="0" w:space="0" w:color="auto"/>
        <w:right w:val="none" w:sz="0" w:space="0" w:color="auto"/>
      </w:divBdr>
      <w:divsChild>
        <w:div w:id="1036806973">
          <w:marLeft w:val="0"/>
          <w:marRight w:val="0"/>
          <w:marTop w:val="0"/>
          <w:marBottom w:val="0"/>
          <w:divBdr>
            <w:top w:val="none" w:sz="0" w:space="0" w:color="auto"/>
            <w:left w:val="none" w:sz="0" w:space="0" w:color="auto"/>
            <w:bottom w:val="none" w:sz="0" w:space="0" w:color="auto"/>
            <w:right w:val="none" w:sz="0" w:space="0" w:color="auto"/>
          </w:divBdr>
          <w:divsChild>
            <w:div w:id="1921331298">
              <w:marLeft w:val="0"/>
              <w:marRight w:val="0"/>
              <w:marTop w:val="0"/>
              <w:marBottom w:val="0"/>
              <w:divBdr>
                <w:top w:val="none" w:sz="0" w:space="0" w:color="auto"/>
                <w:left w:val="none" w:sz="0" w:space="0" w:color="auto"/>
                <w:bottom w:val="none" w:sz="0" w:space="0" w:color="auto"/>
                <w:right w:val="none" w:sz="0" w:space="0" w:color="auto"/>
              </w:divBdr>
              <w:divsChild>
                <w:div w:id="468478583">
                  <w:marLeft w:val="0"/>
                  <w:marRight w:val="0"/>
                  <w:marTop w:val="0"/>
                  <w:marBottom w:val="0"/>
                  <w:divBdr>
                    <w:top w:val="none" w:sz="0" w:space="0" w:color="auto"/>
                    <w:left w:val="none" w:sz="0" w:space="0" w:color="auto"/>
                    <w:bottom w:val="none" w:sz="0" w:space="0" w:color="auto"/>
                    <w:right w:val="none" w:sz="0" w:space="0" w:color="auto"/>
                  </w:divBdr>
                  <w:divsChild>
                    <w:div w:id="501044894">
                      <w:marLeft w:val="0"/>
                      <w:marRight w:val="0"/>
                      <w:marTop w:val="0"/>
                      <w:marBottom w:val="0"/>
                      <w:divBdr>
                        <w:top w:val="none" w:sz="0" w:space="0" w:color="auto"/>
                        <w:left w:val="none" w:sz="0" w:space="0" w:color="auto"/>
                        <w:bottom w:val="none" w:sz="0" w:space="0" w:color="auto"/>
                        <w:right w:val="none" w:sz="0" w:space="0" w:color="auto"/>
                      </w:divBdr>
                      <w:divsChild>
                        <w:div w:id="325793433">
                          <w:marLeft w:val="0"/>
                          <w:marRight w:val="0"/>
                          <w:marTop w:val="0"/>
                          <w:marBottom w:val="0"/>
                          <w:divBdr>
                            <w:top w:val="none" w:sz="0" w:space="0" w:color="auto"/>
                            <w:left w:val="none" w:sz="0" w:space="0" w:color="auto"/>
                            <w:bottom w:val="none" w:sz="0" w:space="0" w:color="auto"/>
                            <w:right w:val="none" w:sz="0" w:space="0" w:color="auto"/>
                          </w:divBdr>
                          <w:divsChild>
                            <w:div w:id="582494244">
                              <w:marLeft w:val="0"/>
                              <w:marRight w:val="0"/>
                              <w:marTop w:val="0"/>
                              <w:marBottom w:val="0"/>
                              <w:divBdr>
                                <w:top w:val="none" w:sz="0" w:space="0" w:color="auto"/>
                                <w:left w:val="none" w:sz="0" w:space="0" w:color="auto"/>
                                <w:bottom w:val="none" w:sz="0" w:space="0" w:color="auto"/>
                                <w:right w:val="none" w:sz="0" w:space="0" w:color="auto"/>
                              </w:divBdr>
                              <w:divsChild>
                                <w:div w:id="1968000637">
                                  <w:marLeft w:val="0"/>
                                  <w:marRight w:val="0"/>
                                  <w:marTop w:val="0"/>
                                  <w:marBottom w:val="0"/>
                                  <w:divBdr>
                                    <w:top w:val="none" w:sz="0" w:space="0" w:color="auto"/>
                                    <w:left w:val="none" w:sz="0" w:space="0" w:color="auto"/>
                                    <w:bottom w:val="none" w:sz="0" w:space="0" w:color="auto"/>
                                    <w:right w:val="none" w:sz="0" w:space="0" w:color="auto"/>
                                  </w:divBdr>
                                  <w:divsChild>
                                    <w:div w:id="272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812523">
      <w:marLeft w:val="0"/>
      <w:marRight w:val="0"/>
      <w:marTop w:val="0"/>
      <w:marBottom w:val="0"/>
      <w:divBdr>
        <w:top w:val="none" w:sz="0" w:space="0" w:color="auto"/>
        <w:left w:val="none" w:sz="0" w:space="0" w:color="auto"/>
        <w:bottom w:val="none" w:sz="0" w:space="0" w:color="auto"/>
        <w:right w:val="none" w:sz="0" w:space="0" w:color="auto"/>
      </w:divBdr>
      <w:divsChild>
        <w:div w:id="2103334209">
          <w:marLeft w:val="0"/>
          <w:marRight w:val="0"/>
          <w:marTop w:val="0"/>
          <w:marBottom w:val="0"/>
          <w:divBdr>
            <w:top w:val="single" w:sz="48" w:space="0" w:color="CDDDDA"/>
            <w:left w:val="single" w:sz="48" w:space="0" w:color="CDDDDA"/>
            <w:bottom w:val="single" w:sz="48" w:space="0" w:color="CDDDDA"/>
            <w:right w:val="single" w:sz="48" w:space="0" w:color="CDDDDA"/>
          </w:divBdr>
          <w:divsChild>
            <w:div w:id="13861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0229">
      <w:bodyDiv w:val="1"/>
      <w:marLeft w:val="0"/>
      <w:marRight w:val="0"/>
      <w:marTop w:val="0"/>
      <w:marBottom w:val="0"/>
      <w:divBdr>
        <w:top w:val="none" w:sz="0" w:space="0" w:color="auto"/>
        <w:left w:val="none" w:sz="0" w:space="0" w:color="auto"/>
        <w:bottom w:val="none" w:sz="0" w:space="0" w:color="auto"/>
        <w:right w:val="none" w:sz="0" w:space="0" w:color="auto"/>
      </w:divBdr>
      <w:divsChild>
        <w:div w:id="1254968487">
          <w:marLeft w:val="0"/>
          <w:marRight w:val="0"/>
          <w:marTop w:val="0"/>
          <w:marBottom w:val="0"/>
          <w:divBdr>
            <w:top w:val="none" w:sz="0" w:space="0" w:color="auto"/>
            <w:left w:val="none" w:sz="0" w:space="0" w:color="auto"/>
            <w:bottom w:val="none" w:sz="0" w:space="0" w:color="auto"/>
            <w:right w:val="none" w:sz="0" w:space="0" w:color="auto"/>
          </w:divBdr>
          <w:divsChild>
            <w:div w:id="5527386">
              <w:marLeft w:val="0"/>
              <w:marRight w:val="0"/>
              <w:marTop w:val="0"/>
              <w:marBottom w:val="0"/>
              <w:divBdr>
                <w:top w:val="none" w:sz="0" w:space="0" w:color="auto"/>
                <w:left w:val="none" w:sz="0" w:space="0" w:color="auto"/>
                <w:bottom w:val="none" w:sz="0" w:space="0" w:color="auto"/>
                <w:right w:val="none" w:sz="0" w:space="0" w:color="auto"/>
              </w:divBdr>
              <w:divsChild>
                <w:div w:id="1199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986">
      <w:marLeft w:val="0"/>
      <w:marRight w:val="0"/>
      <w:marTop w:val="0"/>
      <w:marBottom w:val="225"/>
      <w:divBdr>
        <w:top w:val="none" w:sz="0" w:space="0" w:color="auto"/>
        <w:left w:val="none" w:sz="0" w:space="0" w:color="auto"/>
        <w:bottom w:val="none" w:sz="0" w:space="0" w:color="auto"/>
        <w:right w:val="none" w:sz="0" w:space="0" w:color="auto"/>
      </w:divBdr>
      <w:divsChild>
        <w:div w:id="18170899">
          <w:marLeft w:val="0"/>
          <w:marRight w:val="0"/>
          <w:marTop w:val="0"/>
          <w:marBottom w:val="0"/>
          <w:divBdr>
            <w:top w:val="none" w:sz="0" w:space="0" w:color="auto"/>
            <w:left w:val="none" w:sz="0" w:space="0" w:color="auto"/>
            <w:bottom w:val="none" w:sz="0" w:space="0" w:color="auto"/>
            <w:right w:val="none" w:sz="0" w:space="0" w:color="auto"/>
          </w:divBdr>
        </w:div>
      </w:divsChild>
    </w:div>
    <w:div w:id="894851945">
      <w:bodyDiv w:val="1"/>
      <w:marLeft w:val="0"/>
      <w:marRight w:val="0"/>
      <w:marTop w:val="0"/>
      <w:marBottom w:val="0"/>
      <w:divBdr>
        <w:top w:val="none" w:sz="0" w:space="0" w:color="auto"/>
        <w:left w:val="none" w:sz="0" w:space="0" w:color="auto"/>
        <w:bottom w:val="none" w:sz="0" w:space="0" w:color="auto"/>
        <w:right w:val="none" w:sz="0" w:space="0" w:color="auto"/>
      </w:divBdr>
      <w:divsChild>
        <w:div w:id="2015180785">
          <w:marLeft w:val="0"/>
          <w:marRight w:val="0"/>
          <w:marTop w:val="0"/>
          <w:marBottom w:val="0"/>
          <w:divBdr>
            <w:top w:val="none" w:sz="0" w:space="0" w:color="auto"/>
            <w:left w:val="none" w:sz="0" w:space="0" w:color="auto"/>
            <w:bottom w:val="none" w:sz="0" w:space="0" w:color="auto"/>
            <w:right w:val="none" w:sz="0" w:space="0" w:color="auto"/>
          </w:divBdr>
          <w:divsChild>
            <w:div w:id="1303928411">
              <w:marLeft w:val="0"/>
              <w:marRight w:val="0"/>
              <w:marTop w:val="0"/>
              <w:marBottom w:val="0"/>
              <w:divBdr>
                <w:top w:val="none" w:sz="0" w:space="0" w:color="auto"/>
                <w:left w:val="none" w:sz="0" w:space="0" w:color="auto"/>
                <w:bottom w:val="none" w:sz="0" w:space="0" w:color="auto"/>
                <w:right w:val="none" w:sz="0" w:space="0" w:color="auto"/>
              </w:divBdr>
              <w:divsChild>
                <w:div w:id="19497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5855">
      <w:bodyDiv w:val="1"/>
      <w:marLeft w:val="0"/>
      <w:marRight w:val="0"/>
      <w:marTop w:val="0"/>
      <w:marBottom w:val="0"/>
      <w:divBdr>
        <w:top w:val="none" w:sz="0" w:space="0" w:color="auto"/>
        <w:left w:val="none" w:sz="0" w:space="0" w:color="auto"/>
        <w:bottom w:val="none" w:sz="0" w:space="0" w:color="auto"/>
        <w:right w:val="none" w:sz="0" w:space="0" w:color="auto"/>
      </w:divBdr>
    </w:div>
    <w:div w:id="946427367">
      <w:bodyDiv w:val="1"/>
      <w:marLeft w:val="0"/>
      <w:marRight w:val="0"/>
      <w:marTop w:val="0"/>
      <w:marBottom w:val="0"/>
      <w:divBdr>
        <w:top w:val="none" w:sz="0" w:space="0" w:color="auto"/>
        <w:left w:val="none" w:sz="0" w:space="0" w:color="auto"/>
        <w:bottom w:val="none" w:sz="0" w:space="0" w:color="auto"/>
        <w:right w:val="none" w:sz="0" w:space="0" w:color="auto"/>
      </w:divBdr>
    </w:div>
    <w:div w:id="967978954">
      <w:bodyDiv w:val="1"/>
      <w:marLeft w:val="0"/>
      <w:marRight w:val="0"/>
      <w:marTop w:val="0"/>
      <w:marBottom w:val="0"/>
      <w:divBdr>
        <w:top w:val="none" w:sz="0" w:space="0" w:color="auto"/>
        <w:left w:val="none" w:sz="0" w:space="0" w:color="auto"/>
        <w:bottom w:val="none" w:sz="0" w:space="0" w:color="auto"/>
        <w:right w:val="none" w:sz="0" w:space="0" w:color="auto"/>
      </w:divBdr>
      <w:divsChild>
        <w:div w:id="370688890">
          <w:marLeft w:val="0"/>
          <w:marRight w:val="0"/>
          <w:marTop w:val="0"/>
          <w:marBottom w:val="0"/>
          <w:divBdr>
            <w:top w:val="none" w:sz="0" w:space="0" w:color="auto"/>
            <w:left w:val="none" w:sz="0" w:space="0" w:color="auto"/>
            <w:bottom w:val="none" w:sz="0" w:space="0" w:color="auto"/>
            <w:right w:val="none" w:sz="0" w:space="0" w:color="auto"/>
          </w:divBdr>
          <w:divsChild>
            <w:div w:id="1470902099">
              <w:marLeft w:val="0"/>
              <w:marRight w:val="0"/>
              <w:marTop w:val="0"/>
              <w:marBottom w:val="0"/>
              <w:divBdr>
                <w:top w:val="outset" w:sz="18" w:space="0" w:color="auto"/>
                <w:left w:val="outset" w:sz="18" w:space="0" w:color="auto"/>
                <w:bottom w:val="outset" w:sz="18" w:space="0" w:color="auto"/>
                <w:right w:val="outset" w:sz="18" w:space="0" w:color="auto"/>
              </w:divBdr>
              <w:divsChild>
                <w:div w:id="58033425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001128304">
      <w:bodyDiv w:val="1"/>
      <w:marLeft w:val="0"/>
      <w:marRight w:val="0"/>
      <w:marTop w:val="0"/>
      <w:marBottom w:val="0"/>
      <w:divBdr>
        <w:top w:val="none" w:sz="0" w:space="0" w:color="auto"/>
        <w:left w:val="none" w:sz="0" w:space="0" w:color="auto"/>
        <w:bottom w:val="none" w:sz="0" w:space="0" w:color="auto"/>
        <w:right w:val="none" w:sz="0" w:space="0" w:color="auto"/>
      </w:divBdr>
    </w:div>
    <w:div w:id="1003051832">
      <w:bodyDiv w:val="1"/>
      <w:marLeft w:val="0"/>
      <w:marRight w:val="0"/>
      <w:marTop w:val="0"/>
      <w:marBottom w:val="0"/>
      <w:divBdr>
        <w:top w:val="none" w:sz="0" w:space="0" w:color="auto"/>
        <w:left w:val="none" w:sz="0" w:space="0" w:color="auto"/>
        <w:bottom w:val="none" w:sz="0" w:space="0" w:color="auto"/>
        <w:right w:val="none" w:sz="0" w:space="0" w:color="auto"/>
      </w:divBdr>
    </w:div>
    <w:div w:id="1178690681">
      <w:marLeft w:val="0"/>
      <w:marRight w:val="300"/>
      <w:marTop w:val="0"/>
      <w:marBottom w:val="0"/>
      <w:divBdr>
        <w:top w:val="none" w:sz="0" w:space="0" w:color="auto"/>
        <w:left w:val="none" w:sz="0" w:space="0" w:color="auto"/>
        <w:bottom w:val="none" w:sz="0" w:space="0" w:color="auto"/>
        <w:right w:val="none" w:sz="0" w:space="0" w:color="auto"/>
      </w:divBdr>
      <w:divsChild>
        <w:div w:id="345058062">
          <w:marLeft w:val="0"/>
          <w:marRight w:val="0"/>
          <w:marTop w:val="0"/>
          <w:marBottom w:val="150"/>
          <w:divBdr>
            <w:top w:val="none" w:sz="0" w:space="0" w:color="auto"/>
            <w:left w:val="none" w:sz="0" w:space="0" w:color="auto"/>
            <w:bottom w:val="none" w:sz="0" w:space="0" w:color="auto"/>
            <w:right w:val="none" w:sz="0" w:space="0" w:color="auto"/>
          </w:divBdr>
        </w:div>
        <w:div w:id="368649654">
          <w:marLeft w:val="-300"/>
          <w:marRight w:val="0"/>
          <w:marTop w:val="0"/>
          <w:marBottom w:val="0"/>
          <w:divBdr>
            <w:top w:val="none" w:sz="0" w:space="0" w:color="auto"/>
            <w:left w:val="none" w:sz="0" w:space="0" w:color="auto"/>
            <w:bottom w:val="none" w:sz="0" w:space="0" w:color="auto"/>
            <w:right w:val="none" w:sz="0" w:space="0" w:color="auto"/>
          </w:divBdr>
          <w:divsChild>
            <w:div w:id="716125903">
              <w:marLeft w:val="0"/>
              <w:marRight w:val="0"/>
              <w:marTop w:val="0"/>
              <w:marBottom w:val="0"/>
              <w:divBdr>
                <w:top w:val="none" w:sz="0" w:space="0" w:color="auto"/>
                <w:left w:val="none" w:sz="0" w:space="0" w:color="auto"/>
                <w:bottom w:val="none" w:sz="0" w:space="0" w:color="auto"/>
                <w:right w:val="none" w:sz="0" w:space="0" w:color="auto"/>
              </w:divBdr>
              <w:divsChild>
                <w:div w:id="611714196">
                  <w:marLeft w:val="0"/>
                  <w:marRight w:val="0"/>
                  <w:marTop w:val="0"/>
                  <w:marBottom w:val="0"/>
                  <w:divBdr>
                    <w:top w:val="none" w:sz="0" w:space="0" w:color="auto"/>
                    <w:left w:val="none" w:sz="0" w:space="0" w:color="auto"/>
                    <w:bottom w:val="none" w:sz="0" w:space="0" w:color="auto"/>
                    <w:right w:val="none" w:sz="0" w:space="0" w:color="auto"/>
                  </w:divBdr>
                </w:div>
                <w:div w:id="708146585">
                  <w:marLeft w:val="0"/>
                  <w:marRight w:val="0"/>
                  <w:marTop w:val="0"/>
                  <w:marBottom w:val="0"/>
                  <w:divBdr>
                    <w:top w:val="none" w:sz="0" w:space="0" w:color="auto"/>
                    <w:left w:val="none" w:sz="0" w:space="0" w:color="auto"/>
                    <w:bottom w:val="none" w:sz="0" w:space="0" w:color="auto"/>
                    <w:right w:val="none" w:sz="0" w:space="0" w:color="auto"/>
                  </w:divBdr>
                </w:div>
              </w:divsChild>
            </w:div>
            <w:div w:id="814954731">
              <w:marLeft w:val="0"/>
              <w:marRight w:val="0"/>
              <w:marTop w:val="0"/>
              <w:marBottom w:val="0"/>
              <w:divBdr>
                <w:top w:val="none" w:sz="0" w:space="0" w:color="auto"/>
                <w:left w:val="none" w:sz="0" w:space="0" w:color="auto"/>
                <w:bottom w:val="none" w:sz="0" w:space="0" w:color="auto"/>
                <w:right w:val="none" w:sz="0" w:space="0" w:color="auto"/>
              </w:divBdr>
            </w:div>
          </w:divsChild>
        </w:div>
        <w:div w:id="1397128522">
          <w:marLeft w:val="0"/>
          <w:marRight w:val="0"/>
          <w:marTop w:val="0"/>
          <w:marBottom w:val="180"/>
          <w:divBdr>
            <w:top w:val="none" w:sz="0" w:space="0" w:color="auto"/>
            <w:left w:val="none" w:sz="0" w:space="0" w:color="auto"/>
            <w:bottom w:val="none" w:sz="0" w:space="0" w:color="auto"/>
            <w:right w:val="none" w:sz="0" w:space="0" w:color="auto"/>
          </w:divBdr>
        </w:div>
        <w:div w:id="2000185889">
          <w:marLeft w:val="0"/>
          <w:marRight w:val="225"/>
          <w:marTop w:val="0"/>
          <w:marBottom w:val="0"/>
          <w:divBdr>
            <w:top w:val="none" w:sz="0" w:space="0" w:color="auto"/>
            <w:left w:val="none" w:sz="0" w:space="0" w:color="auto"/>
            <w:bottom w:val="none" w:sz="0" w:space="0" w:color="auto"/>
            <w:right w:val="none" w:sz="0" w:space="0" w:color="auto"/>
          </w:divBdr>
        </w:div>
      </w:divsChild>
    </w:div>
    <w:div w:id="1184513316">
      <w:bodyDiv w:val="1"/>
      <w:marLeft w:val="0"/>
      <w:marRight w:val="0"/>
      <w:marTop w:val="0"/>
      <w:marBottom w:val="0"/>
      <w:divBdr>
        <w:top w:val="none" w:sz="0" w:space="0" w:color="auto"/>
        <w:left w:val="none" w:sz="0" w:space="0" w:color="auto"/>
        <w:bottom w:val="none" w:sz="0" w:space="0" w:color="auto"/>
        <w:right w:val="none" w:sz="0" w:space="0" w:color="auto"/>
      </w:divBdr>
      <w:divsChild>
        <w:div w:id="1407147049">
          <w:marLeft w:val="0"/>
          <w:marRight w:val="0"/>
          <w:marTop w:val="0"/>
          <w:marBottom w:val="0"/>
          <w:divBdr>
            <w:top w:val="none" w:sz="0" w:space="0" w:color="auto"/>
            <w:left w:val="none" w:sz="0" w:space="0" w:color="auto"/>
            <w:bottom w:val="none" w:sz="0" w:space="0" w:color="auto"/>
            <w:right w:val="none" w:sz="0" w:space="0" w:color="auto"/>
          </w:divBdr>
          <w:divsChild>
            <w:div w:id="1537083528">
              <w:marLeft w:val="0"/>
              <w:marRight w:val="0"/>
              <w:marTop w:val="0"/>
              <w:marBottom w:val="0"/>
              <w:divBdr>
                <w:top w:val="outset" w:sz="18" w:space="0" w:color="auto"/>
                <w:left w:val="outset" w:sz="18" w:space="0" w:color="auto"/>
                <w:bottom w:val="outset" w:sz="18" w:space="0" w:color="auto"/>
                <w:right w:val="outset" w:sz="18" w:space="0" w:color="auto"/>
              </w:divBdr>
              <w:divsChild>
                <w:div w:id="58395324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190989091">
      <w:bodyDiv w:val="1"/>
      <w:marLeft w:val="0"/>
      <w:marRight w:val="0"/>
      <w:marTop w:val="0"/>
      <w:marBottom w:val="0"/>
      <w:divBdr>
        <w:top w:val="none" w:sz="0" w:space="0" w:color="auto"/>
        <w:left w:val="none" w:sz="0" w:space="0" w:color="auto"/>
        <w:bottom w:val="none" w:sz="0" w:space="0" w:color="auto"/>
        <w:right w:val="none" w:sz="0" w:space="0" w:color="auto"/>
      </w:divBdr>
    </w:div>
    <w:div w:id="1254436574">
      <w:bodyDiv w:val="1"/>
      <w:marLeft w:val="0"/>
      <w:marRight w:val="0"/>
      <w:marTop w:val="0"/>
      <w:marBottom w:val="0"/>
      <w:divBdr>
        <w:top w:val="none" w:sz="0" w:space="0" w:color="auto"/>
        <w:left w:val="none" w:sz="0" w:space="0" w:color="auto"/>
        <w:bottom w:val="none" w:sz="0" w:space="0" w:color="auto"/>
        <w:right w:val="none" w:sz="0" w:space="0" w:color="auto"/>
      </w:divBdr>
      <w:divsChild>
        <w:div w:id="865411653">
          <w:marLeft w:val="0"/>
          <w:marRight w:val="0"/>
          <w:marTop w:val="0"/>
          <w:marBottom w:val="0"/>
          <w:divBdr>
            <w:top w:val="none" w:sz="0" w:space="0" w:color="auto"/>
            <w:left w:val="none" w:sz="0" w:space="0" w:color="auto"/>
            <w:bottom w:val="none" w:sz="0" w:space="0" w:color="auto"/>
            <w:right w:val="none" w:sz="0" w:space="0" w:color="auto"/>
          </w:divBdr>
          <w:divsChild>
            <w:div w:id="1485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125">
      <w:bodyDiv w:val="1"/>
      <w:marLeft w:val="0"/>
      <w:marRight w:val="0"/>
      <w:marTop w:val="0"/>
      <w:marBottom w:val="0"/>
      <w:divBdr>
        <w:top w:val="none" w:sz="0" w:space="0" w:color="auto"/>
        <w:left w:val="none" w:sz="0" w:space="0" w:color="auto"/>
        <w:bottom w:val="none" w:sz="0" w:space="0" w:color="auto"/>
        <w:right w:val="none" w:sz="0" w:space="0" w:color="auto"/>
      </w:divBdr>
    </w:div>
    <w:div w:id="1280069167">
      <w:bodyDiv w:val="1"/>
      <w:marLeft w:val="0"/>
      <w:marRight w:val="0"/>
      <w:marTop w:val="0"/>
      <w:marBottom w:val="0"/>
      <w:divBdr>
        <w:top w:val="none" w:sz="0" w:space="0" w:color="auto"/>
        <w:left w:val="none" w:sz="0" w:space="0" w:color="auto"/>
        <w:bottom w:val="none" w:sz="0" w:space="0" w:color="auto"/>
        <w:right w:val="none" w:sz="0" w:space="0" w:color="auto"/>
      </w:divBdr>
    </w:div>
    <w:div w:id="1281256410">
      <w:marLeft w:val="0"/>
      <w:marRight w:val="0"/>
      <w:marTop w:val="0"/>
      <w:marBottom w:val="0"/>
      <w:divBdr>
        <w:top w:val="none" w:sz="0" w:space="0" w:color="auto"/>
        <w:left w:val="none" w:sz="0" w:space="0" w:color="auto"/>
        <w:bottom w:val="none" w:sz="0" w:space="0" w:color="auto"/>
        <w:right w:val="none" w:sz="0" w:space="0" w:color="auto"/>
      </w:divBdr>
    </w:div>
    <w:div w:id="1325737686">
      <w:bodyDiv w:val="1"/>
      <w:marLeft w:val="0"/>
      <w:marRight w:val="0"/>
      <w:marTop w:val="0"/>
      <w:marBottom w:val="0"/>
      <w:divBdr>
        <w:top w:val="none" w:sz="0" w:space="0" w:color="auto"/>
        <w:left w:val="none" w:sz="0" w:space="0" w:color="auto"/>
        <w:bottom w:val="none" w:sz="0" w:space="0" w:color="auto"/>
        <w:right w:val="none" w:sz="0" w:space="0" w:color="auto"/>
      </w:divBdr>
      <w:divsChild>
        <w:div w:id="1478647350">
          <w:marLeft w:val="0"/>
          <w:marRight w:val="0"/>
          <w:marTop w:val="0"/>
          <w:marBottom w:val="0"/>
          <w:divBdr>
            <w:top w:val="none" w:sz="0" w:space="0" w:color="auto"/>
            <w:left w:val="none" w:sz="0" w:space="0" w:color="auto"/>
            <w:bottom w:val="none" w:sz="0" w:space="0" w:color="auto"/>
            <w:right w:val="none" w:sz="0" w:space="0" w:color="auto"/>
          </w:divBdr>
          <w:divsChild>
            <w:div w:id="1830629358">
              <w:marLeft w:val="0"/>
              <w:marRight w:val="0"/>
              <w:marTop w:val="0"/>
              <w:marBottom w:val="0"/>
              <w:divBdr>
                <w:top w:val="none" w:sz="0" w:space="0" w:color="auto"/>
                <w:left w:val="none" w:sz="0" w:space="0" w:color="auto"/>
                <w:bottom w:val="none" w:sz="0" w:space="0" w:color="auto"/>
                <w:right w:val="none" w:sz="0" w:space="0" w:color="auto"/>
              </w:divBdr>
              <w:divsChild>
                <w:div w:id="1226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7701">
      <w:marLeft w:val="0"/>
      <w:marRight w:val="0"/>
      <w:marTop w:val="0"/>
      <w:marBottom w:val="0"/>
      <w:divBdr>
        <w:top w:val="single" w:sz="6" w:space="0" w:color="DDDCD7"/>
        <w:left w:val="none" w:sz="0" w:space="0" w:color="auto"/>
        <w:bottom w:val="none" w:sz="0" w:space="0" w:color="auto"/>
        <w:right w:val="none" w:sz="0" w:space="0" w:color="auto"/>
      </w:divBdr>
      <w:divsChild>
        <w:div w:id="510683906">
          <w:marLeft w:val="0"/>
          <w:marRight w:val="0"/>
          <w:marTop w:val="0"/>
          <w:marBottom w:val="0"/>
          <w:divBdr>
            <w:top w:val="none" w:sz="0" w:space="0" w:color="auto"/>
            <w:left w:val="none" w:sz="0" w:space="0" w:color="auto"/>
            <w:bottom w:val="none" w:sz="0" w:space="0" w:color="auto"/>
            <w:right w:val="none" w:sz="0" w:space="0" w:color="auto"/>
          </w:divBdr>
          <w:divsChild>
            <w:div w:id="935557538">
              <w:marLeft w:val="0"/>
              <w:marRight w:val="0"/>
              <w:marTop w:val="0"/>
              <w:marBottom w:val="540"/>
              <w:divBdr>
                <w:top w:val="none" w:sz="0" w:space="0" w:color="auto"/>
                <w:left w:val="none" w:sz="0" w:space="0" w:color="auto"/>
                <w:bottom w:val="single" w:sz="6" w:space="0" w:color="DDDCD7"/>
                <w:right w:val="none" w:sz="0" w:space="0" w:color="auto"/>
              </w:divBdr>
            </w:div>
            <w:div w:id="1751341487">
              <w:marLeft w:val="0"/>
              <w:marRight w:val="0"/>
              <w:marTop w:val="240"/>
              <w:marBottom w:val="0"/>
              <w:divBdr>
                <w:top w:val="none" w:sz="0" w:space="0" w:color="auto"/>
                <w:left w:val="none" w:sz="0" w:space="0" w:color="auto"/>
                <w:bottom w:val="none" w:sz="0" w:space="0" w:color="auto"/>
                <w:right w:val="none" w:sz="0" w:space="0" w:color="auto"/>
              </w:divBdr>
              <w:divsChild>
                <w:div w:id="115606071">
                  <w:marLeft w:val="0"/>
                  <w:marRight w:val="240"/>
                  <w:marTop w:val="0"/>
                  <w:marBottom w:val="0"/>
                  <w:divBdr>
                    <w:top w:val="none" w:sz="0" w:space="0" w:color="auto"/>
                    <w:left w:val="none" w:sz="0" w:space="0" w:color="auto"/>
                    <w:bottom w:val="none" w:sz="0" w:space="0" w:color="auto"/>
                    <w:right w:val="none" w:sz="0" w:space="0" w:color="auto"/>
                  </w:divBdr>
                </w:div>
                <w:div w:id="481508049">
                  <w:marLeft w:val="0"/>
                  <w:marRight w:val="240"/>
                  <w:marTop w:val="0"/>
                  <w:marBottom w:val="0"/>
                  <w:divBdr>
                    <w:top w:val="none" w:sz="0" w:space="0" w:color="auto"/>
                    <w:left w:val="none" w:sz="0" w:space="0" w:color="auto"/>
                    <w:bottom w:val="none" w:sz="0" w:space="0" w:color="auto"/>
                    <w:right w:val="none" w:sz="0" w:space="0" w:color="auto"/>
                  </w:divBdr>
                </w:div>
                <w:div w:id="667947542">
                  <w:marLeft w:val="0"/>
                  <w:marRight w:val="240"/>
                  <w:marTop w:val="0"/>
                  <w:marBottom w:val="0"/>
                  <w:divBdr>
                    <w:top w:val="none" w:sz="0" w:space="0" w:color="auto"/>
                    <w:left w:val="none" w:sz="0" w:space="0" w:color="auto"/>
                    <w:bottom w:val="none" w:sz="0" w:space="0" w:color="auto"/>
                    <w:right w:val="none" w:sz="0" w:space="0" w:color="auto"/>
                  </w:divBdr>
                </w:div>
                <w:div w:id="1771504700">
                  <w:marLeft w:val="0"/>
                  <w:marRight w:val="240"/>
                  <w:marTop w:val="0"/>
                  <w:marBottom w:val="0"/>
                  <w:divBdr>
                    <w:top w:val="none" w:sz="0" w:space="0" w:color="auto"/>
                    <w:left w:val="none" w:sz="0" w:space="0" w:color="auto"/>
                    <w:bottom w:val="none" w:sz="0" w:space="0" w:color="auto"/>
                    <w:right w:val="none" w:sz="0" w:space="0" w:color="auto"/>
                  </w:divBdr>
                </w:div>
                <w:div w:id="202258909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344748394">
      <w:marLeft w:val="0"/>
      <w:marRight w:val="0"/>
      <w:marTop w:val="0"/>
      <w:marBottom w:val="0"/>
      <w:divBdr>
        <w:top w:val="none" w:sz="0" w:space="0" w:color="auto"/>
        <w:left w:val="none" w:sz="0" w:space="0" w:color="auto"/>
        <w:bottom w:val="none" w:sz="0" w:space="0" w:color="auto"/>
        <w:right w:val="none" w:sz="0" w:space="0" w:color="auto"/>
      </w:divBdr>
      <w:divsChild>
        <w:div w:id="375089138">
          <w:marLeft w:val="0"/>
          <w:marRight w:val="0"/>
          <w:marTop w:val="0"/>
          <w:marBottom w:val="0"/>
          <w:divBdr>
            <w:top w:val="none" w:sz="0" w:space="0" w:color="auto"/>
            <w:left w:val="none" w:sz="0" w:space="0" w:color="auto"/>
            <w:bottom w:val="none" w:sz="0" w:space="0" w:color="auto"/>
            <w:right w:val="none" w:sz="0" w:space="0" w:color="auto"/>
          </w:divBdr>
          <w:divsChild>
            <w:div w:id="242644707">
              <w:marLeft w:val="-180"/>
              <w:marRight w:val="-180"/>
              <w:marTop w:val="0"/>
              <w:marBottom w:val="0"/>
              <w:divBdr>
                <w:top w:val="none" w:sz="0" w:space="0" w:color="auto"/>
                <w:left w:val="none" w:sz="0" w:space="0" w:color="auto"/>
                <w:bottom w:val="none" w:sz="0" w:space="0" w:color="auto"/>
                <w:right w:val="none" w:sz="0" w:space="0" w:color="auto"/>
              </w:divBdr>
              <w:divsChild>
                <w:div w:id="686096860">
                  <w:marLeft w:val="0"/>
                  <w:marRight w:val="0"/>
                  <w:marTop w:val="0"/>
                  <w:marBottom w:val="0"/>
                  <w:divBdr>
                    <w:top w:val="none" w:sz="0" w:space="0" w:color="auto"/>
                    <w:left w:val="none" w:sz="0" w:space="0" w:color="auto"/>
                    <w:bottom w:val="none" w:sz="0" w:space="0" w:color="auto"/>
                    <w:right w:val="none" w:sz="0" w:space="0" w:color="auto"/>
                  </w:divBdr>
                </w:div>
                <w:div w:id="1126198110">
                  <w:marLeft w:val="0"/>
                  <w:marRight w:val="0"/>
                  <w:marTop w:val="0"/>
                  <w:marBottom w:val="0"/>
                  <w:divBdr>
                    <w:top w:val="none" w:sz="0" w:space="0" w:color="auto"/>
                    <w:left w:val="none" w:sz="0" w:space="0" w:color="auto"/>
                    <w:bottom w:val="none" w:sz="0" w:space="0" w:color="auto"/>
                    <w:right w:val="none" w:sz="0" w:space="0" w:color="auto"/>
                  </w:divBdr>
                </w:div>
                <w:div w:id="12103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9610">
      <w:bodyDiv w:val="1"/>
      <w:marLeft w:val="0"/>
      <w:marRight w:val="0"/>
      <w:marTop w:val="0"/>
      <w:marBottom w:val="0"/>
      <w:divBdr>
        <w:top w:val="none" w:sz="0" w:space="0" w:color="auto"/>
        <w:left w:val="none" w:sz="0" w:space="0" w:color="auto"/>
        <w:bottom w:val="none" w:sz="0" w:space="0" w:color="auto"/>
        <w:right w:val="none" w:sz="0" w:space="0" w:color="auto"/>
      </w:divBdr>
    </w:div>
    <w:div w:id="1447044773">
      <w:marLeft w:val="0"/>
      <w:marRight w:val="0"/>
      <w:marTop w:val="0"/>
      <w:marBottom w:val="0"/>
      <w:divBdr>
        <w:top w:val="none" w:sz="0" w:space="0" w:color="auto"/>
        <w:left w:val="none" w:sz="0" w:space="0" w:color="auto"/>
        <w:bottom w:val="none" w:sz="0" w:space="0" w:color="auto"/>
        <w:right w:val="none" w:sz="0" w:space="0" w:color="auto"/>
      </w:divBdr>
      <w:divsChild>
        <w:div w:id="1748377274">
          <w:marLeft w:val="0"/>
          <w:marRight w:val="0"/>
          <w:marTop w:val="0"/>
          <w:marBottom w:val="0"/>
          <w:divBdr>
            <w:top w:val="none" w:sz="0" w:space="0" w:color="auto"/>
            <w:left w:val="none" w:sz="0" w:space="0" w:color="auto"/>
            <w:bottom w:val="none" w:sz="0" w:space="0" w:color="auto"/>
            <w:right w:val="none" w:sz="0" w:space="0" w:color="auto"/>
          </w:divBdr>
        </w:div>
      </w:divsChild>
    </w:div>
    <w:div w:id="1480801257">
      <w:bodyDiv w:val="1"/>
      <w:marLeft w:val="0"/>
      <w:marRight w:val="0"/>
      <w:marTop w:val="0"/>
      <w:marBottom w:val="0"/>
      <w:divBdr>
        <w:top w:val="none" w:sz="0" w:space="0" w:color="auto"/>
        <w:left w:val="none" w:sz="0" w:space="0" w:color="auto"/>
        <w:bottom w:val="none" w:sz="0" w:space="0" w:color="auto"/>
        <w:right w:val="none" w:sz="0" w:space="0" w:color="auto"/>
      </w:divBdr>
      <w:divsChild>
        <w:div w:id="590509610">
          <w:marLeft w:val="0"/>
          <w:marRight w:val="0"/>
          <w:marTop w:val="0"/>
          <w:marBottom w:val="0"/>
          <w:divBdr>
            <w:top w:val="none" w:sz="0" w:space="0" w:color="auto"/>
            <w:left w:val="none" w:sz="0" w:space="0" w:color="auto"/>
            <w:bottom w:val="none" w:sz="0" w:space="0" w:color="auto"/>
            <w:right w:val="none" w:sz="0" w:space="0" w:color="auto"/>
          </w:divBdr>
          <w:divsChild>
            <w:div w:id="1887983466">
              <w:marLeft w:val="0"/>
              <w:marRight w:val="0"/>
              <w:marTop w:val="0"/>
              <w:marBottom w:val="0"/>
              <w:divBdr>
                <w:top w:val="none" w:sz="0" w:space="0" w:color="auto"/>
                <w:left w:val="none" w:sz="0" w:space="0" w:color="auto"/>
                <w:bottom w:val="none" w:sz="0" w:space="0" w:color="auto"/>
                <w:right w:val="none" w:sz="0" w:space="0" w:color="auto"/>
              </w:divBdr>
              <w:divsChild>
                <w:div w:id="10090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847">
      <w:bodyDiv w:val="1"/>
      <w:marLeft w:val="0"/>
      <w:marRight w:val="0"/>
      <w:marTop w:val="0"/>
      <w:marBottom w:val="0"/>
      <w:divBdr>
        <w:top w:val="none" w:sz="0" w:space="0" w:color="auto"/>
        <w:left w:val="none" w:sz="0" w:space="0" w:color="auto"/>
        <w:bottom w:val="none" w:sz="0" w:space="0" w:color="auto"/>
        <w:right w:val="none" w:sz="0" w:space="0" w:color="auto"/>
      </w:divBdr>
      <w:divsChild>
        <w:div w:id="1256326010">
          <w:marLeft w:val="0"/>
          <w:marRight w:val="0"/>
          <w:marTop w:val="0"/>
          <w:marBottom w:val="0"/>
          <w:divBdr>
            <w:top w:val="none" w:sz="0" w:space="0" w:color="auto"/>
            <w:left w:val="none" w:sz="0" w:space="0" w:color="auto"/>
            <w:bottom w:val="none" w:sz="0" w:space="0" w:color="auto"/>
            <w:right w:val="none" w:sz="0" w:space="0" w:color="auto"/>
          </w:divBdr>
          <w:divsChild>
            <w:div w:id="4944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360">
      <w:bodyDiv w:val="1"/>
      <w:marLeft w:val="0"/>
      <w:marRight w:val="0"/>
      <w:marTop w:val="0"/>
      <w:marBottom w:val="0"/>
      <w:divBdr>
        <w:top w:val="none" w:sz="0" w:space="0" w:color="auto"/>
        <w:left w:val="none" w:sz="0" w:space="0" w:color="auto"/>
        <w:bottom w:val="none" w:sz="0" w:space="0" w:color="auto"/>
        <w:right w:val="none" w:sz="0" w:space="0" w:color="auto"/>
      </w:divBdr>
      <w:divsChild>
        <w:div w:id="921110774">
          <w:marLeft w:val="0"/>
          <w:marRight w:val="0"/>
          <w:marTop w:val="0"/>
          <w:marBottom w:val="0"/>
          <w:divBdr>
            <w:top w:val="none" w:sz="0" w:space="0" w:color="auto"/>
            <w:left w:val="none" w:sz="0" w:space="0" w:color="auto"/>
            <w:bottom w:val="none" w:sz="0" w:space="0" w:color="auto"/>
            <w:right w:val="none" w:sz="0" w:space="0" w:color="auto"/>
          </w:divBdr>
          <w:divsChild>
            <w:div w:id="1407458958">
              <w:marLeft w:val="0"/>
              <w:marRight w:val="0"/>
              <w:marTop w:val="0"/>
              <w:marBottom w:val="0"/>
              <w:divBdr>
                <w:top w:val="none" w:sz="0" w:space="0" w:color="auto"/>
                <w:left w:val="none" w:sz="0" w:space="0" w:color="auto"/>
                <w:bottom w:val="none" w:sz="0" w:space="0" w:color="auto"/>
                <w:right w:val="none" w:sz="0" w:space="0" w:color="auto"/>
              </w:divBdr>
              <w:divsChild>
                <w:div w:id="17099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2661">
      <w:bodyDiv w:val="1"/>
      <w:marLeft w:val="0"/>
      <w:marRight w:val="0"/>
      <w:marTop w:val="0"/>
      <w:marBottom w:val="0"/>
      <w:divBdr>
        <w:top w:val="none" w:sz="0" w:space="0" w:color="auto"/>
        <w:left w:val="none" w:sz="0" w:space="0" w:color="auto"/>
        <w:bottom w:val="none" w:sz="0" w:space="0" w:color="auto"/>
        <w:right w:val="none" w:sz="0" w:space="0" w:color="auto"/>
      </w:divBdr>
    </w:div>
    <w:div w:id="1588688709">
      <w:bodyDiv w:val="1"/>
      <w:marLeft w:val="0"/>
      <w:marRight w:val="0"/>
      <w:marTop w:val="0"/>
      <w:marBottom w:val="0"/>
      <w:divBdr>
        <w:top w:val="none" w:sz="0" w:space="0" w:color="auto"/>
        <w:left w:val="none" w:sz="0" w:space="0" w:color="auto"/>
        <w:bottom w:val="none" w:sz="0" w:space="0" w:color="auto"/>
        <w:right w:val="none" w:sz="0" w:space="0" w:color="auto"/>
      </w:divBdr>
      <w:divsChild>
        <w:div w:id="1638604995">
          <w:marLeft w:val="0"/>
          <w:marRight w:val="0"/>
          <w:marTop w:val="0"/>
          <w:marBottom w:val="0"/>
          <w:divBdr>
            <w:top w:val="none" w:sz="0" w:space="0" w:color="auto"/>
            <w:left w:val="none" w:sz="0" w:space="0" w:color="auto"/>
            <w:bottom w:val="none" w:sz="0" w:space="0" w:color="auto"/>
            <w:right w:val="none" w:sz="0" w:space="0" w:color="auto"/>
          </w:divBdr>
          <w:divsChild>
            <w:div w:id="542794791">
              <w:marLeft w:val="0"/>
              <w:marRight w:val="0"/>
              <w:marTop w:val="0"/>
              <w:marBottom w:val="0"/>
              <w:divBdr>
                <w:top w:val="none" w:sz="0" w:space="0" w:color="auto"/>
                <w:left w:val="none" w:sz="0" w:space="0" w:color="auto"/>
                <w:bottom w:val="none" w:sz="0" w:space="0" w:color="auto"/>
                <w:right w:val="none" w:sz="0" w:space="0" w:color="auto"/>
              </w:divBdr>
              <w:divsChild>
                <w:div w:id="920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8867">
      <w:bodyDiv w:val="1"/>
      <w:marLeft w:val="0"/>
      <w:marRight w:val="0"/>
      <w:marTop w:val="0"/>
      <w:marBottom w:val="0"/>
      <w:divBdr>
        <w:top w:val="none" w:sz="0" w:space="0" w:color="auto"/>
        <w:left w:val="none" w:sz="0" w:space="0" w:color="auto"/>
        <w:bottom w:val="none" w:sz="0" w:space="0" w:color="auto"/>
        <w:right w:val="none" w:sz="0" w:space="0" w:color="auto"/>
      </w:divBdr>
      <w:divsChild>
        <w:div w:id="1312297437">
          <w:marLeft w:val="0"/>
          <w:marRight w:val="0"/>
          <w:marTop w:val="0"/>
          <w:marBottom w:val="0"/>
          <w:divBdr>
            <w:top w:val="none" w:sz="0" w:space="0" w:color="auto"/>
            <w:left w:val="none" w:sz="0" w:space="0" w:color="auto"/>
            <w:bottom w:val="none" w:sz="0" w:space="0" w:color="auto"/>
            <w:right w:val="none" w:sz="0" w:space="0" w:color="auto"/>
          </w:divBdr>
          <w:divsChild>
            <w:div w:id="421731022">
              <w:marLeft w:val="0"/>
              <w:marRight w:val="0"/>
              <w:marTop w:val="0"/>
              <w:marBottom w:val="0"/>
              <w:divBdr>
                <w:top w:val="none" w:sz="0" w:space="0" w:color="auto"/>
                <w:left w:val="none" w:sz="0" w:space="0" w:color="auto"/>
                <w:bottom w:val="none" w:sz="0" w:space="0" w:color="auto"/>
                <w:right w:val="none" w:sz="0" w:space="0" w:color="auto"/>
              </w:divBdr>
              <w:divsChild>
                <w:div w:id="1449738795">
                  <w:marLeft w:val="0"/>
                  <w:marRight w:val="0"/>
                  <w:marTop w:val="0"/>
                  <w:marBottom w:val="0"/>
                  <w:divBdr>
                    <w:top w:val="none" w:sz="0" w:space="0" w:color="auto"/>
                    <w:left w:val="none" w:sz="0" w:space="0" w:color="auto"/>
                    <w:bottom w:val="none" w:sz="0" w:space="0" w:color="auto"/>
                    <w:right w:val="none" w:sz="0" w:space="0" w:color="auto"/>
                  </w:divBdr>
                  <w:divsChild>
                    <w:div w:id="1341737167">
                      <w:marLeft w:val="0"/>
                      <w:marRight w:val="0"/>
                      <w:marTop w:val="0"/>
                      <w:marBottom w:val="0"/>
                      <w:divBdr>
                        <w:top w:val="none" w:sz="0" w:space="0" w:color="auto"/>
                        <w:left w:val="none" w:sz="0" w:space="0" w:color="auto"/>
                        <w:bottom w:val="none" w:sz="0" w:space="0" w:color="auto"/>
                        <w:right w:val="none" w:sz="0" w:space="0" w:color="auto"/>
                      </w:divBdr>
                      <w:divsChild>
                        <w:div w:id="190918004">
                          <w:marLeft w:val="0"/>
                          <w:marRight w:val="0"/>
                          <w:marTop w:val="0"/>
                          <w:marBottom w:val="0"/>
                          <w:divBdr>
                            <w:top w:val="none" w:sz="0" w:space="0" w:color="auto"/>
                            <w:left w:val="none" w:sz="0" w:space="0" w:color="auto"/>
                            <w:bottom w:val="none" w:sz="0" w:space="0" w:color="auto"/>
                            <w:right w:val="none" w:sz="0" w:space="0" w:color="auto"/>
                          </w:divBdr>
                          <w:divsChild>
                            <w:div w:id="5752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4351">
      <w:bodyDiv w:val="1"/>
      <w:marLeft w:val="0"/>
      <w:marRight w:val="0"/>
      <w:marTop w:val="0"/>
      <w:marBottom w:val="0"/>
      <w:divBdr>
        <w:top w:val="none" w:sz="0" w:space="0" w:color="auto"/>
        <w:left w:val="none" w:sz="0" w:space="0" w:color="auto"/>
        <w:bottom w:val="none" w:sz="0" w:space="0" w:color="auto"/>
        <w:right w:val="none" w:sz="0" w:space="0" w:color="auto"/>
      </w:divBdr>
      <w:divsChild>
        <w:div w:id="1949003629">
          <w:marLeft w:val="0"/>
          <w:marRight w:val="0"/>
          <w:marTop w:val="0"/>
          <w:marBottom w:val="0"/>
          <w:divBdr>
            <w:top w:val="none" w:sz="0" w:space="0" w:color="auto"/>
            <w:left w:val="none" w:sz="0" w:space="0" w:color="auto"/>
            <w:bottom w:val="none" w:sz="0" w:space="0" w:color="auto"/>
            <w:right w:val="none" w:sz="0" w:space="0" w:color="auto"/>
          </w:divBdr>
          <w:divsChild>
            <w:div w:id="500389930">
              <w:marLeft w:val="0"/>
              <w:marRight w:val="0"/>
              <w:marTop w:val="0"/>
              <w:marBottom w:val="0"/>
              <w:divBdr>
                <w:top w:val="none" w:sz="0" w:space="0" w:color="auto"/>
                <w:left w:val="none" w:sz="0" w:space="0" w:color="auto"/>
                <w:bottom w:val="none" w:sz="0" w:space="0" w:color="auto"/>
                <w:right w:val="none" w:sz="0" w:space="0" w:color="auto"/>
              </w:divBdr>
              <w:divsChild>
                <w:div w:id="829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4370">
      <w:bodyDiv w:val="1"/>
      <w:marLeft w:val="0"/>
      <w:marRight w:val="0"/>
      <w:marTop w:val="0"/>
      <w:marBottom w:val="0"/>
      <w:divBdr>
        <w:top w:val="none" w:sz="0" w:space="0" w:color="auto"/>
        <w:left w:val="none" w:sz="0" w:space="0" w:color="auto"/>
        <w:bottom w:val="none" w:sz="0" w:space="0" w:color="auto"/>
        <w:right w:val="none" w:sz="0" w:space="0" w:color="auto"/>
      </w:divBdr>
    </w:div>
    <w:div w:id="1756051910">
      <w:bodyDiv w:val="1"/>
      <w:marLeft w:val="0"/>
      <w:marRight w:val="0"/>
      <w:marTop w:val="0"/>
      <w:marBottom w:val="0"/>
      <w:divBdr>
        <w:top w:val="none" w:sz="0" w:space="0" w:color="auto"/>
        <w:left w:val="none" w:sz="0" w:space="0" w:color="auto"/>
        <w:bottom w:val="none" w:sz="0" w:space="0" w:color="auto"/>
        <w:right w:val="none" w:sz="0" w:space="0" w:color="auto"/>
      </w:divBdr>
    </w:div>
    <w:div w:id="1786776249">
      <w:bodyDiv w:val="1"/>
      <w:marLeft w:val="0"/>
      <w:marRight w:val="0"/>
      <w:marTop w:val="0"/>
      <w:marBottom w:val="0"/>
      <w:divBdr>
        <w:top w:val="none" w:sz="0" w:space="0" w:color="auto"/>
        <w:left w:val="none" w:sz="0" w:space="0" w:color="auto"/>
        <w:bottom w:val="none" w:sz="0" w:space="0" w:color="auto"/>
        <w:right w:val="none" w:sz="0" w:space="0" w:color="auto"/>
      </w:divBdr>
    </w:div>
    <w:div w:id="1810710244">
      <w:bodyDiv w:val="1"/>
      <w:marLeft w:val="0"/>
      <w:marRight w:val="0"/>
      <w:marTop w:val="0"/>
      <w:marBottom w:val="0"/>
      <w:divBdr>
        <w:top w:val="none" w:sz="0" w:space="0" w:color="auto"/>
        <w:left w:val="none" w:sz="0" w:space="0" w:color="auto"/>
        <w:bottom w:val="none" w:sz="0" w:space="0" w:color="auto"/>
        <w:right w:val="none" w:sz="0" w:space="0" w:color="auto"/>
      </w:divBdr>
      <w:divsChild>
        <w:div w:id="1206679406">
          <w:marLeft w:val="0"/>
          <w:marRight w:val="0"/>
          <w:marTop w:val="0"/>
          <w:marBottom w:val="0"/>
          <w:divBdr>
            <w:top w:val="none" w:sz="0" w:space="0" w:color="auto"/>
            <w:left w:val="single" w:sz="6" w:space="0" w:color="111111"/>
            <w:bottom w:val="none" w:sz="0" w:space="0" w:color="auto"/>
            <w:right w:val="single" w:sz="6" w:space="0" w:color="111111"/>
          </w:divBdr>
          <w:divsChild>
            <w:div w:id="387993551">
              <w:marLeft w:val="60"/>
              <w:marRight w:val="300"/>
              <w:marTop w:val="0"/>
              <w:marBottom w:val="0"/>
              <w:divBdr>
                <w:top w:val="none" w:sz="0" w:space="0" w:color="auto"/>
                <w:left w:val="none" w:sz="0" w:space="0" w:color="auto"/>
                <w:bottom w:val="none" w:sz="0" w:space="0" w:color="auto"/>
                <w:right w:val="none" w:sz="0" w:space="0" w:color="auto"/>
              </w:divBdr>
              <w:divsChild>
                <w:div w:id="998532817">
                  <w:marLeft w:val="0"/>
                  <w:marRight w:val="0"/>
                  <w:marTop w:val="0"/>
                  <w:marBottom w:val="0"/>
                  <w:divBdr>
                    <w:top w:val="none" w:sz="0" w:space="0" w:color="auto"/>
                    <w:left w:val="none" w:sz="0" w:space="0" w:color="auto"/>
                    <w:bottom w:val="none" w:sz="0" w:space="0" w:color="auto"/>
                    <w:right w:val="none" w:sz="0" w:space="0" w:color="auto"/>
                  </w:divBdr>
                  <w:divsChild>
                    <w:div w:id="6927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3348">
      <w:bodyDiv w:val="1"/>
      <w:marLeft w:val="0"/>
      <w:marRight w:val="0"/>
      <w:marTop w:val="0"/>
      <w:marBottom w:val="0"/>
      <w:divBdr>
        <w:top w:val="none" w:sz="0" w:space="0" w:color="auto"/>
        <w:left w:val="none" w:sz="0" w:space="0" w:color="auto"/>
        <w:bottom w:val="none" w:sz="0" w:space="0" w:color="auto"/>
        <w:right w:val="none" w:sz="0" w:space="0" w:color="auto"/>
      </w:divBdr>
      <w:divsChild>
        <w:div w:id="817844412">
          <w:marLeft w:val="0"/>
          <w:marRight w:val="0"/>
          <w:marTop w:val="0"/>
          <w:marBottom w:val="0"/>
          <w:divBdr>
            <w:top w:val="none" w:sz="0" w:space="0" w:color="auto"/>
            <w:left w:val="none" w:sz="0" w:space="0" w:color="auto"/>
            <w:bottom w:val="none" w:sz="0" w:space="0" w:color="auto"/>
            <w:right w:val="none" w:sz="0" w:space="0" w:color="auto"/>
          </w:divBdr>
          <w:divsChild>
            <w:div w:id="901866154">
              <w:marLeft w:val="-2928"/>
              <w:marRight w:val="0"/>
              <w:marTop w:val="0"/>
              <w:marBottom w:val="144"/>
              <w:divBdr>
                <w:top w:val="none" w:sz="0" w:space="0" w:color="auto"/>
                <w:left w:val="none" w:sz="0" w:space="0" w:color="auto"/>
                <w:bottom w:val="none" w:sz="0" w:space="0" w:color="auto"/>
                <w:right w:val="none" w:sz="0" w:space="0" w:color="auto"/>
              </w:divBdr>
              <w:divsChild>
                <w:div w:id="1640189342">
                  <w:marLeft w:val="2928"/>
                  <w:marRight w:val="0"/>
                  <w:marTop w:val="672"/>
                  <w:marBottom w:val="0"/>
                  <w:divBdr>
                    <w:top w:val="single" w:sz="6" w:space="0" w:color="AAAAAA"/>
                    <w:left w:val="single" w:sz="6" w:space="12" w:color="AAAAAA"/>
                    <w:bottom w:val="single" w:sz="6" w:space="18" w:color="AAAAAA"/>
                    <w:right w:val="none" w:sz="0" w:space="0" w:color="auto"/>
                  </w:divBdr>
                  <w:divsChild>
                    <w:div w:id="9238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4062">
      <w:bodyDiv w:val="1"/>
      <w:marLeft w:val="0"/>
      <w:marRight w:val="0"/>
      <w:marTop w:val="0"/>
      <w:marBottom w:val="0"/>
      <w:divBdr>
        <w:top w:val="none" w:sz="0" w:space="0" w:color="auto"/>
        <w:left w:val="none" w:sz="0" w:space="0" w:color="auto"/>
        <w:bottom w:val="none" w:sz="0" w:space="0" w:color="auto"/>
        <w:right w:val="none" w:sz="0" w:space="0" w:color="auto"/>
      </w:divBdr>
      <w:divsChild>
        <w:div w:id="1542279206">
          <w:marLeft w:val="0"/>
          <w:marRight w:val="0"/>
          <w:marTop w:val="0"/>
          <w:marBottom w:val="0"/>
          <w:divBdr>
            <w:top w:val="none" w:sz="0" w:space="0" w:color="auto"/>
            <w:left w:val="none" w:sz="0" w:space="0" w:color="auto"/>
            <w:bottom w:val="none" w:sz="0" w:space="0" w:color="auto"/>
            <w:right w:val="none" w:sz="0" w:space="0" w:color="auto"/>
          </w:divBdr>
          <w:divsChild>
            <w:div w:id="119227109">
              <w:marLeft w:val="0"/>
              <w:marRight w:val="0"/>
              <w:marTop w:val="0"/>
              <w:marBottom w:val="0"/>
              <w:divBdr>
                <w:top w:val="none" w:sz="0" w:space="0" w:color="auto"/>
                <w:left w:val="none" w:sz="0" w:space="0" w:color="auto"/>
                <w:bottom w:val="none" w:sz="0" w:space="0" w:color="auto"/>
                <w:right w:val="none" w:sz="0" w:space="0" w:color="auto"/>
              </w:divBdr>
              <w:divsChild>
                <w:div w:id="15160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76991">
      <w:bodyDiv w:val="1"/>
      <w:marLeft w:val="0"/>
      <w:marRight w:val="0"/>
      <w:marTop w:val="0"/>
      <w:marBottom w:val="0"/>
      <w:divBdr>
        <w:top w:val="none" w:sz="0" w:space="0" w:color="auto"/>
        <w:left w:val="none" w:sz="0" w:space="0" w:color="auto"/>
        <w:bottom w:val="none" w:sz="0" w:space="0" w:color="auto"/>
        <w:right w:val="none" w:sz="0" w:space="0" w:color="auto"/>
      </w:divBdr>
      <w:divsChild>
        <w:div w:id="165290379">
          <w:marLeft w:val="0"/>
          <w:marRight w:val="0"/>
          <w:marTop w:val="0"/>
          <w:marBottom w:val="0"/>
          <w:divBdr>
            <w:top w:val="none" w:sz="0" w:space="0" w:color="auto"/>
            <w:left w:val="none" w:sz="0" w:space="0" w:color="auto"/>
            <w:bottom w:val="none" w:sz="0" w:space="0" w:color="auto"/>
            <w:right w:val="none" w:sz="0" w:space="0" w:color="auto"/>
          </w:divBdr>
          <w:divsChild>
            <w:div w:id="189416470">
              <w:marLeft w:val="0"/>
              <w:marRight w:val="0"/>
              <w:marTop w:val="0"/>
              <w:marBottom w:val="0"/>
              <w:divBdr>
                <w:top w:val="none" w:sz="0" w:space="0" w:color="auto"/>
                <w:left w:val="none" w:sz="0" w:space="0" w:color="auto"/>
                <w:bottom w:val="none" w:sz="0" w:space="0" w:color="auto"/>
                <w:right w:val="none" w:sz="0" w:space="0" w:color="auto"/>
              </w:divBdr>
              <w:divsChild>
                <w:div w:id="12814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7211">
      <w:marLeft w:val="0"/>
      <w:marRight w:val="0"/>
      <w:marTop w:val="0"/>
      <w:marBottom w:val="225"/>
      <w:divBdr>
        <w:top w:val="none" w:sz="0" w:space="0" w:color="auto"/>
        <w:left w:val="none" w:sz="0" w:space="0" w:color="auto"/>
        <w:bottom w:val="none" w:sz="0" w:space="0" w:color="auto"/>
        <w:right w:val="none" w:sz="0" w:space="0" w:color="auto"/>
      </w:divBdr>
      <w:divsChild>
        <w:div w:id="1366563506">
          <w:marLeft w:val="0"/>
          <w:marRight w:val="0"/>
          <w:marTop w:val="0"/>
          <w:marBottom w:val="225"/>
          <w:divBdr>
            <w:top w:val="single" w:sz="6" w:space="8" w:color="EBEAE4"/>
            <w:left w:val="single" w:sz="6" w:space="11" w:color="EBEAE4"/>
            <w:bottom w:val="single" w:sz="6" w:space="8" w:color="EBEAE4"/>
            <w:right w:val="single" w:sz="6" w:space="11" w:color="EBEAE4"/>
          </w:divBdr>
          <w:divsChild>
            <w:div w:id="156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33607">
      <w:bodyDiv w:val="1"/>
      <w:marLeft w:val="0"/>
      <w:marRight w:val="0"/>
      <w:marTop w:val="0"/>
      <w:marBottom w:val="0"/>
      <w:divBdr>
        <w:top w:val="none" w:sz="0" w:space="0" w:color="auto"/>
        <w:left w:val="none" w:sz="0" w:space="0" w:color="auto"/>
        <w:bottom w:val="none" w:sz="0" w:space="0" w:color="auto"/>
        <w:right w:val="none" w:sz="0" w:space="0" w:color="auto"/>
      </w:divBdr>
      <w:divsChild>
        <w:div w:id="1683120495">
          <w:marLeft w:val="0"/>
          <w:marRight w:val="0"/>
          <w:marTop w:val="0"/>
          <w:marBottom w:val="0"/>
          <w:divBdr>
            <w:top w:val="none" w:sz="0" w:space="0" w:color="auto"/>
            <w:left w:val="none" w:sz="0" w:space="0" w:color="auto"/>
            <w:bottom w:val="none" w:sz="0" w:space="0" w:color="auto"/>
            <w:right w:val="none" w:sz="0" w:space="0" w:color="auto"/>
          </w:divBdr>
          <w:divsChild>
            <w:div w:id="304050844">
              <w:marLeft w:val="0"/>
              <w:marRight w:val="0"/>
              <w:marTop w:val="0"/>
              <w:marBottom w:val="0"/>
              <w:divBdr>
                <w:top w:val="none" w:sz="0" w:space="0" w:color="auto"/>
                <w:left w:val="none" w:sz="0" w:space="0" w:color="auto"/>
                <w:bottom w:val="none" w:sz="0" w:space="0" w:color="auto"/>
                <w:right w:val="none" w:sz="0" w:space="0" w:color="auto"/>
              </w:divBdr>
              <w:divsChild>
                <w:div w:id="2036035983">
                  <w:marLeft w:val="0"/>
                  <w:marRight w:val="0"/>
                  <w:marTop w:val="0"/>
                  <w:marBottom w:val="0"/>
                  <w:divBdr>
                    <w:top w:val="none" w:sz="0" w:space="0" w:color="auto"/>
                    <w:left w:val="none" w:sz="0" w:space="0" w:color="auto"/>
                    <w:bottom w:val="none" w:sz="0" w:space="0" w:color="auto"/>
                    <w:right w:val="none" w:sz="0" w:space="0" w:color="auto"/>
                  </w:divBdr>
                  <w:divsChild>
                    <w:div w:id="774134340">
                      <w:marLeft w:val="0"/>
                      <w:marRight w:val="0"/>
                      <w:marTop w:val="0"/>
                      <w:marBottom w:val="0"/>
                      <w:divBdr>
                        <w:top w:val="none" w:sz="0" w:space="0" w:color="auto"/>
                        <w:left w:val="none" w:sz="0" w:space="0" w:color="auto"/>
                        <w:bottom w:val="none" w:sz="0" w:space="0" w:color="auto"/>
                        <w:right w:val="none" w:sz="0" w:space="0" w:color="auto"/>
                      </w:divBdr>
                      <w:divsChild>
                        <w:div w:id="534003330">
                          <w:marLeft w:val="0"/>
                          <w:marRight w:val="0"/>
                          <w:marTop w:val="0"/>
                          <w:marBottom w:val="0"/>
                          <w:divBdr>
                            <w:top w:val="none" w:sz="0" w:space="0" w:color="auto"/>
                            <w:left w:val="none" w:sz="0" w:space="0" w:color="auto"/>
                            <w:bottom w:val="none" w:sz="0" w:space="0" w:color="auto"/>
                            <w:right w:val="none" w:sz="0" w:space="0" w:color="auto"/>
                          </w:divBdr>
                          <w:divsChild>
                            <w:div w:id="1109282315">
                              <w:marLeft w:val="0"/>
                              <w:marRight w:val="0"/>
                              <w:marTop w:val="0"/>
                              <w:marBottom w:val="0"/>
                              <w:divBdr>
                                <w:top w:val="none" w:sz="0" w:space="0" w:color="auto"/>
                                <w:left w:val="none" w:sz="0" w:space="0" w:color="auto"/>
                                <w:bottom w:val="none" w:sz="0" w:space="0" w:color="auto"/>
                                <w:right w:val="none" w:sz="0" w:space="0" w:color="auto"/>
                              </w:divBdr>
                              <w:divsChild>
                                <w:div w:id="1695307967">
                                  <w:marLeft w:val="0"/>
                                  <w:marRight w:val="0"/>
                                  <w:marTop w:val="0"/>
                                  <w:marBottom w:val="0"/>
                                  <w:divBdr>
                                    <w:top w:val="none" w:sz="0" w:space="0" w:color="auto"/>
                                    <w:left w:val="none" w:sz="0" w:space="0" w:color="auto"/>
                                    <w:bottom w:val="none" w:sz="0" w:space="0" w:color="auto"/>
                                    <w:right w:val="none" w:sz="0" w:space="0" w:color="auto"/>
                                  </w:divBdr>
                                  <w:divsChild>
                                    <w:div w:id="1787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835381">
      <w:bodyDiv w:val="1"/>
      <w:marLeft w:val="0"/>
      <w:marRight w:val="0"/>
      <w:marTop w:val="0"/>
      <w:marBottom w:val="0"/>
      <w:divBdr>
        <w:top w:val="none" w:sz="0" w:space="0" w:color="auto"/>
        <w:left w:val="none" w:sz="0" w:space="0" w:color="auto"/>
        <w:bottom w:val="none" w:sz="0" w:space="0" w:color="auto"/>
        <w:right w:val="none" w:sz="0" w:space="0" w:color="auto"/>
      </w:divBdr>
      <w:divsChild>
        <w:div w:id="211428187">
          <w:marLeft w:val="0"/>
          <w:marRight w:val="0"/>
          <w:marTop w:val="0"/>
          <w:marBottom w:val="0"/>
          <w:divBdr>
            <w:top w:val="none" w:sz="0" w:space="0" w:color="auto"/>
            <w:left w:val="none" w:sz="0" w:space="0" w:color="auto"/>
            <w:bottom w:val="none" w:sz="0" w:space="0" w:color="auto"/>
            <w:right w:val="none" w:sz="0" w:space="0" w:color="auto"/>
          </w:divBdr>
          <w:divsChild>
            <w:div w:id="1253665680">
              <w:marLeft w:val="0"/>
              <w:marRight w:val="0"/>
              <w:marTop w:val="0"/>
              <w:marBottom w:val="0"/>
              <w:divBdr>
                <w:top w:val="outset" w:sz="18" w:space="0" w:color="auto"/>
                <w:left w:val="outset" w:sz="18" w:space="0" w:color="auto"/>
                <w:bottom w:val="outset" w:sz="18" w:space="0" w:color="auto"/>
                <w:right w:val="outset" w:sz="18" w:space="0" w:color="auto"/>
              </w:divBdr>
              <w:divsChild>
                <w:div w:id="34899392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940746789">
      <w:bodyDiv w:val="1"/>
      <w:marLeft w:val="0"/>
      <w:marRight w:val="0"/>
      <w:marTop w:val="0"/>
      <w:marBottom w:val="0"/>
      <w:divBdr>
        <w:top w:val="none" w:sz="0" w:space="0" w:color="auto"/>
        <w:left w:val="none" w:sz="0" w:space="0" w:color="auto"/>
        <w:bottom w:val="none" w:sz="0" w:space="0" w:color="auto"/>
        <w:right w:val="none" w:sz="0" w:space="0" w:color="auto"/>
      </w:divBdr>
      <w:divsChild>
        <w:div w:id="1720476088">
          <w:marLeft w:val="0"/>
          <w:marRight w:val="0"/>
          <w:marTop w:val="0"/>
          <w:marBottom w:val="0"/>
          <w:divBdr>
            <w:top w:val="none" w:sz="0" w:space="0" w:color="auto"/>
            <w:left w:val="none" w:sz="0" w:space="0" w:color="auto"/>
            <w:bottom w:val="none" w:sz="0" w:space="0" w:color="auto"/>
            <w:right w:val="none" w:sz="0" w:space="0" w:color="auto"/>
          </w:divBdr>
          <w:divsChild>
            <w:div w:id="2081445833">
              <w:marLeft w:val="0"/>
              <w:marRight w:val="0"/>
              <w:marTop w:val="0"/>
              <w:marBottom w:val="0"/>
              <w:divBdr>
                <w:top w:val="none" w:sz="0" w:space="0" w:color="auto"/>
                <w:left w:val="none" w:sz="0" w:space="0" w:color="auto"/>
                <w:bottom w:val="none" w:sz="0" w:space="0" w:color="auto"/>
                <w:right w:val="none" w:sz="0" w:space="0" w:color="auto"/>
              </w:divBdr>
              <w:divsChild>
                <w:div w:id="593585806">
                  <w:marLeft w:val="0"/>
                  <w:marRight w:val="0"/>
                  <w:marTop w:val="0"/>
                  <w:marBottom w:val="0"/>
                  <w:divBdr>
                    <w:top w:val="none" w:sz="0" w:space="0" w:color="auto"/>
                    <w:left w:val="none" w:sz="0" w:space="0" w:color="auto"/>
                    <w:bottom w:val="none" w:sz="0" w:space="0" w:color="auto"/>
                    <w:right w:val="none" w:sz="0" w:space="0" w:color="auto"/>
                  </w:divBdr>
                  <w:divsChild>
                    <w:div w:id="41638879">
                      <w:marLeft w:val="0"/>
                      <w:marRight w:val="0"/>
                      <w:marTop w:val="0"/>
                      <w:marBottom w:val="0"/>
                      <w:divBdr>
                        <w:top w:val="none" w:sz="0" w:space="0" w:color="auto"/>
                        <w:left w:val="none" w:sz="0" w:space="0" w:color="auto"/>
                        <w:bottom w:val="none" w:sz="0" w:space="0" w:color="auto"/>
                        <w:right w:val="none" w:sz="0" w:space="0" w:color="auto"/>
                      </w:divBdr>
                      <w:divsChild>
                        <w:div w:id="1613122081">
                          <w:marLeft w:val="0"/>
                          <w:marRight w:val="0"/>
                          <w:marTop w:val="0"/>
                          <w:marBottom w:val="0"/>
                          <w:divBdr>
                            <w:top w:val="none" w:sz="0" w:space="0" w:color="auto"/>
                            <w:left w:val="none" w:sz="0" w:space="0" w:color="auto"/>
                            <w:bottom w:val="none" w:sz="0" w:space="0" w:color="auto"/>
                            <w:right w:val="none" w:sz="0" w:space="0" w:color="auto"/>
                          </w:divBdr>
                          <w:divsChild>
                            <w:div w:id="12490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95328">
      <w:bodyDiv w:val="1"/>
      <w:marLeft w:val="0"/>
      <w:marRight w:val="0"/>
      <w:marTop w:val="0"/>
      <w:marBottom w:val="0"/>
      <w:divBdr>
        <w:top w:val="none" w:sz="0" w:space="0" w:color="auto"/>
        <w:left w:val="none" w:sz="0" w:space="0" w:color="auto"/>
        <w:bottom w:val="none" w:sz="0" w:space="0" w:color="auto"/>
        <w:right w:val="none" w:sz="0" w:space="0" w:color="auto"/>
      </w:divBdr>
    </w:div>
    <w:div w:id="1964000849">
      <w:bodyDiv w:val="1"/>
      <w:marLeft w:val="0"/>
      <w:marRight w:val="0"/>
      <w:marTop w:val="0"/>
      <w:marBottom w:val="0"/>
      <w:divBdr>
        <w:top w:val="none" w:sz="0" w:space="0" w:color="auto"/>
        <w:left w:val="none" w:sz="0" w:space="0" w:color="auto"/>
        <w:bottom w:val="none" w:sz="0" w:space="0" w:color="auto"/>
        <w:right w:val="none" w:sz="0" w:space="0" w:color="auto"/>
      </w:divBdr>
    </w:div>
    <w:div w:id="2103144849">
      <w:marLeft w:val="0"/>
      <w:marRight w:val="0"/>
      <w:marTop w:val="0"/>
      <w:marBottom w:val="0"/>
      <w:divBdr>
        <w:top w:val="none" w:sz="0" w:space="0" w:color="auto"/>
        <w:left w:val="none" w:sz="0" w:space="0" w:color="auto"/>
        <w:bottom w:val="none" w:sz="0" w:space="0" w:color="auto"/>
        <w:right w:val="none" w:sz="0" w:space="0" w:color="auto"/>
      </w:divBdr>
      <w:divsChild>
        <w:div w:id="143354612">
          <w:marLeft w:val="0"/>
          <w:marRight w:val="0"/>
          <w:marTop w:val="0"/>
          <w:marBottom w:val="0"/>
          <w:divBdr>
            <w:top w:val="none" w:sz="0" w:space="0" w:color="auto"/>
            <w:left w:val="none" w:sz="0" w:space="0" w:color="auto"/>
            <w:bottom w:val="none" w:sz="0" w:space="0" w:color="auto"/>
            <w:right w:val="none" w:sz="0" w:space="0" w:color="auto"/>
          </w:divBdr>
        </w:div>
        <w:div w:id="1022587714">
          <w:marLeft w:val="0"/>
          <w:marRight w:val="0"/>
          <w:marTop w:val="0"/>
          <w:marBottom w:val="0"/>
          <w:divBdr>
            <w:top w:val="none" w:sz="0" w:space="0" w:color="auto"/>
            <w:left w:val="none" w:sz="0" w:space="0" w:color="auto"/>
            <w:bottom w:val="none" w:sz="0" w:space="0" w:color="auto"/>
            <w:right w:val="none" w:sz="0" w:space="0" w:color="auto"/>
          </w:divBdr>
          <w:divsChild>
            <w:div w:id="233199006">
              <w:marLeft w:val="0"/>
              <w:marRight w:val="0"/>
              <w:marTop w:val="0"/>
              <w:marBottom w:val="0"/>
              <w:divBdr>
                <w:top w:val="none" w:sz="0" w:space="0" w:color="auto"/>
                <w:left w:val="none" w:sz="0" w:space="0" w:color="auto"/>
                <w:bottom w:val="none" w:sz="0" w:space="0" w:color="auto"/>
                <w:right w:val="none" w:sz="0" w:space="0" w:color="auto"/>
              </w:divBdr>
            </w:div>
          </w:divsChild>
        </w:div>
        <w:div w:id="1107697715">
          <w:marLeft w:val="0"/>
          <w:marRight w:val="0"/>
          <w:marTop w:val="0"/>
          <w:marBottom w:val="0"/>
          <w:divBdr>
            <w:top w:val="none" w:sz="0" w:space="0" w:color="auto"/>
            <w:left w:val="none" w:sz="0" w:space="0" w:color="auto"/>
            <w:bottom w:val="none" w:sz="0" w:space="0" w:color="auto"/>
            <w:right w:val="none" w:sz="0" w:space="0" w:color="auto"/>
          </w:divBdr>
        </w:div>
        <w:div w:id="1914506242">
          <w:marLeft w:val="0"/>
          <w:marRight w:val="0"/>
          <w:marTop w:val="0"/>
          <w:marBottom w:val="0"/>
          <w:divBdr>
            <w:top w:val="single" w:sz="6" w:space="0" w:color="DDDD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bro%20Sistemas%20Inform&#225;ticos%20Editorial%20Garceta\Cap&#237;tulos%20listos%20para%20env&#237;o\Plantilla%20para%20temas\Cap&#237;tul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170D7-1EAC-4CCC-840B-93CBF802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Capítulos.dotx</Template>
  <TotalTime>88</TotalTime>
  <Pages>11</Pages>
  <Words>2749</Words>
  <Characters>15125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01-DESARROLLO DE SOFTWARE</vt:lpstr>
    </vt:vector>
  </TitlesOfParts>
  <Company/>
  <LinksUpToDate>false</LinksUpToDate>
  <CharactersWithSpaces>17839</CharactersWithSpaces>
  <SharedDoc>false</SharedDoc>
  <HLinks>
    <vt:vector size="330" baseType="variant">
      <vt:variant>
        <vt:i4>5505035</vt:i4>
      </vt:variant>
      <vt:variant>
        <vt:i4>186</vt:i4>
      </vt:variant>
      <vt:variant>
        <vt:i4>0</vt:i4>
      </vt:variant>
      <vt:variant>
        <vt:i4>5</vt:i4>
      </vt:variant>
      <vt:variant>
        <vt:lpwstr>mk:@MSITStore:C:\Windows\Help\mui\0c0a\eventviewer.chm::/html/7ee045ef-1e94-414b-9099-193b5b6bc439.htm</vt:lpwstr>
      </vt:variant>
      <vt:variant>
        <vt:lpwstr/>
      </vt:variant>
      <vt:variant>
        <vt:i4>5505113</vt:i4>
      </vt:variant>
      <vt:variant>
        <vt:i4>183</vt:i4>
      </vt:variant>
      <vt:variant>
        <vt:i4>0</vt:i4>
      </vt:variant>
      <vt:variant>
        <vt:i4>5</vt:i4>
      </vt:variant>
      <vt:variant>
        <vt:lpwstr>mk:@MSITStore:C:\Windows\Help\mui\0c0a\eventviewer.chm::/html/ad46b98b-dd6b-4578-9dae-dfac1310ab7a.htm</vt:lpwstr>
      </vt:variant>
      <vt:variant>
        <vt:lpwstr/>
      </vt:variant>
      <vt:variant>
        <vt:i4>5242887</vt:i4>
      </vt:variant>
      <vt:variant>
        <vt:i4>180</vt:i4>
      </vt:variant>
      <vt:variant>
        <vt:i4>0</vt:i4>
      </vt:variant>
      <vt:variant>
        <vt:i4>5</vt:i4>
      </vt:variant>
      <vt:variant>
        <vt:lpwstr>mk:@MSITStore:C:\Windows\Help\mui\0c0a\eventviewer.chm::/html/4aa6403f-d4b8-43a4-a70d-ceb7f88c524e.htm</vt:lpwstr>
      </vt:variant>
      <vt:variant>
        <vt:lpwstr/>
      </vt:variant>
      <vt:variant>
        <vt:i4>7536729</vt:i4>
      </vt:variant>
      <vt:variant>
        <vt:i4>177</vt:i4>
      </vt:variant>
      <vt:variant>
        <vt:i4>0</vt:i4>
      </vt:variant>
      <vt:variant>
        <vt:i4>5</vt:i4>
      </vt:variant>
      <vt:variant>
        <vt:lpwstr>mk:@MSITStore:C:\Windows\Help\mui\0c0a\eventviewer.chm::/html/e1459340-eaed-40c7-93a0-36bd933bdd7e.htm</vt:lpwstr>
      </vt:variant>
      <vt:variant>
        <vt:lpwstr>BKMK_ApplicationAndServicesLogs</vt:lpwstr>
      </vt:variant>
      <vt:variant>
        <vt:i4>1835045</vt:i4>
      </vt:variant>
      <vt:variant>
        <vt:i4>174</vt:i4>
      </vt:variant>
      <vt:variant>
        <vt:i4>0</vt:i4>
      </vt:variant>
      <vt:variant>
        <vt:i4>5</vt:i4>
      </vt:variant>
      <vt:variant>
        <vt:lpwstr>mk:@MSITStore:C:\Windows\Help\mui\0c0a\eventviewer.chm::/html/e1459340-eaed-40c7-93a0-36bd933bdd7e.htm</vt:lpwstr>
      </vt:variant>
      <vt:variant>
        <vt:lpwstr>BKMK_WindowsLogs</vt:lpwstr>
      </vt:variant>
      <vt:variant>
        <vt:i4>2031686</vt:i4>
      </vt:variant>
      <vt:variant>
        <vt:i4>171</vt:i4>
      </vt:variant>
      <vt:variant>
        <vt:i4>0</vt:i4>
      </vt:variant>
      <vt:variant>
        <vt:i4>5</vt:i4>
      </vt:variant>
      <vt:variant>
        <vt:lpwstr>http://es.wikipedia.org/wiki/Init</vt:lpwstr>
      </vt:variant>
      <vt:variant>
        <vt:lpwstr/>
      </vt:variant>
      <vt:variant>
        <vt:i4>655431</vt:i4>
      </vt:variant>
      <vt:variant>
        <vt:i4>168</vt:i4>
      </vt:variant>
      <vt:variant>
        <vt:i4>0</vt:i4>
      </vt:variant>
      <vt:variant>
        <vt:i4>5</vt:i4>
      </vt:variant>
      <vt:variant>
        <vt:lpwstr>http://es.wikipedia.org/wiki/Microprocesador</vt:lpwstr>
      </vt:variant>
      <vt:variant>
        <vt:lpwstr/>
      </vt:variant>
      <vt:variant>
        <vt:i4>3276897</vt:i4>
      </vt:variant>
      <vt:variant>
        <vt:i4>165</vt:i4>
      </vt:variant>
      <vt:variant>
        <vt:i4>0</vt:i4>
      </vt:variant>
      <vt:variant>
        <vt:i4>5</vt:i4>
      </vt:variant>
      <vt:variant>
        <vt:lpwstr>http://es.wikipedia.org/wiki/Cargador_de_arranque</vt:lpwstr>
      </vt:variant>
      <vt:variant>
        <vt:lpwstr/>
      </vt:variant>
      <vt:variant>
        <vt:i4>7995438</vt:i4>
      </vt:variant>
      <vt:variant>
        <vt:i4>162</vt:i4>
      </vt:variant>
      <vt:variant>
        <vt:i4>0</vt:i4>
      </vt:variant>
      <vt:variant>
        <vt:i4>5</vt:i4>
      </vt:variant>
      <vt:variant>
        <vt:lpwstr>http://es.wikipedia.org/wiki/Login</vt:lpwstr>
      </vt:variant>
      <vt:variant>
        <vt:lpwstr/>
      </vt:variant>
      <vt:variant>
        <vt:i4>4587547</vt:i4>
      </vt:variant>
      <vt:variant>
        <vt:i4>159</vt:i4>
      </vt:variant>
      <vt:variant>
        <vt:i4>0</vt:i4>
      </vt:variant>
      <vt:variant>
        <vt:i4>5</vt:i4>
      </vt:variant>
      <vt:variant>
        <vt:lpwstr>http://es.wikipedia.org/wiki/Espacio_de_usuario</vt:lpwstr>
      </vt:variant>
      <vt:variant>
        <vt:lpwstr/>
      </vt:variant>
      <vt:variant>
        <vt:i4>7536687</vt:i4>
      </vt:variant>
      <vt:variant>
        <vt:i4>156</vt:i4>
      </vt:variant>
      <vt:variant>
        <vt:i4>0</vt:i4>
      </vt:variant>
      <vt:variant>
        <vt:i4>5</vt:i4>
      </vt:variant>
      <vt:variant>
        <vt:lpwstr>http://es.wikipedia.org/wiki/Multitarea</vt:lpwstr>
      </vt:variant>
      <vt:variant>
        <vt:lpwstr/>
      </vt:variant>
      <vt:variant>
        <vt:i4>7208984</vt:i4>
      </vt:variant>
      <vt:variant>
        <vt:i4>153</vt:i4>
      </vt:variant>
      <vt:variant>
        <vt:i4>0</vt:i4>
      </vt:variant>
      <vt:variant>
        <vt:i4>5</vt:i4>
      </vt:variant>
      <vt:variant>
        <vt:lpwstr>http://es.wikipedia.org/wiki/N%C3%BAcleo_(inform%C3%A1tica)</vt:lpwstr>
      </vt:variant>
      <vt:variant>
        <vt:lpwstr/>
      </vt:variant>
      <vt:variant>
        <vt:i4>5636114</vt:i4>
      </vt:variant>
      <vt:variant>
        <vt:i4>150</vt:i4>
      </vt:variant>
      <vt:variant>
        <vt:i4>0</vt:i4>
      </vt:variant>
      <vt:variant>
        <vt:i4>5</vt:i4>
      </vt:variant>
      <vt:variant>
        <vt:lpwstr>http://es.wikipedia.org/wiki/Gestor_de_arranque</vt:lpwstr>
      </vt:variant>
      <vt:variant>
        <vt:lpwstr/>
      </vt:variant>
      <vt:variant>
        <vt:i4>196678</vt:i4>
      </vt:variant>
      <vt:variant>
        <vt:i4>147</vt:i4>
      </vt:variant>
      <vt:variant>
        <vt:i4>0</vt:i4>
      </vt:variant>
      <vt:variant>
        <vt:i4>5</vt:i4>
      </vt:variant>
      <vt:variant>
        <vt:lpwstr>http://es.wikipedia.org/wiki/Unix</vt:lpwstr>
      </vt:variant>
      <vt:variant>
        <vt:lpwstr/>
      </vt:variant>
      <vt:variant>
        <vt:i4>1638491</vt:i4>
      </vt:variant>
      <vt:variant>
        <vt:i4>144</vt:i4>
      </vt:variant>
      <vt:variant>
        <vt:i4>0</vt:i4>
      </vt:variant>
      <vt:variant>
        <vt:i4>5</vt:i4>
      </vt:variant>
      <vt:variant>
        <vt:lpwstr>http://es.wikipedia.org/wiki/BSD</vt:lpwstr>
      </vt:variant>
      <vt:variant>
        <vt:lpwstr/>
      </vt:variant>
      <vt:variant>
        <vt:i4>6619188</vt:i4>
      </vt:variant>
      <vt:variant>
        <vt:i4>141</vt:i4>
      </vt:variant>
      <vt:variant>
        <vt:i4>0</vt:i4>
      </vt:variant>
      <vt:variant>
        <vt:i4>5</vt:i4>
      </vt:variant>
      <vt:variant>
        <vt:lpwstr>http://es.wikipedia.org/wiki/Linux</vt:lpwstr>
      </vt:variant>
      <vt:variant>
        <vt:lpwstr/>
      </vt:variant>
      <vt:variant>
        <vt:i4>7733255</vt:i4>
      </vt:variant>
      <vt:variant>
        <vt:i4>138</vt:i4>
      </vt:variant>
      <vt:variant>
        <vt:i4>0</vt:i4>
      </vt:variant>
      <vt:variant>
        <vt:i4>5</vt:i4>
      </vt:variant>
      <vt:variant>
        <vt:lpwstr>http://es.wikipedia.org/wiki/Sistema_Operativo</vt:lpwstr>
      </vt:variant>
      <vt:variant>
        <vt:lpwstr/>
      </vt:variant>
      <vt:variant>
        <vt:i4>2031629</vt:i4>
      </vt:variant>
      <vt:variant>
        <vt:i4>135</vt:i4>
      </vt:variant>
      <vt:variant>
        <vt:i4>0</vt:i4>
      </vt:variant>
      <vt:variant>
        <vt:i4>5</vt:i4>
      </vt:variant>
      <vt:variant>
        <vt:lpwstr>http://go.microsoft.com/fwlink/?LinkId=54561</vt:lpwstr>
      </vt:variant>
      <vt:variant>
        <vt:lpwstr/>
      </vt:variant>
      <vt:variant>
        <vt:i4>2031629</vt:i4>
      </vt:variant>
      <vt:variant>
        <vt:i4>132</vt:i4>
      </vt:variant>
      <vt:variant>
        <vt:i4>0</vt:i4>
      </vt:variant>
      <vt:variant>
        <vt:i4>5</vt:i4>
      </vt:variant>
      <vt:variant>
        <vt:lpwstr>http://go.microsoft.com/fwlink/?LinkId=54561</vt:lpwstr>
      </vt:variant>
      <vt:variant>
        <vt:lpwstr/>
      </vt:variant>
      <vt:variant>
        <vt:i4>2031629</vt:i4>
      </vt:variant>
      <vt:variant>
        <vt:i4>129</vt:i4>
      </vt:variant>
      <vt:variant>
        <vt:i4>0</vt:i4>
      </vt:variant>
      <vt:variant>
        <vt:i4>5</vt:i4>
      </vt:variant>
      <vt:variant>
        <vt:lpwstr>http://go.microsoft.com/fwlink/?LinkId=54561</vt:lpwstr>
      </vt:variant>
      <vt:variant>
        <vt:lpwstr/>
      </vt:variant>
      <vt:variant>
        <vt:i4>5898254</vt:i4>
      </vt:variant>
      <vt:variant>
        <vt:i4>105</vt:i4>
      </vt:variant>
      <vt:variant>
        <vt:i4>0</vt:i4>
      </vt:variant>
      <vt:variant>
        <vt:i4>5</vt:i4>
      </vt:variant>
      <vt:variant>
        <vt:lpwstr>http://www.bandaancha.st/toolsdns.php</vt:lpwstr>
      </vt:variant>
      <vt:variant>
        <vt:lpwstr/>
      </vt:variant>
      <vt:variant>
        <vt:i4>6881376</vt:i4>
      </vt:variant>
      <vt:variant>
        <vt:i4>102</vt:i4>
      </vt:variant>
      <vt:variant>
        <vt:i4>0</vt:i4>
      </vt:variant>
      <vt:variant>
        <vt:i4>5</vt:i4>
      </vt:variant>
      <vt:variant>
        <vt:lpwstr>http://www.guia-ubuntu.org/index.php?title=LILO</vt:lpwstr>
      </vt:variant>
      <vt:variant>
        <vt:lpwstr/>
      </vt:variant>
      <vt:variant>
        <vt:i4>1900549</vt:i4>
      </vt:variant>
      <vt:variant>
        <vt:i4>99</vt:i4>
      </vt:variant>
      <vt:variant>
        <vt:i4>0</vt:i4>
      </vt:variant>
      <vt:variant>
        <vt:i4>5</vt:i4>
      </vt:variant>
      <vt:variant>
        <vt:lpwstr>http://www.guia-ubuntu.org/index.php?title=Ubuntu</vt:lpwstr>
      </vt:variant>
      <vt:variant>
        <vt:lpwstr/>
      </vt:variant>
      <vt:variant>
        <vt:i4>917509</vt:i4>
      </vt:variant>
      <vt:variant>
        <vt:i4>96</vt:i4>
      </vt:variant>
      <vt:variant>
        <vt:i4>0</vt:i4>
      </vt:variant>
      <vt:variant>
        <vt:i4>5</vt:i4>
      </vt:variant>
      <vt:variant>
        <vt:lpwstr>http://www.guia-ubuntu.org/index.php?title=Debian</vt:lpwstr>
      </vt:variant>
      <vt:variant>
        <vt:lpwstr/>
      </vt:variant>
      <vt:variant>
        <vt:i4>1966138</vt:i4>
      </vt:variant>
      <vt:variant>
        <vt:i4>93</vt:i4>
      </vt:variant>
      <vt:variant>
        <vt:i4>0</vt:i4>
      </vt:variant>
      <vt:variant>
        <vt:i4>5</vt:i4>
      </vt:variant>
      <vt:variant>
        <vt:lpwstr>http://en.wikipedia.org/wiki/es:distribuci%C3%B3n_Linux</vt:lpwstr>
      </vt:variant>
      <vt:variant>
        <vt:lpwstr/>
      </vt:variant>
      <vt:variant>
        <vt:i4>6029380</vt:i4>
      </vt:variant>
      <vt:variant>
        <vt:i4>90</vt:i4>
      </vt:variant>
      <vt:variant>
        <vt:i4>0</vt:i4>
      </vt:variant>
      <vt:variant>
        <vt:i4>5</vt:i4>
      </vt:variant>
      <vt:variant>
        <vt:lpwstr>http://en.wikipedia.org/wiki/es:Linux</vt:lpwstr>
      </vt:variant>
      <vt:variant>
        <vt:lpwstr/>
      </vt:variant>
      <vt:variant>
        <vt:i4>7012426</vt:i4>
      </vt:variant>
      <vt:variant>
        <vt:i4>87</vt:i4>
      </vt:variant>
      <vt:variant>
        <vt:i4>0</vt:i4>
      </vt:variant>
      <vt:variant>
        <vt:i4>5</vt:i4>
      </vt:variant>
      <vt:variant>
        <vt:lpwstr>http://en.wikipedia.org/wiki/es:Microsoft_Windows</vt:lpwstr>
      </vt:variant>
      <vt:variant>
        <vt:lpwstr/>
      </vt:variant>
      <vt:variant>
        <vt:i4>7274560</vt:i4>
      </vt:variant>
      <vt:variant>
        <vt:i4>84</vt:i4>
      </vt:variant>
      <vt:variant>
        <vt:i4>0</vt:i4>
      </vt:variant>
      <vt:variant>
        <vt:i4>5</vt:i4>
      </vt:variant>
      <vt:variant>
        <vt:lpwstr>http://en.wikipedia.org/wiki/es:sistema_operativo</vt:lpwstr>
      </vt:variant>
      <vt:variant>
        <vt:lpwstr/>
      </vt:variant>
      <vt:variant>
        <vt:i4>6225925</vt:i4>
      </vt:variant>
      <vt:variant>
        <vt:i4>81</vt:i4>
      </vt:variant>
      <vt:variant>
        <vt:i4>0</vt:i4>
      </vt:variant>
      <vt:variant>
        <vt:i4>5</vt:i4>
      </vt:variant>
      <vt:variant>
        <vt:lpwstr>http://es.wikipedia.org/wiki/Direcci%C3%B3n_de_memoria</vt:lpwstr>
      </vt:variant>
      <vt:variant>
        <vt:lpwstr/>
      </vt:variant>
      <vt:variant>
        <vt:i4>1245282</vt:i4>
      </vt:variant>
      <vt:variant>
        <vt:i4>78</vt:i4>
      </vt:variant>
      <vt:variant>
        <vt:i4>0</vt:i4>
      </vt:variant>
      <vt:variant>
        <vt:i4>5</vt:i4>
      </vt:variant>
      <vt:variant>
        <vt:lpwstr>http://es.wikipedia.org/wiki/Memoria_de_s%C3%B3lo_lectura</vt:lpwstr>
      </vt:variant>
      <vt:variant>
        <vt:lpwstr/>
      </vt:variant>
      <vt:variant>
        <vt:i4>262256</vt:i4>
      </vt:variant>
      <vt:variant>
        <vt:i4>75</vt:i4>
      </vt:variant>
      <vt:variant>
        <vt:i4>0</vt:i4>
      </vt:variant>
      <vt:variant>
        <vt:i4>5</vt:i4>
      </vt:variant>
      <vt:variant>
        <vt:lpwstr>http://es.wikipedia.org/wiki/Unidad_central_de_procesamiento</vt:lpwstr>
      </vt:variant>
      <vt:variant>
        <vt:lpwstr/>
      </vt:variant>
      <vt:variant>
        <vt:i4>7733255</vt:i4>
      </vt:variant>
      <vt:variant>
        <vt:i4>72</vt:i4>
      </vt:variant>
      <vt:variant>
        <vt:i4>0</vt:i4>
      </vt:variant>
      <vt:variant>
        <vt:i4>5</vt:i4>
      </vt:variant>
      <vt:variant>
        <vt:lpwstr>http://es.wikipedia.org/wiki/Sistema_operativo</vt:lpwstr>
      </vt:variant>
      <vt:variant>
        <vt:lpwstr/>
      </vt:variant>
      <vt:variant>
        <vt:i4>6094880</vt:i4>
      </vt:variant>
      <vt:variant>
        <vt:i4>69</vt:i4>
      </vt:variant>
      <vt:variant>
        <vt:i4>0</vt:i4>
      </vt:variant>
      <vt:variant>
        <vt:i4>5</vt:i4>
      </vt:variant>
      <vt:variant>
        <vt:lpwstr>http://es.wikipedia.org/wiki/Programa_inform%C3%A1tico</vt:lpwstr>
      </vt:variant>
      <vt:variant>
        <vt:lpwstr/>
      </vt:variant>
      <vt:variant>
        <vt:i4>3342373</vt:i4>
      </vt:variant>
      <vt:variant>
        <vt:i4>66</vt:i4>
      </vt:variant>
      <vt:variant>
        <vt:i4>0</vt:i4>
      </vt:variant>
      <vt:variant>
        <vt:i4>5</vt:i4>
      </vt:variant>
      <vt:variant>
        <vt:lpwstr>http://es.kioskea.net/contents/pc/periphi.php3</vt:lpwstr>
      </vt:variant>
      <vt:variant>
        <vt:lpwstr/>
      </vt:variant>
      <vt:variant>
        <vt:i4>3080242</vt:i4>
      </vt:variant>
      <vt:variant>
        <vt:i4>63</vt:i4>
      </vt:variant>
      <vt:variant>
        <vt:i4>0</vt:i4>
      </vt:variant>
      <vt:variant>
        <vt:i4>5</vt:i4>
      </vt:variant>
      <vt:variant>
        <vt:lpwstr>http://es.kioskea.net/contents/pc/memoire.php3</vt:lpwstr>
      </vt:variant>
      <vt:variant>
        <vt:lpwstr/>
      </vt:variant>
      <vt:variant>
        <vt:i4>5701636</vt:i4>
      </vt:variant>
      <vt:variant>
        <vt:i4>60</vt:i4>
      </vt:variant>
      <vt:variant>
        <vt:i4>0</vt:i4>
      </vt:variant>
      <vt:variant>
        <vt:i4>5</vt:i4>
      </vt:variant>
      <vt:variant>
        <vt:lpwstr>http://es.kioskea.net/contents/pc/processeur.php3</vt:lpwstr>
      </vt:variant>
      <vt:variant>
        <vt:lpwstr/>
      </vt:variant>
      <vt:variant>
        <vt:i4>5701636</vt:i4>
      </vt:variant>
      <vt:variant>
        <vt:i4>57</vt:i4>
      </vt:variant>
      <vt:variant>
        <vt:i4>0</vt:i4>
      </vt:variant>
      <vt:variant>
        <vt:i4>5</vt:i4>
      </vt:variant>
      <vt:variant>
        <vt:lpwstr>http://es.kioskea.net/contents/pc/processeur.php3</vt:lpwstr>
      </vt:variant>
      <vt:variant>
        <vt:lpwstr/>
      </vt:variant>
      <vt:variant>
        <vt:i4>4718660</vt:i4>
      </vt:variant>
      <vt:variant>
        <vt:i4>54</vt:i4>
      </vt:variant>
      <vt:variant>
        <vt:i4>0</vt:i4>
      </vt:variant>
      <vt:variant>
        <vt:i4>5</vt:i4>
      </vt:variant>
      <vt:variant>
        <vt:lpwstr>http://wwwdi.ujaen.es/~lina/TemasSO/glosario/GLOSARIO.htm</vt:lpwstr>
      </vt:variant>
      <vt:variant>
        <vt:lpwstr>registro</vt:lpwstr>
      </vt:variant>
      <vt:variant>
        <vt:i4>589872</vt:i4>
      </vt:variant>
      <vt:variant>
        <vt:i4>51</vt:i4>
      </vt:variant>
      <vt:variant>
        <vt:i4>0</vt:i4>
      </vt:variant>
      <vt:variant>
        <vt:i4>5</vt:i4>
      </vt:variant>
      <vt:variant>
        <vt:lpwstr>http://wwwdi.ujaen.es/~lina/TemasSO/glosario/GLOSARIO.htm</vt:lpwstr>
      </vt:variant>
      <vt:variant>
        <vt:lpwstr>controlador_es</vt:lpwstr>
      </vt:variant>
      <vt:variant>
        <vt:i4>5898327</vt:i4>
      </vt:variant>
      <vt:variant>
        <vt:i4>48</vt:i4>
      </vt:variant>
      <vt:variant>
        <vt:i4>0</vt:i4>
      </vt:variant>
      <vt:variant>
        <vt:i4>5</vt:i4>
      </vt:variant>
      <vt:variant>
        <vt:lpwstr>http://wwwdi.ujaen.es/~lina/TemasSO/glosario/GLOSARIO.htm</vt:lpwstr>
      </vt:variant>
      <vt:variant>
        <vt:lpwstr>servidor</vt:lpwstr>
      </vt:variant>
      <vt:variant>
        <vt:i4>2228276</vt:i4>
      </vt:variant>
      <vt:variant>
        <vt:i4>45</vt:i4>
      </vt:variant>
      <vt:variant>
        <vt:i4>0</vt:i4>
      </vt:variant>
      <vt:variant>
        <vt:i4>5</vt:i4>
      </vt:variant>
      <vt:variant>
        <vt:lpwstr>http://wwwdi.ujaen.es/~lina/TemasSO/glosario/GLOSARIO.htm</vt:lpwstr>
      </vt:variant>
      <vt:variant>
        <vt:lpwstr>cliente</vt:lpwstr>
      </vt:variant>
      <vt:variant>
        <vt:i4>5701708</vt:i4>
      </vt:variant>
      <vt:variant>
        <vt:i4>39</vt:i4>
      </vt:variant>
      <vt:variant>
        <vt:i4>0</vt:i4>
      </vt:variant>
      <vt:variant>
        <vt:i4>5</vt:i4>
      </vt:variant>
      <vt:variant>
        <vt:lpwstr>http://wwwdi.ujaen.es/~lina/TemasSO/glosario/GLOSARIO.htm</vt:lpwstr>
      </vt:variant>
      <vt:variant>
        <vt:lpwstr>pila</vt:lpwstr>
      </vt:variant>
      <vt:variant>
        <vt:i4>6160455</vt:i4>
      </vt:variant>
      <vt:variant>
        <vt:i4>36</vt:i4>
      </vt:variant>
      <vt:variant>
        <vt:i4>0</vt:i4>
      </vt:variant>
      <vt:variant>
        <vt:i4>5</vt:i4>
      </vt:variant>
      <vt:variant>
        <vt:lpwstr>http://wwwdi.ujaen.es/~lina/TemasSO/glosario/GLOSARIO.htm</vt:lpwstr>
      </vt:variant>
      <vt:variant>
        <vt:lpwstr>enlazador</vt:lpwstr>
      </vt:variant>
      <vt:variant>
        <vt:i4>1245292</vt:i4>
      </vt:variant>
      <vt:variant>
        <vt:i4>33</vt:i4>
      </vt:variant>
      <vt:variant>
        <vt:i4>0</vt:i4>
      </vt:variant>
      <vt:variant>
        <vt:i4>5</vt:i4>
      </vt:variant>
      <vt:variant>
        <vt:lpwstr>http://wwwdi.ujaen.es/~lina/TemasSO/INTRODUCCION/3Interfacesconelsistemaoperativo.htm</vt:lpwstr>
      </vt:variant>
      <vt:variant>
        <vt:lpwstr>llamadas_sistema</vt:lpwstr>
      </vt:variant>
      <vt:variant>
        <vt:i4>5636221</vt:i4>
      </vt:variant>
      <vt:variant>
        <vt:i4>30</vt:i4>
      </vt:variant>
      <vt:variant>
        <vt:i4>0</vt:i4>
      </vt:variant>
      <vt:variant>
        <vt:i4>5</vt:i4>
      </vt:variant>
      <vt:variant>
        <vt:lpwstr>http://wwwdi.ujaen.es/~lina/TemasSO/glosario/GLOSARIO.htm</vt:lpwstr>
      </vt:variant>
      <vt:variant>
        <vt:lpwstr>sotfware_sistemas</vt:lpwstr>
      </vt:variant>
      <vt:variant>
        <vt:i4>4784213</vt:i4>
      </vt:variant>
      <vt:variant>
        <vt:i4>27</vt:i4>
      </vt:variant>
      <vt:variant>
        <vt:i4>0</vt:i4>
      </vt:variant>
      <vt:variant>
        <vt:i4>5</vt:i4>
      </vt:variant>
      <vt:variant>
        <vt:lpwstr>http://wwwdi.ujaen.es/~lina/TemasSO/glosario/GLOSARIO.htm</vt:lpwstr>
      </vt:variant>
      <vt:variant>
        <vt:lpwstr>argumento</vt:lpwstr>
      </vt:variant>
      <vt:variant>
        <vt:i4>3407935</vt:i4>
      </vt:variant>
      <vt:variant>
        <vt:i4>24</vt:i4>
      </vt:variant>
      <vt:variant>
        <vt:i4>0</vt:i4>
      </vt:variant>
      <vt:variant>
        <vt:i4>5</vt:i4>
      </vt:variant>
      <vt:variant>
        <vt:lpwstr>http://wwwdi.ujaen.es/~lina/TemasSO/glosario/GLOSARIO.htm</vt:lpwstr>
      </vt:variant>
      <vt:variant>
        <vt:lpwstr>prompt</vt:lpwstr>
      </vt:variant>
      <vt:variant>
        <vt:i4>3276820</vt:i4>
      </vt:variant>
      <vt:variant>
        <vt:i4>21</vt:i4>
      </vt:variant>
      <vt:variant>
        <vt:i4>0</vt:i4>
      </vt:variant>
      <vt:variant>
        <vt:i4>5</vt:i4>
      </vt:variant>
      <vt:variant>
        <vt:lpwstr>http://wwwdi.ujaen.es/~lina/TemasSO/glosario/GLOSARIO.htm</vt:lpwstr>
      </vt:variant>
      <vt:variant>
        <vt:lpwstr>interprete_ordenes</vt:lpwstr>
      </vt:variant>
      <vt:variant>
        <vt:i4>6488135</vt:i4>
      </vt:variant>
      <vt:variant>
        <vt:i4>18</vt:i4>
      </vt:variant>
      <vt:variant>
        <vt:i4>0</vt:i4>
      </vt:variant>
      <vt:variant>
        <vt:i4>5</vt:i4>
      </vt:variant>
      <vt:variant>
        <vt:lpwstr>http://wwwdi.ujaen.es/~lina/TemasSO/glosario/GLOSARIO.htm</vt:lpwstr>
      </vt:variant>
      <vt:variant>
        <vt:lpwstr>memoria_dinamica</vt:lpwstr>
      </vt:variant>
      <vt:variant>
        <vt:i4>3735574</vt:i4>
      </vt:variant>
      <vt:variant>
        <vt:i4>15</vt:i4>
      </vt:variant>
      <vt:variant>
        <vt:i4>0</vt:i4>
      </vt:variant>
      <vt:variant>
        <vt:i4>5</vt:i4>
      </vt:variant>
      <vt:variant>
        <vt:lpwstr>http://wwwdi.ujaen.es/~lina/TemasSO/glosario/GLOSARIO.htm</vt:lpwstr>
      </vt:variant>
      <vt:variant>
        <vt:lpwstr>codigo_portable</vt:lpwstr>
      </vt:variant>
      <vt:variant>
        <vt:i4>3932195</vt:i4>
      </vt:variant>
      <vt:variant>
        <vt:i4>12</vt:i4>
      </vt:variant>
      <vt:variant>
        <vt:i4>0</vt:i4>
      </vt:variant>
      <vt:variant>
        <vt:i4>5</vt:i4>
      </vt:variant>
      <vt:variant>
        <vt:lpwstr>http://wwwdi.ujaen.es/~lina/TemasSO/glosario/GLOSARIO.htm</vt:lpwstr>
      </vt:variant>
      <vt:variant>
        <vt:lpwstr>ensamblador</vt:lpwstr>
      </vt:variant>
      <vt:variant>
        <vt:i4>7405688</vt:i4>
      </vt:variant>
      <vt:variant>
        <vt:i4>9</vt:i4>
      </vt:variant>
      <vt:variant>
        <vt:i4>0</vt:i4>
      </vt:variant>
      <vt:variant>
        <vt:i4>5</vt:i4>
      </vt:variant>
      <vt:variant>
        <vt:lpwstr>http://wwwdi.ujaen.es/~lina/TemasSO/glosario/GLOSARIO.htm</vt:lpwstr>
      </vt:variant>
      <vt:variant>
        <vt:lpwstr>lenguajes_alto_nivel</vt:lpwstr>
      </vt:variant>
      <vt:variant>
        <vt:i4>4194385</vt:i4>
      </vt:variant>
      <vt:variant>
        <vt:i4>6</vt:i4>
      </vt:variant>
      <vt:variant>
        <vt:i4>0</vt:i4>
      </vt:variant>
      <vt:variant>
        <vt:i4>5</vt:i4>
      </vt:variant>
      <vt:variant>
        <vt:lpwstr>http://wwwdi.ujaen.es/~lina/TemasSO/glosario/GLOSARIO.htm</vt:lpwstr>
      </vt:variant>
      <vt:variant>
        <vt:lpwstr>servicio</vt:lpwstr>
      </vt:variant>
      <vt:variant>
        <vt:i4>524310</vt:i4>
      </vt:variant>
      <vt:variant>
        <vt:i4>3</vt:i4>
      </vt:variant>
      <vt:variant>
        <vt:i4>0</vt:i4>
      </vt:variant>
      <vt:variant>
        <vt:i4>5</vt:i4>
      </vt:variant>
      <vt:variant>
        <vt:lpwstr>http://wwwdi.ujaen.es/~lina/TemasSO/glosario/GLOSARIO.htm</vt:lpwstr>
      </vt:variant>
      <vt:variant>
        <vt:lpwstr>palabra_estado_psw</vt:lpwstr>
      </vt:variant>
      <vt:variant>
        <vt:i4>2162741</vt:i4>
      </vt:variant>
      <vt:variant>
        <vt:i4>0</vt:i4>
      </vt:variant>
      <vt:variant>
        <vt:i4>0</vt:i4>
      </vt:variant>
      <vt:variant>
        <vt:i4>5</vt:i4>
      </vt:variant>
      <vt:variant>
        <vt:lpwstr>http://wwwdi.ujaen.es/~lina/TemasSO/glosario/GLOSARIO.htm</vt:lpwstr>
      </vt:variant>
      <vt:variant>
        <vt:lpwstr>trampa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01-DESARROLLO DE SOFTWARE</dc:title>
  <dc:creator>Mª Jesús</dc:creator>
  <cp:lastModifiedBy>ALICIA RAMOS MARTIN</cp:lastModifiedBy>
  <cp:revision>46</cp:revision>
  <cp:lastPrinted>2012-02-23T11:16:00Z</cp:lastPrinted>
  <dcterms:created xsi:type="dcterms:W3CDTF">2018-09-17T09:16:00Z</dcterms:created>
  <dcterms:modified xsi:type="dcterms:W3CDTF">2020-09-15T08:36:00Z</dcterms:modified>
</cp:coreProperties>
</file>